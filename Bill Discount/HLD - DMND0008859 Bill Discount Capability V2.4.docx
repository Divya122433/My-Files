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0FC3" w14:textId="77777777" w:rsidR="00AA0800" w:rsidRPr="00893284" w:rsidRDefault="001850D2" w:rsidP="001A6E94">
      <w:pPr>
        <w:pStyle w:val="AccountName"/>
        <w:rPr>
          <w:rFonts w:asciiTheme="minorBidi" w:hAnsiTheme="minorBidi" w:cstheme="minorBidi"/>
          <w:sz w:val="36"/>
          <w:szCs w:val="36"/>
        </w:rPr>
      </w:pPr>
      <w:bookmarkStart w:id="0" w:name="_Toc99349388"/>
      <w:bookmarkStart w:id="1" w:name="_Toc304107625"/>
      <w:bookmarkStart w:id="2" w:name="_Toc210110040"/>
      <w:bookmarkStart w:id="3" w:name="_Toc162345703"/>
      <w:bookmarkStart w:id="4" w:name="_Toc111544189"/>
      <w:bookmarkStart w:id="5" w:name="_Toc110135889"/>
      <w:bookmarkStart w:id="6" w:name="_Toc304106389"/>
      <w:bookmarkStart w:id="7" w:name="_Toc304460655"/>
      <w:bookmarkStart w:id="8" w:name="_Toc315702889"/>
      <w:bookmarkStart w:id="9" w:name="_Toc100488109"/>
      <w:bookmarkStart w:id="10" w:name="_Toc99349398"/>
      <w:bookmarkStart w:id="11" w:name="_Toc82833864"/>
      <w:r w:rsidRPr="00893284">
        <w:rPr>
          <w:rFonts w:asciiTheme="minorBidi" w:hAnsiTheme="minorBidi" w:cstheme="minorBidi"/>
          <w:sz w:val="36"/>
          <w:szCs w:val="36"/>
        </w:rPr>
        <w:t>Trident</w:t>
      </w:r>
    </w:p>
    <w:p w14:paraId="66606EE6" w14:textId="77777777" w:rsidR="00AA505A" w:rsidRPr="00893284" w:rsidRDefault="00AA505A" w:rsidP="001A6E94">
      <w:pPr>
        <w:pStyle w:val="AccountName"/>
        <w:rPr>
          <w:rFonts w:asciiTheme="minorBidi" w:hAnsiTheme="minorBidi" w:cstheme="minorBidi"/>
          <w:sz w:val="36"/>
          <w:szCs w:val="36"/>
        </w:rPr>
      </w:pPr>
    </w:p>
    <w:p w14:paraId="1C8B5D33" w14:textId="77777777" w:rsidR="00AA505A" w:rsidRPr="00893284" w:rsidRDefault="00AA505A" w:rsidP="001A6E94">
      <w:pPr>
        <w:pStyle w:val="AccountName"/>
        <w:rPr>
          <w:rFonts w:asciiTheme="minorBidi" w:hAnsiTheme="minorBidi" w:cstheme="minorBidi"/>
          <w:sz w:val="36"/>
          <w:szCs w:val="36"/>
        </w:rPr>
      </w:pPr>
    </w:p>
    <w:p w14:paraId="2A4A8A5C" w14:textId="3B1822AA" w:rsidR="001850D2" w:rsidRPr="00893284" w:rsidRDefault="00390CAA" w:rsidP="00815351">
      <w:pPr>
        <w:autoSpaceDE w:val="0"/>
        <w:autoSpaceDN w:val="0"/>
        <w:rPr>
          <w:rFonts w:asciiTheme="minorBidi" w:hAnsiTheme="minorBidi" w:cstheme="minorBidi"/>
          <w:sz w:val="36"/>
          <w:szCs w:val="36"/>
        </w:rPr>
      </w:pPr>
      <w:r w:rsidRPr="00390CAA">
        <w:rPr>
          <w:rFonts w:asciiTheme="minorBidi" w:hAnsiTheme="minorBidi" w:cstheme="minorBidi"/>
          <w:color w:val="000000"/>
          <w:sz w:val="36"/>
          <w:szCs w:val="36"/>
        </w:rPr>
        <w:t>DMND0008859 Bill Discount Capability</w:t>
      </w:r>
    </w:p>
    <w:p w14:paraId="08AAB395" w14:textId="77777777" w:rsidR="003C705D" w:rsidRPr="00893284" w:rsidRDefault="003C705D" w:rsidP="003075A8">
      <w:pPr>
        <w:pStyle w:val="DocumentType"/>
        <w:rPr>
          <w:rFonts w:asciiTheme="minorBidi" w:hAnsiTheme="minorBidi" w:cstheme="minorBidi"/>
          <w:sz w:val="36"/>
          <w:szCs w:val="36"/>
        </w:rPr>
      </w:pPr>
      <w:r w:rsidRPr="00893284">
        <w:rPr>
          <w:rFonts w:asciiTheme="minorBidi" w:hAnsiTheme="minorBidi" w:cstheme="minorBidi"/>
          <w:sz w:val="36"/>
          <w:szCs w:val="36"/>
        </w:rPr>
        <w:t>Impact Assessment</w:t>
      </w:r>
    </w:p>
    <w:p w14:paraId="17B80B89" w14:textId="77777777" w:rsidR="00AA0800" w:rsidRPr="00A2322C" w:rsidRDefault="00AA0800" w:rsidP="006C449B">
      <w:pPr>
        <w:pStyle w:val="DocumentType"/>
        <w:rPr>
          <w:rFonts w:asciiTheme="minorBidi" w:hAnsiTheme="minorBidi" w:cstheme="minorBidi"/>
          <w:sz w:val="22"/>
          <w:szCs w:val="22"/>
        </w:rPr>
      </w:pPr>
    </w:p>
    <w:p w14:paraId="0A9F4749" w14:textId="77777777" w:rsidR="00AA0800" w:rsidRPr="00A2322C" w:rsidRDefault="00AA0800" w:rsidP="006C449B">
      <w:pPr>
        <w:pStyle w:val="DocumentInformation"/>
        <w:rPr>
          <w:rFonts w:asciiTheme="minorBidi" w:hAnsiTheme="minorBidi" w:cstheme="minorBidi"/>
        </w:rPr>
      </w:pPr>
      <w:r w:rsidRPr="00A2322C">
        <w:rPr>
          <w:rFonts w:asciiTheme="minorBidi" w:hAnsiTheme="minorBidi" w:cstheme="minorBidi"/>
        </w:rPr>
        <w:lastRenderedPageBreak/>
        <w:t>Document Information</w:t>
      </w:r>
    </w:p>
    <w:tbl>
      <w:tblPr>
        <w:tblW w:w="8554"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268"/>
        <w:gridCol w:w="6286"/>
      </w:tblGrid>
      <w:tr w:rsidR="003C705D" w:rsidRPr="00A2322C" w14:paraId="24961A1D" w14:textId="77777777" w:rsidTr="000B6BD0">
        <w:trPr>
          <w:cantSplit/>
        </w:trPr>
        <w:tc>
          <w:tcPr>
            <w:tcW w:w="2268" w:type="dxa"/>
            <w:shd w:val="clear" w:color="auto" w:fill="auto"/>
          </w:tcPr>
          <w:p w14:paraId="1B7E7E0F" w14:textId="77777777" w:rsidR="003C705D" w:rsidRPr="00A2322C" w:rsidRDefault="003C705D" w:rsidP="003C705D">
            <w:pPr>
              <w:pStyle w:val="BodyTextTable"/>
              <w:keepNext/>
              <w:keepLines/>
              <w:rPr>
                <w:rFonts w:asciiTheme="minorBidi" w:hAnsiTheme="minorBidi" w:cstheme="minorBidi"/>
                <w:sz w:val="22"/>
                <w:szCs w:val="22"/>
              </w:rPr>
            </w:pPr>
            <w:r w:rsidRPr="00A2322C">
              <w:rPr>
                <w:rFonts w:asciiTheme="minorBidi" w:hAnsiTheme="minorBidi" w:cstheme="minorBidi"/>
                <w:sz w:val="22"/>
                <w:szCs w:val="22"/>
              </w:rPr>
              <w:t>Software Version:</w:t>
            </w:r>
          </w:p>
        </w:tc>
        <w:tc>
          <w:tcPr>
            <w:tcW w:w="6286" w:type="dxa"/>
            <w:shd w:val="clear" w:color="auto" w:fill="auto"/>
          </w:tcPr>
          <w:p w14:paraId="5EB6C450" w14:textId="77777777" w:rsidR="003C705D" w:rsidRPr="00A2322C" w:rsidRDefault="003C705D" w:rsidP="003C705D">
            <w:pPr>
              <w:pStyle w:val="BodyTextTable"/>
              <w:keepNext/>
              <w:keepLines/>
              <w:rPr>
                <w:rFonts w:asciiTheme="minorBidi" w:hAnsiTheme="minorBidi" w:cstheme="minorBidi"/>
                <w:b/>
                <w:bCs/>
                <w:sz w:val="22"/>
                <w:szCs w:val="22"/>
              </w:rPr>
            </w:pPr>
          </w:p>
        </w:tc>
      </w:tr>
      <w:tr w:rsidR="003C705D" w:rsidRPr="00A2322C" w14:paraId="33888346" w14:textId="77777777" w:rsidTr="000B6BD0">
        <w:trPr>
          <w:cantSplit/>
        </w:trPr>
        <w:tc>
          <w:tcPr>
            <w:tcW w:w="2268" w:type="dxa"/>
            <w:shd w:val="clear" w:color="auto" w:fill="auto"/>
          </w:tcPr>
          <w:p w14:paraId="2D749757" w14:textId="77777777" w:rsidR="003C705D" w:rsidRPr="00A2322C" w:rsidRDefault="003C705D" w:rsidP="003C705D">
            <w:pPr>
              <w:pStyle w:val="BodyTextTable"/>
              <w:keepNext/>
              <w:keepLines/>
              <w:rPr>
                <w:rFonts w:asciiTheme="minorBidi" w:hAnsiTheme="minorBidi" w:cstheme="minorBidi"/>
                <w:sz w:val="22"/>
                <w:szCs w:val="22"/>
              </w:rPr>
            </w:pPr>
            <w:r w:rsidRPr="00A2322C">
              <w:rPr>
                <w:rFonts w:asciiTheme="minorBidi" w:hAnsiTheme="minorBidi" w:cstheme="minorBidi"/>
                <w:sz w:val="22"/>
                <w:szCs w:val="22"/>
              </w:rPr>
              <w:t>Publication Date:</w:t>
            </w:r>
          </w:p>
        </w:tc>
        <w:tc>
          <w:tcPr>
            <w:tcW w:w="6286" w:type="dxa"/>
            <w:shd w:val="clear" w:color="auto" w:fill="auto"/>
          </w:tcPr>
          <w:p w14:paraId="6CDE9F0C" w14:textId="43388AFA" w:rsidR="003C705D" w:rsidRPr="00A2322C" w:rsidRDefault="003B320F" w:rsidP="003C705D">
            <w:pPr>
              <w:pStyle w:val="BodyTextTable"/>
              <w:keepNext/>
              <w:keepLines/>
              <w:rPr>
                <w:rFonts w:asciiTheme="minorBidi" w:hAnsiTheme="minorBidi" w:cstheme="minorBidi"/>
                <w:b/>
                <w:bCs/>
                <w:sz w:val="22"/>
                <w:szCs w:val="22"/>
              </w:rPr>
            </w:pPr>
            <w:r>
              <w:rPr>
                <w:rFonts w:asciiTheme="minorBidi" w:hAnsiTheme="minorBidi" w:cstheme="minorBidi"/>
                <w:b/>
                <w:bCs/>
                <w:sz w:val="22"/>
                <w:szCs w:val="22"/>
              </w:rPr>
              <w:t>Ma</w:t>
            </w:r>
            <w:r w:rsidR="00390CAA">
              <w:rPr>
                <w:rFonts w:asciiTheme="minorBidi" w:hAnsiTheme="minorBidi" w:cstheme="minorBidi"/>
                <w:b/>
                <w:bCs/>
                <w:sz w:val="22"/>
                <w:szCs w:val="22"/>
              </w:rPr>
              <w:t>y</w:t>
            </w:r>
            <w:r w:rsidR="00953059" w:rsidRPr="00A2322C">
              <w:rPr>
                <w:rFonts w:asciiTheme="minorBidi" w:hAnsiTheme="minorBidi" w:cstheme="minorBidi"/>
                <w:b/>
                <w:bCs/>
                <w:sz w:val="22"/>
                <w:szCs w:val="22"/>
              </w:rPr>
              <w:t xml:space="preserve"> </w:t>
            </w:r>
            <w:r w:rsidR="00390CAA">
              <w:rPr>
                <w:rFonts w:asciiTheme="minorBidi" w:hAnsiTheme="minorBidi" w:cstheme="minorBidi"/>
                <w:b/>
                <w:bCs/>
                <w:sz w:val="22"/>
                <w:szCs w:val="22"/>
              </w:rPr>
              <w:t>17</w:t>
            </w:r>
            <w:r w:rsidR="00083B3D" w:rsidRPr="00A2322C">
              <w:rPr>
                <w:rFonts w:asciiTheme="minorBidi" w:hAnsiTheme="minorBidi" w:cstheme="minorBidi"/>
                <w:b/>
                <w:bCs/>
                <w:sz w:val="22"/>
                <w:szCs w:val="22"/>
              </w:rPr>
              <w:t>, 20</w:t>
            </w:r>
            <w:r w:rsidR="004925FF" w:rsidRPr="00A2322C">
              <w:rPr>
                <w:rFonts w:asciiTheme="minorBidi" w:hAnsiTheme="minorBidi" w:cstheme="minorBidi"/>
                <w:b/>
                <w:bCs/>
                <w:sz w:val="22"/>
                <w:szCs w:val="22"/>
              </w:rPr>
              <w:t>2</w:t>
            </w:r>
            <w:r>
              <w:rPr>
                <w:rFonts w:asciiTheme="minorBidi" w:hAnsiTheme="minorBidi" w:cstheme="minorBidi"/>
                <w:b/>
                <w:bCs/>
                <w:sz w:val="22"/>
                <w:szCs w:val="22"/>
              </w:rPr>
              <w:t>2</w:t>
            </w:r>
          </w:p>
        </w:tc>
      </w:tr>
      <w:tr w:rsidR="003C705D" w:rsidRPr="00A2322C" w14:paraId="6D13920C" w14:textId="77777777" w:rsidTr="000B6BD0">
        <w:trPr>
          <w:cantSplit/>
        </w:trPr>
        <w:tc>
          <w:tcPr>
            <w:tcW w:w="2268" w:type="dxa"/>
            <w:shd w:val="clear" w:color="auto" w:fill="auto"/>
          </w:tcPr>
          <w:p w14:paraId="1720EE46" w14:textId="77777777" w:rsidR="003C705D" w:rsidRPr="00A2322C" w:rsidRDefault="003C705D" w:rsidP="003C705D">
            <w:pPr>
              <w:pStyle w:val="BodyTextTable"/>
              <w:rPr>
                <w:rFonts w:asciiTheme="minorBidi" w:hAnsiTheme="minorBidi" w:cstheme="minorBidi"/>
                <w:b/>
                <w:bCs/>
                <w:sz w:val="22"/>
                <w:szCs w:val="22"/>
              </w:rPr>
            </w:pPr>
            <w:r w:rsidRPr="00A2322C">
              <w:rPr>
                <w:rFonts w:asciiTheme="minorBidi" w:hAnsiTheme="minorBidi" w:cstheme="minorBidi"/>
                <w:b/>
                <w:bCs/>
                <w:sz w:val="22"/>
                <w:szCs w:val="22"/>
              </w:rPr>
              <w:t>Catalog Number:</w:t>
            </w:r>
          </w:p>
        </w:tc>
        <w:tc>
          <w:tcPr>
            <w:tcW w:w="6286" w:type="dxa"/>
            <w:shd w:val="clear" w:color="auto" w:fill="auto"/>
          </w:tcPr>
          <w:p w14:paraId="65619EBC" w14:textId="77777777" w:rsidR="003C705D" w:rsidRPr="00A2322C" w:rsidRDefault="003C705D" w:rsidP="003C705D">
            <w:pPr>
              <w:pStyle w:val="BodyTextTable"/>
              <w:rPr>
                <w:rFonts w:asciiTheme="minorBidi" w:hAnsiTheme="minorBidi" w:cstheme="minorBidi"/>
                <w:b/>
                <w:bCs/>
                <w:sz w:val="22"/>
                <w:szCs w:val="22"/>
              </w:rPr>
            </w:pPr>
          </w:p>
        </w:tc>
      </w:tr>
      <w:tr w:rsidR="003C705D" w:rsidRPr="00A2322C" w14:paraId="6DB936E2" w14:textId="77777777" w:rsidTr="000B6BD0">
        <w:trPr>
          <w:cantSplit/>
        </w:trPr>
        <w:tc>
          <w:tcPr>
            <w:tcW w:w="2268" w:type="dxa"/>
            <w:shd w:val="clear" w:color="auto" w:fill="auto"/>
          </w:tcPr>
          <w:p w14:paraId="22D6CAF3"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Information Security:</w:t>
            </w:r>
          </w:p>
        </w:tc>
        <w:tc>
          <w:tcPr>
            <w:tcW w:w="6286" w:type="dxa"/>
            <w:shd w:val="clear" w:color="auto" w:fill="auto"/>
          </w:tcPr>
          <w:p w14:paraId="25349808" w14:textId="77777777" w:rsidR="003C705D" w:rsidRPr="00A2322C" w:rsidRDefault="003C705D" w:rsidP="003C705D">
            <w:pPr>
              <w:pStyle w:val="BodyTextTable"/>
              <w:rPr>
                <w:rFonts w:asciiTheme="minorBidi" w:hAnsiTheme="minorBidi" w:cstheme="minorBidi"/>
                <w:b/>
                <w:bCs/>
                <w:sz w:val="22"/>
                <w:szCs w:val="22"/>
              </w:rPr>
            </w:pPr>
          </w:p>
        </w:tc>
      </w:tr>
      <w:tr w:rsidR="003C705D" w:rsidRPr="00A2322C" w14:paraId="73CAB5C3" w14:textId="77777777" w:rsidTr="000B6BD0">
        <w:trPr>
          <w:cantSplit/>
        </w:trPr>
        <w:tc>
          <w:tcPr>
            <w:tcW w:w="2268" w:type="dxa"/>
            <w:shd w:val="clear" w:color="auto" w:fill="auto"/>
          </w:tcPr>
          <w:p w14:paraId="757B5CFB"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Created:</w:t>
            </w:r>
          </w:p>
        </w:tc>
        <w:tc>
          <w:tcPr>
            <w:tcW w:w="6286" w:type="dxa"/>
            <w:shd w:val="clear" w:color="auto" w:fill="auto"/>
          </w:tcPr>
          <w:p w14:paraId="18AB0425" w14:textId="77777777" w:rsidR="003C705D" w:rsidRPr="00A2322C" w:rsidRDefault="00DC592B" w:rsidP="003075A8">
            <w:pPr>
              <w:pStyle w:val="BodyTextTable"/>
              <w:rPr>
                <w:rFonts w:asciiTheme="minorBidi" w:hAnsiTheme="minorBidi" w:cstheme="minorBidi"/>
                <w:b/>
                <w:bCs/>
                <w:sz w:val="22"/>
                <w:szCs w:val="22"/>
              </w:rPr>
            </w:pPr>
            <w:r w:rsidRPr="00A2322C">
              <w:rPr>
                <w:rFonts w:asciiTheme="minorBidi" w:hAnsiTheme="minorBidi" w:cstheme="minorBidi"/>
                <w:b/>
                <w:bCs/>
                <w:sz w:val="22"/>
                <w:szCs w:val="22"/>
              </w:rPr>
              <w:t>Lourdes Dela Cruz</w:t>
            </w:r>
          </w:p>
        </w:tc>
      </w:tr>
      <w:tr w:rsidR="003C705D" w:rsidRPr="00A2322C" w14:paraId="6DEF39E5" w14:textId="77777777" w:rsidTr="000B6BD0">
        <w:trPr>
          <w:cantSplit/>
        </w:trPr>
        <w:tc>
          <w:tcPr>
            <w:tcW w:w="2268" w:type="dxa"/>
            <w:shd w:val="clear" w:color="auto" w:fill="auto"/>
          </w:tcPr>
          <w:p w14:paraId="42ABEE21"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Account/FOP:</w:t>
            </w:r>
          </w:p>
        </w:tc>
        <w:tc>
          <w:tcPr>
            <w:tcW w:w="6286" w:type="dxa"/>
            <w:shd w:val="clear" w:color="auto" w:fill="auto"/>
          </w:tcPr>
          <w:p w14:paraId="58DB3E3B" w14:textId="77777777" w:rsidR="003C705D" w:rsidRPr="00A2322C" w:rsidRDefault="003C705D" w:rsidP="003C705D">
            <w:pPr>
              <w:pStyle w:val="BodyTextTable"/>
              <w:rPr>
                <w:rFonts w:asciiTheme="minorBidi" w:hAnsiTheme="minorBidi" w:cstheme="minorBidi"/>
                <w:b/>
                <w:bCs/>
                <w:sz w:val="22"/>
                <w:szCs w:val="22"/>
              </w:rPr>
            </w:pPr>
          </w:p>
        </w:tc>
      </w:tr>
      <w:tr w:rsidR="003C705D" w:rsidRPr="00A2322C" w14:paraId="292BD6F0" w14:textId="77777777" w:rsidTr="000B6BD0">
        <w:trPr>
          <w:cantSplit/>
        </w:trPr>
        <w:tc>
          <w:tcPr>
            <w:tcW w:w="2268" w:type="dxa"/>
            <w:shd w:val="clear" w:color="auto" w:fill="auto"/>
          </w:tcPr>
          <w:p w14:paraId="0D8CE594"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Author:</w:t>
            </w:r>
          </w:p>
        </w:tc>
        <w:tc>
          <w:tcPr>
            <w:tcW w:w="6286" w:type="dxa"/>
            <w:shd w:val="clear" w:color="auto" w:fill="auto"/>
          </w:tcPr>
          <w:p w14:paraId="71501B15" w14:textId="6E4E5504" w:rsidR="003C705D" w:rsidRPr="00A2322C" w:rsidRDefault="00314A41" w:rsidP="003C705D">
            <w:pPr>
              <w:pStyle w:val="BodyTextTable"/>
              <w:rPr>
                <w:rFonts w:asciiTheme="minorBidi" w:hAnsiTheme="minorBidi" w:cstheme="minorBidi"/>
                <w:b/>
                <w:bCs/>
                <w:sz w:val="22"/>
                <w:szCs w:val="22"/>
                <w:lang w:val="fr-FR"/>
              </w:rPr>
            </w:pPr>
            <w:r w:rsidRPr="00A2322C">
              <w:rPr>
                <w:rFonts w:asciiTheme="minorBidi" w:hAnsiTheme="minorBidi" w:cstheme="minorBidi"/>
                <w:b/>
                <w:bCs/>
                <w:sz w:val="22"/>
                <w:szCs w:val="22"/>
                <w:lang w:val="fr-FR"/>
              </w:rPr>
              <w:t>Lourdes Dela Cruz</w:t>
            </w:r>
          </w:p>
        </w:tc>
      </w:tr>
      <w:tr w:rsidR="003C705D" w:rsidRPr="00A2322C" w14:paraId="1EED6ADC" w14:textId="77777777" w:rsidTr="000B6BD0">
        <w:trPr>
          <w:cantSplit/>
        </w:trPr>
        <w:tc>
          <w:tcPr>
            <w:tcW w:w="2268" w:type="dxa"/>
            <w:shd w:val="clear" w:color="auto" w:fill="auto"/>
          </w:tcPr>
          <w:p w14:paraId="11E174A8"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Editor:</w:t>
            </w:r>
          </w:p>
        </w:tc>
        <w:tc>
          <w:tcPr>
            <w:tcW w:w="6286" w:type="dxa"/>
            <w:shd w:val="clear" w:color="auto" w:fill="auto"/>
          </w:tcPr>
          <w:p w14:paraId="1144FEBE" w14:textId="0B905452" w:rsidR="003C705D" w:rsidRPr="00A2322C" w:rsidRDefault="003C705D" w:rsidP="003C705D">
            <w:pPr>
              <w:pStyle w:val="BodyTextTable"/>
              <w:rPr>
                <w:rFonts w:asciiTheme="minorBidi" w:hAnsiTheme="minorBidi" w:cstheme="minorBidi"/>
                <w:b/>
                <w:bCs/>
                <w:sz w:val="22"/>
                <w:szCs w:val="22"/>
              </w:rPr>
            </w:pPr>
          </w:p>
        </w:tc>
      </w:tr>
      <w:tr w:rsidR="003C705D" w:rsidRPr="00A2322C" w14:paraId="015C836C" w14:textId="77777777" w:rsidTr="000B6BD0">
        <w:trPr>
          <w:cantSplit/>
        </w:trPr>
        <w:tc>
          <w:tcPr>
            <w:tcW w:w="2268" w:type="dxa"/>
            <w:shd w:val="clear" w:color="auto" w:fill="auto"/>
          </w:tcPr>
          <w:p w14:paraId="1529375E"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Last Edited:</w:t>
            </w:r>
          </w:p>
        </w:tc>
        <w:tc>
          <w:tcPr>
            <w:tcW w:w="6286" w:type="dxa"/>
            <w:shd w:val="clear" w:color="auto" w:fill="auto"/>
          </w:tcPr>
          <w:p w14:paraId="693DC286" w14:textId="79C6F13F" w:rsidR="003C705D" w:rsidRPr="00A2322C" w:rsidRDefault="00236E75" w:rsidP="003C705D">
            <w:pPr>
              <w:pStyle w:val="BodyTextTable"/>
              <w:rPr>
                <w:rFonts w:asciiTheme="minorBidi" w:hAnsiTheme="minorBidi" w:cstheme="minorBidi"/>
                <w:b/>
                <w:bCs/>
                <w:sz w:val="22"/>
                <w:szCs w:val="22"/>
              </w:rPr>
            </w:pPr>
            <w:r>
              <w:rPr>
                <w:rFonts w:asciiTheme="minorBidi" w:hAnsiTheme="minorBidi" w:cstheme="minorBidi"/>
                <w:b/>
                <w:bCs/>
                <w:sz w:val="22"/>
                <w:szCs w:val="22"/>
              </w:rPr>
              <w:t>Ju</w:t>
            </w:r>
            <w:r w:rsidR="005739A9">
              <w:rPr>
                <w:rFonts w:asciiTheme="minorBidi" w:hAnsiTheme="minorBidi" w:cstheme="minorBidi"/>
                <w:b/>
                <w:bCs/>
                <w:sz w:val="22"/>
                <w:szCs w:val="22"/>
              </w:rPr>
              <w:t>ly</w:t>
            </w:r>
            <w:r w:rsidR="003C6FFD" w:rsidRPr="00A2322C">
              <w:rPr>
                <w:rFonts w:asciiTheme="minorBidi" w:hAnsiTheme="minorBidi" w:cstheme="minorBidi"/>
                <w:b/>
                <w:bCs/>
                <w:sz w:val="22"/>
                <w:szCs w:val="22"/>
              </w:rPr>
              <w:t xml:space="preserve"> </w:t>
            </w:r>
            <w:r w:rsidR="00384B05">
              <w:rPr>
                <w:rFonts w:asciiTheme="minorBidi" w:hAnsiTheme="minorBidi" w:cstheme="minorBidi"/>
                <w:b/>
                <w:bCs/>
                <w:sz w:val="22"/>
                <w:szCs w:val="22"/>
              </w:rPr>
              <w:t>2</w:t>
            </w:r>
            <w:r w:rsidR="005739A9">
              <w:rPr>
                <w:rFonts w:asciiTheme="minorBidi" w:hAnsiTheme="minorBidi" w:cstheme="minorBidi"/>
                <w:b/>
                <w:bCs/>
                <w:sz w:val="22"/>
                <w:szCs w:val="22"/>
              </w:rPr>
              <w:t>1</w:t>
            </w:r>
            <w:r w:rsidR="003C6FFD" w:rsidRPr="00A2322C">
              <w:rPr>
                <w:rFonts w:asciiTheme="minorBidi" w:hAnsiTheme="minorBidi" w:cstheme="minorBidi"/>
                <w:b/>
                <w:bCs/>
                <w:sz w:val="22"/>
                <w:szCs w:val="22"/>
              </w:rPr>
              <w:t>, 20</w:t>
            </w:r>
            <w:r w:rsidR="004925FF" w:rsidRPr="00A2322C">
              <w:rPr>
                <w:rFonts w:asciiTheme="minorBidi" w:hAnsiTheme="minorBidi" w:cstheme="minorBidi"/>
                <w:b/>
                <w:bCs/>
                <w:sz w:val="22"/>
                <w:szCs w:val="22"/>
              </w:rPr>
              <w:t>2</w:t>
            </w:r>
            <w:r w:rsidR="003B320F">
              <w:rPr>
                <w:rFonts w:asciiTheme="minorBidi" w:hAnsiTheme="minorBidi" w:cstheme="minorBidi"/>
                <w:b/>
                <w:bCs/>
                <w:sz w:val="22"/>
                <w:szCs w:val="22"/>
              </w:rPr>
              <w:t>2</w:t>
            </w:r>
          </w:p>
        </w:tc>
      </w:tr>
      <w:tr w:rsidR="003C705D" w:rsidRPr="00A2322C" w14:paraId="1046B275" w14:textId="77777777" w:rsidTr="000B6BD0">
        <w:trPr>
          <w:cantSplit/>
        </w:trPr>
        <w:tc>
          <w:tcPr>
            <w:tcW w:w="2268" w:type="dxa"/>
            <w:shd w:val="clear" w:color="auto" w:fill="auto"/>
          </w:tcPr>
          <w:p w14:paraId="552A798F" w14:textId="77777777" w:rsidR="003C705D" w:rsidRPr="00A2322C" w:rsidRDefault="003C705D" w:rsidP="003C705D">
            <w:pPr>
              <w:pStyle w:val="BodyTextTable"/>
              <w:keepNext/>
              <w:keepLines/>
              <w:rPr>
                <w:rFonts w:asciiTheme="minorBidi" w:hAnsiTheme="minorBidi" w:cstheme="minorBidi"/>
                <w:sz w:val="22"/>
                <w:szCs w:val="22"/>
              </w:rPr>
            </w:pPr>
            <w:r w:rsidRPr="00A2322C">
              <w:rPr>
                <w:rFonts w:asciiTheme="minorBidi" w:hAnsiTheme="minorBidi" w:cstheme="minorBidi"/>
                <w:sz w:val="22"/>
                <w:szCs w:val="22"/>
              </w:rPr>
              <w:t>File Name:</w:t>
            </w:r>
          </w:p>
        </w:tc>
        <w:tc>
          <w:tcPr>
            <w:tcW w:w="6286" w:type="dxa"/>
            <w:shd w:val="clear" w:color="auto" w:fill="auto"/>
          </w:tcPr>
          <w:p w14:paraId="59864D0C" w14:textId="77777777" w:rsidR="003C705D" w:rsidRPr="00A2322C" w:rsidRDefault="003C705D" w:rsidP="00D4621F">
            <w:pPr>
              <w:pStyle w:val="BodyTextTable"/>
              <w:rPr>
                <w:rFonts w:asciiTheme="minorBidi" w:hAnsiTheme="minorBidi" w:cstheme="minorBidi"/>
                <w:b/>
                <w:bCs/>
                <w:sz w:val="22"/>
                <w:szCs w:val="22"/>
              </w:rPr>
            </w:pPr>
          </w:p>
        </w:tc>
      </w:tr>
      <w:tr w:rsidR="003C705D" w:rsidRPr="00A2322C" w14:paraId="3E93B3B6" w14:textId="77777777" w:rsidTr="000B6BD0">
        <w:trPr>
          <w:cantSplit/>
        </w:trPr>
        <w:tc>
          <w:tcPr>
            <w:tcW w:w="2268" w:type="dxa"/>
            <w:shd w:val="clear" w:color="auto" w:fill="auto"/>
          </w:tcPr>
          <w:p w14:paraId="0338F7F7" w14:textId="77777777" w:rsidR="003C705D" w:rsidRPr="00A2322C" w:rsidRDefault="003C705D" w:rsidP="003C705D">
            <w:pPr>
              <w:pStyle w:val="BodyTextTable"/>
              <w:rPr>
                <w:rFonts w:asciiTheme="minorBidi" w:hAnsiTheme="minorBidi" w:cstheme="minorBidi"/>
                <w:sz w:val="22"/>
                <w:szCs w:val="22"/>
              </w:rPr>
            </w:pPr>
            <w:r w:rsidRPr="00A2322C">
              <w:rPr>
                <w:rFonts w:asciiTheme="minorBidi" w:hAnsiTheme="minorBidi" w:cstheme="minorBidi"/>
                <w:sz w:val="22"/>
                <w:szCs w:val="22"/>
              </w:rPr>
              <w:t>Template:</w:t>
            </w:r>
          </w:p>
        </w:tc>
        <w:tc>
          <w:tcPr>
            <w:tcW w:w="6286" w:type="dxa"/>
            <w:shd w:val="clear" w:color="auto" w:fill="auto"/>
          </w:tcPr>
          <w:p w14:paraId="3B8D80D1" w14:textId="77777777" w:rsidR="003C705D" w:rsidRPr="00A2322C" w:rsidRDefault="003C705D" w:rsidP="003C705D">
            <w:pPr>
              <w:pStyle w:val="BodyTextTable"/>
              <w:rPr>
                <w:rFonts w:asciiTheme="minorBidi" w:hAnsiTheme="minorBidi" w:cstheme="minorBidi"/>
                <w:b/>
                <w:bCs/>
                <w:sz w:val="22"/>
                <w:szCs w:val="22"/>
              </w:rPr>
            </w:pPr>
            <w:r w:rsidRPr="00A2322C">
              <w:rPr>
                <w:rFonts w:asciiTheme="minorBidi" w:hAnsiTheme="minorBidi" w:cstheme="minorBidi"/>
                <w:b/>
                <w:bCs/>
                <w:sz w:val="22"/>
                <w:szCs w:val="22"/>
              </w:rPr>
              <w:t>Development.dotm</w:t>
            </w:r>
          </w:p>
        </w:tc>
      </w:tr>
    </w:tbl>
    <w:p w14:paraId="4362192B" w14:textId="77777777" w:rsidR="00AA0800" w:rsidRPr="00A2322C" w:rsidRDefault="00AA0800" w:rsidP="006C449B">
      <w:pPr>
        <w:pStyle w:val="BodyText"/>
        <w:rPr>
          <w:rFonts w:asciiTheme="minorBidi" w:hAnsiTheme="minorBidi" w:cstheme="minorBidi"/>
        </w:rPr>
      </w:pPr>
    </w:p>
    <w:p w14:paraId="6D98A69F" w14:textId="77777777" w:rsidR="00AA0800" w:rsidRPr="00A2322C" w:rsidRDefault="00AA0800" w:rsidP="006C449B">
      <w:pPr>
        <w:pStyle w:val="BodyText"/>
        <w:rPr>
          <w:rFonts w:asciiTheme="minorBidi" w:hAnsiTheme="minorBidi" w:cstheme="minorBidi"/>
        </w:rPr>
        <w:sectPr w:rsidR="00AA0800" w:rsidRPr="00A2322C" w:rsidSect="000F06EF">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440" w:bottom="4320" w:left="1440" w:header="720" w:footer="801" w:gutter="0"/>
          <w:pgBorders w:offsetFrom="page">
            <w:bottom w:val="single" w:sz="4" w:space="24" w:color="FFFFFF"/>
          </w:pgBorders>
          <w:pgNumType w:start="1"/>
          <w:cols w:space="708"/>
          <w:titlePg/>
          <w:docGrid w:linePitch="360"/>
        </w:sectPr>
      </w:pPr>
    </w:p>
    <w:bookmarkEnd w:id="0"/>
    <w:p w14:paraId="143D111C" w14:textId="77777777" w:rsidR="006C449B" w:rsidRPr="000D26B0" w:rsidRDefault="006C449B" w:rsidP="005425B5">
      <w:pPr>
        <w:pStyle w:val="Contents"/>
        <w:outlineLvl w:val="0"/>
        <w:rPr>
          <w:rFonts w:asciiTheme="minorBidi" w:hAnsiTheme="minorBidi" w:cstheme="minorBidi"/>
          <w:sz w:val="18"/>
          <w:szCs w:val="18"/>
        </w:rPr>
      </w:pPr>
      <w:r w:rsidRPr="00A2322C">
        <w:rPr>
          <w:rFonts w:asciiTheme="minorBidi" w:hAnsiTheme="minorBidi" w:cstheme="minorBidi"/>
          <w:sz w:val="22"/>
          <w:szCs w:val="22"/>
        </w:rPr>
        <w:lastRenderedPageBreak/>
        <w:t>Table of Contents</w:t>
      </w:r>
    </w:p>
    <w:p w14:paraId="3E62C3F6" w14:textId="4ABB67A6" w:rsidR="00E93090" w:rsidRPr="000D26B0" w:rsidRDefault="006C449B">
      <w:pPr>
        <w:pStyle w:val="TOC1"/>
        <w:rPr>
          <w:rFonts w:asciiTheme="minorHAnsi" w:hAnsiTheme="minorHAnsi" w:cstheme="minorBidi"/>
          <w:b w:val="0"/>
          <w:color w:val="auto"/>
          <w:sz w:val="18"/>
          <w:szCs w:val="18"/>
        </w:rPr>
      </w:pPr>
      <w:r w:rsidRPr="000D26B0">
        <w:rPr>
          <w:rFonts w:asciiTheme="minorBidi" w:hAnsiTheme="minorBidi" w:cstheme="minorBidi"/>
          <w:bCs/>
          <w:noProof w:val="0"/>
          <w:sz w:val="18"/>
          <w:szCs w:val="18"/>
        </w:rPr>
        <w:fldChar w:fldCharType="begin"/>
      </w:r>
      <w:r w:rsidRPr="000D26B0">
        <w:rPr>
          <w:rFonts w:asciiTheme="minorBidi" w:hAnsiTheme="minorBidi" w:cstheme="minorBidi"/>
          <w:noProof w:val="0"/>
          <w:sz w:val="18"/>
          <w:szCs w:val="18"/>
        </w:rPr>
        <w:instrText xml:space="preserve"> TOC \o "1-3" \h \z \t " Appendix Heading 1,7,Appendix Heading 2,2,Appendix Heading 3,3,Part Title,9" </w:instrText>
      </w:r>
      <w:r w:rsidRPr="000D26B0">
        <w:rPr>
          <w:rFonts w:asciiTheme="minorBidi" w:hAnsiTheme="minorBidi" w:cstheme="minorBidi"/>
          <w:bCs/>
          <w:noProof w:val="0"/>
          <w:sz w:val="18"/>
          <w:szCs w:val="18"/>
        </w:rPr>
        <w:fldChar w:fldCharType="separate"/>
      </w:r>
      <w:hyperlink w:anchor="_Toc104976096" w:history="1">
        <w:r w:rsidR="00E93090" w:rsidRPr="000D26B0">
          <w:rPr>
            <w:rStyle w:val="Hyperlink"/>
            <w:bCs/>
            <w:sz w:val="18"/>
            <w:szCs w:val="18"/>
          </w:rPr>
          <w:t>1</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Introduction</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_Toc104976096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1</w:t>
        </w:r>
        <w:r w:rsidR="00E93090" w:rsidRPr="000D26B0">
          <w:rPr>
            <w:webHidden/>
            <w:sz w:val="18"/>
            <w:szCs w:val="18"/>
          </w:rPr>
          <w:fldChar w:fldCharType="end"/>
        </w:r>
      </w:hyperlink>
    </w:p>
    <w:p w14:paraId="6E04892F" w14:textId="3A2D3B68" w:rsidR="00E93090" w:rsidRPr="000D26B0" w:rsidRDefault="009E081E">
      <w:pPr>
        <w:pStyle w:val="TOC2"/>
        <w:rPr>
          <w:rFonts w:asciiTheme="minorHAnsi" w:hAnsiTheme="minorHAnsi" w:cstheme="minorBidi"/>
          <w:noProof/>
          <w:color w:val="auto"/>
          <w:sz w:val="18"/>
          <w:szCs w:val="18"/>
        </w:rPr>
      </w:pPr>
      <w:hyperlink w:anchor="_Toc104976097" w:history="1">
        <w:r w:rsidR="00E93090" w:rsidRPr="000D26B0">
          <w:rPr>
            <w:rStyle w:val="Hyperlink"/>
            <w:noProof/>
            <w:sz w:val="18"/>
            <w:szCs w:val="18"/>
          </w:rPr>
          <w:t>1.1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Purpose and Scope</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_Toc104976097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w:t>
        </w:r>
        <w:r w:rsidR="00E93090" w:rsidRPr="000D26B0">
          <w:rPr>
            <w:noProof/>
            <w:webHidden/>
            <w:sz w:val="18"/>
            <w:szCs w:val="18"/>
          </w:rPr>
          <w:fldChar w:fldCharType="end"/>
        </w:r>
      </w:hyperlink>
    </w:p>
    <w:p w14:paraId="3F0FC197" w14:textId="6240DA4D" w:rsidR="00E93090" w:rsidRPr="000D26B0" w:rsidRDefault="009E081E">
      <w:pPr>
        <w:pStyle w:val="TOC1"/>
        <w:rPr>
          <w:rFonts w:asciiTheme="minorHAnsi" w:hAnsiTheme="minorHAnsi" w:cstheme="minorBidi"/>
          <w:b w:val="0"/>
          <w:color w:val="auto"/>
          <w:sz w:val="18"/>
          <w:szCs w:val="18"/>
        </w:rPr>
      </w:pPr>
      <w:hyperlink w:anchor="_Toc104976098" w:history="1">
        <w:r w:rsidR="00E93090" w:rsidRPr="000D26B0">
          <w:rPr>
            <w:rStyle w:val="Hyperlink"/>
            <w:bCs/>
            <w:sz w:val="18"/>
            <w:szCs w:val="18"/>
          </w:rPr>
          <w:t>2</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Related Documentation</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_Toc104976098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1</w:t>
        </w:r>
        <w:r w:rsidR="00E93090" w:rsidRPr="000D26B0">
          <w:rPr>
            <w:webHidden/>
            <w:sz w:val="18"/>
            <w:szCs w:val="18"/>
          </w:rPr>
          <w:fldChar w:fldCharType="end"/>
        </w:r>
      </w:hyperlink>
    </w:p>
    <w:p w14:paraId="5A829EE3" w14:textId="42F2EC3F" w:rsidR="00E93090" w:rsidRPr="000D26B0" w:rsidRDefault="009E081E">
      <w:pPr>
        <w:pStyle w:val="TOC2"/>
        <w:rPr>
          <w:rFonts w:asciiTheme="minorHAnsi" w:hAnsiTheme="minorHAnsi" w:cstheme="minorBidi"/>
          <w:noProof/>
          <w:color w:val="auto"/>
          <w:sz w:val="18"/>
          <w:szCs w:val="18"/>
        </w:rPr>
      </w:pPr>
      <w:hyperlink w:anchor="_Toc104976099" w:history="1">
        <w:r w:rsidR="00E93090" w:rsidRPr="000D26B0">
          <w:rPr>
            <w:rStyle w:val="Hyperlink"/>
            <w:noProof/>
            <w:sz w:val="18"/>
            <w:szCs w:val="18"/>
          </w:rPr>
          <w:t>2.1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Terms and Definitions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_Toc104976099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w:t>
        </w:r>
        <w:r w:rsidR="00E93090" w:rsidRPr="000D26B0">
          <w:rPr>
            <w:noProof/>
            <w:webHidden/>
            <w:sz w:val="18"/>
            <w:szCs w:val="18"/>
          </w:rPr>
          <w:fldChar w:fldCharType="end"/>
        </w:r>
      </w:hyperlink>
    </w:p>
    <w:p w14:paraId="60164CEB" w14:textId="1263106F" w:rsidR="00E93090" w:rsidRPr="000D26B0" w:rsidRDefault="009E081E">
      <w:pPr>
        <w:pStyle w:val="TOC2"/>
        <w:rPr>
          <w:rFonts w:asciiTheme="minorHAnsi" w:hAnsiTheme="minorHAnsi" w:cstheme="minorBidi"/>
          <w:noProof/>
          <w:color w:val="auto"/>
          <w:sz w:val="18"/>
          <w:szCs w:val="18"/>
        </w:rPr>
      </w:pPr>
      <w:hyperlink w:anchor="_Toc104976100" w:history="1">
        <w:r w:rsidR="00E93090" w:rsidRPr="000D26B0">
          <w:rPr>
            <w:rStyle w:val="Hyperlink"/>
            <w:noProof/>
            <w:sz w:val="18"/>
            <w:szCs w:val="18"/>
          </w:rPr>
          <w:t>2.2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HLD Checklist</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_Toc104976100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2</w:t>
        </w:r>
        <w:r w:rsidR="00E93090" w:rsidRPr="000D26B0">
          <w:rPr>
            <w:noProof/>
            <w:webHidden/>
            <w:sz w:val="18"/>
            <w:szCs w:val="18"/>
          </w:rPr>
          <w:fldChar w:fldCharType="end"/>
        </w:r>
      </w:hyperlink>
    </w:p>
    <w:p w14:paraId="5291C722" w14:textId="0B89F76E" w:rsidR="00E93090" w:rsidRPr="000D26B0" w:rsidRDefault="009E081E">
      <w:pPr>
        <w:pStyle w:val="TOC1"/>
        <w:rPr>
          <w:rFonts w:asciiTheme="minorHAnsi" w:hAnsiTheme="minorHAnsi" w:cstheme="minorBidi"/>
          <w:b w:val="0"/>
          <w:color w:val="auto"/>
          <w:sz w:val="18"/>
          <w:szCs w:val="18"/>
        </w:rPr>
      </w:pPr>
      <w:hyperlink w:anchor="_Toc104976101" w:history="1">
        <w:r w:rsidR="00E93090" w:rsidRPr="000D26B0">
          <w:rPr>
            <w:rStyle w:val="Hyperlink"/>
            <w:bCs/>
            <w:sz w:val="18"/>
            <w:szCs w:val="18"/>
          </w:rPr>
          <w:t>3</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Requirements</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_Toc104976101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3</w:t>
        </w:r>
        <w:r w:rsidR="00E93090" w:rsidRPr="000D26B0">
          <w:rPr>
            <w:webHidden/>
            <w:sz w:val="18"/>
            <w:szCs w:val="18"/>
          </w:rPr>
          <w:fldChar w:fldCharType="end"/>
        </w:r>
      </w:hyperlink>
    </w:p>
    <w:p w14:paraId="3D91558B" w14:textId="723ACCDA" w:rsidR="00E93090" w:rsidRPr="000D26B0" w:rsidRDefault="009E081E">
      <w:pPr>
        <w:pStyle w:val="TOC2"/>
        <w:rPr>
          <w:rFonts w:asciiTheme="minorHAnsi" w:hAnsiTheme="minorHAnsi" w:cstheme="minorBidi"/>
          <w:noProof/>
          <w:color w:val="auto"/>
          <w:sz w:val="18"/>
          <w:szCs w:val="18"/>
        </w:rPr>
      </w:pPr>
      <w:hyperlink w:anchor="_Toc104976102" w:history="1">
        <w:r w:rsidR="00E93090" w:rsidRPr="000D26B0">
          <w:rPr>
            <w:rStyle w:val="Hyperlink"/>
            <w:noProof/>
            <w:sz w:val="18"/>
            <w:szCs w:val="18"/>
          </w:rPr>
          <w:t>3.1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Current Functionality</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_Toc104976102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3</w:t>
        </w:r>
        <w:r w:rsidR="00E93090" w:rsidRPr="000D26B0">
          <w:rPr>
            <w:noProof/>
            <w:webHidden/>
            <w:sz w:val="18"/>
            <w:szCs w:val="18"/>
          </w:rPr>
          <w:fldChar w:fldCharType="end"/>
        </w:r>
      </w:hyperlink>
    </w:p>
    <w:p w14:paraId="0B8B8872" w14:textId="5056395A" w:rsidR="00E93090" w:rsidRPr="000D26B0" w:rsidRDefault="009E081E">
      <w:pPr>
        <w:pStyle w:val="TOC3"/>
        <w:rPr>
          <w:rFonts w:asciiTheme="minorHAnsi" w:hAnsiTheme="minorHAnsi" w:cstheme="minorBidi"/>
          <w:noProof/>
          <w:color w:val="auto"/>
          <w:sz w:val="18"/>
          <w:szCs w:val="18"/>
        </w:rPr>
      </w:pPr>
      <w:hyperlink w:anchor="_Toc104976103" w:history="1">
        <w:r w:rsidR="00E93090" w:rsidRPr="000D26B0">
          <w:rPr>
            <w:rStyle w:val="Hyperlink"/>
            <w:noProof/>
            <w:sz w:val="18"/>
            <w:szCs w:val="18"/>
          </w:rPr>
          <w:t>3.1.1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Current Functionality</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_Toc104976103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3</w:t>
        </w:r>
        <w:r w:rsidR="00E93090" w:rsidRPr="000D26B0">
          <w:rPr>
            <w:noProof/>
            <w:webHidden/>
            <w:sz w:val="18"/>
            <w:szCs w:val="18"/>
          </w:rPr>
          <w:fldChar w:fldCharType="end"/>
        </w:r>
      </w:hyperlink>
    </w:p>
    <w:p w14:paraId="02FE33D1" w14:textId="3CD80E22" w:rsidR="00E93090" w:rsidRPr="000D26B0" w:rsidRDefault="009E081E">
      <w:pPr>
        <w:pStyle w:val="TOC3"/>
        <w:rPr>
          <w:rFonts w:asciiTheme="minorHAnsi" w:hAnsiTheme="minorHAnsi" w:cstheme="minorBidi"/>
          <w:noProof/>
          <w:color w:val="auto"/>
          <w:sz w:val="18"/>
          <w:szCs w:val="18"/>
        </w:rPr>
      </w:pPr>
      <w:hyperlink w:anchor="_Toc104976104" w:history="1">
        <w:r w:rsidR="00E93090" w:rsidRPr="000D26B0">
          <w:rPr>
            <w:rStyle w:val="Hyperlink"/>
            <w:noProof/>
            <w:sz w:val="18"/>
            <w:szCs w:val="18"/>
          </w:rPr>
          <w:t>3.1.2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Reasons for Change</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_Toc104976104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3</w:t>
        </w:r>
        <w:r w:rsidR="00E93090" w:rsidRPr="000D26B0">
          <w:rPr>
            <w:noProof/>
            <w:webHidden/>
            <w:sz w:val="18"/>
            <w:szCs w:val="18"/>
          </w:rPr>
          <w:fldChar w:fldCharType="end"/>
        </w:r>
      </w:hyperlink>
    </w:p>
    <w:p w14:paraId="6D168774" w14:textId="7D0842CC" w:rsidR="00E93090" w:rsidRPr="000D26B0" w:rsidRDefault="009E081E">
      <w:pPr>
        <w:pStyle w:val="TOC3"/>
        <w:rPr>
          <w:rFonts w:asciiTheme="minorHAnsi" w:hAnsiTheme="minorHAnsi" w:cstheme="minorBidi"/>
          <w:noProof/>
          <w:color w:val="auto"/>
          <w:sz w:val="18"/>
          <w:szCs w:val="18"/>
        </w:rPr>
      </w:pPr>
      <w:hyperlink w:anchor="_Toc104976105" w:history="1">
        <w:r w:rsidR="00E93090" w:rsidRPr="000D26B0">
          <w:rPr>
            <w:rStyle w:val="Hyperlink"/>
            <w:noProof/>
            <w:sz w:val="18"/>
            <w:szCs w:val="18"/>
          </w:rPr>
          <w:t>3.1.3</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Business Impact</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_Toc104976105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3</w:t>
        </w:r>
        <w:r w:rsidR="00E93090" w:rsidRPr="000D26B0">
          <w:rPr>
            <w:noProof/>
            <w:webHidden/>
            <w:sz w:val="18"/>
            <w:szCs w:val="18"/>
          </w:rPr>
          <w:fldChar w:fldCharType="end"/>
        </w:r>
      </w:hyperlink>
    </w:p>
    <w:p w14:paraId="145765A1" w14:textId="2D59401B" w:rsidR="00E93090" w:rsidRPr="000D26B0" w:rsidRDefault="009E081E">
      <w:pPr>
        <w:pStyle w:val="TOC2"/>
        <w:rPr>
          <w:rFonts w:asciiTheme="minorHAnsi" w:hAnsiTheme="minorHAnsi" w:cstheme="minorBidi"/>
          <w:noProof/>
          <w:color w:val="auto"/>
          <w:sz w:val="18"/>
          <w:szCs w:val="18"/>
        </w:rPr>
      </w:pPr>
      <w:hyperlink w:anchor="_Toc104976106" w:history="1">
        <w:r w:rsidR="00E93090" w:rsidRPr="000D26B0">
          <w:rPr>
            <w:rStyle w:val="Hyperlink"/>
            <w:noProof/>
            <w:sz w:val="18"/>
            <w:szCs w:val="18"/>
          </w:rPr>
          <w:t>3.2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Related Requirements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_Toc104976106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3</w:t>
        </w:r>
        <w:r w:rsidR="00E93090" w:rsidRPr="000D26B0">
          <w:rPr>
            <w:noProof/>
            <w:webHidden/>
            <w:sz w:val="18"/>
            <w:szCs w:val="18"/>
          </w:rPr>
          <w:fldChar w:fldCharType="end"/>
        </w:r>
      </w:hyperlink>
    </w:p>
    <w:p w14:paraId="77E29F09" w14:textId="70CB293C" w:rsidR="00E93090" w:rsidRPr="000D26B0" w:rsidRDefault="009E081E">
      <w:pPr>
        <w:pStyle w:val="TOC1"/>
        <w:rPr>
          <w:rFonts w:asciiTheme="minorHAnsi" w:hAnsiTheme="minorHAnsi" w:cstheme="minorBidi"/>
          <w:b w:val="0"/>
          <w:color w:val="auto"/>
          <w:sz w:val="18"/>
          <w:szCs w:val="18"/>
        </w:rPr>
      </w:pPr>
      <w:hyperlink w:anchor="_Toc104976107" w:history="1">
        <w:r w:rsidR="00E93090" w:rsidRPr="000D26B0">
          <w:rPr>
            <w:rStyle w:val="Hyperlink"/>
            <w:bCs/>
            <w:sz w:val="18"/>
            <w:szCs w:val="18"/>
          </w:rPr>
          <w:t>4</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Overall Solution</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_Toc104976107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4</w:t>
        </w:r>
        <w:r w:rsidR="00E93090" w:rsidRPr="000D26B0">
          <w:rPr>
            <w:webHidden/>
            <w:sz w:val="18"/>
            <w:szCs w:val="18"/>
          </w:rPr>
          <w:fldChar w:fldCharType="end"/>
        </w:r>
      </w:hyperlink>
    </w:p>
    <w:p w14:paraId="4BFC1C66" w14:textId="45D28766" w:rsidR="00E93090" w:rsidRPr="000D26B0" w:rsidRDefault="009E081E">
      <w:pPr>
        <w:pStyle w:val="TOC2"/>
        <w:rPr>
          <w:rFonts w:asciiTheme="minorHAnsi" w:hAnsiTheme="minorHAnsi" w:cstheme="minorBidi"/>
          <w:noProof/>
          <w:color w:val="auto"/>
          <w:sz w:val="18"/>
          <w:szCs w:val="18"/>
        </w:rPr>
      </w:pPr>
      <w:hyperlink w:anchor="_Toc104976108" w:history="1">
        <w:r w:rsidR="00E93090" w:rsidRPr="000D26B0">
          <w:rPr>
            <w:rStyle w:val="Hyperlink"/>
            <w:noProof/>
            <w:sz w:val="18"/>
            <w:szCs w:val="18"/>
          </w:rPr>
          <w:t>4.1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Impacted Components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_Toc104976108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4</w:t>
        </w:r>
        <w:r w:rsidR="00E93090" w:rsidRPr="000D26B0">
          <w:rPr>
            <w:noProof/>
            <w:webHidden/>
            <w:sz w:val="18"/>
            <w:szCs w:val="18"/>
          </w:rPr>
          <w:fldChar w:fldCharType="end"/>
        </w:r>
      </w:hyperlink>
    </w:p>
    <w:p w14:paraId="21DA3FE9" w14:textId="38DCE56B" w:rsidR="00E93090" w:rsidRPr="000D26B0" w:rsidRDefault="009E081E">
      <w:pPr>
        <w:pStyle w:val="TOC3"/>
        <w:rPr>
          <w:rFonts w:asciiTheme="minorHAnsi" w:hAnsiTheme="minorHAnsi" w:cstheme="minorBidi"/>
          <w:noProof/>
          <w:color w:val="auto"/>
          <w:sz w:val="18"/>
          <w:szCs w:val="18"/>
        </w:rPr>
      </w:pPr>
      <w:hyperlink w:anchor="_Toc104976109" w:history="1">
        <w:r w:rsidR="00E93090" w:rsidRPr="000D26B0">
          <w:rPr>
            <w:rStyle w:val="Hyperlink"/>
            <w:noProof/>
            <w:sz w:val="18"/>
            <w:szCs w:val="18"/>
          </w:rPr>
          <w:t>4.1.1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Impacted Applications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_Toc104976109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4</w:t>
        </w:r>
        <w:r w:rsidR="00E93090" w:rsidRPr="000D26B0">
          <w:rPr>
            <w:noProof/>
            <w:webHidden/>
            <w:sz w:val="18"/>
            <w:szCs w:val="18"/>
          </w:rPr>
          <w:fldChar w:fldCharType="end"/>
        </w:r>
      </w:hyperlink>
    </w:p>
    <w:p w14:paraId="4CD292BA" w14:textId="3FE190A6" w:rsidR="00E93090" w:rsidRPr="000D26B0" w:rsidRDefault="009E081E">
      <w:pPr>
        <w:pStyle w:val="TOC2"/>
        <w:rPr>
          <w:rFonts w:asciiTheme="minorHAnsi" w:hAnsiTheme="minorHAnsi" w:cstheme="minorBidi"/>
          <w:noProof/>
          <w:color w:val="auto"/>
          <w:sz w:val="18"/>
          <w:szCs w:val="18"/>
        </w:rPr>
      </w:pPr>
      <w:hyperlink w:anchor="_Toc104976110" w:history="1">
        <w:r w:rsidR="00E93090" w:rsidRPr="000D26B0">
          <w:rPr>
            <w:rStyle w:val="Hyperlink"/>
            <w:noProof/>
            <w:sz w:val="18"/>
            <w:szCs w:val="18"/>
          </w:rPr>
          <w:t>4.2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Assumptions, Risks and Constraints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_Toc104976110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4</w:t>
        </w:r>
        <w:r w:rsidR="00E93090" w:rsidRPr="000D26B0">
          <w:rPr>
            <w:noProof/>
            <w:webHidden/>
            <w:sz w:val="18"/>
            <w:szCs w:val="18"/>
          </w:rPr>
          <w:fldChar w:fldCharType="end"/>
        </w:r>
      </w:hyperlink>
    </w:p>
    <w:p w14:paraId="4553D58B" w14:textId="16DE4D89" w:rsidR="00E93090" w:rsidRPr="000D26B0" w:rsidRDefault="009E081E">
      <w:pPr>
        <w:pStyle w:val="TOC3"/>
        <w:rPr>
          <w:rFonts w:asciiTheme="minorHAnsi" w:hAnsiTheme="minorHAnsi" w:cstheme="minorBidi"/>
          <w:noProof/>
          <w:color w:val="auto"/>
          <w:sz w:val="18"/>
          <w:szCs w:val="18"/>
        </w:rPr>
      </w:pPr>
      <w:hyperlink w:anchor="_Toc104976111" w:history="1">
        <w:r w:rsidR="00E93090" w:rsidRPr="000D26B0">
          <w:rPr>
            <w:rStyle w:val="Hyperlink"/>
            <w:noProof/>
            <w:sz w:val="18"/>
            <w:szCs w:val="18"/>
          </w:rPr>
          <w:t>4.2.1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Assumptions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_Toc104976111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4</w:t>
        </w:r>
        <w:r w:rsidR="00E93090" w:rsidRPr="000D26B0">
          <w:rPr>
            <w:noProof/>
            <w:webHidden/>
            <w:sz w:val="18"/>
            <w:szCs w:val="18"/>
          </w:rPr>
          <w:fldChar w:fldCharType="end"/>
        </w:r>
      </w:hyperlink>
    </w:p>
    <w:p w14:paraId="3C340585" w14:textId="2B231AE3" w:rsidR="00E93090" w:rsidRPr="000D26B0" w:rsidRDefault="009E081E">
      <w:pPr>
        <w:pStyle w:val="TOC3"/>
        <w:rPr>
          <w:rFonts w:asciiTheme="minorHAnsi" w:hAnsiTheme="minorHAnsi" w:cstheme="minorBidi"/>
          <w:noProof/>
          <w:color w:val="auto"/>
          <w:sz w:val="18"/>
          <w:szCs w:val="18"/>
        </w:rPr>
      </w:pPr>
      <w:hyperlink w:anchor="_Toc104976112" w:history="1">
        <w:r w:rsidR="00E93090" w:rsidRPr="000D26B0">
          <w:rPr>
            <w:rStyle w:val="Hyperlink"/>
            <w:noProof/>
            <w:sz w:val="18"/>
            <w:szCs w:val="18"/>
          </w:rPr>
          <w:t>4.2.2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Constraints and Dependencies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_Toc104976112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4</w:t>
        </w:r>
        <w:r w:rsidR="00E93090" w:rsidRPr="000D26B0">
          <w:rPr>
            <w:noProof/>
            <w:webHidden/>
            <w:sz w:val="18"/>
            <w:szCs w:val="18"/>
          </w:rPr>
          <w:fldChar w:fldCharType="end"/>
        </w:r>
      </w:hyperlink>
    </w:p>
    <w:p w14:paraId="32C498DB" w14:textId="73FA3B99" w:rsidR="00E93090" w:rsidRPr="000D26B0" w:rsidRDefault="009E081E">
      <w:pPr>
        <w:pStyle w:val="TOC2"/>
        <w:rPr>
          <w:rFonts w:asciiTheme="minorHAnsi" w:hAnsiTheme="minorHAnsi" w:cstheme="minorBidi"/>
          <w:noProof/>
          <w:color w:val="auto"/>
          <w:sz w:val="18"/>
          <w:szCs w:val="18"/>
        </w:rPr>
      </w:pPr>
      <w:hyperlink w:anchor="_Toc104976113" w:history="1">
        <w:r w:rsidR="00E93090" w:rsidRPr="000D26B0">
          <w:rPr>
            <w:rStyle w:val="Hyperlink"/>
            <w:noProof/>
            <w:sz w:val="18"/>
            <w:szCs w:val="18"/>
          </w:rPr>
          <w:t>4.3</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High-Level Solution</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_Toc104976113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5</w:t>
        </w:r>
        <w:r w:rsidR="00E93090" w:rsidRPr="000D26B0">
          <w:rPr>
            <w:noProof/>
            <w:webHidden/>
            <w:sz w:val="18"/>
            <w:szCs w:val="18"/>
          </w:rPr>
          <w:fldChar w:fldCharType="end"/>
        </w:r>
      </w:hyperlink>
    </w:p>
    <w:p w14:paraId="3B28E5B9" w14:textId="2259702A" w:rsidR="00E93090" w:rsidRPr="000D26B0" w:rsidRDefault="009E081E">
      <w:pPr>
        <w:pStyle w:val="TOC3"/>
        <w:rPr>
          <w:rFonts w:asciiTheme="minorHAnsi" w:hAnsiTheme="minorHAnsi" w:cstheme="minorBidi"/>
          <w:noProof/>
          <w:color w:val="auto"/>
          <w:sz w:val="18"/>
          <w:szCs w:val="18"/>
        </w:rPr>
      </w:pPr>
      <w:hyperlink w:anchor="_Toc104976114" w:history="1">
        <w:r w:rsidR="00E93090" w:rsidRPr="000D26B0">
          <w:rPr>
            <w:rStyle w:val="Hyperlink"/>
            <w:noProof/>
            <w:sz w:val="18"/>
            <w:szCs w:val="18"/>
          </w:rPr>
          <w:t>4.3.1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Solution Overview</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_Toc104976114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5</w:t>
        </w:r>
        <w:r w:rsidR="00E93090" w:rsidRPr="000D26B0">
          <w:rPr>
            <w:noProof/>
            <w:webHidden/>
            <w:sz w:val="18"/>
            <w:szCs w:val="18"/>
          </w:rPr>
          <w:fldChar w:fldCharType="end"/>
        </w:r>
      </w:hyperlink>
    </w:p>
    <w:p w14:paraId="2B01ADB8" w14:textId="0DBC2597" w:rsidR="00E93090" w:rsidRPr="000D26B0" w:rsidRDefault="009E081E">
      <w:pPr>
        <w:pStyle w:val="TOC3"/>
        <w:rPr>
          <w:rFonts w:asciiTheme="minorHAnsi" w:hAnsiTheme="minorHAnsi" w:cstheme="minorBidi"/>
          <w:noProof/>
          <w:color w:val="auto"/>
          <w:sz w:val="18"/>
          <w:szCs w:val="18"/>
        </w:rPr>
      </w:pPr>
      <w:hyperlink w:anchor="_Toc104976115" w:history="1">
        <w:r w:rsidR="00E93090" w:rsidRPr="000D26B0">
          <w:rPr>
            <w:rStyle w:val="Hyperlink"/>
            <w:noProof/>
            <w:sz w:val="18"/>
            <w:szCs w:val="18"/>
          </w:rPr>
          <w:t>4.3.2</w:t>
        </w:r>
        <w:r w:rsidR="00E93090" w:rsidRPr="000D26B0">
          <w:rPr>
            <w:rFonts w:asciiTheme="minorHAnsi" w:hAnsiTheme="minorHAnsi" w:cstheme="minorBidi"/>
            <w:noProof/>
            <w:color w:val="auto"/>
            <w:sz w:val="18"/>
            <w:szCs w:val="18"/>
          </w:rPr>
          <w:tab/>
        </w:r>
        <w:r w:rsidR="00E93090" w:rsidRPr="000D26B0">
          <w:rPr>
            <w:rStyle w:val="Hyperlink"/>
            <w:noProof/>
            <w:sz w:val="18"/>
            <w:szCs w:val="18"/>
          </w:rPr>
          <w:t>Solution Description per Functional Area</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_Toc104976115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5</w:t>
        </w:r>
        <w:r w:rsidR="00E93090" w:rsidRPr="000D26B0">
          <w:rPr>
            <w:noProof/>
            <w:webHidden/>
            <w:sz w:val="18"/>
            <w:szCs w:val="18"/>
          </w:rPr>
          <w:fldChar w:fldCharType="end"/>
        </w:r>
      </w:hyperlink>
    </w:p>
    <w:p w14:paraId="7A723891" w14:textId="2ED57288" w:rsidR="00E93090" w:rsidRPr="000D26B0" w:rsidRDefault="009E081E">
      <w:pPr>
        <w:pStyle w:val="TOC2"/>
        <w:rPr>
          <w:rFonts w:asciiTheme="minorHAnsi" w:hAnsiTheme="minorHAnsi" w:cstheme="minorBidi"/>
          <w:noProof/>
          <w:color w:val="auto"/>
          <w:sz w:val="18"/>
          <w:szCs w:val="18"/>
        </w:rPr>
      </w:pPr>
      <w:hyperlink w:anchor="_Toc104976116" w:history="1">
        <w:r w:rsidR="00E93090" w:rsidRPr="000D26B0">
          <w:rPr>
            <w:rStyle w:val="Hyperlink"/>
            <w:noProof/>
            <w:sz w:val="18"/>
            <w:szCs w:val="18"/>
          </w:rPr>
          <w:t>4.4</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Effort</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_Toc104976116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12</w:t>
        </w:r>
        <w:r w:rsidR="00E93090" w:rsidRPr="000D26B0">
          <w:rPr>
            <w:noProof/>
            <w:webHidden/>
            <w:sz w:val="18"/>
            <w:szCs w:val="18"/>
          </w:rPr>
          <w:fldChar w:fldCharType="end"/>
        </w:r>
      </w:hyperlink>
    </w:p>
    <w:p w14:paraId="0AF112E2" w14:textId="5B22157F" w:rsidR="00E93090" w:rsidRPr="000D26B0" w:rsidRDefault="009E081E">
      <w:pPr>
        <w:pStyle w:val="TOC2"/>
        <w:rPr>
          <w:rFonts w:asciiTheme="minorHAnsi" w:hAnsiTheme="minorHAnsi" w:cstheme="minorBidi"/>
          <w:noProof/>
          <w:color w:val="auto"/>
          <w:sz w:val="18"/>
          <w:szCs w:val="18"/>
        </w:rPr>
      </w:pPr>
      <w:hyperlink w:anchor="_Toc104976117" w:history="1">
        <w:r w:rsidR="00E93090" w:rsidRPr="000D26B0">
          <w:rPr>
            <w:rStyle w:val="Hyperlink"/>
            <w:noProof/>
            <w:sz w:val="18"/>
            <w:szCs w:val="18"/>
          </w:rPr>
          <w:t>4.5</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Timeline</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_Toc104976117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12</w:t>
        </w:r>
        <w:r w:rsidR="00E93090" w:rsidRPr="000D26B0">
          <w:rPr>
            <w:noProof/>
            <w:webHidden/>
            <w:sz w:val="18"/>
            <w:szCs w:val="18"/>
          </w:rPr>
          <w:fldChar w:fldCharType="end"/>
        </w:r>
      </w:hyperlink>
    </w:p>
    <w:p w14:paraId="5D6E137C" w14:textId="1D89DC03" w:rsidR="00E93090" w:rsidRPr="000D26B0" w:rsidRDefault="009E081E">
      <w:pPr>
        <w:pStyle w:val="TOC1"/>
        <w:rPr>
          <w:rFonts w:asciiTheme="minorHAnsi" w:hAnsiTheme="minorHAnsi" w:cstheme="minorBidi"/>
          <w:b w:val="0"/>
          <w:color w:val="auto"/>
          <w:sz w:val="18"/>
          <w:szCs w:val="18"/>
        </w:rPr>
      </w:pPr>
      <w:hyperlink w:anchor="_Toc104976118" w:history="1">
        <w:r w:rsidR="00E93090" w:rsidRPr="000D26B0">
          <w:rPr>
            <w:rStyle w:val="Hyperlink"/>
            <w:bCs/>
            <w:sz w:val="18"/>
            <w:szCs w:val="18"/>
          </w:rPr>
          <w:t>5</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Other Impacts</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_Toc104976118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13</w:t>
        </w:r>
        <w:r w:rsidR="00E93090" w:rsidRPr="000D26B0">
          <w:rPr>
            <w:webHidden/>
            <w:sz w:val="18"/>
            <w:szCs w:val="18"/>
          </w:rPr>
          <w:fldChar w:fldCharType="end"/>
        </w:r>
      </w:hyperlink>
    </w:p>
    <w:p w14:paraId="62EE5C67" w14:textId="35D7F870" w:rsidR="00E93090" w:rsidRPr="000D26B0" w:rsidRDefault="009E081E">
      <w:pPr>
        <w:pStyle w:val="TOC2"/>
        <w:rPr>
          <w:rFonts w:asciiTheme="minorHAnsi" w:hAnsiTheme="minorHAnsi" w:cstheme="minorBidi"/>
          <w:noProof/>
          <w:color w:val="auto"/>
          <w:sz w:val="18"/>
          <w:szCs w:val="18"/>
        </w:rPr>
      </w:pPr>
      <w:hyperlink w:anchor="_Toc104976119" w:history="1">
        <w:r w:rsidR="00E93090" w:rsidRPr="000D26B0">
          <w:rPr>
            <w:rStyle w:val="Hyperlink"/>
            <w:noProof/>
            <w:sz w:val="18"/>
            <w:szCs w:val="18"/>
          </w:rPr>
          <w:t>5.1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Impacted Interfaces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_Toc104976119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6D5BCBE2" w14:textId="5232C607" w:rsidR="00E93090" w:rsidRPr="000D26B0" w:rsidRDefault="009E081E">
      <w:pPr>
        <w:pStyle w:val="TOC3"/>
        <w:rPr>
          <w:rFonts w:asciiTheme="minorHAnsi" w:hAnsiTheme="minorHAnsi" w:cstheme="minorBidi"/>
          <w:noProof/>
          <w:color w:val="auto"/>
          <w:sz w:val="18"/>
          <w:szCs w:val="18"/>
        </w:rPr>
      </w:pPr>
      <w:hyperlink w:anchor="_Toc104976120" w:history="1">
        <w:r w:rsidR="00E93090" w:rsidRPr="000D26B0">
          <w:rPr>
            <w:rStyle w:val="Hyperlink"/>
            <w:noProof/>
            <w:sz w:val="18"/>
            <w:szCs w:val="18"/>
          </w:rPr>
          <w:t>5.1.1</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Related Requirements</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_Toc104976120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75A98F97" w14:textId="7D9F3576" w:rsidR="00E93090" w:rsidRPr="000D26B0" w:rsidRDefault="009E081E">
      <w:pPr>
        <w:pStyle w:val="TOC2"/>
        <w:rPr>
          <w:rFonts w:asciiTheme="minorHAnsi" w:hAnsiTheme="minorHAnsi" w:cstheme="minorBidi"/>
          <w:noProof/>
          <w:color w:val="auto"/>
          <w:sz w:val="18"/>
          <w:szCs w:val="18"/>
        </w:rPr>
      </w:pPr>
      <w:hyperlink w:anchor="_Toc104976121" w:history="1">
        <w:r w:rsidR="00E93090" w:rsidRPr="000D26B0">
          <w:rPr>
            <w:rStyle w:val="Hyperlink"/>
            <w:noProof/>
            <w:sz w:val="18"/>
            <w:szCs w:val="18"/>
          </w:rPr>
          <w:t>5.2</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Hardware/Third-party Software Impact</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_Toc104976121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04F682AE" w14:textId="46CF7BD4" w:rsidR="00E93090" w:rsidRPr="000D26B0" w:rsidRDefault="009E081E">
      <w:pPr>
        <w:pStyle w:val="TOC2"/>
        <w:rPr>
          <w:rFonts w:asciiTheme="minorHAnsi" w:hAnsiTheme="minorHAnsi" w:cstheme="minorBidi"/>
          <w:noProof/>
          <w:color w:val="auto"/>
          <w:sz w:val="18"/>
          <w:szCs w:val="18"/>
        </w:rPr>
      </w:pPr>
      <w:hyperlink w:anchor="_Toc104976122" w:history="1">
        <w:r w:rsidR="00E93090" w:rsidRPr="000D26B0">
          <w:rPr>
            <w:rStyle w:val="Hyperlink"/>
            <w:noProof/>
            <w:sz w:val="18"/>
            <w:szCs w:val="18"/>
          </w:rPr>
          <w:t>5.3</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 on Operation</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_Toc104976122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7FFFF332" w14:textId="607BD65B" w:rsidR="00E93090" w:rsidRPr="000D26B0" w:rsidRDefault="009E081E">
      <w:pPr>
        <w:pStyle w:val="TOC2"/>
        <w:rPr>
          <w:rFonts w:asciiTheme="minorHAnsi" w:hAnsiTheme="minorHAnsi" w:cstheme="minorBidi"/>
          <w:noProof/>
          <w:color w:val="auto"/>
          <w:sz w:val="18"/>
          <w:szCs w:val="18"/>
        </w:rPr>
      </w:pPr>
      <w:hyperlink w:anchor="_Toc104976123" w:history="1">
        <w:r w:rsidR="00E93090" w:rsidRPr="000D26B0">
          <w:rPr>
            <w:rStyle w:val="Hyperlink"/>
            <w:noProof/>
            <w:sz w:val="18"/>
            <w:szCs w:val="18"/>
          </w:rPr>
          <w:t>5.4</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 on Security</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_Toc104976123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1921C8E4" w14:textId="051A5C3B" w:rsidR="00E93090" w:rsidRPr="000D26B0" w:rsidRDefault="009E081E">
      <w:pPr>
        <w:pStyle w:val="TOC2"/>
        <w:rPr>
          <w:rFonts w:asciiTheme="minorHAnsi" w:hAnsiTheme="minorHAnsi" w:cstheme="minorBidi"/>
          <w:noProof/>
          <w:color w:val="auto"/>
          <w:sz w:val="18"/>
          <w:szCs w:val="18"/>
        </w:rPr>
      </w:pPr>
      <w:hyperlink w:anchor="_Toc104976124" w:history="1">
        <w:r w:rsidR="00E93090" w:rsidRPr="000D26B0">
          <w:rPr>
            <w:rStyle w:val="Hyperlink"/>
            <w:noProof/>
            <w:sz w:val="18"/>
            <w:szCs w:val="18"/>
          </w:rPr>
          <w:t>5.5</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 on Training</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_Toc104976124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402492E4" w14:textId="1930B9B0" w:rsidR="00E93090" w:rsidRPr="000D26B0" w:rsidRDefault="009E081E">
      <w:pPr>
        <w:pStyle w:val="TOC2"/>
        <w:rPr>
          <w:rFonts w:asciiTheme="minorHAnsi" w:hAnsiTheme="minorHAnsi" w:cstheme="minorBidi"/>
          <w:noProof/>
          <w:color w:val="auto"/>
          <w:sz w:val="18"/>
          <w:szCs w:val="18"/>
        </w:rPr>
      </w:pPr>
      <w:hyperlink w:anchor="_Toc104976125" w:history="1">
        <w:r w:rsidR="00E93090" w:rsidRPr="000D26B0">
          <w:rPr>
            <w:rStyle w:val="Hyperlink"/>
            <w:noProof/>
            <w:sz w:val="18"/>
            <w:szCs w:val="18"/>
          </w:rPr>
          <w:t>5.6</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 on Migration</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_Toc104976125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13</w:t>
        </w:r>
        <w:r w:rsidR="00E93090" w:rsidRPr="000D26B0">
          <w:rPr>
            <w:noProof/>
            <w:webHidden/>
            <w:sz w:val="18"/>
            <w:szCs w:val="18"/>
          </w:rPr>
          <w:fldChar w:fldCharType="end"/>
        </w:r>
      </w:hyperlink>
    </w:p>
    <w:p w14:paraId="56241A48" w14:textId="62B88918" w:rsidR="00E93090" w:rsidRPr="000D26B0" w:rsidRDefault="009E081E">
      <w:pPr>
        <w:pStyle w:val="TOC2"/>
        <w:rPr>
          <w:rFonts w:asciiTheme="minorHAnsi" w:hAnsiTheme="minorHAnsi" w:cstheme="minorBidi"/>
          <w:noProof/>
          <w:color w:val="auto"/>
          <w:sz w:val="18"/>
          <w:szCs w:val="18"/>
        </w:rPr>
      </w:pPr>
      <w:hyperlink w:anchor="_Toc104976126" w:history="1">
        <w:r w:rsidR="00E93090" w:rsidRPr="000D26B0">
          <w:rPr>
            <w:rStyle w:val="Hyperlink"/>
            <w:noProof/>
            <w:sz w:val="18"/>
            <w:szCs w:val="18"/>
          </w:rPr>
          <w:t>5.7</w:t>
        </w:r>
        <w:r w:rsidR="00E93090" w:rsidRPr="000D26B0">
          <w:rPr>
            <w:rFonts w:asciiTheme="minorHAnsi" w:hAnsiTheme="minorHAnsi" w:cstheme="minorBidi"/>
            <w:noProof/>
            <w:color w:val="auto"/>
            <w:sz w:val="18"/>
            <w:szCs w:val="18"/>
          </w:rPr>
          <w:tab/>
        </w:r>
        <w:r w:rsidR="00E93090" w:rsidRPr="000D26B0">
          <w:rPr>
            <w:rStyle w:val="Hyperlink"/>
            <w:rFonts w:asciiTheme="minorBidi" w:hAnsiTheme="minorBidi"/>
            <w:noProof/>
            <w:sz w:val="18"/>
            <w:szCs w:val="18"/>
          </w:rPr>
          <w:t>Impact on Production (System Downtime and Data)</w:t>
        </w:r>
        <w:r w:rsidR="00E93090" w:rsidRPr="000D26B0">
          <w:rPr>
            <w:noProof/>
            <w:webHidden/>
            <w:sz w:val="18"/>
            <w:szCs w:val="18"/>
          </w:rPr>
          <w:tab/>
        </w:r>
        <w:r w:rsidR="00E93090" w:rsidRPr="000D26B0">
          <w:rPr>
            <w:noProof/>
            <w:webHidden/>
            <w:sz w:val="18"/>
            <w:szCs w:val="18"/>
          </w:rPr>
          <w:fldChar w:fldCharType="begin"/>
        </w:r>
        <w:r w:rsidR="00E93090" w:rsidRPr="000D26B0">
          <w:rPr>
            <w:noProof/>
            <w:webHidden/>
            <w:sz w:val="18"/>
            <w:szCs w:val="18"/>
          </w:rPr>
          <w:instrText xml:space="preserve"> PAGEREF _Toc104976126 \h </w:instrText>
        </w:r>
        <w:r w:rsidR="00E93090" w:rsidRPr="000D26B0">
          <w:rPr>
            <w:noProof/>
            <w:webHidden/>
            <w:sz w:val="18"/>
            <w:szCs w:val="18"/>
          </w:rPr>
        </w:r>
        <w:r w:rsidR="00E93090" w:rsidRPr="000D26B0">
          <w:rPr>
            <w:noProof/>
            <w:webHidden/>
            <w:sz w:val="18"/>
            <w:szCs w:val="18"/>
          </w:rPr>
          <w:fldChar w:fldCharType="separate"/>
        </w:r>
        <w:r w:rsidR="00E93090" w:rsidRPr="000D26B0">
          <w:rPr>
            <w:noProof/>
            <w:webHidden/>
            <w:sz w:val="18"/>
            <w:szCs w:val="18"/>
          </w:rPr>
          <w:t>14</w:t>
        </w:r>
        <w:r w:rsidR="00E93090" w:rsidRPr="000D26B0">
          <w:rPr>
            <w:noProof/>
            <w:webHidden/>
            <w:sz w:val="18"/>
            <w:szCs w:val="18"/>
          </w:rPr>
          <w:fldChar w:fldCharType="end"/>
        </w:r>
      </w:hyperlink>
    </w:p>
    <w:p w14:paraId="421113BF" w14:textId="651E9DA0" w:rsidR="00E93090" w:rsidRPr="000D26B0" w:rsidRDefault="009E081E">
      <w:pPr>
        <w:pStyle w:val="TOC1"/>
        <w:rPr>
          <w:rFonts w:asciiTheme="minorHAnsi" w:hAnsiTheme="minorHAnsi" w:cstheme="minorBidi"/>
          <w:b w:val="0"/>
          <w:color w:val="auto"/>
          <w:sz w:val="18"/>
          <w:szCs w:val="18"/>
        </w:rPr>
      </w:pPr>
      <w:hyperlink w:anchor="_Toc104976127" w:history="1">
        <w:r w:rsidR="00E93090" w:rsidRPr="000D26B0">
          <w:rPr>
            <w:rStyle w:val="Hyperlink"/>
            <w:bCs/>
            <w:sz w:val="18"/>
            <w:szCs w:val="18"/>
          </w:rPr>
          <w:t>6</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Risks</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_Toc104976127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15</w:t>
        </w:r>
        <w:r w:rsidR="00E93090" w:rsidRPr="000D26B0">
          <w:rPr>
            <w:webHidden/>
            <w:sz w:val="18"/>
            <w:szCs w:val="18"/>
          </w:rPr>
          <w:fldChar w:fldCharType="end"/>
        </w:r>
      </w:hyperlink>
    </w:p>
    <w:p w14:paraId="242F6D31" w14:textId="640FFE27" w:rsidR="00E93090" w:rsidRPr="000D26B0" w:rsidRDefault="009E081E">
      <w:pPr>
        <w:pStyle w:val="TOC1"/>
        <w:rPr>
          <w:rFonts w:asciiTheme="minorHAnsi" w:hAnsiTheme="minorHAnsi" w:cstheme="minorBidi"/>
          <w:b w:val="0"/>
          <w:color w:val="auto"/>
          <w:sz w:val="18"/>
          <w:szCs w:val="18"/>
        </w:rPr>
      </w:pPr>
      <w:hyperlink w:anchor="_Toc104976128" w:history="1">
        <w:r w:rsidR="00E93090" w:rsidRPr="000D26B0">
          <w:rPr>
            <w:rStyle w:val="Hyperlink"/>
            <w:bCs/>
            <w:sz w:val="18"/>
            <w:szCs w:val="18"/>
          </w:rPr>
          <w:t>7</w:t>
        </w:r>
        <w:r w:rsidR="00E93090" w:rsidRPr="000D26B0">
          <w:rPr>
            <w:rFonts w:asciiTheme="minorHAnsi" w:hAnsiTheme="minorHAnsi" w:cstheme="minorBidi"/>
            <w:b w:val="0"/>
            <w:color w:val="auto"/>
            <w:sz w:val="18"/>
            <w:szCs w:val="18"/>
          </w:rPr>
          <w:tab/>
        </w:r>
        <w:r w:rsidR="00E93090" w:rsidRPr="000D26B0">
          <w:rPr>
            <w:rStyle w:val="Hyperlink"/>
            <w:rFonts w:asciiTheme="minorBidi" w:hAnsiTheme="minorBidi"/>
            <w:sz w:val="18"/>
            <w:szCs w:val="18"/>
          </w:rPr>
          <w:t>Open Issues</w:t>
        </w:r>
        <w:r w:rsidR="00E93090" w:rsidRPr="000D26B0">
          <w:rPr>
            <w:webHidden/>
            <w:sz w:val="18"/>
            <w:szCs w:val="18"/>
          </w:rPr>
          <w:tab/>
        </w:r>
        <w:r w:rsidR="00E93090" w:rsidRPr="000D26B0">
          <w:rPr>
            <w:webHidden/>
            <w:sz w:val="18"/>
            <w:szCs w:val="18"/>
          </w:rPr>
          <w:fldChar w:fldCharType="begin"/>
        </w:r>
        <w:r w:rsidR="00E93090" w:rsidRPr="000D26B0">
          <w:rPr>
            <w:webHidden/>
            <w:sz w:val="18"/>
            <w:szCs w:val="18"/>
          </w:rPr>
          <w:instrText xml:space="preserve"> PAGEREF _Toc104976128 \h </w:instrText>
        </w:r>
        <w:r w:rsidR="00E93090" w:rsidRPr="000D26B0">
          <w:rPr>
            <w:webHidden/>
            <w:sz w:val="18"/>
            <w:szCs w:val="18"/>
          </w:rPr>
        </w:r>
        <w:r w:rsidR="00E93090" w:rsidRPr="000D26B0">
          <w:rPr>
            <w:webHidden/>
            <w:sz w:val="18"/>
            <w:szCs w:val="18"/>
          </w:rPr>
          <w:fldChar w:fldCharType="separate"/>
        </w:r>
        <w:r w:rsidR="00E93090" w:rsidRPr="000D26B0">
          <w:rPr>
            <w:webHidden/>
            <w:sz w:val="18"/>
            <w:szCs w:val="18"/>
          </w:rPr>
          <w:t>16</w:t>
        </w:r>
        <w:r w:rsidR="00E93090" w:rsidRPr="000D26B0">
          <w:rPr>
            <w:webHidden/>
            <w:sz w:val="18"/>
            <w:szCs w:val="18"/>
          </w:rPr>
          <w:fldChar w:fldCharType="end"/>
        </w:r>
      </w:hyperlink>
    </w:p>
    <w:p w14:paraId="78461E76" w14:textId="4A7CAC5E" w:rsidR="006C449B" w:rsidRPr="00A2322C" w:rsidRDefault="006C449B" w:rsidP="00865098">
      <w:pPr>
        <w:pStyle w:val="BodyText"/>
        <w:rPr>
          <w:rFonts w:asciiTheme="minorBidi" w:hAnsiTheme="minorBidi" w:cstheme="minorBidi"/>
        </w:rPr>
        <w:sectPr w:rsidR="006C449B" w:rsidRPr="00A2322C" w:rsidSect="001D4723">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r w:rsidRPr="000D26B0">
        <w:rPr>
          <w:rFonts w:asciiTheme="minorBidi" w:hAnsiTheme="minorBidi" w:cstheme="minorBidi"/>
          <w:sz w:val="18"/>
          <w:szCs w:val="18"/>
        </w:rPr>
        <w:fldChar w:fldCharType="end"/>
      </w:r>
    </w:p>
    <w:p w14:paraId="350B9273" w14:textId="77777777" w:rsidR="006C449B" w:rsidRPr="00893284" w:rsidRDefault="00F00B2C" w:rsidP="006F2F83">
      <w:pPr>
        <w:pStyle w:val="Heading1"/>
        <w:rPr>
          <w:rFonts w:asciiTheme="minorBidi" w:hAnsiTheme="minorBidi" w:cstheme="minorBidi"/>
          <w:sz w:val="32"/>
          <w:szCs w:val="32"/>
        </w:rPr>
      </w:pPr>
      <w:bookmarkStart w:id="12" w:name="_Toc104976096"/>
      <w:bookmarkEnd w:id="1"/>
      <w:bookmarkEnd w:id="2"/>
      <w:bookmarkEnd w:id="3"/>
      <w:bookmarkEnd w:id="4"/>
      <w:bookmarkEnd w:id="5"/>
      <w:bookmarkEnd w:id="6"/>
      <w:bookmarkEnd w:id="7"/>
      <w:bookmarkEnd w:id="8"/>
      <w:r w:rsidRPr="00893284">
        <w:rPr>
          <w:rFonts w:asciiTheme="minorBidi" w:hAnsiTheme="minorBidi" w:cstheme="minorBidi"/>
          <w:sz w:val="32"/>
          <w:szCs w:val="32"/>
        </w:rPr>
        <w:lastRenderedPageBreak/>
        <w:t>Introduction</w:t>
      </w:r>
      <w:bookmarkEnd w:id="12"/>
      <w:r w:rsidRPr="00893284">
        <w:rPr>
          <w:rFonts w:asciiTheme="minorBidi" w:hAnsiTheme="minorBidi" w:cstheme="minorBidi"/>
          <w:sz w:val="32"/>
          <w:szCs w:val="32"/>
        </w:rPr>
        <w:t xml:space="preserve"> </w:t>
      </w:r>
    </w:p>
    <w:p w14:paraId="17FE20D1" w14:textId="77777777" w:rsidR="00F00B2C" w:rsidRPr="00893284" w:rsidRDefault="00F00B2C" w:rsidP="00F00B2C">
      <w:pPr>
        <w:pStyle w:val="Heading2"/>
        <w:rPr>
          <w:rFonts w:asciiTheme="minorBidi" w:hAnsiTheme="minorBidi" w:cstheme="minorBidi"/>
          <w:sz w:val="32"/>
          <w:szCs w:val="32"/>
        </w:rPr>
      </w:pPr>
      <w:bookmarkStart w:id="13" w:name="_Toc512690910"/>
      <w:bookmarkStart w:id="14" w:name="_Toc521639061"/>
      <w:bookmarkStart w:id="15" w:name="_Toc33505762"/>
      <w:bookmarkStart w:id="16" w:name="_Toc68250353"/>
      <w:bookmarkStart w:id="17" w:name="_Toc425776927"/>
      <w:bookmarkStart w:id="18" w:name="_Toc104976097"/>
      <w:r w:rsidRPr="00893284">
        <w:rPr>
          <w:rFonts w:asciiTheme="minorBidi" w:hAnsiTheme="minorBidi" w:cstheme="minorBidi"/>
          <w:sz w:val="32"/>
          <w:szCs w:val="32"/>
        </w:rPr>
        <w:t>Purpose and Scope</w:t>
      </w:r>
      <w:bookmarkEnd w:id="13"/>
      <w:bookmarkEnd w:id="14"/>
      <w:bookmarkEnd w:id="15"/>
      <w:bookmarkEnd w:id="16"/>
      <w:bookmarkEnd w:id="17"/>
      <w:bookmarkEnd w:id="18"/>
    </w:p>
    <w:p w14:paraId="0B3DC001" w14:textId="63F4849F" w:rsidR="0083512B" w:rsidRPr="00A2322C" w:rsidRDefault="000A407B" w:rsidP="0083603C">
      <w:pPr>
        <w:autoSpaceDE w:val="0"/>
        <w:autoSpaceDN w:val="0"/>
        <w:adjustRightInd w:val="0"/>
        <w:ind w:left="1071"/>
        <w:jc w:val="both"/>
        <w:rPr>
          <w:rFonts w:asciiTheme="minorBidi" w:hAnsiTheme="minorBidi" w:cstheme="minorBidi"/>
          <w:sz w:val="22"/>
          <w:szCs w:val="22"/>
        </w:rPr>
      </w:pPr>
      <w:bookmarkStart w:id="19" w:name="_Toc512690911"/>
      <w:bookmarkStart w:id="20" w:name="_Toc521639063"/>
      <w:bookmarkStart w:id="21" w:name="_Toc33505763"/>
      <w:bookmarkStart w:id="22" w:name="_Toc68250354"/>
      <w:bookmarkStart w:id="23" w:name="_Toc306120508"/>
      <w:bookmarkStart w:id="24" w:name="_Toc425776928"/>
      <w:r w:rsidRPr="00A2322C">
        <w:rPr>
          <w:rFonts w:asciiTheme="minorBidi" w:hAnsiTheme="minorBidi" w:cstheme="minorBidi"/>
          <w:sz w:val="22"/>
          <w:szCs w:val="22"/>
        </w:rPr>
        <w:t xml:space="preserve">This project aims to </w:t>
      </w:r>
      <w:r w:rsidR="00390CAA">
        <w:rPr>
          <w:rFonts w:asciiTheme="minorBidi" w:hAnsiTheme="minorBidi" w:cstheme="minorBidi"/>
          <w:sz w:val="22"/>
          <w:szCs w:val="22"/>
        </w:rPr>
        <w:t>create a program where it will automate credit/discount/adjustment to selected accounts based on business criteria</w:t>
      </w:r>
      <w:r w:rsidR="003F2205" w:rsidRPr="00A2322C">
        <w:rPr>
          <w:rFonts w:asciiTheme="minorBidi" w:hAnsiTheme="minorBidi" w:cstheme="minorBidi"/>
          <w:sz w:val="22"/>
          <w:szCs w:val="22"/>
        </w:rPr>
        <w:t>.</w:t>
      </w:r>
    </w:p>
    <w:p w14:paraId="5AFBA42E" w14:textId="77777777" w:rsidR="00F00B2C" w:rsidRPr="00893284" w:rsidRDefault="00F00B2C" w:rsidP="0083512B">
      <w:pPr>
        <w:pStyle w:val="Heading1"/>
        <w:rPr>
          <w:rFonts w:asciiTheme="minorBidi" w:hAnsiTheme="minorBidi" w:cstheme="minorBidi"/>
          <w:sz w:val="32"/>
          <w:szCs w:val="32"/>
        </w:rPr>
      </w:pPr>
      <w:bookmarkStart w:id="25" w:name="_Toc104976098"/>
      <w:r w:rsidRPr="00893284">
        <w:rPr>
          <w:rFonts w:asciiTheme="minorBidi" w:hAnsiTheme="minorBidi" w:cstheme="minorBidi"/>
          <w:sz w:val="32"/>
          <w:szCs w:val="32"/>
        </w:rPr>
        <w:t>Related Documentation</w:t>
      </w:r>
      <w:bookmarkEnd w:id="19"/>
      <w:bookmarkEnd w:id="20"/>
      <w:bookmarkEnd w:id="21"/>
      <w:bookmarkEnd w:id="22"/>
      <w:bookmarkEnd w:id="23"/>
      <w:bookmarkEnd w:id="24"/>
      <w:bookmarkEnd w:id="25"/>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692"/>
        <w:gridCol w:w="7658"/>
      </w:tblGrid>
      <w:tr w:rsidR="00F00B2C" w:rsidRPr="00A2322C" w14:paraId="549F70C8" w14:textId="77777777" w:rsidTr="00F00B2C">
        <w:trPr>
          <w:cantSplit/>
          <w:tblHeader/>
        </w:trPr>
        <w:tc>
          <w:tcPr>
            <w:tcW w:w="905" w:type="pct"/>
            <w:tcBorders>
              <w:bottom w:val="single" w:sz="4" w:space="0" w:color="808080"/>
            </w:tcBorders>
            <w:shd w:val="clear" w:color="auto" w:fill="EEECE1"/>
            <w:vAlign w:val="center"/>
          </w:tcPr>
          <w:p w14:paraId="02D64CEF" w14:textId="77777777" w:rsidR="00F00B2C" w:rsidRPr="00A2322C" w:rsidRDefault="00F00B2C" w:rsidP="00F00B2C">
            <w:pPr>
              <w:pStyle w:val="HeaderTable"/>
              <w:rPr>
                <w:rFonts w:asciiTheme="minorBidi" w:hAnsiTheme="minorBidi" w:cstheme="minorBidi"/>
                <w:sz w:val="22"/>
                <w:szCs w:val="22"/>
              </w:rPr>
            </w:pPr>
            <w:bookmarkStart w:id="26" w:name="_Toc512690912"/>
            <w:bookmarkStart w:id="27" w:name="_Toc521639064"/>
            <w:bookmarkStart w:id="28" w:name="_Toc33505764"/>
            <w:bookmarkStart w:id="29" w:name="_Toc68250355"/>
          </w:p>
        </w:tc>
        <w:tc>
          <w:tcPr>
            <w:tcW w:w="4095" w:type="pct"/>
            <w:tcBorders>
              <w:bottom w:val="single" w:sz="4" w:space="0" w:color="808080"/>
            </w:tcBorders>
            <w:shd w:val="clear" w:color="auto" w:fill="EEECE1"/>
            <w:vAlign w:val="center"/>
          </w:tcPr>
          <w:p w14:paraId="72522697" w14:textId="77777777" w:rsidR="00F00B2C" w:rsidRPr="00A2322C" w:rsidRDefault="00F00B2C" w:rsidP="00F00B2C">
            <w:pPr>
              <w:pStyle w:val="HeaderTable"/>
              <w:rPr>
                <w:rFonts w:asciiTheme="minorBidi" w:hAnsiTheme="minorBidi" w:cstheme="minorBidi"/>
                <w:sz w:val="22"/>
                <w:szCs w:val="22"/>
              </w:rPr>
            </w:pPr>
          </w:p>
        </w:tc>
      </w:tr>
      <w:tr w:rsidR="00F00B2C" w:rsidRPr="00A2322C" w14:paraId="1520FE7F" w14:textId="77777777" w:rsidTr="00F00B2C">
        <w:trPr>
          <w:cantSplit/>
        </w:trPr>
        <w:tc>
          <w:tcPr>
            <w:tcW w:w="905" w:type="pct"/>
            <w:tcBorders>
              <w:bottom w:val="single" w:sz="4" w:space="0" w:color="808080"/>
            </w:tcBorders>
            <w:shd w:val="clear" w:color="auto" w:fill="auto"/>
          </w:tcPr>
          <w:p w14:paraId="03B6983A" w14:textId="77777777" w:rsidR="00F00B2C" w:rsidRPr="00A2322C" w:rsidRDefault="00C05A40" w:rsidP="00F00B2C">
            <w:pPr>
              <w:pStyle w:val="TableBody"/>
              <w:keepLines/>
              <w:widowControl w:val="0"/>
              <w:rPr>
                <w:rFonts w:asciiTheme="minorBidi" w:hAnsiTheme="minorBidi" w:cstheme="minorBidi"/>
              </w:rPr>
            </w:pPr>
            <w:r w:rsidRPr="00A2322C">
              <w:rPr>
                <w:rFonts w:asciiTheme="minorBidi" w:hAnsiTheme="minorBidi" w:cstheme="minorBidi"/>
              </w:rPr>
              <w:t>Requirement document</w:t>
            </w:r>
          </w:p>
        </w:tc>
        <w:tc>
          <w:tcPr>
            <w:tcW w:w="4095" w:type="pct"/>
            <w:tcBorders>
              <w:bottom w:val="single" w:sz="4" w:space="0" w:color="808080"/>
            </w:tcBorders>
            <w:shd w:val="clear" w:color="auto" w:fill="auto"/>
          </w:tcPr>
          <w:tbl>
            <w:tblPr>
              <w:tblStyle w:val="TableGrid"/>
              <w:tblW w:w="0" w:type="auto"/>
              <w:tblLayout w:type="fixed"/>
              <w:tblLook w:val="04A0" w:firstRow="1" w:lastRow="0" w:firstColumn="1" w:lastColumn="0" w:noHBand="0" w:noVBand="1"/>
            </w:tblPr>
            <w:tblGrid>
              <w:gridCol w:w="3709"/>
              <w:gridCol w:w="3709"/>
            </w:tblGrid>
            <w:tr w:rsidR="00BD5360" w:rsidRPr="00A2322C" w14:paraId="3C6A168F" w14:textId="77777777" w:rsidTr="00BD5360">
              <w:tc>
                <w:tcPr>
                  <w:tcW w:w="3709" w:type="dxa"/>
                </w:tcPr>
                <w:p w14:paraId="0EFAAE4F" w14:textId="78ED8D80" w:rsidR="00BD5360" w:rsidRPr="00A2322C" w:rsidRDefault="00BD5360">
                  <w:pPr>
                    <w:pStyle w:val="TableBody"/>
                    <w:keepLines/>
                    <w:rPr>
                      <w:rFonts w:asciiTheme="minorBidi" w:hAnsiTheme="minorBidi" w:cstheme="minorBidi"/>
                    </w:rPr>
                  </w:pPr>
                </w:p>
              </w:tc>
              <w:tc>
                <w:tcPr>
                  <w:tcW w:w="3709" w:type="dxa"/>
                </w:tcPr>
                <w:p w14:paraId="1A514FAB" w14:textId="77777777" w:rsidR="00BD5360" w:rsidRPr="00A2322C" w:rsidRDefault="00462060">
                  <w:pPr>
                    <w:pStyle w:val="TableBody"/>
                    <w:keepLines/>
                    <w:rPr>
                      <w:rFonts w:asciiTheme="minorBidi" w:hAnsiTheme="minorBidi" w:cstheme="minorBidi"/>
                    </w:rPr>
                  </w:pPr>
                  <w:r w:rsidRPr="00A2322C">
                    <w:rPr>
                      <w:rFonts w:asciiTheme="minorBidi" w:hAnsiTheme="minorBidi" w:cstheme="minorBidi"/>
                    </w:rPr>
                    <w:t>Business Requirement Document</w:t>
                  </w:r>
                </w:p>
              </w:tc>
            </w:tr>
            <w:tr w:rsidR="00945595" w:rsidRPr="00A2322C" w14:paraId="44056684" w14:textId="77777777" w:rsidTr="00BD5360">
              <w:tc>
                <w:tcPr>
                  <w:tcW w:w="3709" w:type="dxa"/>
                </w:tcPr>
                <w:p w14:paraId="4CF031B5" w14:textId="34EE41B8" w:rsidR="00945595" w:rsidRPr="00A2322C" w:rsidRDefault="00945595">
                  <w:pPr>
                    <w:pStyle w:val="TableBody"/>
                    <w:keepLines/>
                    <w:rPr>
                      <w:rFonts w:asciiTheme="minorBidi" w:hAnsiTheme="minorBidi" w:cstheme="minorBidi"/>
                    </w:rPr>
                  </w:pPr>
                </w:p>
              </w:tc>
              <w:tc>
                <w:tcPr>
                  <w:tcW w:w="3709" w:type="dxa"/>
                </w:tcPr>
                <w:p w14:paraId="79C635A8" w14:textId="77777777" w:rsidR="00945595" w:rsidRPr="00A2322C" w:rsidRDefault="00462060">
                  <w:pPr>
                    <w:pStyle w:val="TableBody"/>
                    <w:keepLines/>
                    <w:rPr>
                      <w:rFonts w:asciiTheme="minorBidi" w:hAnsiTheme="minorBidi" w:cstheme="minorBidi"/>
                    </w:rPr>
                  </w:pPr>
                  <w:r w:rsidRPr="00A2322C">
                    <w:rPr>
                      <w:rFonts w:asciiTheme="minorBidi" w:hAnsiTheme="minorBidi" w:cstheme="minorBidi"/>
                    </w:rPr>
                    <w:t>Pres Mat</w:t>
                  </w:r>
                </w:p>
              </w:tc>
            </w:tr>
            <w:tr w:rsidR="00CD54D1" w:rsidRPr="00A2322C" w14:paraId="765D8301" w14:textId="77777777" w:rsidTr="00BD5360">
              <w:tc>
                <w:tcPr>
                  <w:tcW w:w="3709" w:type="dxa"/>
                </w:tcPr>
                <w:p w14:paraId="1E3AB2CB" w14:textId="0C0AEC1A" w:rsidR="00CD54D1" w:rsidRPr="00A2322C" w:rsidRDefault="00CD54D1">
                  <w:pPr>
                    <w:pStyle w:val="TableBody"/>
                    <w:keepLines/>
                    <w:rPr>
                      <w:rFonts w:asciiTheme="minorBidi" w:hAnsiTheme="minorBidi" w:cstheme="minorBidi"/>
                    </w:rPr>
                  </w:pPr>
                </w:p>
              </w:tc>
              <w:tc>
                <w:tcPr>
                  <w:tcW w:w="3709" w:type="dxa"/>
                </w:tcPr>
                <w:p w14:paraId="13F342FC" w14:textId="77777777" w:rsidR="00CD54D1" w:rsidRPr="00A2322C" w:rsidRDefault="00CD54D1">
                  <w:pPr>
                    <w:pStyle w:val="TableBody"/>
                    <w:keepLines/>
                    <w:rPr>
                      <w:rFonts w:asciiTheme="minorBidi" w:hAnsiTheme="minorBidi" w:cstheme="minorBidi"/>
                    </w:rPr>
                  </w:pPr>
                  <w:r w:rsidRPr="00A2322C">
                    <w:rPr>
                      <w:rFonts w:asciiTheme="minorBidi" w:hAnsiTheme="minorBidi" w:cstheme="minorBidi"/>
                    </w:rPr>
                    <w:t>Business Case</w:t>
                  </w:r>
                </w:p>
              </w:tc>
            </w:tr>
          </w:tbl>
          <w:p w14:paraId="7C77A5CF" w14:textId="77777777" w:rsidR="00F00B2C" w:rsidRPr="00A2322C" w:rsidRDefault="00F00B2C">
            <w:pPr>
              <w:pStyle w:val="TableBody"/>
              <w:keepLines/>
              <w:rPr>
                <w:rFonts w:asciiTheme="minorBidi" w:hAnsiTheme="minorBidi" w:cstheme="minorBidi"/>
              </w:rPr>
            </w:pPr>
          </w:p>
        </w:tc>
      </w:tr>
      <w:tr w:rsidR="00F00B2C" w:rsidRPr="00A2322C" w14:paraId="3DAFC367" w14:textId="77777777" w:rsidTr="00F00B2C">
        <w:trPr>
          <w:cantSplit/>
        </w:trPr>
        <w:tc>
          <w:tcPr>
            <w:tcW w:w="905" w:type="pct"/>
            <w:tcBorders>
              <w:bottom w:val="single" w:sz="4" w:space="0" w:color="808080"/>
            </w:tcBorders>
            <w:shd w:val="clear" w:color="auto" w:fill="auto"/>
          </w:tcPr>
          <w:p w14:paraId="2DD01133" w14:textId="77777777" w:rsidR="00F00B2C" w:rsidRPr="00A2322C" w:rsidRDefault="00F00B2C" w:rsidP="00F00B2C">
            <w:pPr>
              <w:pStyle w:val="TableBody"/>
              <w:keepNext w:val="0"/>
              <w:widowControl w:val="0"/>
              <w:rPr>
                <w:rFonts w:asciiTheme="minorBidi" w:hAnsiTheme="minorBidi" w:cstheme="minorBidi"/>
              </w:rPr>
            </w:pPr>
          </w:p>
        </w:tc>
        <w:tc>
          <w:tcPr>
            <w:tcW w:w="4095" w:type="pct"/>
            <w:tcBorders>
              <w:bottom w:val="single" w:sz="4" w:space="0" w:color="808080"/>
            </w:tcBorders>
            <w:shd w:val="clear" w:color="auto" w:fill="auto"/>
          </w:tcPr>
          <w:p w14:paraId="22309ACF" w14:textId="77777777" w:rsidR="00F00B2C" w:rsidRPr="00A2322C" w:rsidRDefault="00F00B2C" w:rsidP="00F00B2C">
            <w:pPr>
              <w:pStyle w:val="TableBody"/>
              <w:keepNext w:val="0"/>
              <w:widowControl w:val="0"/>
              <w:rPr>
                <w:rFonts w:asciiTheme="minorBidi" w:hAnsiTheme="minorBidi" w:cstheme="minorBidi"/>
              </w:rPr>
            </w:pPr>
          </w:p>
        </w:tc>
      </w:tr>
    </w:tbl>
    <w:p w14:paraId="1AE815D8" w14:textId="77777777" w:rsidR="00F00B2C" w:rsidRPr="00893284" w:rsidRDefault="00F00B2C" w:rsidP="00F00B2C">
      <w:pPr>
        <w:pStyle w:val="Heading2"/>
        <w:rPr>
          <w:rFonts w:asciiTheme="minorBidi" w:hAnsiTheme="minorBidi" w:cstheme="minorBidi"/>
          <w:sz w:val="32"/>
          <w:szCs w:val="32"/>
        </w:rPr>
      </w:pPr>
      <w:bookmarkStart w:id="30" w:name="_Toc306120509"/>
      <w:bookmarkStart w:id="31" w:name="_Toc425776929"/>
      <w:bookmarkStart w:id="32" w:name="_Toc104976099"/>
      <w:r w:rsidRPr="00893284">
        <w:rPr>
          <w:rFonts w:asciiTheme="minorBidi" w:hAnsiTheme="minorBidi" w:cstheme="minorBidi"/>
          <w:sz w:val="32"/>
          <w:szCs w:val="32"/>
        </w:rPr>
        <w:t>Terms and Definitions</w:t>
      </w:r>
      <w:bookmarkEnd w:id="26"/>
      <w:bookmarkEnd w:id="27"/>
      <w:bookmarkEnd w:id="28"/>
      <w:bookmarkEnd w:id="29"/>
      <w:bookmarkEnd w:id="30"/>
      <w:bookmarkEnd w:id="31"/>
      <w:bookmarkEnd w:id="32"/>
      <w:r w:rsidRPr="00893284">
        <w:rPr>
          <w:rFonts w:asciiTheme="minorBidi" w:hAnsiTheme="minorBidi" w:cstheme="minorBidi"/>
          <w:sz w:val="32"/>
          <w:szCs w:val="32"/>
        </w:rPr>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687"/>
        <w:gridCol w:w="7663"/>
      </w:tblGrid>
      <w:tr w:rsidR="00F00B2C" w:rsidRPr="00A2322C" w14:paraId="19DFE0B5" w14:textId="77777777" w:rsidTr="00F00B2C">
        <w:trPr>
          <w:cantSplit/>
          <w:tblHeader/>
        </w:trPr>
        <w:tc>
          <w:tcPr>
            <w:tcW w:w="902" w:type="pct"/>
            <w:tcBorders>
              <w:bottom w:val="single" w:sz="4" w:space="0" w:color="808080"/>
            </w:tcBorders>
            <w:shd w:val="clear" w:color="auto" w:fill="EEECE1"/>
            <w:vAlign w:val="center"/>
          </w:tcPr>
          <w:p w14:paraId="549AC7A0" w14:textId="77777777" w:rsidR="00F00B2C" w:rsidRPr="00A2322C" w:rsidRDefault="00F00B2C" w:rsidP="00F00B2C">
            <w:pPr>
              <w:pStyle w:val="HeaderTable"/>
              <w:rPr>
                <w:rFonts w:asciiTheme="minorBidi" w:hAnsiTheme="minorBidi" w:cstheme="minorBidi"/>
                <w:sz w:val="22"/>
                <w:szCs w:val="22"/>
              </w:rPr>
            </w:pPr>
            <w:r w:rsidRPr="00A2322C">
              <w:rPr>
                <w:rFonts w:asciiTheme="minorBidi" w:hAnsiTheme="minorBidi" w:cstheme="minorBidi"/>
                <w:sz w:val="22"/>
                <w:szCs w:val="22"/>
              </w:rPr>
              <w:t>Term</w:t>
            </w:r>
          </w:p>
        </w:tc>
        <w:tc>
          <w:tcPr>
            <w:tcW w:w="4098" w:type="pct"/>
            <w:tcBorders>
              <w:bottom w:val="single" w:sz="4" w:space="0" w:color="808080"/>
            </w:tcBorders>
            <w:shd w:val="clear" w:color="auto" w:fill="EEECE1"/>
            <w:vAlign w:val="center"/>
          </w:tcPr>
          <w:p w14:paraId="50E91BE4" w14:textId="77777777" w:rsidR="00F00B2C" w:rsidRPr="00A2322C" w:rsidRDefault="00F00B2C" w:rsidP="00F00B2C">
            <w:pPr>
              <w:pStyle w:val="HeaderTable"/>
              <w:rPr>
                <w:rFonts w:asciiTheme="minorBidi" w:hAnsiTheme="minorBidi" w:cstheme="minorBidi"/>
                <w:sz w:val="22"/>
                <w:szCs w:val="22"/>
              </w:rPr>
            </w:pPr>
            <w:r w:rsidRPr="00A2322C">
              <w:rPr>
                <w:rFonts w:asciiTheme="minorBidi" w:hAnsiTheme="minorBidi" w:cstheme="minorBidi"/>
                <w:sz w:val="22"/>
                <w:szCs w:val="22"/>
              </w:rPr>
              <w:t>Definition</w:t>
            </w:r>
          </w:p>
        </w:tc>
      </w:tr>
      <w:tr w:rsidR="00D76AEB" w:rsidRPr="00A2322C" w14:paraId="6CB97938" w14:textId="77777777" w:rsidTr="00F00B2C">
        <w:trPr>
          <w:cantSplit/>
        </w:trPr>
        <w:tc>
          <w:tcPr>
            <w:tcW w:w="902" w:type="pct"/>
            <w:tcBorders>
              <w:bottom w:val="single" w:sz="4" w:space="0" w:color="808080"/>
            </w:tcBorders>
            <w:shd w:val="clear" w:color="auto" w:fill="auto"/>
          </w:tcPr>
          <w:p w14:paraId="3CBC424A" w14:textId="0570B1A6" w:rsidR="00D76AEB" w:rsidRPr="00A2322C" w:rsidRDefault="00D76AEB" w:rsidP="00D76AEB">
            <w:pPr>
              <w:pStyle w:val="TableText"/>
              <w:rPr>
                <w:rFonts w:asciiTheme="minorBidi" w:hAnsiTheme="minorBidi" w:cstheme="minorBidi"/>
                <w:sz w:val="22"/>
                <w:szCs w:val="22"/>
              </w:rPr>
            </w:pPr>
          </w:p>
        </w:tc>
        <w:tc>
          <w:tcPr>
            <w:tcW w:w="4098" w:type="pct"/>
            <w:tcBorders>
              <w:bottom w:val="single" w:sz="4" w:space="0" w:color="808080"/>
            </w:tcBorders>
            <w:shd w:val="clear" w:color="auto" w:fill="auto"/>
          </w:tcPr>
          <w:p w14:paraId="1D47F61D" w14:textId="4220F556" w:rsidR="00D76AEB" w:rsidRPr="00A2322C" w:rsidRDefault="00D76AEB" w:rsidP="00D76AEB">
            <w:pPr>
              <w:pStyle w:val="TableText"/>
              <w:rPr>
                <w:rFonts w:asciiTheme="minorBidi" w:hAnsiTheme="minorBidi" w:cstheme="minorBidi"/>
                <w:sz w:val="22"/>
                <w:szCs w:val="22"/>
              </w:rPr>
            </w:pPr>
          </w:p>
        </w:tc>
      </w:tr>
      <w:tr w:rsidR="00D76AEB" w:rsidRPr="00A2322C" w14:paraId="729E1EB0" w14:textId="77777777" w:rsidTr="00F00B2C">
        <w:trPr>
          <w:cantSplit/>
        </w:trPr>
        <w:tc>
          <w:tcPr>
            <w:tcW w:w="902" w:type="pct"/>
            <w:tcBorders>
              <w:bottom w:val="single" w:sz="4" w:space="0" w:color="808080"/>
            </w:tcBorders>
            <w:shd w:val="clear" w:color="auto" w:fill="auto"/>
          </w:tcPr>
          <w:p w14:paraId="226C4C83" w14:textId="10B1A284" w:rsidR="00D76AEB" w:rsidRPr="00A2322C" w:rsidRDefault="00D76AEB" w:rsidP="00D76AEB">
            <w:pPr>
              <w:pStyle w:val="TableText"/>
              <w:rPr>
                <w:rFonts w:asciiTheme="minorBidi" w:hAnsiTheme="minorBidi" w:cstheme="minorBidi"/>
                <w:sz w:val="22"/>
                <w:szCs w:val="22"/>
              </w:rPr>
            </w:pPr>
          </w:p>
        </w:tc>
        <w:tc>
          <w:tcPr>
            <w:tcW w:w="4098" w:type="pct"/>
            <w:tcBorders>
              <w:bottom w:val="single" w:sz="4" w:space="0" w:color="808080"/>
            </w:tcBorders>
            <w:shd w:val="clear" w:color="auto" w:fill="auto"/>
          </w:tcPr>
          <w:p w14:paraId="2FBFF81C" w14:textId="4F5BD2C5" w:rsidR="00D76AEB" w:rsidRPr="00A2322C" w:rsidRDefault="00D76AEB" w:rsidP="00D76AEB">
            <w:pPr>
              <w:pStyle w:val="TableText"/>
              <w:rPr>
                <w:rFonts w:asciiTheme="minorBidi" w:hAnsiTheme="minorBidi" w:cstheme="minorBidi"/>
                <w:sz w:val="22"/>
                <w:szCs w:val="22"/>
              </w:rPr>
            </w:pPr>
          </w:p>
        </w:tc>
      </w:tr>
      <w:tr w:rsidR="00D76AEB" w:rsidRPr="00A2322C" w14:paraId="07B7E923" w14:textId="77777777" w:rsidTr="00F00B2C">
        <w:trPr>
          <w:cantSplit/>
        </w:trPr>
        <w:tc>
          <w:tcPr>
            <w:tcW w:w="902" w:type="pct"/>
            <w:tcBorders>
              <w:bottom w:val="single" w:sz="4" w:space="0" w:color="808080"/>
            </w:tcBorders>
            <w:shd w:val="clear" w:color="auto" w:fill="auto"/>
          </w:tcPr>
          <w:p w14:paraId="370C41F2" w14:textId="66AE4996" w:rsidR="00D76AEB" w:rsidRPr="00A2322C" w:rsidRDefault="00D76AEB" w:rsidP="00D76AEB">
            <w:pPr>
              <w:pStyle w:val="TableText"/>
              <w:rPr>
                <w:rFonts w:asciiTheme="minorBidi" w:hAnsiTheme="minorBidi" w:cstheme="minorBidi"/>
                <w:sz w:val="22"/>
                <w:szCs w:val="22"/>
              </w:rPr>
            </w:pPr>
          </w:p>
        </w:tc>
        <w:tc>
          <w:tcPr>
            <w:tcW w:w="4098" w:type="pct"/>
            <w:tcBorders>
              <w:bottom w:val="single" w:sz="4" w:space="0" w:color="808080"/>
            </w:tcBorders>
            <w:shd w:val="clear" w:color="auto" w:fill="auto"/>
          </w:tcPr>
          <w:p w14:paraId="6C4AAC11" w14:textId="09B4585B" w:rsidR="00D76AEB" w:rsidRPr="00A2322C" w:rsidRDefault="00D76AEB" w:rsidP="00D76AEB">
            <w:pPr>
              <w:pStyle w:val="TableText"/>
              <w:rPr>
                <w:rFonts w:asciiTheme="minorBidi" w:hAnsiTheme="minorBidi" w:cstheme="minorBidi"/>
                <w:sz w:val="22"/>
                <w:szCs w:val="22"/>
              </w:rPr>
            </w:pPr>
          </w:p>
        </w:tc>
      </w:tr>
      <w:tr w:rsidR="00D76AEB" w:rsidRPr="00A2322C" w14:paraId="34825CB9" w14:textId="77777777" w:rsidTr="00F00B2C">
        <w:trPr>
          <w:cantSplit/>
        </w:trPr>
        <w:tc>
          <w:tcPr>
            <w:tcW w:w="902" w:type="pct"/>
            <w:shd w:val="clear" w:color="auto" w:fill="auto"/>
          </w:tcPr>
          <w:p w14:paraId="357798FD" w14:textId="29BABEAB"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4835015E" w14:textId="285D98C6" w:rsidR="00D76AEB" w:rsidRPr="00A2322C" w:rsidRDefault="00D76AEB" w:rsidP="00D76AEB">
            <w:pPr>
              <w:pStyle w:val="TableText"/>
              <w:rPr>
                <w:rFonts w:asciiTheme="minorBidi" w:hAnsiTheme="minorBidi" w:cstheme="minorBidi"/>
                <w:sz w:val="22"/>
                <w:szCs w:val="22"/>
              </w:rPr>
            </w:pPr>
          </w:p>
        </w:tc>
      </w:tr>
      <w:tr w:rsidR="00D76AEB" w:rsidRPr="00A2322C" w14:paraId="2DFF2F20" w14:textId="77777777" w:rsidTr="00F00B2C">
        <w:trPr>
          <w:cantSplit/>
        </w:trPr>
        <w:tc>
          <w:tcPr>
            <w:tcW w:w="902" w:type="pct"/>
            <w:shd w:val="clear" w:color="auto" w:fill="auto"/>
          </w:tcPr>
          <w:p w14:paraId="082BFC6D" w14:textId="1C37A87F"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1A7FA58F" w14:textId="51008693" w:rsidR="00D76AEB" w:rsidRPr="00A2322C" w:rsidRDefault="00D76AEB" w:rsidP="00D76AEB">
            <w:pPr>
              <w:pStyle w:val="TableText"/>
              <w:rPr>
                <w:rFonts w:asciiTheme="minorBidi" w:hAnsiTheme="minorBidi" w:cstheme="minorBidi"/>
                <w:sz w:val="22"/>
                <w:szCs w:val="22"/>
              </w:rPr>
            </w:pPr>
          </w:p>
        </w:tc>
      </w:tr>
      <w:tr w:rsidR="00D76AEB" w:rsidRPr="00A2322C" w14:paraId="3D90BD64" w14:textId="77777777" w:rsidTr="00F00B2C">
        <w:trPr>
          <w:cantSplit/>
        </w:trPr>
        <w:tc>
          <w:tcPr>
            <w:tcW w:w="902" w:type="pct"/>
            <w:shd w:val="clear" w:color="auto" w:fill="auto"/>
          </w:tcPr>
          <w:p w14:paraId="31BF9FBD" w14:textId="42282FB5"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1F5FE995" w14:textId="1E47C39D" w:rsidR="00D76AEB" w:rsidRPr="00A2322C" w:rsidRDefault="00D76AEB" w:rsidP="00D76AEB">
            <w:pPr>
              <w:pStyle w:val="TableText"/>
              <w:rPr>
                <w:rFonts w:asciiTheme="minorBidi" w:hAnsiTheme="minorBidi" w:cstheme="minorBidi"/>
                <w:sz w:val="22"/>
                <w:szCs w:val="22"/>
              </w:rPr>
            </w:pPr>
          </w:p>
        </w:tc>
      </w:tr>
      <w:tr w:rsidR="00D76AEB" w:rsidRPr="00A2322C" w14:paraId="7B60E01E" w14:textId="77777777" w:rsidTr="00F00B2C">
        <w:trPr>
          <w:cantSplit/>
        </w:trPr>
        <w:tc>
          <w:tcPr>
            <w:tcW w:w="902" w:type="pct"/>
            <w:shd w:val="clear" w:color="auto" w:fill="auto"/>
          </w:tcPr>
          <w:p w14:paraId="74BE6B02" w14:textId="14CDB5AB"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481C2915" w14:textId="1ABB0C25" w:rsidR="00D76AEB" w:rsidRPr="00A2322C" w:rsidRDefault="00D76AEB" w:rsidP="00D76AEB">
            <w:pPr>
              <w:pStyle w:val="TableText"/>
              <w:rPr>
                <w:rFonts w:asciiTheme="minorBidi" w:hAnsiTheme="minorBidi" w:cstheme="minorBidi"/>
                <w:sz w:val="22"/>
                <w:szCs w:val="22"/>
              </w:rPr>
            </w:pPr>
          </w:p>
        </w:tc>
      </w:tr>
      <w:tr w:rsidR="00D76AEB" w:rsidRPr="00A2322C" w14:paraId="212D4630" w14:textId="77777777" w:rsidTr="00F00B2C">
        <w:trPr>
          <w:cantSplit/>
        </w:trPr>
        <w:tc>
          <w:tcPr>
            <w:tcW w:w="902" w:type="pct"/>
            <w:shd w:val="clear" w:color="auto" w:fill="auto"/>
          </w:tcPr>
          <w:p w14:paraId="4E82E8C4" w14:textId="6B29595A"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0F288970" w14:textId="32BF2CE0" w:rsidR="00D76AEB" w:rsidRPr="00A2322C" w:rsidRDefault="00D76AEB" w:rsidP="00D76AEB">
            <w:pPr>
              <w:pStyle w:val="TableText"/>
              <w:rPr>
                <w:rFonts w:asciiTheme="minorBidi" w:hAnsiTheme="minorBidi" w:cstheme="minorBidi"/>
                <w:sz w:val="22"/>
                <w:szCs w:val="22"/>
              </w:rPr>
            </w:pPr>
          </w:p>
        </w:tc>
      </w:tr>
      <w:tr w:rsidR="00D76AEB" w:rsidRPr="00A2322C" w14:paraId="618F4F01" w14:textId="77777777" w:rsidTr="00F00B2C">
        <w:trPr>
          <w:cantSplit/>
        </w:trPr>
        <w:tc>
          <w:tcPr>
            <w:tcW w:w="902" w:type="pct"/>
            <w:shd w:val="clear" w:color="auto" w:fill="auto"/>
          </w:tcPr>
          <w:p w14:paraId="60EA5143" w14:textId="6EB0AC5B" w:rsidR="00D76AEB" w:rsidRPr="00A2322C" w:rsidRDefault="00D76AEB" w:rsidP="00D76AEB">
            <w:pPr>
              <w:pStyle w:val="TableText"/>
              <w:rPr>
                <w:rFonts w:asciiTheme="minorBidi" w:hAnsiTheme="minorBidi" w:cstheme="minorBidi"/>
                <w:sz w:val="22"/>
                <w:szCs w:val="22"/>
              </w:rPr>
            </w:pPr>
          </w:p>
        </w:tc>
        <w:tc>
          <w:tcPr>
            <w:tcW w:w="4098" w:type="pct"/>
            <w:shd w:val="clear" w:color="auto" w:fill="auto"/>
          </w:tcPr>
          <w:p w14:paraId="183C6F87" w14:textId="2C55B294" w:rsidR="00D76AEB" w:rsidRPr="00A2322C" w:rsidRDefault="00D76AEB" w:rsidP="00D76AEB">
            <w:pPr>
              <w:pStyle w:val="TableText"/>
              <w:rPr>
                <w:rFonts w:asciiTheme="minorBidi" w:hAnsiTheme="minorBidi" w:cstheme="minorBidi"/>
                <w:sz w:val="22"/>
                <w:szCs w:val="22"/>
              </w:rPr>
            </w:pPr>
          </w:p>
        </w:tc>
      </w:tr>
    </w:tbl>
    <w:p w14:paraId="51D6C5B5" w14:textId="77777777" w:rsidR="006F4383" w:rsidRPr="00A2322C" w:rsidRDefault="006F4383" w:rsidP="006C449B">
      <w:pPr>
        <w:pStyle w:val="BodyText"/>
        <w:rPr>
          <w:rFonts w:asciiTheme="minorBidi" w:hAnsiTheme="minorBidi" w:cstheme="minorBidi"/>
        </w:rPr>
      </w:pPr>
    </w:p>
    <w:p w14:paraId="3E3DE6EE" w14:textId="77777777" w:rsidR="006C449B" w:rsidRPr="00A2322C" w:rsidRDefault="006C449B" w:rsidP="006C449B">
      <w:pPr>
        <w:pStyle w:val="BodyText"/>
        <w:rPr>
          <w:rFonts w:asciiTheme="minorBidi" w:hAnsiTheme="minorBidi" w:cstheme="minorBidi"/>
        </w:rPr>
      </w:pPr>
    </w:p>
    <w:p w14:paraId="57344662" w14:textId="77777777" w:rsidR="00D26D34" w:rsidRPr="00A2322C" w:rsidRDefault="00D26D34" w:rsidP="006C449B">
      <w:pPr>
        <w:pStyle w:val="BodyText"/>
        <w:rPr>
          <w:rFonts w:asciiTheme="minorBidi" w:hAnsiTheme="minorBidi" w:cstheme="minorBidi"/>
        </w:rPr>
      </w:pPr>
    </w:p>
    <w:p w14:paraId="57833550" w14:textId="77777777" w:rsidR="00D26D34" w:rsidRPr="00A2322C" w:rsidRDefault="00D26D34" w:rsidP="006C449B">
      <w:pPr>
        <w:pStyle w:val="BodyText"/>
        <w:rPr>
          <w:rFonts w:asciiTheme="minorBidi" w:hAnsiTheme="minorBidi" w:cstheme="minorBidi"/>
        </w:rPr>
      </w:pPr>
    </w:p>
    <w:p w14:paraId="429A6507" w14:textId="77777777" w:rsidR="00D26D34" w:rsidRPr="00A2322C" w:rsidRDefault="00D26D34" w:rsidP="006C449B">
      <w:pPr>
        <w:pStyle w:val="BodyText"/>
        <w:rPr>
          <w:rFonts w:asciiTheme="minorBidi" w:hAnsiTheme="minorBidi" w:cstheme="minorBidi"/>
        </w:rPr>
      </w:pPr>
    </w:p>
    <w:p w14:paraId="0A2EC28C" w14:textId="77777777" w:rsidR="00D26D34" w:rsidRPr="00893284" w:rsidRDefault="00D26D34" w:rsidP="00D26D34">
      <w:pPr>
        <w:pStyle w:val="Heading2"/>
        <w:rPr>
          <w:rFonts w:asciiTheme="minorBidi" w:hAnsiTheme="minorBidi" w:cstheme="minorBidi"/>
          <w:sz w:val="32"/>
          <w:szCs w:val="32"/>
        </w:rPr>
      </w:pPr>
      <w:bookmarkStart w:id="33" w:name="_Toc57913789"/>
      <w:bookmarkStart w:id="34" w:name="_Toc104976100"/>
      <w:r w:rsidRPr="00893284">
        <w:rPr>
          <w:rFonts w:asciiTheme="minorBidi" w:hAnsiTheme="minorBidi" w:cstheme="minorBidi"/>
          <w:sz w:val="32"/>
          <w:szCs w:val="32"/>
        </w:rPr>
        <w:lastRenderedPageBreak/>
        <w:t>HLD Checklist</w:t>
      </w:r>
      <w:bookmarkEnd w:id="33"/>
      <w:bookmarkEnd w:id="34"/>
    </w:p>
    <w:tbl>
      <w:tblPr>
        <w:tblpPr w:leftFromText="180" w:rightFromText="180" w:vertAnchor="text" w:horzAnchor="margin" w:tblpY="61"/>
        <w:tblW w:w="6700" w:type="dxa"/>
        <w:tblLook w:val="04A0" w:firstRow="1" w:lastRow="0" w:firstColumn="1" w:lastColumn="0" w:noHBand="0" w:noVBand="1"/>
      </w:tblPr>
      <w:tblGrid>
        <w:gridCol w:w="2647"/>
        <w:gridCol w:w="4053"/>
      </w:tblGrid>
      <w:tr w:rsidR="00D26D34" w:rsidRPr="00A2322C" w14:paraId="35DE36A7" w14:textId="77777777" w:rsidTr="00E9194A">
        <w:trPr>
          <w:trHeight w:val="290"/>
        </w:trPr>
        <w:tc>
          <w:tcPr>
            <w:tcW w:w="6700" w:type="dxa"/>
            <w:gridSpan w:val="2"/>
            <w:tcBorders>
              <w:top w:val="single" w:sz="8" w:space="0" w:color="auto"/>
              <w:left w:val="single" w:sz="8" w:space="0" w:color="auto"/>
              <w:bottom w:val="single" w:sz="4" w:space="0" w:color="auto"/>
              <w:right w:val="single" w:sz="8" w:space="0" w:color="000000"/>
            </w:tcBorders>
            <w:shd w:val="clear" w:color="000000" w:fill="FFC000"/>
            <w:noWrap/>
            <w:vAlign w:val="bottom"/>
            <w:hideMark/>
          </w:tcPr>
          <w:p w14:paraId="3EEA196D" w14:textId="77777777" w:rsidR="00D26D34" w:rsidRPr="00A2322C" w:rsidRDefault="00D26D34" w:rsidP="00E9194A">
            <w:pPr>
              <w:jc w:val="center"/>
              <w:rPr>
                <w:rFonts w:asciiTheme="minorBidi" w:eastAsia="Times New Roman" w:hAnsiTheme="minorBidi" w:cstheme="minorBidi"/>
                <w:b/>
                <w:bCs/>
                <w:color w:val="000000"/>
                <w:sz w:val="22"/>
                <w:szCs w:val="22"/>
              </w:rPr>
            </w:pPr>
            <w:r w:rsidRPr="00A2322C">
              <w:rPr>
                <w:rFonts w:asciiTheme="minorBidi" w:eastAsia="Times New Roman" w:hAnsiTheme="minorBidi" w:cstheme="minorBidi"/>
                <w:b/>
                <w:bCs/>
                <w:color w:val="000000"/>
                <w:sz w:val="22"/>
                <w:szCs w:val="22"/>
              </w:rPr>
              <w:t>HLD Checklist</w:t>
            </w:r>
          </w:p>
        </w:tc>
      </w:tr>
      <w:tr w:rsidR="00D26D34" w:rsidRPr="00A2322C" w14:paraId="52726C7A" w14:textId="77777777" w:rsidTr="00E9194A">
        <w:trPr>
          <w:trHeight w:val="290"/>
        </w:trPr>
        <w:tc>
          <w:tcPr>
            <w:tcW w:w="2647" w:type="dxa"/>
            <w:tcBorders>
              <w:top w:val="nil"/>
              <w:left w:val="single" w:sz="8" w:space="0" w:color="auto"/>
              <w:bottom w:val="single" w:sz="4" w:space="0" w:color="auto"/>
              <w:right w:val="single" w:sz="4" w:space="0" w:color="auto"/>
            </w:tcBorders>
            <w:shd w:val="clear" w:color="000000" w:fill="D9E1F2"/>
            <w:noWrap/>
            <w:vAlign w:val="bottom"/>
            <w:hideMark/>
          </w:tcPr>
          <w:p w14:paraId="28E36628" w14:textId="77777777" w:rsidR="00D26D34" w:rsidRPr="00A2322C" w:rsidRDefault="00D26D34" w:rsidP="00E9194A">
            <w:pPr>
              <w:rPr>
                <w:rFonts w:asciiTheme="minorBidi" w:eastAsia="Times New Roman" w:hAnsiTheme="minorBidi" w:cstheme="minorBidi"/>
                <w:b/>
                <w:bCs/>
                <w:color w:val="000000"/>
                <w:sz w:val="22"/>
                <w:szCs w:val="22"/>
              </w:rPr>
            </w:pPr>
            <w:r w:rsidRPr="00A2322C">
              <w:rPr>
                <w:rFonts w:asciiTheme="minorBidi" w:eastAsia="Times New Roman" w:hAnsiTheme="minorBidi" w:cstheme="minorBidi"/>
                <w:b/>
                <w:bCs/>
                <w:color w:val="000000"/>
                <w:sz w:val="22"/>
                <w:szCs w:val="22"/>
              </w:rPr>
              <w:t>Items / Response</w:t>
            </w:r>
          </w:p>
        </w:tc>
        <w:tc>
          <w:tcPr>
            <w:tcW w:w="4053" w:type="dxa"/>
            <w:tcBorders>
              <w:top w:val="nil"/>
              <w:left w:val="nil"/>
              <w:bottom w:val="single" w:sz="4" w:space="0" w:color="auto"/>
              <w:right w:val="single" w:sz="8" w:space="0" w:color="auto"/>
            </w:tcBorders>
            <w:shd w:val="clear" w:color="000000" w:fill="D9E1F2"/>
            <w:noWrap/>
            <w:vAlign w:val="bottom"/>
            <w:hideMark/>
          </w:tcPr>
          <w:p w14:paraId="36D2DCEE" w14:textId="77777777" w:rsidR="00D26D34" w:rsidRPr="00A2322C" w:rsidRDefault="00D26D34" w:rsidP="00E9194A">
            <w:pPr>
              <w:rPr>
                <w:rFonts w:asciiTheme="minorBidi" w:eastAsia="Times New Roman" w:hAnsiTheme="minorBidi" w:cstheme="minorBidi"/>
                <w:b/>
                <w:bCs/>
                <w:color w:val="000000"/>
                <w:sz w:val="22"/>
                <w:szCs w:val="22"/>
              </w:rPr>
            </w:pPr>
            <w:r w:rsidRPr="00A2322C">
              <w:rPr>
                <w:rFonts w:asciiTheme="minorBidi" w:eastAsia="Times New Roman" w:hAnsiTheme="minorBidi" w:cstheme="minorBidi"/>
                <w:b/>
                <w:bCs/>
                <w:color w:val="000000"/>
                <w:sz w:val="22"/>
                <w:szCs w:val="22"/>
              </w:rPr>
              <w:t>Response</w:t>
            </w:r>
          </w:p>
        </w:tc>
      </w:tr>
      <w:tr w:rsidR="00D26D34" w:rsidRPr="00A2322C" w14:paraId="5D689AC3"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tcPr>
          <w:p w14:paraId="0AB8723E"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Amdocs Portfolio</w:t>
            </w:r>
          </w:p>
        </w:tc>
        <w:tc>
          <w:tcPr>
            <w:tcW w:w="4053" w:type="dxa"/>
            <w:tcBorders>
              <w:top w:val="nil"/>
              <w:left w:val="nil"/>
              <w:bottom w:val="single" w:sz="4" w:space="0" w:color="auto"/>
              <w:right w:val="single" w:sz="8" w:space="0" w:color="auto"/>
            </w:tcBorders>
            <w:shd w:val="clear" w:color="auto" w:fill="auto"/>
            <w:noWrap/>
            <w:vAlign w:val="bottom"/>
          </w:tcPr>
          <w:p w14:paraId="610379E8" w14:textId="4523DA48" w:rsidR="00D26D34" w:rsidRPr="00A2322C" w:rsidRDefault="00CC1253"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HOME</w:t>
            </w:r>
          </w:p>
        </w:tc>
      </w:tr>
      <w:tr w:rsidR="00D26D34" w:rsidRPr="00A2322C" w14:paraId="631D47E3"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tcPr>
          <w:p w14:paraId="110610BF"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LOB</w:t>
            </w:r>
          </w:p>
        </w:tc>
        <w:tc>
          <w:tcPr>
            <w:tcW w:w="4053" w:type="dxa"/>
            <w:tcBorders>
              <w:top w:val="nil"/>
              <w:left w:val="nil"/>
              <w:bottom w:val="single" w:sz="4" w:space="0" w:color="auto"/>
              <w:right w:val="single" w:sz="8" w:space="0" w:color="auto"/>
            </w:tcBorders>
            <w:shd w:val="clear" w:color="auto" w:fill="auto"/>
            <w:noWrap/>
            <w:vAlign w:val="bottom"/>
          </w:tcPr>
          <w:p w14:paraId="30BD2410" w14:textId="701909B4" w:rsidR="00D26D34" w:rsidRPr="00A2322C" w:rsidRDefault="00D26D34" w:rsidP="00E9194A">
            <w:pPr>
              <w:rPr>
                <w:rFonts w:asciiTheme="minorBidi" w:eastAsia="Times New Roman" w:hAnsiTheme="minorBidi" w:cstheme="minorBidi"/>
                <w:color w:val="000000"/>
                <w:sz w:val="22"/>
                <w:szCs w:val="22"/>
              </w:rPr>
            </w:pPr>
          </w:p>
        </w:tc>
      </w:tr>
      <w:tr w:rsidR="00D26D34" w:rsidRPr="00A2322C" w14:paraId="6FF22606"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755BB3A4"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Impacted Brands</w:t>
            </w:r>
          </w:p>
        </w:tc>
        <w:tc>
          <w:tcPr>
            <w:tcW w:w="4053" w:type="dxa"/>
            <w:tcBorders>
              <w:top w:val="nil"/>
              <w:left w:val="nil"/>
              <w:bottom w:val="single" w:sz="4" w:space="0" w:color="auto"/>
              <w:right w:val="single" w:sz="8" w:space="0" w:color="auto"/>
            </w:tcBorders>
            <w:shd w:val="clear" w:color="auto" w:fill="auto"/>
            <w:noWrap/>
            <w:vAlign w:val="bottom"/>
          </w:tcPr>
          <w:p w14:paraId="5A079529" w14:textId="0BA4E46C" w:rsidR="00D26D34" w:rsidRPr="00A2322C" w:rsidRDefault="00517CB7" w:rsidP="00E9194A">
            <w:pPr>
              <w:rPr>
                <w:rFonts w:asciiTheme="minorBidi" w:eastAsia="Times New Roman" w:hAnsiTheme="minorBidi" w:cstheme="minorBidi"/>
                <w:color w:val="000000"/>
                <w:sz w:val="22"/>
                <w:szCs w:val="22"/>
              </w:rPr>
            </w:pPr>
            <w:r>
              <w:rPr>
                <w:rFonts w:asciiTheme="minorBidi" w:eastAsia="Times New Roman" w:hAnsiTheme="minorBidi" w:cstheme="minorBidi"/>
                <w:color w:val="000000"/>
                <w:sz w:val="22"/>
                <w:szCs w:val="22"/>
              </w:rPr>
              <w:t>PLDT Home</w:t>
            </w:r>
          </w:p>
        </w:tc>
      </w:tr>
      <w:tr w:rsidR="00D26D34" w:rsidRPr="00A2322C" w14:paraId="3BB6CB0C"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37A9B61B"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Audience / End User</w:t>
            </w:r>
          </w:p>
        </w:tc>
        <w:tc>
          <w:tcPr>
            <w:tcW w:w="4053" w:type="dxa"/>
            <w:tcBorders>
              <w:top w:val="nil"/>
              <w:left w:val="nil"/>
              <w:bottom w:val="single" w:sz="4" w:space="0" w:color="auto"/>
              <w:right w:val="single" w:sz="8" w:space="0" w:color="auto"/>
            </w:tcBorders>
            <w:shd w:val="clear" w:color="auto" w:fill="auto"/>
            <w:noWrap/>
            <w:vAlign w:val="bottom"/>
          </w:tcPr>
          <w:p w14:paraId="04BC0274" w14:textId="00B1115C" w:rsidR="00D26D34" w:rsidRPr="00A2322C" w:rsidRDefault="00D26D34" w:rsidP="00E9194A">
            <w:pPr>
              <w:rPr>
                <w:rFonts w:asciiTheme="minorBidi" w:eastAsia="Times New Roman" w:hAnsiTheme="minorBidi" w:cstheme="minorBidi"/>
                <w:color w:val="000000"/>
                <w:sz w:val="22"/>
                <w:szCs w:val="22"/>
              </w:rPr>
            </w:pPr>
          </w:p>
        </w:tc>
      </w:tr>
      <w:tr w:rsidR="00D26D34" w:rsidRPr="00A2322C" w14:paraId="10FD9D52"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6E9859F5"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Impacted System(s)</w:t>
            </w:r>
          </w:p>
        </w:tc>
        <w:tc>
          <w:tcPr>
            <w:tcW w:w="4053" w:type="dxa"/>
            <w:tcBorders>
              <w:top w:val="nil"/>
              <w:left w:val="nil"/>
              <w:bottom w:val="single" w:sz="4" w:space="0" w:color="auto"/>
              <w:right w:val="single" w:sz="8" w:space="0" w:color="auto"/>
            </w:tcBorders>
            <w:shd w:val="clear" w:color="auto" w:fill="auto"/>
            <w:noWrap/>
            <w:vAlign w:val="bottom"/>
          </w:tcPr>
          <w:p w14:paraId="65BFFA99" w14:textId="652DBA50" w:rsidR="00D26D34" w:rsidRPr="00A2322C" w:rsidRDefault="00390CAA" w:rsidP="00E9194A">
            <w:pPr>
              <w:rPr>
                <w:rFonts w:asciiTheme="minorBidi" w:eastAsia="Times New Roman" w:hAnsiTheme="minorBidi" w:cstheme="minorBidi"/>
                <w:color w:val="000000"/>
                <w:sz w:val="22"/>
                <w:szCs w:val="22"/>
              </w:rPr>
            </w:pPr>
            <w:r>
              <w:rPr>
                <w:rFonts w:asciiTheme="minorBidi" w:eastAsia="Times New Roman" w:hAnsiTheme="minorBidi" w:cstheme="minorBidi"/>
                <w:color w:val="000000"/>
                <w:sz w:val="22"/>
                <w:szCs w:val="22"/>
              </w:rPr>
              <w:t>AIA</w:t>
            </w:r>
            <w:r w:rsidR="00517CB7">
              <w:rPr>
                <w:rFonts w:asciiTheme="minorBidi" w:eastAsia="Times New Roman" w:hAnsiTheme="minorBidi" w:cstheme="minorBidi"/>
                <w:color w:val="000000"/>
                <w:sz w:val="22"/>
                <w:szCs w:val="22"/>
              </w:rPr>
              <w:t xml:space="preserve">, </w:t>
            </w:r>
            <w:r w:rsidR="004254B4">
              <w:rPr>
                <w:rFonts w:asciiTheme="minorBidi" w:eastAsia="Times New Roman" w:hAnsiTheme="minorBidi" w:cstheme="minorBidi"/>
                <w:color w:val="000000"/>
                <w:sz w:val="22"/>
                <w:szCs w:val="22"/>
              </w:rPr>
              <w:t>KENAN</w:t>
            </w:r>
          </w:p>
        </w:tc>
      </w:tr>
      <w:tr w:rsidR="00D26D34" w:rsidRPr="00A2322C" w14:paraId="7A81E553"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6C890F2E"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New Monitoring Required</w:t>
            </w:r>
          </w:p>
        </w:tc>
        <w:tc>
          <w:tcPr>
            <w:tcW w:w="4053" w:type="dxa"/>
            <w:tcBorders>
              <w:top w:val="nil"/>
              <w:left w:val="nil"/>
              <w:bottom w:val="single" w:sz="4" w:space="0" w:color="auto"/>
              <w:right w:val="single" w:sz="8" w:space="0" w:color="auto"/>
            </w:tcBorders>
            <w:shd w:val="clear" w:color="auto" w:fill="auto"/>
            <w:noWrap/>
            <w:vAlign w:val="bottom"/>
          </w:tcPr>
          <w:p w14:paraId="611840FC" w14:textId="634D4C44" w:rsidR="00D26D34" w:rsidRPr="00A2322C" w:rsidRDefault="00517CB7" w:rsidP="00E9194A">
            <w:pPr>
              <w:rPr>
                <w:rFonts w:asciiTheme="minorBidi" w:eastAsia="Times New Roman" w:hAnsiTheme="minorBidi" w:cstheme="minorBidi"/>
                <w:sz w:val="22"/>
                <w:szCs w:val="22"/>
              </w:rPr>
            </w:pPr>
            <w:r>
              <w:rPr>
                <w:rFonts w:asciiTheme="minorBidi" w:eastAsia="Times New Roman" w:hAnsiTheme="minorBidi" w:cstheme="minorBidi"/>
                <w:sz w:val="22"/>
                <w:szCs w:val="22"/>
              </w:rPr>
              <w:t>Yes</w:t>
            </w:r>
          </w:p>
        </w:tc>
      </w:tr>
      <w:tr w:rsidR="00D26D34" w:rsidRPr="00A2322C" w14:paraId="29DE1C07"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6447A2ED"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xml:space="preserve">CSOG </w:t>
            </w:r>
            <w:proofErr w:type="gramStart"/>
            <w:r w:rsidRPr="00A2322C">
              <w:rPr>
                <w:rFonts w:asciiTheme="minorBidi" w:eastAsia="Times New Roman" w:hAnsiTheme="minorBidi" w:cstheme="minorBidi"/>
                <w:color w:val="000000"/>
                <w:sz w:val="22"/>
                <w:szCs w:val="22"/>
              </w:rPr>
              <w:t>Required ?</w:t>
            </w:r>
            <w:proofErr w:type="gramEnd"/>
          </w:p>
        </w:tc>
        <w:tc>
          <w:tcPr>
            <w:tcW w:w="4053" w:type="dxa"/>
            <w:tcBorders>
              <w:top w:val="nil"/>
              <w:left w:val="nil"/>
              <w:bottom w:val="single" w:sz="4" w:space="0" w:color="auto"/>
              <w:right w:val="single" w:sz="8" w:space="0" w:color="auto"/>
            </w:tcBorders>
            <w:shd w:val="clear" w:color="auto" w:fill="auto"/>
            <w:noWrap/>
            <w:vAlign w:val="bottom"/>
          </w:tcPr>
          <w:p w14:paraId="2B424F04" w14:textId="06D2012F" w:rsidR="00D26D34" w:rsidRPr="00A2322C" w:rsidRDefault="00D26D34" w:rsidP="00E9194A">
            <w:pPr>
              <w:rPr>
                <w:rFonts w:asciiTheme="minorBidi" w:eastAsia="Times New Roman" w:hAnsiTheme="minorBidi" w:cstheme="minorBidi"/>
                <w:sz w:val="22"/>
                <w:szCs w:val="22"/>
              </w:rPr>
            </w:pPr>
          </w:p>
        </w:tc>
      </w:tr>
      <w:tr w:rsidR="00D26D34" w:rsidRPr="00A2322C" w14:paraId="0568A74A"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48E60EA3"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CRS / PPD Frozen</w:t>
            </w:r>
          </w:p>
        </w:tc>
        <w:tc>
          <w:tcPr>
            <w:tcW w:w="4053" w:type="dxa"/>
            <w:tcBorders>
              <w:top w:val="nil"/>
              <w:left w:val="nil"/>
              <w:bottom w:val="single" w:sz="4" w:space="0" w:color="auto"/>
              <w:right w:val="single" w:sz="8" w:space="0" w:color="auto"/>
            </w:tcBorders>
            <w:shd w:val="clear" w:color="auto" w:fill="auto"/>
            <w:noWrap/>
            <w:vAlign w:val="bottom"/>
          </w:tcPr>
          <w:p w14:paraId="3CCC51BD" w14:textId="16565397" w:rsidR="00D26D34" w:rsidRPr="00A2322C" w:rsidRDefault="004254B4" w:rsidP="00E9194A">
            <w:pPr>
              <w:rPr>
                <w:rFonts w:asciiTheme="minorBidi" w:eastAsia="Times New Roman" w:hAnsiTheme="minorBidi" w:cstheme="minorBidi"/>
                <w:color w:val="000000"/>
                <w:sz w:val="22"/>
                <w:szCs w:val="22"/>
              </w:rPr>
            </w:pPr>
            <w:r>
              <w:rPr>
                <w:rFonts w:asciiTheme="minorBidi" w:eastAsia="Times New Roman" w:hAnsiTheme="minorBidi" w:cstheme="minorBidi"/>
                <w:color w:val="000000"/>
                <w:sz w:val="22"/>
                <w:szCs w:val="22"/>
              </w:rPr>
              <w:t>Yes</w:t>
            </w:r>
          </w:p>
        </w:tc>
      </w:tr>
      <w:tr w:rsidR="00D26D34" w:rsidRPr="00A2322C" w14:paraId="0C7DE06A"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1AE67D61"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xml:space="preserve">Mockup's </w:t>
            </w:r>
            <w:proofErr w:type="gramStart"/>
            <w:r w:rsidRPr="00A2322C">
              <w:rPr>
                <w:rFonts w:asciiTheme="minorBidi" w:eastAsia="Times New Roman" w:hAnsiTheme="minorBidi" w:cstheme="minorBidi"/>
                <w:color w:val="000000"/>
                <w:sz w:val="22"/>
                <w:szCs w:val="22"/>
              </w:rPr>
              <w:t>Shared ?</w:t>
            </w:r>
            <w:proofErr w:type="gramEnd"/>
          </w:p>
        </w:tc>
        <w:tc>
          <w:tcPr>
            <w:tcW w:w="4053" w:type="dxa"/>
            <w:tcBorders>
              <w:top w:val="nil"/>
              <w:left w:val="nil"/>
              <w:bottom w:val="single" w:sz="4" w:space="0" w:color="auto"/>
              <w:right w:val="single" w:sz="8" w:space="0" w:color="auto"/>
            </w:tcBorders>
            <w:shd w:val="clear" w:color="auto" w:fill="auto"/>
            <w:noWrap/>
            <w:vAlign w:val="bottom"/>
          </w:tcPr>
          <w:p w14:paraId="1764AE42" w14:textId="3094932E" w:rsidR="00D26D34" w:rsidRPr="00A2322C" w:rsidRDefault="004254B4" w:rsidP="00E9194A">
            <w:pPr>
              <w:rPr>
                <w:rFonts w:asciiTheme="minorBidi" w:eastAsia="Times New Roman" w:hAnsiTheme="minorBidi" w:cstheme="minorBidi"/>
                <w:color w:val="000000"/>
                <w:sz w:val="22"/>
                <w:szCs w:val="22"/>
              </w:rPr>
            </w:pPr>
            <w:r>
              <w:rPr>
                <w:rFonts w:asciiTheme="minorBidi" w:eastAsia="Times New Roman" w:hAnsiTheme="minorBidi" w:cstheme="minorBidi"/>
                <w:color w:val="000000"/>
                <w:sz w:val="22"/>
                <w:szCs w:val="22"/>
              </w:rPr>
              <w:t>N</w:t>
            </w:r>
            <w:r w:rsidR="00390CAA">
              <w:rPr>
                <w:rFonts w:asciiTheme="minorBidi" w:eastAsia="Times New Roman" w:hAnsiTheme="minorBidi" w:cstheme="minorBidi"/>
                <w:color w:val="000000"/>
                <w:sz w:val="22"/>
                <w:szCs w:val="22"/>
              </w:rPr>
              <w:t>o</w:t>
            </w:r>
          </w:p>
        </w:tc>
      </w:tr>
      <w:tr w:rsidR="00D26D34" w:rsidRPr="00A2322C" w14:paraId="662C222A" w14:textId="77777777" w:rsidTr="00E9194A">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5416EC18"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xml:space="preserve">Spiels </w:t>
            </w:r>
            <w:proofErr w:type="gramStart"/>
            <w:r w:rsidRPr="00A2322C">
              <w:rPr>
                <w:rFonts w:asciiTheme="minorBidi" w:eastAsia="Times New Roman" w:hAnsiTheme="minorBidi" w:cstheme="minorBidi"/>
                <w:color w:val="000000"/>
                <w:sz w:val="22"/>
                <w:szCs w:val="22"/>
              </w:rPr>
              <w:t>Shared ?</w:t>
            </w:r>
            <w:proofErr w:type="gramEnd"/>
          </w:p>
        </w:tc>
        <w:tc>
          <w:tcPr>
            <w:tcW w:w="4053" w:type="dxa"/>
            <w:tcBorders>
              <w:top w:val="nil"/>
              <w:left w:val="nil"/>
              <w:bottom w:val="single" w:sz="4" w:space="0" w:color="auto"/>
              <w:right w:val="single" w:sz="8" w:space="0" w:color="auto"/>
            </w:tcBorders>
            <w:shd w:val="clear" w:color="auto" w:fill="auto"/>
            <w:noWrap/>
            <w:vAlign w:val="bottom"/>
          </w:tcPr>
          <w:p w14:paraId="0E6C274B" w14:textId="50243CC8" w:rsidR="00D26D34" w:rsidRPr="00A2322C" w:rsidRDefault="004254B4" w:rsidP="00E9194A">
            <w:pPr>
              <w:rPr>
                <w:rFonts w:asciiTheme="minorBidi" w:eastAsia="Times New Roman" w:hAnsiTheme="minorBidi" w:cstheme="minorBidi"/>
                <w:color w:val="000000"/>
                <w:sz w:val="22"/>
                <w:szCs w:val="22"/>
              </w:rPr>
            </w:pPr>
            <w:r>
              <w:rPr>
                <w:rFonts w:asciiTheme="minorBidi" w:eastAsia="Times New Roman" w:hAnsiTheme="minorBidi" w:cstheme="minorBidi"/>
                <w:color w:val="000000"/>
                <w:sz w:val="22"/>
                <w:szCs w:val="22"/>
              </w:rPr>
              <w:t>NA</w:t>
            </w:r>
          </w:p>
        </w:tc>
      </w:tr>
      <w:tr w:rsidR="00D26D34" w:rsidRPr="00A2322C" w14:paraId="6BD03FA6" w14:textId="77777777" w:rsidTr="002B0821">
        <w:trPr>
          <w:trHeight w:val="290"/>
        </w:trPr>
        <w:tc>
          <w:tcPr>
            <w:tcW w:w="2647" w:type="dxa"/>
            <w:tcBorders>
              <w:top w:val="nil"/>
              <w:left w:val="single" w:sz="8" w:space="0" w:color="auto"/>
              <w:bottom w:val="single" w:sz="4" w:space="0" w:color="auto"/>
              <w:right w:val="single" w:sz="4" w:space="0" w:color="auto"/>
            </w:tcBorders>
            <w:shd w:val="clear" w:color="auto" w:fill="auto"/>
            <w:noWrap/>
            <w:vAlign w:val="bottom"/>
            <w:hideMark/>
          </w:tcPr>
          <w:p w14:paraId="46278EC2"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Potential Traffic</w:t>
            </w:r>
          </w:p>
        </w:tc>
        <w:tc>
          <w:tcPr>
            <w:tcW w:w="4053" w:type="dxa"/>
            <w:tcBorders>
              <w:top w:val="nil"/>
              <w:left w:val="nil"/>
              <w:bottom w:val="single" w:sz="4" w:space="0" w:color="auto"/>
              <w:right w:val="single" w:sz="8" w:space="0" w:color="auto"/>
            </w:tcBorders>
            <w:shd w:val="clear" w:color="auto" w:fill="auto"/>
            <w:noWrap/>
            <w:vAlign w:val="bottom"/>
          </w:tcPr>
          <w:p w14:paraId="769C78B9" w14:textId="04E349A8" w:rsidR="00D26D34" w:rsidRPr="00A2322C" w:rsidRDefault="00794ADA" w:rsidP="00E9194A">
            <w:pPr>
              <w:rPr>
                <w:rFonts w:asciiTheme="minorBidi" w:eastAsia="Times New Roman" w:hAnsiTheme="minorBidi" w:cstheme="minorBidi"/>
                <w:sz w:val="22"/>
                <w:szCs w:val="22"/>
              </w:rPr>
            </w:pPr>
            <w:r>
              <w:rPr>
                <w:rFonts w:asciiTheme="minorBidi" w:eastAsia="Times New Roman" w:hAnsiTheme="minorBidi" w:cstheme="minorBidi"/>
                <w:sz w:val="22"/>
                <w:szCs w:val="22"/>
              </w:rPr>
              <w:t>TBD</w:t>
            </w:r>
          </w:p>
        </w:tc>
      </w:tr>
      <w:tr w:rsidR="00D26D34" w:rsidRPr="00A2322C" w14:paraId="054D4E40" w14:textId="77777777" w:rsidTr="002B0821">
        <w:trPr>
          <w:trHeight w:val="300"/>
        </w:trPr>
        <w:tc>
          <w:tcPr>
            <w:tcW w:w="2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6B99E" w14:textId="77777777" w:rsidR="00D26D34" w:rsidRPr="00A2322C" w:rsidRDefault="00D26D34"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Capacity Assessment Done</w:t>
            </w:r>
          </w:p>
        </w:tc>
        <w:tc>
          <w:tcPr>
            <w:tcW w:w="4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BB50B" w14:textId="0398D42F" w:rsidR="00D26D34" w:rsidRPr="00A2322C" w:rsidRDefault="00794ADA" w:rsidP="00E9194A">
            <w:pPr>
              <w:rPr>
                <w:rFonts w:asciiTheme="minorBidi" w:eastAsia="Times New Roman" w:hAnsiTheme="minorBidi" w:cstheme="minorBidi"/>
                <w:sz w:val="22"/>
                <w:szCs w:val="22"/>
              </w:rPr>
            </w:pPr>
            <w:r>
              <w:rPr>
                <w:rFonts w:asciiTheme="minorBidi" w:eastAsia="Times New Roman" w:hAnsiTheme="minorBidi" w:cstheme="minorBidi"/>
                <w:sz w:val="22"/>
                <w:szCs w:val="22"/>
              </w:rPr>
              <w:t>TBD</w:t>
            </w:r>
          </w:p>
        </w:tc>
      </w:tr>
      <w:tr w:rsidR="002B0821" w:rsidRPr="00A2322C" w14:paraId="2CF1881B" w14:textId="77777777" w:rsidTr="002B0821">
        <w:trPr>
          <w:trHeight w:val="300"/>
        </w:trPr>
        <w:tc>
          <w:tcPr>
            <w:tcW w:w="26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2BFD5" w14:textId="61A1FF8C" w:rsidR="002B0821" w:rsidRPr="00A2322C" w:rsidRDefault="002B0821"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TF Impact</w:t>
            </w:r>
          </w:p>
        </w:tc>
        <w:tc>
          <w:tcPr>
            <w:tcW w:w="4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62260" w14:textId="1F25F135" w:rsidR="002B0821" w:rsidRPr="00A2322C" w:rsidRDefault="002B0821" w:rsidP="00E9194A">
            <w:pPr>
              <w:rPr>
                <w:rFonts w:asciiTheme="minorBidi" w:eastAsia="Times New Roman" w:hAnsiTheme="minorBidi" w:cstheme="minorBidi"/>
                <w:sz w:val="22"/>
                <w:szCs w:val="22"/>
              </w:rPr>
            </w:pPr>
          </w:p>
        </w:tc>
      </w:tr>
      <w:tr w:rsidR="00DD07E0" w:rsidRPr="00A2322C" w14:paraId="5CA374BF" w14:textId="77777777" w:rsidTr="002B0821">
        <w:trPr>
          <w:trHeight w:val="300"/>
        </w:trPr>
        <w:tc>
          <w:tcPr>
            <w:tcW w:w="26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9D9D5" w14:textId="32C2424C" w:rsidR="00DD07E0" w:rsidRPr="00A2322C" w:rsidRDefault="00DD07E0"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TF SA</w:t>
            </w:r>
          </w:p>
        </w:tc>
        <w:tc>
          <w:tcPr>
            <w:tcW w:w="4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6A561" w14:textId="0DA33721" w:rsidR="00DD07E0" w:rsidRPr="00A2322C" w:rsidRDefault="00DD07E0" w:rsidP="00E9194A">
            <w:pPr>
              <w:rPr>
                <w:rFonts w:asciiTheme="minorBidi" w:eastAsia="Times New Roman" w:hAnsiTheme="minorBidi" w:cstheme="minorBidi"/>
                <w:sz w:val="22"/>
                <w:szCs w:val="22"/>
              </w:rPr>
            </w:pPr>
          </w:p>
        </w:tc>
      </w:tr>
      <w:tr w:rsidR="00E5075C" w:rsidRPr="00A2322C" w14:paraId="42679D7C" w14:textId="77777777" w:rsidTr="002B0821">
        <w:trPr>
          <w:trHeight w:val="300"/>
        </w:trPr>
        <w:tc>
          <w:tcPr>
            <w:tcW w:w="26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19A47" w14:textId="15272324" w:rsidR="00E5075C" w:rsidRPr="00A2322C" w:rsidRDefault="00E5075C" w:rsidP="00E9194A">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Browser Compatibility</w:t>
            </w:r>
          </w:p>
        </w:tc>
        <w:tc>
          <w:tcPr>
            <w:tcW w:w="4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89CE4" w14:textId="69337F1F" w:rsidR="00E5075C" w:rsidRPr="00A2322C" w:rsidRDefault="00BA6DE6" w:rsidP="00E9194A">
            <w:pPr>
              <w:rPr>
                <w:rFonts w:asciiTheme="minorBidi" w:eastAsia="Times New Roman" w:hAnsiTheme="minorBidi" w:cstheme="minorBidi"/>
                <w:sz w:val="22"/>
                <w:szCs w:val="22"/>
              </w:rPr>
            </w:pPr>
            <w:r w:rsidRPr="00A2322C">
              <w:rPr>
                <w:rFonts w:asciiTheme="minorBidi" w:eastAsia="Times New Roman" w:hAnsiTheme="minorBidi" w:cstheme="minorBidi"/>
                <w:sz w:val="22"/>
                <w:szCs w:val="22"/>
              </w:rPr>
              <w:t>NA</w:t>
            </w:r>
          </w:p>
        </w:tc>
      </w:tr>
    </w:tbl>
    <w:p w14:paraId="4AF33617" w14:textId="10BB4822" w:rsidR="00D26D34" w:rsidRPr="00A2322C" w:rsidRDefault="00D26D34" w:rsidP="006C449B">
      <w:pPr>
        <w:pStyle w:val="BodyText"/>
        <w:rPr>
          <w:rFonts w:asciiTheme="minorBidi" w:hAnsiTheme="minorBidi" w:cstheme="minorBidi"/>
        </w:rPr>
        <w:sectPr w:rsidR="00D26D34" w:rsidRPr="00A2322C" w:rsidSect="00DC5C38">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1008" w:footer="494" w:gutter="0"/>
          <w:pgBorders w:offsetFrom="page">
            <w:bottom w:val="dashSmallGap" w:sz="4" w:space="24" w:color="FFFFFF"/>
          </w:pgBorders>
          <w:pgNumType w:start="1"/>
          <w:cols w:space="708"/>
          <w:titlePg/>
          <w:docGrid w:linePitch="360"/>
        </w:sectPr>
      </w:pPr>
    </w:p>
    <w:p w14:paraId="6F6EF2A9" w14:textId="77777777" w:rsidR="00F00B2C" w:rsidRPr="00893284" w:rsidRDefault="00F00B2C" w:rsidP="00F00B2C">
      <w:pPr>
        <w:pStyle w:val="Heading1"/>
        <w:rPr>
          <w:rFonts w:asciiTheme="minorBidi" w:hAnsiTheme="minorBidi" w:cstheme="minorBidi"/>
          <w:sz w:val="32"/>
          <w:szCs w:val="32"/>
        </w:rPr>
      </w:pPr>
      <w:bookmarkStart w:id="35" w:name="_Toc104976101"/>
      <w:r w:rsidRPr="00893284">
        <w:rPr>
          <w:rFonts w:asciiTheme="minorBidi" w:hAnsiTheme="minorBidi" w:cstheme="minorBidi"/>
          <w:sz w:val="32"/>
          <w:szCs w:val="32"/>
        </w:rPr>
        <w:lastRenderedPageBreak/>
        <w:t>Requirements</w:t>
      </w:r>
      <w:bookmarkEnd w:id="35"/>
      <w:r w:rsidRPr="00893284">
        <w:rPr>
          <w:rFonts w:asciiTheme="minorBidi" w:hAnsiTheme="minorBidi" w:cstheme="minorBidi"/>
          <w:sz w:val="32"/>
          <w:szCs w:val="32"/>
        </w:rPr>
        <w:t xml:space="preserve"> </w:t>
      </w:r>
    </w:p>
    <w:p w14:paraId="0E60233A" w14:textId="77777777" w:rsidR="00F00B2C" w:rsidRPr="00893284" w:rsidRDefault="00F00B2C" w:rsidP="00F00B2C">
      <w:pPr>
        <w:pStyle w:val="Heading2"/>
        <w:rPr>
          <w:rFonts w:asciiTheme="minorBidi" w:hAnsiTheme="minorBidi" w:cstheme="minorBidi"/>
          <w:sz w:val="32"/>
          <w:szCs w:val="32"/>
        </w:rPr>
      </w:pPr>
      <w:bookmarkStart w:id="36" w:name="_Toc475252578"/>
      <w:bookmarkStart w:id="37" w:name="_Toc508682775"/>
      <w:bookmarkStart w:id="38" w:name="_Toc521639066"/>
      <w:bookmarkStart w:id="39" w:name="_Toc33505766"/>
      <w:bookmarkStart w:id="40" w:name="_Toc68250357"/>
      <w:bookmarkStart w:id="41" w:name="_Toc425776931"/>
      <w:bookmarkStart w:id="42" w:name="_Toc104976102"/>
      <w:r w:rsidRPr="00893284">
        <w:rPr>
          <w:rFonts w:asciiTheme="minorBidi" w:hAnsiTheme="minorBidi" w:cstheme="minorBidi"/>
          <w:sz w:val="32"/>
          <w:szCs w:val="32"/>
        </w:rPr>
        <w:t>Current Functionality</w:t>
      </w:r>
      <w:bookmarkEnd w:id="36"/>
      <w:bookmarkEnd w:id="37"/>
      <w:bookmarkEnd w:id="38"/>
      <w:bookmarkEnd w:id="39"/>
      <w:bookmarkEnd w:id="40"/>
      <w:bookmarkEnd w:id="41"/>
      <w:bookmarkEnd w:id="42"/>
    </w:p>
    <w:p w14:paraId="193415DB" w14:textId="2F0C5381" w:rsidR="00F00B2C" w:rsidRPr="00893284" w:rsidRDefault="00F00B2C" w:rsidP="00F00B2C">
      <w:pPr>
        <w:pStyle w:val="Heading3"/>
        <w:rPr>
          <w:rFonts w:asciiTheme="minorBidi" w:hAnsiTheme="minorBidi" w:cstheme="minorBidi"/>
          <w:sz w:val="32"/>
          <w:szCs w:val="32"/>
        </w:rPr>
      </w:pPr>
      <w:bookmarkStart w:id="43" w:name="_Toc425776932"/>
      <w:bookmarkStart w:id="44" w:name="_Toc104976103"/>
      <w:bookmarkStart w:id="45" w:name="_Toc475252579"/>
      <w:bookmarkStart w:id="46" w:name="_Toc508682776"/>
      <w:bookmarkStart w:id="47" w:name="_Toc521639067"/>
      <w:bookmarkStart w:id="48" w:name="_Toc33505767"/>
      <w:bookmarkStart w:id="49" w:name="_Toc68250358"/>
      <w:r w:rsidRPr="00893284">
        <w:rPr>
          <w:rFonts w:asciiTheme="minorBidi" w:hAnsiTheme="minorBidi" w:cstheme="minorBidi"/>
          <w:sz w:val="32"/>
          <w:szCs w:val="32"/>
        </w:rPr>
        <w:t>Current Functionality</w:t>
      </w:r>
      <w:bookmarkEnd w:id="43"/>
      <w:bookmarkEnd w:id="44"/>
    </w:p>
    <w:p w14:paraId="7E37255B" w14:textId="77777777" w:rsidR="00B875D1" w:rsidRPr="00893284" w:rsidRDefault="00F00B2C" w:rsidP="00652DD2">
      <w:pPr>
        <w:pStyle w:val="Heading3"/>
        <w:rPr>
          <w:rFonts w:asciiTheme="minorBidi" w:hAnsiTheme="minorBidi" w:cstheme="minorBidi"/>
          <w:sz w:val="32"/>
          <w:szCs w:val="32"/>
        </w:rPr>
      </w:pPr>
      <w:bookmarkStart w:id="50" w:name="_Toc425776933"/>
      <w:bookmarkStart w:id="51" w:name="_Toc104976104"/>
      <w:r w:rsidRPr="00893284">
        <w:rPr>
          <w:rFonts w:asciiTheme="minorBidi" w:hAnsiTheme="minorBidi" w:cstheme="minorBidi"/>
          <w:sz w:val="32"/>
          <w:szCs w:val="32"/>
        </w:rPr>
        <w:t>Reasons for Change</w:t>
      </w:r>
      <w:bookmarkEnd w:id="50"/>
      <w:bookmarkEnd w:id="51"/>
    </w:p>
    <w:p w14:paraId="0C65957B" w14:textId="168B827C" w:rsidR="005734BE" w:rsidRPr="00517CB7" w:rsidRDefault="00390CAA" w:rsidP="00517CB7">
      <w:pPr>
        <w:pStyle w:val="ListParagraph"/>
        <w:numPr>
          <w:ilvl w:val="0"/>
          <w:numId w:val="22"/>
        </w:numPr>
        <w:autoSpaceDE w:val="0"/>
        <w:autoSpaceDN w:val="0"/>
        <w:adjustRightInd w:val="0"/>
        <w:rPr>
          <w:rFonts w:asciiTheme="minorBidi" w:hAnsiTheme="minorBidi" w:cstheme="minorBidi"/>
          <w:sz w:val="22"/>
          <w:szCs w:val="22"/>
        </w:rPr>
      </w:pPr>
      <w:r>
        <w:rPr>
          <w:rFonts w:asciiTheme="minorBidi" w:hAnsiTheme="minorBidi" w:cstheme="minorBidi"/>
          <w:sz w:val="22"/>
          <w:szCs w:val="22"/>
        </w:rPr>
        <w:t>Program automation</w:t>
      </w:r>
    </w:p>
    <w:p w14:paraId="0AB70FD3" w14:textId="77777777" w:rsidR="002D38BB" w:rsidRPr="00893284" w:rsidRDefault="00F00B2C" w:rsidP="003E3746">
      <w:pPr>
        <w:pStyle w:val="Heading3"/>
        <w:rPr>
          <w:rFonts w:asciiTheme="minorBidi" w:hAnsiTheme="minorBidi" w:cstheme="minorBidi"/>
          <w:sz w:val="32"/>
          <w:szCs w:val="32"/>
        </w:rPr>
      </w:pPr>
      <w:bookmarkStart w:id="52" w:name="_Toc425776934"/>
      <w:bookmarkStart w:id="53" w:name="_Toc104976105"/>
      <w:r w:rsidRPr="00893284">
        <w:rPr>
          <w:rFonts w:asciiTheme="minorBidi" w:hAnsiTheme="minorBidi" w:cstheme="minorBidi"/>
          <w:sz w:val="32"/>
          <w:szCs w:val="32"/>
        </w:rPr>
        <w:t>Business Impact</w:t>
      </w:r>
      <w:bookmarkEnd w:id="52"/>
      <w:bookmarkEnd w:id="53"/>
      <w:r w:rsidR="00E50ACF" w:rsidRPr="00893284">
        <w:rPr>
          <w:rFonts w:asciiTheme="minorBidi" w:hAnsiTheme="minorBidi" w:cstheme="minorBidi"/>
          <w:sz w:val="32"/>
          <w:szCs w:val="32"/>
        </w:rPr>
        <w:tab/>
      </w:r>
    </w:p>
    <w:p w14:paraId="7A3994F3" w14:textId="77777777" w:rsidR="00EE6FD7" w:rsidRPr="00A2322C" w:rsidRDefault="00EE6FD7" w:rsidP="00D23299">
      <w:pPr>
        <w:pStyle w:val="ListParagraph"/>
        <w:autoSpaceDE w:val="0"/>
        <w:autoSpaceDN w:val="0"/>
        <w:adjustRightInd w:val="0"/>
        <w:ind w:left="1071"/>
        <w:rPr>
          <w:rFonts w:asciiTheme="minorBidi" w:hAnsiTheme="minorBidi" w:cstheme="minorBidi"/>
          <w:sz w:val="22"/>
          <w:szCs w:val="22"/>
        </w:rPr>
      </w:pPr>
    </w:p>
    <w:p w14:paraId="4B391E45" w14:textId="77777777" w:rsidR="00F00B2C" w:rsidRPr="00893284" w:rsidRDefault="00F00B2C" w:rsidP="00F00B2C">
      <w:pPr>
        <w:pStyle w:val="Heading2"/>
        <w:rPr>
          <w:rFonts w:asciiTheme="minorBidi" w:hAnsiTheme="minorBidi" w:cstheme="minorBidi"/>
          <w:sz w:val="32"/>
          <w:szCs w:val="32"/>
        </w:rPr>
      </w:pPr>
      <w:bookmarkStart w:id="54" w:name="_Toc425776935"/>
      <w:bookmarkStart w:id="55" w:name="_Toc104976106"/>
      <w:r w:rsidRPr="00893284">
        <w:rPr>
          <w:rFonts w:asciiTheme="minorBidi" w:hAnsiTheme="minorBidi" w:cstheme="minorBidi"/>
          <w:sz w:val="32"/>
          <w:szCs w:val="32"/>
        </w:rPr>
        <w:t>Related Requirements</w:t>
      </w:r>
      <w:bookmarkEnd w:id="45"/>
      <w:bookmarkEnd w:id="46"/>
      <w:bookmarkEnd w:id="47"/>
      <w:bookmarkEnd w:id="48"/>
      <w:bookmarkEnd w:id="49"/>
      <w:bookmarkEnd w:id="54"/>
      <w:bookmarkEnd w:id="55"/>
    </w:p>
    <w:p w14:paraId="7F7076F8" w14:textId="17E7905A" w:rsidR="00E50291" w:rsidRPr="00A2322C" w:rsidRDefault="00E50291" w:rsidP="003B5F7C">
      <w:pPr>
        <w:pStyle w:val="BodyText"/>
        <w:ind w:left="1800"/>
        <w:rPr>
          <w:rFonts w:asciiTheme="minorBidi" w:hAnsiTheme="minorBidi" w:cstheme="minorBidi"/>
        </w:rPr>
      </w:pPr>
    </w:p>
    <w:p w14:paraId="2E692440" w14:textId="1D8BB45E" w:rsidR="00223627" w:rsidRDefault="00223627" w:rsidP="00FD5E3A">
      <w:pPr>
        <w:rPr>
          <w:rFonts w:asciiTheme="minorBidi" w:hAnsiTheme="minorBidi" w:cstheme="minorBidi"/>
          <w:sz w:val="22"/>
          <w:szCs w:val="22"/>
        </w:rPr>
      </w:pPr>
    </w:p>
    <w:tbl>
      <w:tblPr>
        <w:tblW w:w="9990"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261"/>
        <w:gridCol w:w="3536"/>
        <w:gridCol w:w="3060"/>
        <w:gridCol w:w="2133"/>
      </w:tblGrid>
      <w:tr w:rsidR="001C6800" w:rsidRPr="003C1B14" w14:paraId="0174309B" w14:textId="77777777" w:rsidTr="006E4EEF">
        <w:trPr>
          <w:trHeight w:val="30"/>
        </w:trPr>
        <w:tc>
          <w:tcPr>
            <w:tcW w:w="1261" w:type="dxa"/>
            <w:shd w:val="clear" w:color="auto" w:fill="A6A6A6" w:themeFill="background1" w:themeFillShade="A6"/>
            <w:tcMar>
              <w:top w:w="0" w:type="dxa"/>
              <w:left w:w="108" w:type="dxa"/>
              <w:bottom w:w="0" w:type="dxa"/>
              <w:right w:w="108" w:type="dxa"/>
            </w:tcMar>
            <w:hideMark/>
          </w:tcPr>
          <w:p w14:paraId="6621F677" w14:textId="77777777" w:rsidR="001C6800" w:rsidRPr="003C1B14" w:rsidRDefault="001C6800" w:rsidP="006E4EEF">
            <w:pPr>
              <w:spacing w:before="40" w:after="40"/>
              <w:jc w:val="center"/>
              <w:rPr>
                <w:rFonts w:ascii="Century Gothic" w:hAnsi="Century Gothic"/>
                <w:b/>
                <w:bCs/>
                <w:color w:val="FFFFFF" w:themeColor="background1"/>
                <w:sz w:val="18"/>
                <w:szCs w:val="18"/>
              </w:rPr>
            </w:pPr>
            <w:r w:rsidRPr="003C1B14">
              <w:rPr>
                <w:rFonts w:ascii="Century Gothic" w:hAnsi="Century Gothic"/>
                <w:b/>
                <w:bCs/>
                <w:color w:val="FFFFFF" w:themeColor="background1"/>
                <w:sz w:val="18"/>
                <w:szCs w:val="18"/>
              </w:rPr>
              <w:t>Req ID</w:t>
            </w:r>
          </w:p>
        </w:tc>
        <w:tc>
          <w:tcPr>
            <w:tcW w:w="3536" w:type="dxa"/>
            <w:shd w:val="clear" w:color="auto" w:fill="A6A6A6" w:themeFill="background1" w:themeFillShade="A6"/>
            <w:tcMar>
              <w:top w:w="0" w:type="dxa"/>
              <w:left w:w="108" w:type="dxa"/>
              <w:bottom w:w="0" w:type="dxa"/>
              <w:right w:w="108" w:type="dxa"/>
            </w:tcMar>
            <w:hideMark/>
          </w:tcPr>
          <w:p w14:paraId="3FF90E6B" w14:textId="77777777" w:rsidR="001C6800" w:rsidRPr="003C1B14" w:rsidRDefault="001C6800" w:rsidP="006E4EEF">
            <w:pPr>
              <w:spacing w:before="40" w:after="40"/>
              <w:jc w:val="center"/>
              <w:rPr>
                <w:rFonts w:ascii="Century Gothic" w:hAnsi="Century Gothic"/>
                <w:b/>
                <w:bCs/>
                <w:color w:val="FFFFFF" w:themeColor="background1"/>
                <w:sz w:val="18"/>
                <w:szCs w:val="18"/>
              </w:rPr>
            </w:pPr>
            <w:r w:rsidRPr="003C1B14">
              <w:rPr>
                <w:rFonts w:ascii="Century Gothic" w:hAnsi="Century Gothic"/>
                <w:b/>
                <w:bCs/>
                <w:color w:val="FFFFFF" w:themeColor="background1"/>
                <w:sz w:val="18"/>
                <w:szCs w:val="18"/>
              </w:rPr>
              <w:t>Requirement</w:t>
            </w:r>
          </w:p>
        </w:tc>
        <w:tc>
          <w:tcPr>
            <w:tcW w:w="3060" w:type="dxa"/>
            <w:shd w:val="clear" w:color="auto" w:fill="A6A6A6" w:themeFill="background1" w:themeFillShade="A6"/>
          </w:tcPr>
          <w:p w14:paraId="50AAFAE2" w14:textId="77777777" w:rsidR="001C6800" w:rsidRPr="003C1B14" w:rsidRDefault="001C6800" w:rsidP="006E4EEF">
            <w:pPr>
              <w:spacing w:before="40" w:after="40"/>
              <w:jc w:val="center"/>
              <w:rPr>
                <w:rFonts w:ascii="Century Gothic" w:hAnsi="Century Gothic"/>
                <w:b/>
                <w:bCs/>
                <w:color w:val="FFFFFF" w:themeColor="background1"/>
                <w:sz w:val="18"/>
                <w:szCs w:val="18"/>
              </w:rPr>
            </w:pPr>
            <w:r w:rsidRPr="003C1B14">
              <w:rPr>
                <w:rFonts w:ascii="Century Gothic" w:hAnsi="Century Gothic"/>
                <w:b/>
                <w:bCs/>
                <w:color w:val="FFFFFF" w:themeColor="background1"/>
                <w:sz w:val="18"/>
                <w:szCs w:val="18"/>
              </w:rPr>
              <w:t>Proposed Solution</w:t>
            </w:r>
          </w:p>
        </w:tc>
        <w:tc>
          <w:tcPr>
            <w:tcW w:w="2133" w:type="dxa"/>
            <w:shd w:val="clear" w:color="auto" w:fill="A6A6A6" w:themeFill="background1" w:themeFillShade="A6"/>
          </w:tcPr>
          <w:p w14:paraId="4A678C0A" w14:textId="77777777" w:rsidR="001C6800" w:rsidRPr="003C1B14" w:rsidRDefault="001C6800" w:rsidP="006E4EEF">
            <w:pPr>
              <w:spacing w:before="40" w:after="40"/>
              <w:jc w:val="center"/>
              <w:rPr>
                <w:rFonts w:ascii="Century Gothic" w:hAnsi="Century Gothic"/>
                <w:b/>
                <w:bCs/>
                <w:color w:val="FFFFFF" w:themeColor="background1"/>
                <w:sz w:val="18"/>
                <w:szCs w:val="18"/>
              </w:rPr>
            </w:pPr>
            <w:r w:rsidRPr="003C1B14">
              <w:rPr>
                <w:rFonts w:ascii="Century Gothic" w:hAnsi="Century Gothic"/>
                <w:b/>
                <w:bCs/>
                <w:color w:val="FFFFFF" w:themeColor="background1"/>
                <w:sz w:val="18"/>
                <w:szCs w:val="18"/>
              </w:rPr>
              <w:t>Impacted System</w:t>
            </w:r>
          </w:p>
        </w:tc>
      </w:tr>
      <w:tr w:rsidR="001C6800" w:rsidRPr="003C1B14" w14:paraId="15358080" w14:textId="77777777" w:rsidTr="006E4EEF">
        <w:tblPrEx>
          <w:tblCellMar>
            <w:left w:w="108" w:type="dxa"/>
            <w:right w:w="108" w:type="dxa"/>
          </w:tblCellMar>
        </w:tblPrEx>
        <w:trPr>
          <w:trHeight w:val="38"/>
        </w:trPr>
        <w:tc>
          <w:tcPr>
            <w:tcW w:w="1261" w:type="dxa"/>
          </w:tcPr>
          <w:p w14:paraId="61795D09" w14:textId="77777777" w:rsidR="001C6800" w:rsidRPr="003C1B14" w:rsidRDefault="001C6800" w:rsidP="006E4EEF">
            <w:pPr>
              <w:spacing w:before="40" w:after="40"/>
              <w:rPr>
                <w:rFonts w:ascii="Century Gothic" w:hAnsi="Century Gothic"/>
                <w:sz w:val="18"/>
                <w:szCs w:val="18"/>
              </w:rPr>
            </w:pPr>
            <w:r w:rsidRPr="003C1B14">
              <w:rPr>
                <w:rFonts w:ascii="Century Gothic" w:hAnsi="Century Gothic"/>
                <w:sz w:val="18"/>
                <w:szCs w:val="18"/>
              </w:rPr>
              <w:t>REQ-001</w:t>
            </w:r>
          </w:p>
        </w:tc>
        <w:tc>
          <w:tcPr>
            <w:tcW w:w="3536" w:type="dxa"/>
          </w:tcPr>
          <w:p w14:paraId="599EB6C9" w14:textId="641433B9" w:rsidR="00501690" w:rsidRPr="00C44313" w:rsidRDefault="001C6800" w:rsidP="00625236">
            <w:pPr>
              <w:pStyle w:val="Style3"/>
              <w:numPr>
                <w:ilvl w:val="0"/>
                <w:numId w:val="0"/>
              </w:numPr>
              <w:spacing w:before="0"/>
              <w:rPr>
                <w:rFonts w:ascii="Century Gothic" w:hAnsi="Century Gothic" w:cs="Microsoft New Tai Lue"/>
                <w:b w:val="0"/>
                <w:bCs/>
                <w:sz w:val="18"/>
                <w:szCs w:val="18"/>
              </w:rPr>
            </w:pPr>
            <w:r w:rsidRPr="00C44313">
              <w:rPr>
                <w:rFonts w:ascii="Century Gothic" w:hAnsi="Century Gothic" w:cs="Microsoft New Tai Lue"/>
                <w:b w:val="0"/>
                <w:bCs/>
                <w:sz w:val="18"/>
                <w:szCs w:val="18"/>
              </w:rPr>
              <w:t>Benefit Type creation</w:t>
            </w:r>
          </w:p>
        </w:tc>
        <w:tc>
          <w:tcPr>
            <w:tcW w:w="3060" w:type="dxa"/>
          </w:tcPr>
          <w:p w14:paraId="7B0EF939" w14:textId="708B8183" w:rsidR="001C6800" w:rsidRPr="001C6800" w:rsidRDefault="001C6800" w:rsidP="001C6800">
            <w:pPr>
              <w:spacing w:before="40" w:after="40"/>
              <w:rPr>
                <w:rFonts w:ascii="Century Gothic" w:hAnsi="Century Gothic"/>
                <w:sz w:val="18"/>
                <w:szCs w:val="18"/>
                <w:lang w:val="fr-FR"/>
              </w:rPr>
            </w:pPr>
            <w:r w:rsidRPr="003C1B14">
              <w:rPr>
                <w:rFonts w:ascii="Century Gothic" w:hAnsi="Century Gothic"/>
                <w:sz w:val="18"/>
                <w:szCs w:val="18"/>
                <w:lang w:val="fr-FR"/>
              </w:rPr>
              <w:t>PS-001</w:t>
            </w:r>
          </w:p>
        </w:tc>
        <w:tc>
          <w:tcPr>
            <w:tcW w:w="2133" w:type="dxa"/>
          </w:tcPr>
          <w:p w14:paraId="087BECBB" w14:textId="438A88F0" w:rsidR="001C6800" w:rsidRPr="003C1B14" w:rsidRDefault="001C6800" w:rsidP="006E4EEF">
            <w:pPr>
              <w:spacing w:before="40" w:after="40"/>
              <w:jc w:val="center"/>
              <w:rPr>
                <w:rFonts w:ascii="Century Gothic" w:hAnsi="Century Gothic"/>
                <w:sz w:val="18"/>
                <w:szCs w:val="18"/>
              </w:rPr>
            </w:pPr>
            <w:r>
              <w:rPr>
                <w:rFonts w:ascii="Century Gothic" w:hAnsi="Century Gothic"/>
                <w:sz w:val="18"/>
                <w:szCs w:val="18"/>
              </w:rPr>
              <w:t>AIA</w:t>
            </w:r>
          </w:p>
        </w:tc>
      </w:tr>
      <w:tr w:rsidR="00625236" w:rsidRPr="003C1B14" w14:paraId="0A30D81C" w14:textId="77777777" w:rsidTr="006E4EEF">
        <w:tblPrEx>
          <w:tblCellMar>
            <w:left w:w="108" w:type="dxa"/>
            <w:right w:w="108" w:type="dxa"/>
          </w:tblCellMar>
        </w:tblPrEx>
        <w:trPr>
          <w:trHeight w:val="38"/>
        </w:trPr>
        <w:tc>
          <w:tcPr>
            <w:tcW w:w="1261" w:type="dxa"/>
          </w:tcPr>
          <w:p w14:paraId="2B9955CA" w14:textId="70391D44" w:rsidR="00625236" w:rsidRPr="003C1B14" w:rsidRDefault="00625236" w:rsidP="006E4EEF">
            <w:pPr>
              <w:spacing w:before="40" w:after="40"/>
              <w:rPr>
                <w:rFonts w:ascii="Century Gothic" w:hAnsi="Century Gothic"/>
                <w:sz w:val="18"/>
                <w:szCs w:val="18"/>
              </w:rPr>
            </w:pPr>
            <w:r>
              <w:rPr>
                <w:rFonts w:ascii="Century Gothic" w:hAnsi="Century Gothic"/>
                <w:sz w:val="18"/>
                <w:szCs w:val="18"/>
              </w:rPr>
              <w:t>REQ-002</w:t>
            </w:r>
          </w:p>
        </w:tc>
        <w:tc>
          <w:tcPr>
            <w:tcW w:w="3536" w:type="dxa"/>
          </w:tcPr>
          <w:p w14:paraId="347CEFBD" w14:textId="2D4DC365" w:rsidR="00625236" w:rsidRPr="00C44313" w:rsidRDefault="00B357E2" w:rsidP="00625236">
            <w:pPr>
              <w:pStyle w:val="Style3"/>
              <w:numPr>
                <w:ilvl w:val="0"/>
                <w:numId w:val="0"/>
              </w:numPr>
              <w:spacing w:before="0"/>
              <w:rPr>
                <w:rFonts w:ascii="Century Gothic" w:hAnsi="Century Gothic" w:cs="Microsoft New Tai Lue"/>
                <w:b w:val="0"/>
                <w:bCs/>
                <w:sz w:val="18"/>
                <w:szCs w:val="18"/>
              </w:rPr>
            </w:pPr>
            <w:r w:rsidRPr="00C44313">
              <w:rPr>
                <w:rFonts w:ascii="Century Gothic" w:hAnsi="Century Gothic" w:cs="Microsoft New Tai Lue"/>
                <w:b w:val="0"/>
                <w:bCs/>
                <w:sz w:val="18"/>
                <w:szCs w:val="18"/>
              </w:rPr>
              <w:t>Automatic</w:t>
            </w:r>
            <w:r w:rsidR="00EE3252" w:rsidRPr="00C44313">
              <w:rPr>
                <w:rFonts w:ascii="Century Gothic" w:hAnsi="Century Gothic" w:cs="Microsoft New Tai Lue"/>
                <w:b w:val="0"/>
                <w:bCs/>
                <w:sz w:val="18"/>
                <w:szCs w:val="18"/>
              </w:rPr>
              <w:t xml:space="preserve"> crediting of</w:t>
            </w:r>
            <w:r w:rsidRPr="00C44313">
              <w:rPr>
                <w:rFonts w:ascii="Century Gothic" w:hAnsi="Century Gothic" w:cs="Microsoft New Tai Lue"/>
                <w:b w:val="0"/>
                <w:bCs/>
                <w:sz w:val="18"/>
                <w:szCs w:val="18"/>
              </w:rPr>
              <w:t xml:space="preserve"> credit adjustment and NRC</w:t>
            </w:r>
            <w:r w:rsidR="00EE3252" w:rsidRPr="00C44313">
              <w:rPr>
                <w:rFonts w:ascii="Century Gothic" w:hAnsi="Century Gothic" w:cs="Microsoft New Tai Lue"/>
                <w:b w:val="0"/>
                <w:bCs/>
                <w:sz w:val="18"/>
                <w:szCs w:val="18"/>
              </w:rPr>
              <w:t>.</w:t>
            </w:r>
          </w:p>
        </w:tc>
        <w:tc>
          <w:tcPr>
            <w:tcW w:w="3060" w:type="dxa"/>
          </w:tcPr>
          <w:p w14:paraId="10A87249" w14:textId="77777777" w:rsidR="00625236" w:rsidRPr="00BE5609" w:rsidRDefault="00EF1EB2" w:rsidP="001C6800">
            <w:pPr>
              <w:spacing w:before="40" w:after="40"/>
              <w:rPr>
                <w:rFonts w:ascii="Century Gothic" w:hAnsi="Century Gothic"/>
                <w:sz w:val="18"/>
                <w:szCs w:val="18"/>
                <w:lang w:val="fr-FR"/>
              </w:rPr>
            </w:pPr>
            <w:r w:rsidRPr="00BE5609">
              <w:rPr>
                <w:rFonts w:ascii="Century Gothic" w:hAnsi="Century Gothic"/>
                <w:sz w:val="18"/>
                <w:szCs w:val="18"/>
                <w:lang w:val="fr-FR"/>
              </w:rPr>
              <w:t>PS</w:t>
            </w:r>
            <w:r w:rsidR="00C44313" w:rsidRPr="00BE5609">
              <w:rPr>
                <w:rFonts w:ascii="Century Gothic" w:hAnsi="Century Gothic"/>
                <w:sz w:val="18"/>
                <w:szCs w:val="18"/>
                <w:lang w:val="fr-FR"/>
              </w:rPr>
              <w:t>-002</w:t>
            </w:r>
          </w:p>
          <w:p w14:paraId="1F95F1AD" w14:textId="77777777" w:rsidR="00C44313" w:rsidRPr="00BE5609" w:rsidRDefault="00C44313" w:rsidP="001C6800">
            <w:pPr>
              <w:spacing w:before="40" w:after="40"/>
              <w:rPr>
                <w:rFonts w:ascii="Century Gothic" w:hAnsi="Century Gothic"/>
                <w:sz w:val="18"/>
                <w:szCs w:val="18"/>
                <w:lang w:val="fr-FR"/>
              </w:rPr>
            </w:pPr>
            <w:r w:rsidRPr="00BE5609">
              <w:rPr>
                <w:rFonts w:ascii="Century Gothic" w:hAnsi="Century Gothic"/>
                <w:sz w:val="18"/>
                <w:szCs w:val="18"/>
                <w:lang w:val="fr-FR"/>
              </w:rPr>
              <w:t>PS-003</w:t>
            </w:r>
          </w:p>
          <w:p w14:paraId="0DAEF281" w14:textId="77777777" w:rsidR="00C44313" w:rsidRPr="00BE5609" w:rsidRDefault="00C44313" w:rsidP="001C6800">
            <w:pPr>
              <w:spacing w:before="40" w:after="40"/>
              <w:rPr>
                <w:rFonts w:ascii="Century Gothic" w:hAnsi="Century Gothic"/>
                <w:sz w:val="18"/>
                <w:szCs w:val="18"/>
                <w:lang w:val="fr-FR"/>
              </w:rPr>
            </w:pPr>
            <w:r w:rsidRPr="00BE5609">
              <w:rPr>
                <w:rFonts w:ascii="Century Gothic" w:hAnsi="Century Gothic"/>
                <w:sz w:val="18"/>
                <w:szCs w:val="18"/>
                <w:lang w:val="fr-FR"/>
              </w:rPr>
              <w:t>PS-004</w:t>
            </w:r>
          </w:p>
          <w:p w14:paraId="5C04A60F" w14:textId="77777777" w:rsidR="00C44313" w:rsidRPr="00BE5609" w:rsidRDefault="00C44313" w:rsidP="001C6800">
            <w:pPr>
              <w:spacing w:before="40" w:after="40"/>
              <w:rPr>
                <w:rFonts w:ascii="Century Gothic" w:hAnsi="Century Gothic"/>
                <w:sz w:val="18"/>
                <w:szCs w:val="18"/>
                <w:lang w:val="fr-FR"/>
              </w:rPr>
            </w:pPr>
            <w:r w:rsidRPr="00BE5609">
              <w:rPr>
                <w:rFonts w:ascii="Century Gothic" w:hAnsi="Century Gothic"/>
                <w:sz w:val="18"/>
                <w:szCs w:val="18"/>
                <w:lang w:val="fr-FR"/>
              </w:rPr>
              <w:t>PS-008</w:t>
            </w:r>
          </w:p>
          <w:p w14:paraId="1FB8B32E" w14:textId="77777777" w:rsidR="00C44313" w:rsidRPr="00BE5609" w:rsidRDefault="00C44313" w:rsidP="001C6800">
            <w:pPr>
              <w:spacing w:before="40" w:after="40"/>
              <w:rPr>
                <w:rFonts w:ascii="Century Gothic" w:hAnsi="Century Gothic"/>
                <w:sz w:val="18"/>
                <w:szCs w:val="18"/>
                <w:lang w:val="fr-FR"/>
              </w:rPr>
            </w:pPr>
            <w:r w:rsidRPr="00BE5609">
              <w:rPr>
                <w:rFonts w:ascii="Century Gothic" w:hAnsi="Century Gothic"/>
                <w:sz w:val="18"/>
                <w:szCs w:val="18"/>
                <w:lang w:val="fr-FR"/>
              </w:rPr>
              <w:t>PS-009</w:t>
            </w:r>
          </w:p>
          <w:p w14:paraId="3AF2CC3B" w14:textId="77777777" w:rsidR="00C44313" w:rsidRDefault="00C44313" w:rsidP="001C6800">
            <w:pPr>
              <w:spacing w:before="40" w:after="40"/>
              <w:rPr>
                <w:rFonts w:ascii="Century Gothic" w:hAnsi="Century Gothic"/>
                <w:sz w:val="18"/>
                <w:szCs w:val="18"/>
              </w:rPr>
            </w:pPr>
            <w:r>
              <w:rPr>
                <w:rFonts w:ascii="Century Gothic" w:hAnsi="Century Gothic"/>
                <w:sz w:val="18"/>
                <w:szCs w:val="18"/>
              </w:rPr>
              <w:t>PS-012</w:t>
            </w:r>
          </w:p>
          <w:p w14:paraId="3805F8D5" w14:textId="29D6C605" w:rsidR="00C44313" w:rsidRPr="00B357E2" w:rsidRDefault="00C44313" w:rsidP="001C6800">
            <w:pPr>
              <w:spacing w:before="40" w:after="40"/>
              <w:rPr>
                <w:rFonts w:ascii="Century Gothic" w:hAnsi="Century Gothic"/>
                <w:sz w:val="18"/>
                <w:szCs w:val="18"/>
              </w:rPr>
            </w:pPr>
            <w:r>
              <w:rPr>
                <w:rFonts w:ascii="Century Gothic" w:hAnsi="Century Gothic"/>
                <w:sz w:val="18"/>
                <w:szCs w:val="18"/>
              </w:rPr>
              <w:t>PS-013</w:t>
            </w:r>
          </w:p>
        </w:tc>
        <w:tc>
          <w:tcPr>
            <w:tcW w:w="2133" w:type="dxa"/>
          </w:tcPr>
          <w:p w14:paraId="5827CEAE" w14:textId="689B52B6" w:rsidR="00625236" w:rsidRDefault="00EE3252" w:rsidP="006E4EEF">
            <w:pPr>
              <w:spacing w:before="40" w:after="40"/>
              <w:jc w:val="center"/>
              <w:rPr>
                <w:rFonts w:ascii="Century Gothic" w:hAnsi="Century Gothic"/>
                <w:sz w:val="18"/>
                <w:szCs w:val="18"/>
              </w:rPr>
            </w:pPr>
            <w:r>
              <w:rPr>
                <w:rFonts w:ascii="Century Gothic" w:hAnsi="Century Gothic"/>
                <w:sz w:val="18"/>
                <w:szCs w:val="18"/>
              </w:rPr>
              <w:t>AIA, KENAN</w:t>
            </w:r>
          </w:p>
        </w:tc>
      </w:tr>
      <w:tr w:rsidR="00EE3252" w:rsidRPr="003C1B14" w14:paraId="77FC5983" w14:textId="77777777" w:rsidTr="006E4EEF">
        <w:tblPrEx>
          <w:tblCellMar>
            <w:left w:w="108" w:type="dxa"/>
            <w:right w:w="108" w:type="dxa"/>
          </w:tblCellMar>
        </w:tblPrEx>
        <w:trPr>
          <w:trHeight w:val="38"/>
        </w:trPr>
        <w:tc>
          <w:tcPr>
            <w:tcW w:w="1261" w:type="dxa"/>
          </w:tcPr>
          <w:p w14:paraId="568C85A4" w14:textId="17FBE4FE" w:rsidR="00EE3252" w:rsidRDefault="00EE3252" w:rsidP="006E4EEF">
            <w:pPr>
              <w:spacing w:before="40" w:after="40"/>
              <w:rPr>
                <w:rFonts w:ascii="Century Gothic" w:hAnsi="Century Gothic"/>
                <w:sz w:val="18"/>
                <w:szCs w:val="18"/>
              </w:rPr>
            </w:pPr>
            <w:r>
              <w:rPr>
                <w:rFonts w:ascii="Century Gothic" w:hAnsi="Century Gothic"/>
                <w:sz w:val="18"/>
                <w:szCs w:val="18"/>
              </w:rPr>
              <w:t>REQ-003</w:t>
            </w:r>
          </w:p>
        </w:tc>
        <w:tc>
          <w:tcPr>
            <w:tcW w:w="3536" w:type="dxa"/>
          </w:tcPr>
          <w:p w14:paraId="67EFB7AC" w14:textId="3561BA30" w:rsidR="00EE3252" w:rsidRPr="00C44313" w:rsidRDefault="00EE3252" w:rsidP="00625236">
            <w:pPr>
              <w:pStyle w:val="Style3"/>
              <w:numPr>
                <w:ilvl w:val="0"/>
                <w:numId w:val="0"/>
              </w:numPr>
              <w:spacing w:before="0"/>
              <w:rPr>
                <w:rFonts w:ascii="Century Gothic" w:hAnsi="Century Gothic" w:cs="Microsoft New Tai Lue"/>
                <w:b w:val="0"/>
                <w:bCs/>
                <w:sz w:val="18"/>
                <w:szCs w:val="18"/>
              </w:rPr>
            </w:pPr>
            <w:r w:rsidRPr="00C44313">
              <w:rPr>
                <w:rFonts w:ascii="Century Gothic" w:hAnsi="Century Gothic" w:cs="Microsoft New Tai Lue"/>
                <w:b w:val="0"/>
                <w:bCs/>
                <w:sz w:val="18"/>
                <w:szCs w:val="18"/>
              </w:rPr>
              <w:t>SMS Notification</w:t>
            </w:r>
          </w:p>
        </w:tc>
        <w:tc>
          <w:tcPr>
            <w:tcW w:w="3060" w:type="dxa"/>
          </w:tcPr>
          <w:p w14:paraId="55ED157E" w14:textId="77777777" w:rsidR="00EE3252" w:rsidRDefault="00C44313" w:rsidP="001C6800">
            <w:pPr>
              <w:spacing w:before="40" w:after="40"/>
              <w:rPr>
                <w:rFonts w:ascii="Century Gothic" w:hAnsi="Century Gothic"/>
                <w:sz w:val="18"/>
                <w:szCs w:val="18"/>
              </w:rPr>
            </w:pPr>
            <w:r>
              <w:rPr>
                <w:rFonts w:ascii="Century Gothic" w:hAnsi="Century Gothic"/>
                <w:sz w:val="18"/>
                <w:szCs w:val="18"/>
              </w:rPr>
              <w:t>PS-005</w:t>
            </w:r>
          </w:p>
          <w:p w14:paraId="72662C2E" w14:textId="2AC15141" w:rsidR="00C44313" w:rsidRPr="00B357E2" w:rsidRDefault="00C44313" w:rsidP="001C6800">
            <w:pPr>
              <w:spacing w:before="40" w:after="40"/>
              <w:rPr>
                <w:rFonts w:ascii="Century Gothic" w:hAnsi="Century Gothic"/>
                <w:sz w:val="18"/>
                <w:szCs w:val="18"/>
              </w:rPr>
            </w:pPr>
            <w:r>
              <w:rPr>
                <w:rFonts w:ascii="Century Gothic" w:hAnsi="Century Gothic"/>
                <w:sz w:val="18"/>
                <w:szCs w:val="18"/>
              </w:rPr>
              <w:t>PS-006</w:t>
            </w:r>
          </w:p>
        </w:tc>
        <w:tc>
          <w:tcPr>
            <w:tcW w:w="2133" w:type="dxa"/>
          </w:tcPr>
          <w:p w14:paraId="54B9D3BA" w14:textId="018E4BDE" w:rsidR="00EE3252" w:rsidRDefault="00EE3252" w:rsidP="006E4EEF">
            <w:pPr>
              <w:spacing w:before="40" w:after="40"/>
              <w:jc w:val="center"/>
              <w:rPr>
                <w:rFonts w:ascii="Century Gothic" w:hAnsi="Century Gothic"/>
                <w:sz w:val="18"/>
                <w:szCs w:val="18"/>
              </w:rPr>
            </w:pPr>
            <w:r>
              <w:rPr>
                <w:rFonts w:ascii="Century Gothic" w:hAnsi="Century Gothic"/>
                <w:sz w:val="18"/>
                <w:szCs w:val="18"/>
              </w:rPr>
              <w:t>AIA, KENAN</w:t>
            </w:r>
          </w:p>
        </w:tc>
      </w:tr>
      <w:tr w:rsidR="00EE3252" w:rsidRPr="003C1B14" w14:paraId="04E9E9C8" w14:textId="77777777" w:rsidTr="006E4EEF">
        <w:tblPrEx>
          <w:tblCellMar>
            <w:left w:w="108" w:type="dxa"/>
            <w:right w:w="108" w:type="dxa"/>
          </w:tblCellMar>
        </w:tblPrEx>
        <w:trPr>
          <w:trHeight w:val="38"/>
        </w:trPr>
        <w:tc>
          <w:tcPr>
            <w:tcW w:w="1261" w:type="dxa"/>
          </w:tcPr>
          <w:p w14:paraId="57F9444D" w14:textId="2189BF0D" w:rsidR="00EE3252" w:rsidRDefault="00EE3252" w:rsidP="006E4EEF">
            <w:pPr>
              <w:spacing w:before="40" w:after="40"/>
              <w:rPr>
                <w:rFonts w:ascii="Century Gothic" w:hAnsi="Century Gothic"/>
                <w:sz w:val="18"/>
                <w:szCs w:val="18"/>
              </w:rPr>
            </w:pPr>
            <w:r>
              <w:rPr>
                <w:rFonts w:ascii="Century Gothic" w:hAnsi="Century Gothic"/>
                <w:sz w:val="18"/>
                <w:szCs w:val="18"/>
              </w:rPr>
              <w:t>REQ-004</w:t>
            </w:r>
          </w:p>
        </w:tc>
        <w:tc>
          <w:tcPr>
            <w:tcW w:w="3536" w:type="dxa"/>
          </w:tcPr>
          <w:p w14:paraId="10BE205B" w14:textId="18B3C057" w:rsidR="00EE3252" w:rsidRPr="00C44313" w:rsidRDefault="00EE3252" w:rsidP="00625236">
            <w:pPr>
              <w:pStyle w:val="Style3"/>
              <w:numPr>
                <w:ilvl w:val="0"/>
                <w:numId w:val="0"/>
              </w:numPr>
              <w:spacing w:before="0"/>
              <w:rPr>
                <w:rFonts w:ascii="Century Gothic" w:hAnsi="Century Gothic" w:cs="Microsoft New Tai Lue"/>
                <w:b w:val="0"/>
                <w:bCs/>
                <w:sz w:val="18"/>
                <w:szCs w:val="18"/>
              </w:rPr>
            </w:pPr>
            <w:r w:rsidRPr="00C44313">
              <w:rPr>
                <w:rFonts w:ascii="Century Gothic" w:hAnsi="Century Gothic" w:cs="Microsoft New Tai Lue"/>
                <w:b w:val="0"/>
                <w:bCs/>
                <w:sz w:val="18"/>
                <w:szCs w:val="18"/>
              </w:rPr>
              <w:t>Report Requirement</w:t>
            </w:r>
          </w:p>
        </w:tc>
        <w:tc>
          <w:tcPr>
            <w:tcW w:w="3060" w:type="dxa"/>
          </w:tcPr>
          <w:p w14:paraId="25E7D4AB" w14:textId="77777777" w:rsidR="00EE3252" w:rsidRDefault="00C44313" w:rsidP="001C6800">
            <w:pPr>
              <w:spacing w:before="40" w:after="40"/>
              <w:rPr>
                <w:rFonts w:ascii="Century Gothic" w:hAnsi="Century Gothic"/>
                <w:sz w:val="18"/>
                <w:szCs w:val="18"/>
              </w:rPr>
            </w:pPr>
            <w:r>
              <w:rPr>
                <w:rFonts w:ascii="Century Gothic" w:hAnsi="Century Gothic"/>
                <w:sz w:val="18"/>
                <w:szCs w:val="18"/>
              </w:rPr>
              <w:t>PS-007</w:t>
            </w:r>
          </w:p>
          <w:p w14:paraId="00D244D2" w14:textId="77777777" w:rsidR="00C44313" w:rsidRDefault="00C44313" w:rsidP="001C6800">
            <w:pPr>
              <w:spacing w:before="40" w:after="40"/>
              <w:rPr>
                <w:rFonts w:ascii="Century Gothic" w:hAnsi="Century Gothic"/>
                <w:sz w:val="18"/>
                <w:szCs w:val="18"/>
              </w:rPr>
            </w:pPr>
            <w:r>
              <w:rPr>
                <w:rFonts w:ascii="Century Gothic" w:hAnsi="Century Gothic"/>
                <w:sz w:val="18"/>
                <w:szCs w:val="18"/>
              </w:rPr>
              <w:t>PS-010</w:t>
            </w:r>
          </w:p>
          <w:p w14:paraId="68EC097D" w14:textId="1000297C" w:rsidR="00C44313" w:rsidRPr="00B357E2" w:rsidRDefault="00C44313" w:rsidP="001C6800">
            <w:pPr>
              <w:spacing w:before="40" w:after="40"/>
              <w:rPr>
                <w:rFonts w:ascii="Century Gothic" w:hAnsi="Century Gothic"/>
                <w:sz w:val="18"/>
                <w:szCs w:val="18"/>
              </w:rPr>
            </w:pPr>
            <w:r>
              <w:rPr>
                <w:rFonts w:ascii="Century Gothic" w:hAnsi="Century Gothic"/>
                <w:sz w:val="18"/>
                <w:szCs w:val="18"/>
              </w:rPr>
              <w:t>PS-011</w:t>
            </w:r>
          </w:p>
        </w:tc>
        <w:tc>
          <w:tcPr>
            <w:tcW w:w="2133" w:type="dxa"/>
          </w:tcPr>
          <w:p w14:paraId="4234F6B9" w14:textId="2760C5A0" w:rsidR="00EE3252" w:rsidRDefault="006314CC" w:rsidP="006E4EEF">
            <w:pPr>
              <w:spacing w:before="40" w:after="40"/>
              <w:jc w:val="center"/>
              <w:rPr>
                <w:rFonts w:ascii="Century Gothic" w:hAnsi="Century Gothic"/>
                <w:sz w:val="18"/>
                <w:szCs w:val="18"/>
              </w:rPr>
            </w:pPr>
            <w:r>
              <w:rPr>
                <w:rFonts w:ascii="Century Gothic" w:hAnsi="Century Gothic"/>
                <w:sz w:val="18"/>
                <w:szCs w:val="18"/>
              </w:rPr>
              <w:t>KENAN</w:t>
            </w:r>
          </w:p>
        </w:tc>
      </w:tr>
    </w:tbl>
    <w:p w14:paraId="271B612E" w14:textId="77777777" w:rsidR="00F726F6" w:rsidRDefault="00F726F6" w:rsidP="00FD5E3A">
      <w:pPr>
        <w:rPr>
          <w:rFonts w:asciiTheme="minorBidi" w:hAnsiTheme="minorBidi" w:cstheme="minorBidi"/>
          <w:sz w:val="22"/>
          <w:szCs w:val="22"/>
        </w:rPr>
      </w:pPr>
    </w:p>
    <w:p w14:paraId="276122F3" w14:textId="77777777" w:rsidR="00F726F6" w:rsidRDefault="00F726F6" w:rsidP="00FD5E3A">
      <w:pPr>
        <w:rPr>
          <w:rFonts w:asciiTheme="minorBidi" w:hAnsiTheme="minorBidi" w:cstheme="minorBidi"/>
          <w:sz w:val="22"/>
          <w:szCs w:val="22"/>
        </w:rPr>
      </w:pPr>
    </w:p>
    <w:p w14:paraId="497E4CD0" w14:textId="77777777" w:rsidR="00F726F6" w:rsidRDefault="00F726F6" w:rsidP="00FD5E3A">
      <w:pPr>
        <w:rPr>
          <w:rFonts w:asciiTheme="minorBidi" w:hAnsiTheme="minorBidi" w:cstheme="minorBidi"/>
          <w:sz w:val="22"/>
          <w:szCs w:val="22"/>
        </w:rPr>
      </w:pPr>
    </w:p>
    <w:p w14:paraId="378EC1A4" w14:textId="77777777" w:rsidR="00F726F6" w:rsidRDefault="00F726F6" w:rsidP="00FD5E3A">
      <w:pPr>
        <w:rPr>
          <w:rFonts w:asciiTheme="minorBidi" w:hAnsiTheme="minorBidi" w:cstheme="minorBidi"/>
          <w:sz w:val="22"/>
          <w:szCs w:val="22"/>
        </w:rPr>
      </w:pPr>
    </w:p>
    <w:p w14:paraId="653DB009" w14:textId="77777777" w:rsidR="00F726F6" w:rsidRDefault="00F726F6" w:rsidP="00FD5E3A">
      <w:pPr>
        <w:rPr>
          <w:rFonts w:asciiTheme="minorBidi" w:hAnsiTheme="minorBidi" w:cstheme="minorBidi"/>
          <w:sz w:val="22"/>
          <w:szCs w:val="22"/>
        </w:rPr>
      </w:pPr>
    </w:p>
    <w:p w14:paraId="4F98D63A" w14:textId="77777777" w:rsidR="00F726F6" w:rsidRPr="00645905" w:rsidRDefault="00F726F6" w:rsidP="00FD5E3A">
      <w:pPr>
        <w:rPr>
          <w:rFonts w:asciiTheme="minorBidi" w:hAnsiTheme="minorBidi" w:cstheme="minorBidi"/>
          <w:sz w:val="22"/>
          <w:szCs w:val="22"/>
        </w:rPr>
      </w:pPr>
    </w:p>
    <w:p w14:paraId="3572D936" w14:textId="04BDFBE2" w:rsidR="00C12600" w:rsidRPr="00A2322C" w:rsidRDefault="00223627" w:rsidP="00C11FBA">
      <w:pPr>
        <w:rPr>
          <w:rFonts w:asciiTheme="minorBidi" w:hAnsiTheme="minorBidi" w:cstheme="minorBidi"/>
          <w:sz w:val="22"/>
          <w:szCs w:val="22"/>
        </w:rPr>
      </w:pPr>
      <w:r w:rsidRPr="00A2322C">
        <w:rPr>
          <w:rFonts w:asciiTheme="minorBidi" w:hAnsiTheme="minorBidi" w:cstheme="minorBidi"/>
          <w:sz w:val="22"/>
          <w:szCs w:val="22"/>
        </w:rPr>
        <w:t>                                                           </w:t>
      </w:r>
    </w:p>
    <w:p w14:paraId="36B03EDD" w14:textId="226887DE" w:rsidR="00C12600" w:rsidRPr="00A2322C" w:rsidRDefault="00C12600" w:rsidP="003B5F7C">
      <w:pPr>
        <w:pStyle w:val="BodyText"/>
        <w:ind w:left="1800"/>
        <w:rPr>
          <w:rFonts w:asciiTheme="minorBidi" w:hAnsiTheme="minorBidi" w:cstheme="minorBidi"/>
        </w:rPr>
      </w:pPr>
    </w:p>
    <w:p w14:paraId="1F31127D" w14:textId="1E014D8D" w:rsidR="00C12600" w:rsidRPr="00A2322C" w:rsidRDefault="00C12600" w:rsidP="003B5F7C">
      <w:pPr>
        <w:pStyle w:val="BodyText"/>
        <w:ind w:left="1800"/>
        <w:rPr>
          <w:rFonts w:asciiTheme="minorBidi" w:hAnsiTheme="minorBidi" w:cstheme="minorBidi"/>
        </w:rPr>
      </w:pPr>
    </w:p>
    <w:p w14:paraId="3308E4C7" w14:textId="6B04CFA8" w:rsidR="00C12600" w:rsidRPr="00A2322C" w:rsidRDefault="00C12600" w:rsidP="003B5F7C">
      <w:pPr>
        <w:pStyle w:val="BodyText"/>
        <w:ind w:left="1800"/>
        <w:rPr>
          <w:rFonts w:asciiTheme="minorBidi" w:hAnsiTheme="minorBidi" w:cstheme="minorBidi"/>
        </w:rPr>
      </w:pPr>
    </w:p>
    <w:p w14:paraId="329F5512" w14:textId="258F62E4" w:rsidR="00C12600" w:rsidRPr="00A2322C" w:rsidRDefault="00C12600" w:rsidP="003B5F7C">
      <w:pPr>
        <w:pStyle w:val="BodyText"/>
        <w:ind w:left="1800"/>
        <w:rPr>
          <w:rFonts w:asciiTheme="minorBidi" w:hAnsiTheme="minorBidi" w:cstheme="minorBidi"/>
        </w:rPr>
      </w:pPr>
    </w:p>
    <w:p w14:paraId="038EF35E" w14:textId="77777777" w:rsidR="00F00B2C" w:rsidRPr="00893284" w:rsidRDefault="00F00B2C" w:rsidP="00F00B2C">
      <w:pPr>
        <w:pStyle w:val="Heading1"/>
        <w:rPr>
          <w:rFonts w:asciiTheme="minorBidi" w:hAnsiTheme="minorBidi" w:cstheme="minorBidi"/>
          <w:sz w:val="32"/>
          <w:szCs w:val="32"/>
        </w:rPr>
      </w:pPr>
      <w:bookmarkStart w:id="56" w:name="_Toc104976107"/>
      <w:r w:rsidRPr="00893284">
        <w:rPr>
          <w:rFonts w:asciiTheme="minorBidi" w:hAnsiTheme="minorBidi" w:cstheme="minorBidi"/>
          <w:sz w:val="32"/>
          <w:szCs w:val="32"/>
        </w:rPr>
        <w:lastRenderedPageBreak/>
        <w:t>Overall Solution</w:t>
      </w:r>
      <w:bookmarkEnd w:id="56"/>
      <w:r w:rsidRPr="00893284">
        <w:rPr>
          <w:rFonts w:asciiTheme="minorBidi" w:hAnsiTheme="minorBidi" w:cstheme="minorBidi"/>
          <w:sz w:val="32"/>
          <w:szCs w:val="32"/>
        </w:rPr>
        <w:t xml:space="preserve"> </w:t>
      </w:r>
    </w:p>
    <w:p w14:paraId="1E1B0D7B" w14:textId="77777777" w:rsidR="00F00B2C" w:rsidRPr="00893284" w:rsidRDefault="00F00B2C" w:rsidP="00F00B2C">
      <w:pPr>
        <w:pStyle w:val="Heading2"/>
        <w:rPr>
          <w:rFonts w:asciiTheme="minorBidi" w:hAnsiTheme="minorBidi" w:cstheme="minorBidi"/>
          <w:sz w:val="32"/>
          <w:szCs w:val="32"/>
        </w:rPr>
      </w:pPr>
      <w:bookmarkStart w:id="57" w:name="_Toc296600129"/>
      <w:bookmarkStart w:id="58" w:name="_Toc302484564"/>
      <w:bookmarkStart w:id="59" w:name="_Toc303074612"/>
      <w:bookmarkStart w:id="60" w:name="_Toc425776938"/>
      <w:bookmarkStart w:id="61" w:name="_Toc104976108"/>
      <w:bookmarkStart w:id="62" w:name="_Toc475252582"/>
      <w:bookmarkStart w:id="63" w:name="_Toc508682787"/>
      <w:bookmarkStart w:id="64" w:name="_Toc521639069"/>
      <w:bookmarkStart w:id="65" w:name="_Toc33505769"/>
      <w:bookmarkStart w:id="66" w:name="_Toc68250360"/>
      <w:r w:rsidRPr="00893284">
        <w:rPr>
          <w:rFonts w:asciiTheme="minorBidi" w:hAnsiTheme="minorBidi" w:cstheme="minorBidi"/>
          <w:sz w:val="32"/>
          <w:szCs w:val="32"/>
        </w:rPr>
        <w:t>Impacted Components</w:t>
      </w:r>
      <w:bookmarkEnd w:id="57"/>
      <w:bookmarkEnd w:id="58"/>
      <w:bookmarkEnd w:id="59"/>
      <w:bookmarkEnd w:id="60"/>
      <w:bookmarkEnd w:id="61"/>
      <w:r w:rsidRPr="00893284">
        <w:rPr>
          <w:rFonts w:asciiTheme="minorBidi" w:hAnsiTheme="minorBidi" w:cstheme="minorBidi"/>
          <w:sz w:val="32"/>
          <w:szCs w:val="32"/>
        </w:rPr>
        <w:t xml:space="preserve"> </w:t>
      </w:r>
    </w:p>
    <w:p w14:paraId="0EE0E13B" w14:textId="77777777" w:rsidR="002D38BB" w:rsidRPr="00893284" w:rsidRDefault="00F00B2C" w:rsidP="002D38BB">
      <w:pPr>
        <w:pStyle w:val="Heading3"/>
        <w:rPr>
          <w:rFonts w:asciiTheme="minorBidi" w:hAnsiTheme="minorBidi" w:cstheme="minorBidi"/>
          <w:noProof/>
          <w:sz w:val="32"/>
          <w:szCs w:val="32"/>
        </w:rPr>
      </w:pPr>
      <w:bookmarkStart w:id="67" w:name="_Toc425776939"/>
      <w:bookmarkStart w:id="68" w:name="_Toc104976109"/>
      <w:r w:rsidRPr="00893284">
        <w:rPr>
          <w:rFonts w:asciiTheme="minorBidi" w:hAnsiTheme="minorBidi" w:cstheme="minorBidi"/>
          <w:noProof/>
          <w:sz w:val="32"/>
          <w:szCs w:val="32"/>
        </w:rPr>
        <w:t>Impacted Applications</w:t>
      </w:r>
      <w:bookmarkEnd w:id="67"/>
      <w:bookmarkEnd w:id="68"/>
    </w:p>
    <w:tbl>
      <w:tblPr>
        <w:tblStyle w:val="TableGrid"/>
        <w:tblW w:w="0" w:type="auto"/>
        <w:tblInd w:w="89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227"/>
        <w:gridCol w:w="4228"/>
      </w:tblGrid>
      <w:tr w:rsidR="007739B0" w:rsidRPr="004D6F80" w14:paraId="1A4CCAEF" w14:textId="77777777" w:rsidTr="000F47B3">
        <w:tc>
          <w:tcPr>
            <w:tcW w:w="8455" w:type="dxa"/>
            <w:gridSpan w:val="2"/>
            <w:shd w:val="clear" w:color="auto" w:fill="A6A6A6" w:themeFill="background1" w:themeFillShade="A6"/>
          </w:tcPr>
          <w:p w14:paraId="61D3ED8B" w14:textId="77777777" w:rsidR="007739B0" w:rsidRPr="004D6F80" w:rsidRDefault="007739B0" w:rsidP="000F47B3">
            <w:pPr>
              <w:pStyle w:val="BodyText"/>
              <w:spacing w:before="40" w:after="40"/>
              <w:ind w:left="0"/>
              <w:jc w:val="center"/>
              <w:rPr>
                <w:rFonts w:ascii="Century Gothic" w:hAnsi="Century Gothic" w:cstheme="minorHAnsi"/>
                <w:b/>
                <w:sz w:val="20"/>
                <w:szCs w:val="20"/>
              </w:rPr>
            </w:pPr>
            <w:r w:rsidRPr="004D6F80">
              <w:rPr>
                <w:rFonts w:ascii="Century Gothic" w:hAnsi="Century Gothic" w:cstheme="minorHAnsi"/>
                <w:b/>
                <w:color w:val="FFFFFF" w:themeColor="background1"/>
                <w:sz w:val="20"/>
                <w:szCs w:val="20"/>
              </w:rPr>
              <w:t>Affected Systems</w:t>
            </w:r>
          </w:p>
        </w:tc>
      </w:tr>
      <w:tr w:rsidR="007739B0" w:rsidRPr="00680B89" w14:paraId="47995A03" w14:textId="77777777" w:rsidTr="000F47B3">
        <w:tc>
          <w:tcPr>
            <w:tcW w:w="4227" w:type="dxa"/>
            <w:shd w:val="clear" w:color="auto" w:fill="auto"/>
          </w:tcPr>
          <w:p w14:paraId="0F11F9B6" w14:textId="0553F9D8" w:rsidR="007739B0" w:rsidRPr="00680B89" w:rsidRDefault="007739B0" w:rsidP="000F47B3">
            <w:pPr>
              <w:spacing w:before="40" w:after="40"/>
              <w:rPr>
                <w:rFonts w:ascii="Century Gothic" w:hAnsi="Century Gothic"/>
                <w:sz w:val="20"/>
                <w:szCs w:val="20"/>
              </w:rPr>
            </w:pPr>
            <w:r>
              <w:rPr>
                <w:rFonts w:ascii="Century Gothic" w:hAnsi="Century Gothic"/>
                <w:sz w:val="20"/>
                <w:szCs w:val="20"/>
              </w:rPr>
              <w:t>KENAN</w:t>
            </w:r>
          </w:p>
        </w:tc>
        <w:tc>
          <w:tcPr>
            <w:tcW w:w="4228" w:type="dxa"/>
            <w:shd w:val="clear" w:color="auto" w:fill="auto"/>
          </w:tcPr>
          <w:p w14:paraId="3FA56826" w14:textId="61858E2E" w:rsidR="007739B0" w:rsidRPr="00680B89" w:rsidRDefault="007739B0" w:rsidP="000F47B3">
            <w:pPr>
              <w:spacing w:before="40" w:after="40"/>
              <w:rPr>
                <w:rFonts w:ascii="Century Gothic" w:hAnsi="Century Gothic"/>
                <w:sz w:val="20"/>
                <w:szCs w:val="20"/>
              </w:rPr>
            </w:pPr>
            <w:r>
              <w:rPr>
                <w:rFonts w:ascii="Century Gothic" w:hAnsi="Century Gothic"/>
                <w:sz w:val="20"/>
                <w:szCs w:val="20"/>
              </w:rPr>
              <w:t>AIA</w:t>
            </w:r>
          </w:p>
        </w:tc>
      </w:tr>
    </w:tbl>
    <w:p w14:paraId="3B0C6636" w14:textId="77777777" w:rsidR="00F00B2C" w:rsidRPr="0051209D" w:rsidRDefault="00F00B2C" w:rsidP="00F00B2C">
      <w:pPr>
        <w:pStyle w:val="Heading2"/>
        <w:rPr>
          <w:rFonts w:asciiTheme="minorBidi" w:hAnsiTheme="minorBidi" w:cstheme="minorBidi"/>
          <w:sz w:val="32"/>
          <w:szCs w:val="32"/>
        </w:rPr>
      </w:pPr>
      <w:bookmarkStart w:id="69" w:name="_Toc310522002"/>
      <w:bookmarkStart w:id="70" w:name="_Toc306119470"/>
      <w:bookmarkStart w:id="71" w:name="_Toc306119504"/>
      <w:bookmarkStart w:id="72" w:name="_Toc306119471"/>
      <w:bookmarkStart w:id="73" w:name="_Toc306119505"/>
      <w:bookmarkStart w:id="74" w:name="_Toc425776940"/>
      <w:bookmarkStart w:id="75" w:name="_Toc104976110"/>
      <w:bookmarkEnd w:id="62"/>
      <w:bookmarkEnd w:id="63"/>
      <w:bookmarkEnd w:id="64"/>
      <w:bookmarkEnd w:id="65"/>
      <w:bookmarkEnd w:id="66"/>
      <w:bookmarkEnd w:id="69"/>
      <w:bookmarkEnd w:id="70"/>
      <w:bookmarkEnd w:id="71"/>
      <w:bookmarkEnd w:id="72"/>
      <w:bookmarkEnd w:id="73"/>
      <w:r w:rsidRPr="0051209D">
        <w:rPr>
          <w:rFonts w:asciiTheme="minorBidi" w:hAnsiTheme="minorBidi" w:cstheme="minorBidi"/>
          <w:noProof/>
          <w:sz w:val="32"/>
          <w:szCs w:val="32"/>
        </w:rPr>
        <w:t>Assumptions, Risks and Constraint</w:t>
      </w:r>
      <w:bookmarkEnd w:id="74"/>
      <w:r w:rsidRPr="0051209D">
        <w:rPr>
          <w:rFonts w:asciiTheme="minorBidi" w:hAnsiTheme="minorBidi" w:cstheme="minorBidi"/>
          <w:noProof/>
          <w:sz w:val="32"/>
          <w:szCs w:val="32"/>
        </w:rPr>
        <w:t>s</w:t>
      </w:r>
      <w:bookmarkEnd w:id="75"/>
      <w:r w:rsidRPr="0051209D">
        <w:rPr>
          <w:rFonts w:asciiTheme="minorBidi" w:hAnsiTheme="minorBidi" w:cstheme="minorBidi"/>
          <w:sz w:val="32"/>
          <w:szCs w:val="32"/>
        </w:rPr>
        <w:t xml:space="preserve"> </w:t>
      </w:r>
    </w:p>
    <w:p w14:paraId="65B9EBD3" w14:textId="77777777" w:rsidR="00F00B2C" w:rsidRDefault="00F00B2C" w:rsidP="00F00B2C">
      <w:pPr>
        <w:pStyle w:val="Heading3"/>
        <w:rPr>
          <w:rFonts w:asciiTheme="minorBidi" w:hAnsiTheme="minorBidi" w:cstheme="minorBidi"/>
          <w:noProof/>
          <w:sz w:val="32"/>
          <w:szCs w:val="32"/>
        </w:rPr>
      </w:pPr>
      <w:bookmarkStart w:id="76" w:name="_Toc425776941"/>
      <w:bookmarkStart w:id="77" w:name="_Toc104976111"/>
      <w:r w:rsidRPr="0051209D">
        <w:rPr>
          <w:rFonts w:asciiTheme="minorBidi" w:hAnsiTheme="minorBidi" w:cstheme="minorBidi"/>
          <w:noProof/>
          <w:sz w:val="32"/>
          <w:szCs w:val="32"/>
        </w:rPr>
        <w:t>Assumptions</w:t>
      </w:r>
      <w:bookmarkEnd w:id="76"/>
      <w:bookmarkEnd w:id="77"/>
    </w:p>
    <w:tbl>
      <w:tblPr>
        <w:tblW w:w="8577" w:type="dxa"/>
        <w:tblInd w:w="9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97"/>
        <w:gridCol w:w="7380"/>
      </w:tblGrid>
      <w:tr w:rsidR="00E97AFE" w:rsidRPr="00FA2785" w14:paraId="5EFC5AD0" w14:textId="77777777" w:rsidTr="00AA1420">
        <w:trPr>
          <w:trHeight w:val="283"/>
        </w:trPr>
        <w:tc>
          <w:tcPr>
            <w:tcW w:w="1197" w:type="dxa"/>
            <w:shd w:val="clear" w:color="auto" w:fill="A6A6A6" w:themeFill="background1" w:themeFillShade="A6"/>
            <w:vAlign w:val="center"/>
            <w:hideMark/>
          </w:tcPr>
          <w:p w14:paraId="0841AE38" w14:textId="77777777" w:rsidR="00E97AFE" w:rsidRPr="00FA2785" w:rsidRDefault="00E97AFE" w:rsidP="000F47B3">
            <w:pPr>
              <w:spacing w:before="40" w:after="40"/>
              <w:jc w:val="center"/>
              <w:rPr>
                <w:rFonts w:ascii="Century Gothic" w:hAnsi="Century Gothic" w:cs="Calibri"/>
                <w:b/>
                <w:bCs/>
                <w:color w:val="FFFFFF"/>
                <w:sz w:val="20"/>
                <w:szCs w:val="20"/>
              </w:rPr>
            </w:pPr>
            <w:r w:rsidRPr="00FA2785">
              <w:rPr>
                <w:rFonts w:ascii="Century Gothic" w:hAnsi="Century Gothic" w:cs="Calibri"/>
                <w:b/>
                <w:bCs/>
                <w:color w:val="FFFFFF"/>
                <w:sz w:val="20"/>
                <w:szCs w:val="20"/>
              </w:rPr>
              <w:t>Unique ID</w:t>
            </w:r>
          </w:p>
        </w:tc>
        <w:tc>
          <w:tcPr>
            <w:tcW w:w="7380" w:type="dxa"/>
            <w:shd w:val="clear" w:color="auto" w:fill="A6A6A6" w:themeFill="background1" w:themeFillShade="A6"/>
            <w:vAlign w:val="center"/>
            <w:hideMark/>
          </w:tcPr>
          <w:p w14:paraId="5AC5528A" w14:textId="77777777" w:rsidR="00E97AFE" w:rsidRPr="00FA2785" w:rsidRDefault="00E97AFE" w:rsidP="000F47B3">
            <w:pPr>
              <w:spacing w:before="40" w:after="40"/>
              <w:jc w:val="center"/>
              <w:rPr>
                <w:rFonts w:ascii="Century Gothic" w:hAnsi="Century Gothic" w:cs="Calibri"/>
                <w:b/>
                <w:bCs/>
                <w:color w:val="FFFFFF"/>
                <w:sz w:val="20"/>
                <w:szCs w:val="20"/>
              </w:rPr>
            </w:pPr>
            <w:r>
              <w:rPr>
                <w:rFonts w:ascii="Century Gothic" w:hAnsi="Century Gothic" w:cs="Calibri"/>
                <w:b/>
                <w:bCs/>
                <w:color w:val="FFFFFF"/>
                <w:sz w:val="20"/>
                <w:szCs w:val="20"/>
              </w:rPr>
              <w:t>Description</w:t>
            </w:r>
          </w:p>
        </w:tc>
      </w:tr>
      <w:tr w:rsidR="00E97AFE" w:rsidRPr="00FA2785" w14:paraId="128D5565" w14:textId="77777777" w:rsidTr="00AA1420">
        <w:trPr>
          <w:trHeight w:val="283"/>
        </w:trPr>
        <w:tc>
          <w:tcPr>
            <w:tcW w:w="1197" w:type="dxa"/>
            <w:shd w:val="clear" w:color="auto" w:fill="auto"/>
          </w:tcPr>
          <w:p w14:paraId="1234BFDF" w14:textId="77777777" w:rsidR="00E97AFE" w:rsidRPr="00AA1420" w:rsidRDefault="00E97AFE"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GA-001</w:t>
            </w:r>
          </w:p>
        </w:tc>
        <w:tc>
          <w:tcPr>
            <w:tcW w:w="7380" w:type="dxa"/>
            <w:shd w:val="clear" w:color="auto" w:fill="auto"/>
          </w:tcPr>
          <w:p w14:paraId="0CB18D7B" w14:textId="77777777" w:rsidR="00E97AFE" w:rsidRPr="00AA1420" w:rsidRDefault="00E97AFE" w:rsidP="000F47B3">
            <w:pPr>
              <w:spacing w:before="40" w:after="40"/>
              <w:rPr>
                <w:rFonts w:ascii="Century Gothic" w:hAnsi="Century Gothic" w:cs="Calibri"/>
                <w:sz w:val="18"/>
                <w:szCs w:val="18"/>
              </w:rPr>
            </w:pPr>
            <w:r w:rsidRPr="00AA1420">
              <w:rPr>
                <w:rFonts w:ascii="Century Gothic" w:hAnsi="Century Gothic" w:cs="Calibri"/>
                <w:sz w:val="18"/>
                <w:szCs w:val="18"/>
              </w:rPr>
              <w:t>Any other new changes not stated in this document upon HLD approval shall require a new demand and shall be covered in a separate HLD.</w:t>
            </w:r>
          </w:p>
        </w:tc>
      </w:tr>
      <w:tr w:rsidR="00E97AFE" w14:paraId="32FEEBCA" w14:textId="77777777" w:rsidTr="00AA1420">
        <w:trPr>
          <w:trHeight w:val="283"/>
        </w:trPr>
        <w:tc>
          <w:tcPr>
            <w:tcW w:w="1197" w:type="dxa"/>
            <w:shd w:val="clear" w:color="auto" w:fill="auto"/>
          </w:tcPr>
          <w:p w14:paraId="5311AF86" w14:textId="77777777" w:rsidR="00E97AFE" w:rsidRPr="00AA1420" w:rsidRDefault="00E97AFE"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GA-002</w:t>
            </w:r>
          </w:p>
        </w:tc>
        <w:tc>
          <w:tcPr>
            <w:tcW w:w="7380" w:type="dxa"/>
            <w:shd w:val="clear" w:color="auto" w:fill="auto"/>
          </w:tcPr>
          <w:p w14:paraId="68878B7B" w14:textId="77777777" w:rsidR="00E97AFE" w:rsidRPr="00AA1420" w:rsidRDefault="00E97AFE" w:rsidP="000F47B3">
            <w:pPr>
              <w:spacing w:before="40" w:after="40"/>
              <w:rPr>
                <w:rFonts w:ascii="Century Gothic" w:hAnsi="Century Gothic" w:cs="Calibri"/>
                <w:sz w:val="18"/>
                <w:szCs w:val="18"/>
              </w:rPr>
            </w:pPr>
            <w:r w:rsidRPr="00AA1420">
              <w:rPr>
                <w:rFonts w:ascii="Century Gothic" w:hAnsi="Century Gothic" w:cs="Calibri"/>
                <w:sz w:val="18"/>
                <w:szCs w:val="18"/>
              </w:rPr>
              <w:t>Testing scope indicated shall be considered as final upon HLD approval.</w:t>
            </w:r>
          </w:p>
        </w:tc>
      </w:tr>
      <w:tr w:rsidR="00E97AFE" w14:paraId="409414B1" w14:textId="77777777" w:rsidTr="00AA1420">
        <w:trPr>
          <w:trHeight w:val="503"/>
        </w:trPr>
        <w:tc>
          <w:tcPr>
            <w:tcW w:w="1197" w:type="dxa"/>
            <w:shd w:val="clear" w:color="auto" w:fill="auto"/>
          </w:tcPr>
          <w:p w14:paraId="413D364C" w14:textId="3B6D5C74" w:rsidR="00E97AFE" w:rsidRPr="00AA1420" w:rsidRDefault="00E97AFE"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GA-003</w:t>
            </w:r>
          </w:p>
        </w:tc>
        <w:tc>
          <w:tcPr>
            <w:tcW w:w="7380" w:type="dxa"/>
            <w:shd w:val="clear" w:color="auto" w:fill="auto"/>
          </w:tcPr>
          <w:p w14:paraId="6458DFF1" w14:textId="6BBA04D1" w:rsidR="00E97AFE" w:rsidRPr="00AA1420" w:rsidRDefault="00E97AFE" w:rsidP="00E97AFE">
            <w:pPr>
              <w:spacing w:before="120" w:after="120"/>
              <w:rPr>
                <w:rFonts w:ascii="Century Gothic" w:hAnsi="Century Gothic" w:cstheme="minorBidi"/>
                <w:sz w:val="18"/>
                <w:szCs w:val="18"/>
              </w:rPr>
            </w:pPr>
            <w:r w:rsidRPr="00AA1420">
              <w:rPr>
                <w:rFonts w:ascii="Century Gothic" w:hAnsi="Century Gothic" w:cstheme="minorBidi"/>
                <w:sz w:val="18"/>
                <w:szCs w:val="18"/>
              </w:rPr>
              <w:t>Criteria definition will be done as campaign criteria by business (existing process).</w:t>
            </w:r>
          </w:p>
        </w:tc>
      </w:tr>
      <w:tr w:rsidR="00627A51" w14:paraId="29904B98" w14:textId="77777777" w:rsidTr="00AA1420">
        <w:trPr>
          <w:trHeight w:val="566"/>
        </w:trPr>
        <w:tc>
          <w:tcPr>
            <w:tcW w:w="1197" w:type="dxa"/>
            <w:shd w:val="clear" w:color="auto" w:fill="auto"/>
          </w:tcPr>
          <w:p w14:paraId="5CF7D9F2" w14:textId="5619EA1E" w:rsidR="00627A51" w:rsidRPr="00AA1420" w:rsidRDefault="00627A51"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GA-004</w:t>
            </w:r>
          </w:p>
        </w:tc>
        <w:tc>
          <w:tcPr>
            <w:tcW w:w="7380" w:type="dxa"/>
            <w:shd w:val="clear" w:color="auto" w:fill="auto"/>
          </w:tcPr>
          <w:p w14:paraId="2B710317" w14:textId="4DE782BD" w:rsidR="00627A51" w:rsidRPr="00AA1420" w:rsidRDefault="00627A51" w:rsidP="00627A51">
            <w:pPr>
              <w:spacing w:before="120" w:after="120"/>
              <w:rPr>
                <w:rFonts w:ascii="Century Gothic" w:hAnsi="Century Gothic" w:cstheme="minorBidi"/>
                <w:sz w:val="18"/>
                <w:szCs w:val="18"/>
              </w:rPr>
            </w:pPr>
            <w:r w:rsidRPr="00AA1420">
              <w:rPr>
                <w:rFonts w:ascii="Century Gothic" w:hAnsi="Century Gothic" w:cstheme="minorBidi"/>
                <w:sz w:val="18"/>
                <w:szCs w:val="18"/>
              </w:rPr>
              <w:t>For delayed posting of payment (Cheque, Bank and APC’s payment) Business will do manual adjustment. It will be handled via existing process.</w:t>
            </w:r>
          </w:p>
        </w:tc>
      </w:tr>
      <w:tr w:rsidR="00627A51" w14:paraId="73DAF881" w14:textId="77777777" w:rsidTr="00AA1420">
        <w:trPr>
          <w:trHeight w:val="278"/>
        </w:trPr>
        <w:tc>
          <w:tcPr>
            <w:tcW w:w="1197" w:type="dxa"/>
            <w:shd w:val="clear" w:color="auto" w:fill="auto"/>
          </w:tcPr>
          <w:p w14:paraId="06D1F158" w14:textId="6C2744DA" w:rsidR="00627A51" w:rsidRPr="00AA1420" w:rsidRDefault="00627A51"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GA-005</w:t>
            </w:r>
          </w:p>
        </w:tc>
        <w:tc>
          <w:tcPr>
            <w:tcW w:w="7380" w:type="dxa"/>
            <w:shd w:val="clear" w:color="auto" w:fill="auto"/>
          </w:tcPr>
          <w:p w14:paraId="3F246F9F" w14:textId="46DA36DE" w:rsidR="00627A51" w:rsidRPr="00AA1420" w:rsidRDefault="00627A51" w:rsidP="00627A51">
            <w:pPr>
              <w:spacing w:before="120" w:after="120"/>
              <w:rPr>
                <w:rFonts w:ascii="Century Gothic" w:hAnsi="Century Gothic" w:cstheme="minorBidi"/>
                <w:sz w:val="18"/>
                <w:szCs w:val="18"/>
              </w:rPr>
            </w:pPr>
            <w:r w:rsidRPr="00AA1420">
              <w:rPr>
                <w:rFonts w:ascii="Century Gothic" w:hAnsi="Century Gothic" w:cstheme="minorBidi"/>
                <w:sz w:val="18"/>
                <w:szCs w:val="18"/>
              </w:rPr>
              <w:t>Existing rule for credit adjustment will be used where payment will be applied on the oldest invoice.</w:t>
            </w:r>
          </w:p>
        </w:tc>
      </w:tr>
      <w:tr w:rsidR="00627A51" w14:paraId="4A1E0A78" w14:textId="77777777" w:rsidTr="00AA1420">
        <w:trPr>
          <w:trHeight w:val="620"/>
        </w:trPr>
        <w:tc>
          <w:tcPr>
            <w:tcW w:w="1197" w:type="dxa"/>
            <w:shd w:val="clear" w:color="auto" w:fill="auto"/>
          </w:tcPr>
          <w:p w14:paraId="53BA7859" w14:textId="3C804282" w:rsidR="00627A51" w:rsidRPr="00AA1420" w:rsidRDefault="00627A51"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GA-006</w:t>
            </w:r>
          </w:p>
        </w:tc>
        <w:tc>
          <w:tcPr>
            <w:tcW w:w="7380" w:type="dxa"/>
            <w:shd w:val="clear" w:color="auto" w:fill="auto"/>
          </w:tcPr>
          <w:p w14:paraId="33A7DEE0" w14:textId="33B96B42" w:rsidR="00627A51" w:rsidRPr="00AA1420" w:rsidRDefault="00627A51" w:rsidP="00627A51">
            <w:pPr>
              <w:spacing w:before="120" w:after="120"/>
              <w:rPr>
                <w:rFonts w:ascii="Century Gothic" w:hAnsi="Century Gothic" w:cstheme="minorBidi"/>
                <w:sz w:val="18"/>
                <w:szCs w:val="18"/>
              </w:rPr>
            </w:pPr>
            <w:r w:rsidRPr="00AA1420">
              <w:rPr>
                <w:rFonts w:ascii="Century Gothic" w:hAnsi="Century Gothic" w:cstheme="minorBidi"/>
                <w:sz w:val="18"/>
                <w:szCs w:val="18"/>
              </w:rPr>
              <w:t>For Reversal, business agreed to use NRC as this is the current process being done via SR Filling.</w:t>
            </w:r>
          </w:p>
        </w:tc>
      </w:tr>
      <w:tr w:rsidR="00627A51" w14:paraId="5C3DED4C" w14:textId="77777777" w:rsidTr="00AA1420">
        <w:trPr>
          <w:trHeight w:val="283"/>
        </w:trPr>
        <w:tc>
          <w:tcPr>
            <w:tcW w:w="1197" w:type="dxa"/>
            <w:shd w:val="clear" w:color="auto" w:fill="auto"/>
          </w:tcPr>
          <w:p w14:paraId="72E29AA1" w14:textId="255DE54D" w:rsidR="00627A51" w:rsidRPr="00AA1420" w:rsidRDefault="00627A51"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GA-007</w:t>
            </w:r>
          </w:p>
        </w:tc>
        <w:tc>
          <w:tcPr>
            <w:tcW w:w="7380" w:type="dxa"/>
            <w:shd w:val="clear" w:color="auto" w:fill="auto"/>
          </w:tcPr>
          <w:p w14:paraId="7A52F996" w14:textId="2B83A72E" w:rsidR="00627A51" w:rsidRPr="00AA1420" w:rsidRDefault="00627A51" w:rsidP="00627A51">
            <w:pPr>
              <w:spacing w:before="120" w:after="120"/>
              <w:rPr>
                <w:rFonts w:ascii="Century Gothic" w:hAnsi="Century Gothic" w:cstheme="minorBidi"/>
                <w:sz w:val="18"/>
                <w:szCs w:val="18"/>
              </w:rPr>
            </w:pPr>
            <w:bookmarkStart w:id="78" w:name="_Hlk526869681"/>
            <w:r w:rsidRPr="00AA1420">
              <w:rPr>
                <w:rFonts w:ascii="Century Gothic" w:hAnsi="Century Gothic" w:cstheme="minorBidi"/>
                <w:sz w:val="18"/>
                <w:szCs w:val="18"/>
              </w:rPr>
              <w:t xml:space="preserve">AIA will be charged on BUCKET B, separate SOW for approval. </w:t>
            </w:r>
            <w:bookmarkEnd w:id="78"/>
          </w:p>
        </w:tc>
      </w:tr>
      <w:tr w:rsidR="00593BFD" w14:paraId="46531421" w14:textId="77777777" w:rsidTr="00AA1420">
        <w:trPr>
          <w:trHeight w:val="283"/>
        </w:trPr>
        <w:tc>
          <w:tcPr>
            <w:tcW w:w="1197" w:type="dxa"/>
            <w:shd w:val="clear" w:color="auto" w:fill="auto"/>
          </w:tcPr>
          <w:p w14:paraId="16EC1F9C" w14:textId="50E51738" w:rsidR="00593BFD" w:rsidRPr="00AA1420" w:rsidRDefault="00593BFD" w:rsidP="000F47B3">
            <w:pPr>
              <w:spacing w:before="40" w:after="40"/>
              <w:rPr>
                <w:rFonts w:ascii="Century Gothic" w:hAnsi="Century Gothic" w:cs="Calibri"/>
                <w:color w:val="000000"/>
                <w:sz w:val="18"/>
                <w:szCs w:val="18"/>
              </w:rPr>
            </w:pPr>
            <w:r w:rsidRPr="00AA1420">
              <w:rPr>
                <w:rFonts w:ascii="Century Gothic" w:hAnsi="Century Gothic" w:cs="Calibri"/>
                <w:color w:val="000000"/>
                <w:sz w:val="18"/>
                <w:szCs w:val="18"/>
              </w:rPr>
              <w:t>GA-008</w:t>
            </w:r>
          </w:p>
        </w:tc>
        <w:tc>
          <w:tcPr>
            <w:tcW w:w="7380" w:type="dxa"/>
            <w:shd w:val="clear" w:color="auto" w:fill="auto"/>
          </w:tcPr>
          <w:p w14:paraId="7B855D23" w14:textId="1D9B5540" w:rsidR="00593BFD" w:rsidRPr="00AA1420" w:rsidRDefault="00593BFD" w:rsidP="00627A51">
            <w:pPr>
              <w:spacing w:before="120" w:after="120"/>
              <w:rPr>
                <w:rFonts w:ascii="Century Gothic" w:hAnsi="Century Gothic" w:cstheme="minorBidi"/>
                <w:sz w:val="18"/>
                <w:szCs w:val="18"/>
              </w:rPr>
            </w:pPr>
            <w:r w:rsidRPr="00AA1420">
              <w:rPr>
                <w:rFonts w:ascii="Century Gothic" w:hAnsi="Century Gothic" w:cstheme="minorBidi"/>
                <w:sz w:val="18"/>
                <w:szCs w:val="18"/>
              </w:rPr>
              <w:t>DMND0007043 should be deployed to be able to use MSF and OB Attributes in formulating Bill Discount.</w:t>
            </w:r>
          </w:p>
        </w:tc>
      </w:tr>
    </w:tbl>
    <w:p w14:paraId="6004E6D5" w14:textId="77777777" w:rsidR="001850D2" w:rsidRDefault="00F00B2C" w:rsidP="002D38BB">
      <w:pPr>
        <w:pStyle w:val="Heading3"/>
        <w:rPr>
          <w:rFonts w:asciiTheme="minorBidi" w:hAnsiTheme="minorBidi" w:cstheme="minorBidi"/>
          <w:noProof/>
          <w:sz w:val="32"/>
          <w:szCs w:val="32"/>
        </w:rPr>
      </w:pPr>
      <w:bookmarkStart w:id="79" w:name="_Toc403054149"/>
      <w:bookmarkStart w:id="80" w:name="_Toc425776942"/>
      <w:bookmarkStart w:id="81" w:name="_Toc104976112"/>
      <w:r w:rsidRPr="0051209D">
        <w:rPr>
          <w:rFonts w:asciiTheme="minorBidi" w:hAnsiTheme="minorBidi" w:cstheme="minorBidi"/>
          <w:noProof/>
          <w:sz w:val="32"/>
          <w:szCs w:val="32"/>
        </w:rPr>
        <w:t>Constraints and Dependencies</w:t>
      </w:r>
      <w:bookmarkEnd w:id="79"/>
      <w:bookmarkEnd w:id="80"/>
      <w:bookmarkEnd w:id="81"/>
    </w:p>
    <w:tbl>
      <w:tblPr>
        <w:tblW w:w="8397" w:type="dxa"/>
        <w:tblInd w:w="9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5"/>
        <w:gridCol w:w="7142"/>
      </w:tblGrid>
      <w:tr w:rsidR="0071639C" w:rsidRPr="00FA2785" w14:paraId="1C0B292A" w14:textId="77777777" w:rsidTr="000F47B3">
        <w:trPr>
          <w:trHeight w:val="283"/>
        </w:trPr>
        <w:tc>
          <w:tcPr>
            <w:tcW w:w="1255" w:type="dxa"/>
            <w:shd w:val="clear" w:color="auto" w:fill="A6A6A6" w:themeFill="background1" w:themeFillShade="A6"/>
            <w:vAlign w:val="center"/>
            <w:hideMark/>
          </w:tcPr>
          <w:p w14:paraId="2E057230" w14:textId="77777777" w:rsidR="0071639C" w:rsidRPr="00FA2785" w:rsidRDefault="0071639C" w:rsidP="000F47B3">
            <w:pPr>
              <w:spacing w:before="40" w:after="40"/>
              <w:jc w:val="center"/>
              <w:rPr>
                <w:rFonts w:ascii="Century Gothic" w:hAnsi="Century Gothic" w:cs="Calibri"/>
                <w:b/>
                <w:bCs/>
                <w:color w:val="FFFFFF"/>
                <w:sz w:val="20"/>
                <w:szCs w:val="20"/>
              </w:rPr>
            </w:pPr>
            <w:r w:rsidRPr="00FA2785">
              <w:rPr>
                <w:rFonts w:ascii="Century Gothic" w:hAnsi="Century Gothic" w:cs="Calibri"/>
                <w:b/>
                <w:bCs/>
                <w:color w:val="FFFFFF"/>
                <w:sz w:val="20"/>
                <w:szCs w:val="20"/>
              </w:rPr>
              <w:t>Unique ID</w:t>
            </w:r>
          </w:p>
        </w:tc>
        <w:tc>
          <w:tcPr>
            <w:tcW w:w="7142" w:type="dxa"/>
            <w:shd w:val="clear" w:color="auto" w:fill="A6A6A6" w:themeFill="background1" w:themeFillShade="A6"/>
            <w:vAlign w:val="center"/>
            <w:hideMark/>
          </w:tcPr>
          <w:p w14:paraId="21FA57E8" w14:textId="77777777" w:rsidR="0071639C" w:rsidRPr="00FA2785" w:rsidRDefault="0071639C" w:rsidP="000F47B3">
            <w:pPr>
              <w:spacing w:before="40" w:after="40"/>
              <w:jc w:val="center"/>
              <w:rPr>
                <w:rFonts w:ascii="Century Gothic" w:hAnsi="Century Gothic" w:cs="Calibri"/>
                <w:b/>
                <w:bCs/>
                <w:color w:val="FFFFFF"/>
                <w:sz w:val="20"/>
                <w:szCs w:val="20"/>
              </w:rPr>
            </w:pPr>
            <w:r>
              <w:rPr>
                <w:rFonts w:ascii="Century Gothic" w:hAnsi="Century Gothic" w:cs="Calibri"/>
                <w:b/>
                <w:bCs/>
                <w:color w:val="FFFFFF"/>
                <w:sz w:val="20"/>
                <w:szCs w:val="20"/>
              </w:rPr>
              <w:t>Description</w:t>
            </w:r>
          </w:p>
        </w:tc>
      </w:tr>
      <w:tr w:rsidR="0071639C" w:rsidRPr="007E526E" w14:paraId="7113D604"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7336E77A" w14:textId="77777777" w:rsidR="0071639C" w:rsidRPr="00FA2785" w:rsidRDefault="0071639C" w:rsidP="000F47B3">
            <w:pPr>
              <w:pStyle w:val="BodyTextTable"/>
              <w:rPr>
                <w:rFonts w:ascii="Century Gothic" w:hAnsi="Century Gothic"/>
                <w:rtl/>
                <w:cs/>
              </w:rPr>
            </w:pPr>
            <w:r>
              <w:rPr>
                <w:rFonts w:ascii="Century Gothic" w:hAnsi="Century Gothic"/>
              </w:rPr>
              <w:t>GC-001</w:t>
            </w:r>
          </w:p>
        </w:tc>
        <w:tc>
          <w:tcPr>
            <w:tcW w:w="7142" w:type="dxa"/>
            <w:shd w:val="clear" w:color="auto" w:fill="auto"/>
          </w:tcPr>
          <w:p w14:paraId="1C5B2E81" w14:textId="77777777" w:rsidR="0071639C" w:rsidRPr="007E526E" w:rsidRDefault="0071639C" w:rsidP="000F47B3">
            <w:pPr>
              <w:pStyle w:val="BodyTextTable"/>
              <w:rPr>
                <w:rFonts w:ascii="Century Gothic" w:hAnsi="Century Gothic"/>
              </w:rPr>
            </w:pPr>
            <w:r w:rsidRPr="007E526E">
              <w:rPr>
                <w:rFonts w:ascii="Century Gothic" w:eastAsia="Times New Roman" w:hAnsi="Century Gothic" w:cs="Arial"/>
              </w:rPr>
              <w:t xml:space="preserve">Prioritization of ongoing projects </w:t>
            </w:r>
          </w:p>
        </w:tc>
      </w:tr>
      <w:tr w:rsidR="0071639C" w:rsidRPr="007E526E" w14:paraId="0031AB1E"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2106386A" w14:textId="77777777" w:rsidR="0071639C" w:rsidRPr="00FA2785" w:rsidRDefault="0071639C" w:rsidP="000F47B3">
            <w:pPr>
              <w:pStyle w:val="BodyTextTable"/>
              <w:rPr>
                <w:rFonts w:ascii="Century Gothic" w:hAnsi="Century Gothic"/>
                <w:rtl/>
                <w:cs/>
              </w:rPr>
            </w:pPr>
            <w:r w:rsidRPr="00F31976">
              <w:rPr>
                <w:rFonts w:ascii="Century Gothic" w:hAnsi="Century Gothic"/>
              </w:rPr>
              <w:t>GC-00</w:t>
            </w:r>
            <w:r>
              <w:rPr>
                <w:rFonts w:ascii="Century Gothic" w:hAnsi="Century Gothic"/>
              </w:rPr>
              <w:t>2</w:t>
            </w:r>
          </w:p>
        </w:tc>
        <w:tc>
          <w:tcPr>
            <w:tcW w:w="7142" w:type="dxa"/>
            <w:shd w:val="clear" w:color="auto" w:fill="auto"/>
          </w:tcPr>
          <w:p w14:paraId="06AEEFC9" w14:textId="77777777" w:rsidR="0071639C" w:rsidRPr="007E526E" w:rsidRDefault="0071639C" w:rsidP="000F47B3">
            <w:pPr>
              <w:pStyle w:val="BodyTextTable"/>
              <w:rPr>
                <w:rFonts w:ascii="Century Gothic" w:hAnsi="Century Gothic"/>
              </w:rPr>
            </w:pPr>
            <w:r w:rsidRPr="007E526E">
              <w:rPr>
                <w:rFonts w:ascii="Century Gothic" w:eastAsia="Times New Roman" w:hAnsi="Century Gothic" w:cs="Arial"/>
              </w:rPr>
              <w:t>Interface readiness</w:t>
            </w:r>
          </w:p>
        </w:tc>
      </w:tr>
      <w:tr w:rsidR="0071639C" w:rsidRPr="007E526E" w14:paraId="73793CAA"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0C7E611D" w14:textId="77777777" w:rsidR="0071639C" w:rsidRPr="00FA2785" w:rsidRDefault="0071639C" w:rsidP="000F47B3">
            <w:pPr>
              <w:pStyle w:val="BodyTextTable"/>
              <w:rPr>
                <w:rFonts w:ascii="Century Gothic" w:hAnsi="Century Gothic"/>
                <w:rtl/>
                <w:cs/>
              </w:rPr>
            </w:pPr>
            <w:r w:rsidRPr="00F31976">
              <w:rPr>
                <w:rFonts w:ascii="Century Gothic" w:hAnsi="Century Gothic"/>
              </w:rPr>
              <w:t>GC-00</w:t>
            </w:r>
            <w:r>
              <w:rPr>
                <w:rFonts w:ascii="Century Gothic" w:hAnsi="Century Gothic"/>
              </w:rPr>
              <w:t>3</w:t>
            </w:r>
          </w:p>
        </w:tc>
        <w:tc>
          <w:tcPr>
            <w:tcW w:w="7142" w:type="dxa"/>
            <w:shd w:val="clear" w:color="auto" w:fill="auto"/>
          </w:tcPr>
          <w:p w14:paraId="67604663" w14:textId="77777777" w:rsidR="0071639C" w:rsidRPr="007E526E" w:rsidRDefault="0071639C" w:rsidP="000F47B3">
            <w:pPr>
              <w:pStyle w:val="BodyTextTable"/>
              <w:rPr>
                <w:rFonts w:ascii="Century Gothic" w:hAnsi="Century Gothic"/>
              </w:rPr>
            </w:pPr>
            <w:r w:rsidRPr="007E526E">
              <w:rPr>
                <w:rFonts w:ascii="Century Gothic" w:eastAsia="Times New Roman" w:hAnsi="Century Gothic" w:cstheme="minorBidi"/>
              </w:rPr>
              <w:t>Force majeure situations</w:t>
            </w:r>
          </w:p>
        </w:tc>
      </w:tr>
      <w:tr w:rsidR="0071639C" w:rsidRPr="007E526E" w14:paraId="44B0A22C"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0D192838" w14:textId="77777777" w:rsidR="0071639C" w:rsidRPr="00FA2785" w:rsidRDefault="0071639C" w:rsidP="000F47B3">
            <w:pPr>
              <w:pStyle w:val="BodyTextTable"/>
              <w:rPr>
                <w:rFonts w:ascii="Century Gothic" w:hAnsi="Century Gothic"/>
                <w:rtl/>
                <w:cs/>
              </w:rPr>
            </w:pPr>
            <w:r w:rsidRPr="00F31976">
              <w:rPr>
                <w:rFonts w:ascii="Century Gothic" w:hAnsi="Century Gothic"/>
              </w:rPr>
              <w:t>GC-00</w:t>
            </w:r>
            <w:r>
              <w:rPr>
                <w:rFonts w:ascii="Century Gothic" w:hAnsi="Century Gothic"/>
              </w:rPr>
              <w:t>4</w:t>
            </w:r>
          </w:p>
        </w:tc>
        <w:tc>
          <w:tcPr>
            <w:tcW w:w="7142" w:type="dxa"/>
            <w:shd w:val="clear" w:color="auto" w:fill="auto"/>
          </w:tcPr>
          <w:p w14:paraId="19289389" w14:textId="77777777" w:rsidR="0071639C" w:rsidRPr="007E526E" w:rsidRDefault="0071639C" w:rsidP="000F47B3">
            <w:pPr>
              <w:pStyle w:val="BodyTextTable"/>
              <w:rPr>
                <w:rFonts w:ascii="Century Gothic" w:hAnsi="Century Gothic"/>
              </w:rPr>
            </w:pPr>
            <w:r w:rsidRPr="007E526E">
              <w:rPr>
                <w:rFonts w:ascii="Century Gothic" w:eastAsia="Times New Roman" w:hAnsi="Century Gothic" w:cstheme="minorBidi"/>
              </w:rPr>
              <w:t xml:space="preserve">HLD timelines </w:t>
            </w:r>
            <w:r>
              <w:rPr>
                <w:rFonts w:ascii="Century Gothic" w:eastAsia="Times New Roman" w:hAnsi="Century Gothic" w:cstheme="minorBidi"/>
              </w:rPr>
              <w:t>shall</w:t>
            </w:r>
            <w:r w:rsidRPr="007E526E">
              <w:rPr>
                <w:rFonts w:ascii="Century Gothic" w:eastAsia="Times New Roman" w:hAnsi="Century Gothic" w:cstheme="minorBidi"/>
              </w:rPr>
              <w:t xml:space="preserve"> be provided based on the new prioritization process</w:t>
            </w:r>
          </w:p>
        </w:tc>
      </w:tr>
      <w:tr w:rsidR="0071639C" w:rsidRPr="007E526E" w14:paraId="57024EA0"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474A3CB0" w14:textId="77777777" w:rsidR="0071639C" w:rsidRPr="00FA2785" w:rsidRDefault="0071639C" w:rsidP="000F47B3">
            <w:pPr>
              <w:pStyle w:val="BodyTextTable"/>
              <w:rPr>
                <w:rFonts w:ascii="Century Gothic" w:hAnsi="Century Gothic"/>
                <w:rtl/>
                <w:cs/>
              </w:rPr>
            </w:pPr>
            <w:r>
              <w:rPr>
                <w:rFonts w:ascii="Century Gothic" w:hAnsi="Century Gothic"/>
              </w:rPr>
              <w:t>GC-005</w:t>
            </w:r>
          </w:p>
        </w:tc>
        <w:tc>
          <w:tcPr>
            <w:tcW w:w="7142" w:type="dxa"/>
            <w:shd w:val="clear" w:color="auto" w:fill="auto"/>
          </w:tcPr>
          <w:p w14:paraId="06070974" w14:textId="77777777" w:rsidR="0071639C" w:rsidRPr="0071639C" w:rsidRDefault="0071639C" w:rsidP="000F47B3">
            <w:pPr>
              <w:pStyle w:val="BodyTextTable"/>
              <w:rPr>
                <w:rFonts w:ascii="Century Gothic" w:hAnsi="Century Gothic"/>
              </w:rPr>
            </w:pPr>
            <w:r w:rsidRPr="0071639C">
              <w:rPr>
                <w:rFonts w:ascii="Century Gothic" w:eastAsia="Times New Roman" w:hAnsi="Century Gothic" w:cstheme="minorBidi"/>
              </w:rPr>
              <w:t>Timeline shall be declared</w:t>
            </w:r>
            <w:r w:rsidRPr="0071639C">
              <w:rPr>
                <w:rFonts w:ascii="Century Gothic" w:eastAsia="Times New Roman" w:hAnsi="Century Gothic" w:cs="Arial"/>
              </w:rPr>
              <w:t xml:space="preserve"> after the HLD approval</w:t>
            </w:r>
          </w:p>
        </w:tc>
      </w:tr>
      <w:tr w:rsidR="0071639C" w:rsidRPr="007E526E" w14:paraId="3F3C3D26" w14:textId="77777777" w:rsidTr="000F47B3">
        <w:tblPrEx>
          <w:tblCellMar>
            <w:left w:w="115" w:type="dxa"/>
            <w:right w:w="115" w:type="dxa"/>
          </w:tblCellMar>
          <w:tblLook w:val="00A0" w:firstRow="1" w:lastRow="0" w:firstColumn="1" w:lastColumn="0" w:noHBand="0" w:noVBand="0"/>
        </w:tblPrEx>
        <w:trPr>
          <w:cantSplit/>
        </w:trPr>
        <w:tc>
          <w:tcPr>
            <w:tcW w:w="1255" w:type="dxa"/>
            <w:shd w:val="clear" w:color="auto" w:fill="auto"/>
          </w:tcPr>
          <w:p w14:paraId="14C99CD9" w14:textId="6C4932E0" w:rsidR="0071639C" w:rsidRDefault="0071639C" w:rsidP="000F47B3">
            <w:pPr>
              <w:pStyle w:val="BodyTextTable"/>
              <w:rPr>
                <w:rFonts w:ascii="Century Gothic" w:hAnsi="Century Gothic"/>
              </w:rPr>
            </w:pPr>
            <w:r>
              <w:rPr>
                <w:rFonts w:ascii="Century Gothic" w:hAnsi="Century Gothic"/>
              </w:rPr>
              <w:t>GC-006</w:t>
            </w:r>
          </w:p>
        </w:tc>
        <w:tc>
          <w:tcPr>
            <w:tcW w:w="7142" w:type="dxa"/>
            <w:shd w:val="clear" w:color="auto" w:fill="auto"/>
          </w:tcPr>
          <w:p w14:paraId="1592E3DC" w14:textId="2F5B6490" w:rsidR="0071639C" w:rsidRPr="0071639C" w:rsidRDefault="0071639C" w:rsidP="0071639C">
            <w:pPr>
              <w:spacing w:before="120" w:after="120"/>
              <w:rPr>
                <w:rFonts w:ascii="Century Gothic" w:eastAsia="Times New Roman" w:hAnsi="Century Gothic" w:cstheme="minorBidi"/>
                <w:sz w:val="20"/>
                <w:szCs w:val="20"/>
              </w:rPr>
            </w:pPr>
            <w:r w:rsidRPr="0071639C">
              <w:rPr>
                <w:rFonts w:ascii="Century Gothic" w:eastAsia="Times New Roman" w:hAnsi="Century Gothic" w:cstheme="minorBidi"/>
                <w:sz w:val="20"/>
                <w:szCs w:val="20"/>
              </w:rPr>
              <w:t>Approval of AIA SOW prior to Scheduling</w:t>
            </w:r>
          </w:p>
        </w:tc>
      </w:tr>
    </w:tbl>
    <w:p w14:paraId="13F26524" w14:textId="77777777" w:rsidR="00F00B2C" w:rsidRPr="00221F4A" w:rsidRDefault="00F00B2C" w:rsidP="00F00B2C">
      <w:pPr>
        <w:pStyle w:val="Heading2"/>
        <w:rPr>
          <w:rFonts w:asciiTheme="minorBidi" w:hAnsiTheme="minorBidi" w:cstheme="minorBidi"/>
          <w:noProof/>
          <w:sz w:val="32"/>
          <w:szCs w:val="32"/>
        </w:rPr>
      </w:pPr>
      <w:bookmarkStart w:id="82" w:name="_Toc425776943"/>
      <w:bookmarkStart w:id="83" w:name="_Toc104976113"/>
      <w:r w:rsidRPr="00221F4A">
        <w:rPr>
          <w:rFonts w:asciiTheme="minorBidi" w:hAnsiTheme="minorBidi" w:cstheme="minorBidi"/>
          <w:noProof/>
          <w:sz w:val="32"/>
          <w:szCs w:val="32"/>
        </w:rPr>
        <w:lastRenderedPageBreak/>
        <w:t>High-Level Solution</w:t>
      </w:r>
      <w:bookmarkEnd w:id="82"/>
      <w:bookmarkEnd w:id="83"/>
    </w:p>
    <w:p w14:paraId="551EC79B" w14:textId="77777777" w:rsidR="00DD203F" w:rsidRPr="00221F4A" w:rsidRDefault="00F00B2C" w:rsidP="00A94A98">
      <w:pPr>
        <w:pStyle w:val="Heading3"/>
        <w:rPr>
          <w:rFonts w:asciiTheme="minorBidi" w:hAnsiTheme="minorBidi" w:cstheme="minorBidi"/>
          <w:sz w:val="32"/>
          <w:szCs w:val="32"/>
        </w:rPr>
      </w:pPr>
      <w:bookmarkStart w:id="84" w:name="_Toc403054151"/>
      <w:bookmarkStart w:id="85" w:name="_Toc425776944"/>
      <w:bookmarkStart w:id="86" w:name="_Toc104976114"/>
      <w:r w:rsidRPr="00221F4A">
        <w:rPr>
          <w:rFonts w:asciiTheme="minorBidi" w:hAnsiTheme="minorBidi" w:cstheme="minorBidi"/>
          <w:sz w:val="32"/>
          <w:szCs w:val="32"/>
        </w:rPr>
        <w:t>Solution Overview</w:t>
      </w:r>
      <w:bookmarkEnd w:id="84"/>
      <w:bookmarkEnd w:id="85"/>
      <w:bookmarkEnd w:id="86"/>
    </w:p>
    <w:p w14:paraId="18DC619F" w14:textId="69617C16" w:rsidR="006A19E6" w:rsidRPr="00236DB0" w:rsidRDefault="00390CAA" w:rsidP="006A19E6">
      <w:pPr>
        <w:pStyle w:val="BodyText"/>
        <w:rPr>
          <w:rFonts w:asciiTheme="minorBidi" w:hAnsiTheme="minorBidi" w:cstheme="minorBidi"/>
        </w:rPr>
      </w:pPr>
      <w:r>
        <w:rPr>
          <w:rFonts w:asciiTheme="minorBidi" w:hAnsiTheme="minorBidi" w:cstheme="minorBidi"/>
        </w:rPr>
        <w:t>Integration between AIA and KENAN to automatically apply credit</w:t>
      </w:r>
      <w:r w:rsidR="00617FD3">
        <w:rPr>
          <w:rFonts w:asciiTheme="minorBidi" w:hAnsiTheme="minorBidi" w:cstheme="minorBidi"/>
        </w:rPr>
        <w:t xml:space="preserve"> </w:t>
      </w:r>
      <w:r>
        <w:rPr>
          <w:rFonts w:asciiTheme="minorBidi" w:hAnsiTheme="minorBidi" w:cstheme="minorBidi"/>
        </w:rPr>
        <w:t xml:space="preserve">adjustment based on </w:t>
      </w:r>
      <w:r w:rsidR="00617FD3">
        <w:rPr>
          <w:rFonts w:asciiTheme="minorBidi" w:hAnsiTheme="minorBidi" w:cstheme="minorBidi"/>
        </w:rPr>
        <w:t>campaign set</w:t>
      </w:r>
      <w:r>
        <w:rPr>
          <w:rFonts w:asciiTheme="minorBidi" w:hAnsiTheme="minorBidi" w:cstheme="minorBidi"/>
        </w:rPr>
        <w:t xml:space="preserve"> </w:t>
      </w:r>
      <w:r w:rsidR="00617FD3">
        <w:rPr>
          <w:rFonts w:asciiTheme="minorBidi" w:hAnsiTheme="minorBidi" w:cstheme="minorBidi"/>
        </w:rPr>
        <w:t>in</w:t>
      </w:r>
      <w:r>
        <w:rPr>
          <w:rFonts w:asciiTheme="minorBidi" w:hAnsiTheme="minorBidi" w:cstheme="minorBidi"/>
        </w:rPr>
        <w:t xml:space="preserve"> AIA</w:t>
      </w:r>
      <w:r w:rsidR="00295816" w:rsidRPr="00236DB0">
        <w:rPr>
          <w:rFonts w:asciiTheme="minorBidi" w:hAnsiTheme="minorBidi" w:cstheme="minorBidi"/>
        </w:rPr>
        <w:t>.</w:t>
      </w:r>
    </w:p>
    <w:p w14:paraId="20E47B46" w14:textId="362A9EAB" w:rsidR="00542971" w:rsidRPr="00542971" w:rsidRDefault="00390CAA" w:rsidP="007E6D0A">
      <w:pPr>
        <w:pStyle w:val="Heading4"/>
        <w:numPr>
          <w:ilvl w:val="0"/>
          <w:numId w:val="0"/>
        </w:numPr>
        <w:ind w:left="1080"/>
        <w:rPr>
          <w:noProof/>
        </w:rPr>
      </w:pPr>
      <w:bookmarkStart w:id="87" w:name="_Toc425776945"/>
      <w:r>
        <w:rPr>
          <w:noProof/>
        </w:rPr>
        <w:t>Bill Discount Capability flow</w:t>
      </w:r>
    </w:p>
    <w:bookmarkEnd w:id="87"/>
    <w:p w14:paraId="0B5EF999" w14:textId="67B7F39D" w:rsidR="007E4428" w:rsidRDefault="00DC70A8" w:rsidP="00DC70A8">
      <w:pPr>
        <w:pStyle w:val="BodyText"/>
        <w:ind w:left="714"/>
        <w:rPr>
          <w:rFonts w:asciiTheme="minorBidi" w:hAnsiTheme="minorBidi" w:cstheme="minorBidi"/>
        </w:rPr>
      </w:pPr>
      <w:r>
        <w:rPr>
          <w:rFonts w:asciiTheme="minorBidi" w:hAnsiTheme="minorBidi" w:cstheme="minorBidi"/>
          <w:noProof/>
        </w:rPr>
        <w:drawing>
          <wp:inline distT="0" distB="0" distL="0" distR="0" wp14:anchorId="3415F651" wp14:editId="0F619C53">
            <wp:extent cx="5622290" cy="385302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3165" cy="3867334"/>
                    </a:xfrm>
                    <a:prstGeom prst="rect">
                      <a:avLst/>
                    </a:prstGeom>
                    <a:noFill/>
                  </pic:spPr>
                </pic:pic>
              </a:graphicData>
            </a:graphic>
          </wp:inline>
        </w:drawing>
      </w:r>
    </w:p>
    <w:p w14:paraId="21D659EC" w14:textId="2593E721" w:rsidR="00936FCF" w:rsidRDefault="002258D6" w:rsidP="00583783">
      <w:pPr>
        <w:pStyle w:val="Heading4"/>
        <w:rPr>
          <w:rFonts w:asciiTheme="minorBidi" w:hAnsiTheme="minorBidi" w:cstheme="minorBidi"/>
          <w:noProof/>
          <w:sz w:val="28"/>
          <w:szCs w:val="28"/>
        </w:rPr>
      </w:pPr>
      <w:r>
        <w:rPr>
          <w:rFonts w:asciiTheme="minorBidi" w:hAnsiTheme="minorBidi" w:cstheme="minorBidi"/>
          <w:noProof/>
          <w:sz w:val="28"/>
          <w:szCs w:val="28"/>
        </w:rPr>
        <w:t xml:space="preserve">Solution </w:t>
      </w:r>
      <w:r w:rsidR="00F018F5">
        <w:rPr>
          <w:rFonts w:asciiTheme="minorBidi" w:hAnsiTheme="minorBidi" w:cstheme="minorBidi"/>
          <w:noProof/>
          <w:sz w:val="28"/>
          <w:szCs w:val="28"/>
        </w:rPr>
        <w:t>Description per Functional Area</w:t>
      </w:r>
    </w:p>
    <w:tbl>
      <w:tblPr>
        <w:tblW w:w="9939" w:type="dxa"/>
        <w:tblInd w:w="5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00"/>
        <w:gridCol w:w="6727"/>
        <w:gridCol w:w="1077"/>
        <w:gridCol w:w="1235"/>
      </w:tblGrid>
      <w:tr w:rsidR="00872177" w:rsidRPr="00641846" w14:paraId="5401AFE0" w14:textId="77777777" w:rsidTr="000F47B3">
        <w:trPr>
          <w:trHeight w:val="540"/>
        </w:trPr>
        <w:tc>
          <w:tcPr>
            <w:tcW w:w="900" w:type="dxa"/>
            <w:shd w:val="clear" w:color="000000" w:fill="A6A6A6"/>
            <w:vAlign w:val="center"/>
            <w:hideMark/>
          </w:tcPr>
          <w:p w14:paraId="2EC4D95A" w14:textId="77777777" w:rsidR="00872177" w:rsidRPr="00641846" w:rsidRDefault="00872177" w:rsidP="000F47B3">
            <w:pPr>
              <w:spacing w:before="40" w:after="40"/>
              <w:jc w:val="center"/>
              <w:rPr>
                <w:rFonts w:ascii="Century Gothic" w:eastAsia="Times New Roman" w:hAnsi="Century Gothic" w:cs="Calibri"/>
                <w:b/>
                <w:bCs/>
                <w:color w:val="FFFFFF"/>
                <w:sz w:val="18"/>
                <w:szCs w:val="18"/>
              </w:rPr>
            </w:pPr>
            <w:r w:rsidRPr="00641846">
              <w:rPr>
                <w:rFonts w:ascii="Century Gothic" w:eastAsia="Times New Roman" w:hAnsi="Century Gothic" w:cs="Calibri"/>
                <w:b/>
                <w:bCs/>
                <w:color w:val="FFFFFF"/>
                <w:sz w:val="18"/>
                <w:szCs w:val="18"/>
              </w:rPr>
              <w:t>PS ID</w:t>
            </w:r>
          </w:p>
        </w:tc>
        <w:tc>
          <w:tcPr>
            <w:tcW w:w="6727" w:type="dxa"/>
            <w:shd w:val="clear" w:color="000000" w:fill="A6A6A6"/>
            <w:vAlign w:val="center"/>
            <w:hideMark/>
          </w:tcPr>
          <w:p w14:paraId="50D320AB" w14:textId="77777777" w:rsidR="00872177" w:rsidRPr="00641846" w:rsidRDefault="00872177" w:rsidP="000F47B3">
            <w:pPr>
              <w:spacing w:before="40" w:after="40"/>
              <w:jc w:val="center"/>
              <w:rPr>
                <w:rFonts w:ascii="Century Gothic" w:eastAsia="Times New Roman" w:hAnsi="Century Gothic" w:cs="Calibri"/>
                <w:b/>
                <w:bCs/>
                <w:color w:val="FFFFFF"/>
                <w:sz w:val="18"/>
                <w:szCs w:val="18"/>
              </w:rPr>
            </w:pPr>
            <w:r w:rsidRPr="00641846">
              <w:rPr>
                <w:rFonts w:ascii="Century Gothic" w:eastAsia="Times New Roman" w:hAnsi="Century Gothic" w:cs="Calibri"/>
                <w:b/>
                <w:bCs/>
                <w:color w:val="FFFFFF"/>
                <w:sz w:val="18"/>
                <w:szCs w:val="18"/>
              </w:rPr>
              <w:t>Proposed Solution (PS)</w:t>
            </w:r>
          </w:p>
        </w:tc>
        <w:tc>
          <w:tcPr>
            <w:tcW w:w="1077" w:type="dxa"/>
            <w:shd w:val="clear" w:color="000000" w:fill="A6A6A6"/>
            <w:vAlign w:val="center"/>
            <w:hideMark/>
          </w:tcPr>
          <w:p w14:paraId="4E992B31" w14:textId="77777777" w:rsidR="00872177" w:rsidRPr="00641846" w:rsidRDefault="00872177" w:rsidP="000F47B3">
            <w:pPr>
              <w:spacing w:before="40" w:after="40"/>
              <w:jc w:val="center"/>
              <w:rPr>
                <w:rFonts w:ascii="Century Gothic" w:eastAsia="Times New Roman" w:hAnsi="Century Gothic" w:cs="Calibri"/>
                <w:b/>
                <w:bCs/>
                <w:color w:val="FFFFFF"/>
                <w:sz w:val="18"/>
                <w:szCs w:val="18"/>
              </w:rPr>
            </w:pPr>
            <w:r w:rsidRPr="00641846">
              <w:rPr>
                <w:rFonts w:ascii="Century Gothic" w:eastAsia="Times New Roman" w:hAnsi="Century Gothic" w:cs="Calibri"/>
                <w:b/>
                <w:bCs/>
                <w:color w:val="FFFFFF"/>
                <w:sz w:val="18"/>
                <w:szCs w:val="18"/>
              </w:rPr>
              <w:t>Impacted Req ID</w:t>
            </w:r>
          </w:p>
        </w:tc>
        <w:tc>
          <w:tcPr>
            <w:tcW w:w="1235" w:type="dxa"/>
            <w:shd w:val="clear" w:color="000000" w:fill="A6A6A6"/>
            <w:vAlign w:val="center"/>
            <w:hideMark/>
          </w:tcPr>
          <w:p w14:paraId="651AE64B" w14:textId="77777777" w:rsidR="00872177" w:rsidRPr="00641846" w:rsidRDefault="00872177" w:rsidP="000F47B3">
            <w:pPr>
              <w:spacing w:before="40" w:after="40"/>
              <w:jc w:val="center"/>
              <w:rPr>
                <w:rFonts w:ascii="Century Gothic" w:eastAsia="Times New Roman" w:hAnsi="Century Gothic" w:cs="Calibri"/>
                <w:b/>
                <w:bCs/>
                <w:color w:val="FFFFFF"/>
                <w:sz w:val="18"/>
                <w:szCs w:val="18"/>
              </w:rPr>
            </w:pPr>
            <w:r w:rsidRPr="00641846">
              <w:rPr>
                <w:rFonts w:ascii="Century Gothic" w:eastAsia="Times New Roman" w:hAnsi="Century Gothic" w:cs="Calibri"/>
                <w:b/>
                <w:bCs/>
                <w:color w:val="FFFFFF"/>
                <w:sz w:val="18"/>
                <w:szCs w:val="18"/>
              </w:rPr>
              <w:t>Impacted Application</w:t>
            </w:r>
          </w:p>
        </w:tc>
      </w:tr>
      <w:tr w:rsidR="00872177" w:rsidRPr="00641846" w14:paraId="584BEF73" w14:textId="77777777" w:rsidTr="00872177">
        <w:trPr>
          <w:trHeight w:val="98"/>
        </w:trPr>
        <w:tc>
          <w:tcPr>
            <w:tcW w:w="900" w:type="dxa"/>
            <w:shd w:val="clear" w:color="auto" w:fill="auto"/>
            <w:hideMark/>
          </w:tcPr>
          <w:p w14:paraId="5FC4FC0A" w14:textId="77777777" w:rsidR="00872177" w:rsidRPr="00641846" w:rsidRDefault="00872177" w:rsidP="000F47B3">
            <w:pPr>
              <w:spacing w:before="40" w:after="40"/>
              <w:jc w:val="center"/>
              <w:rPr>
                <w:rFonts w:ascii="Century Gothic" w:eastAsia="Times New Roman" w:hAnsi="Century Gothic" w:cs="Calibri"/>
                <w:color w:val="000000"/>
                <w:sz w:val="18"/>
                <w:szCs w:val="18"/>
              </w:rPr>
            </w:pPr>
            <w:r w:rsidRPr="00641846">
              <w:rPr>
                <w:rFonts w:ascii="Century Gothic" w:eastAsia="Times New Roman" w:hAnsi="Century Gothic" w:cs="Calibri"/>
                <w:color w:val="000000"/>
                <w:sz w:val="18"/>
                <w:szCs w:val="18"/>
              </w:rPr>
              <w:t>PS-001</w:t>
            </w:r>
          </w:p>
        </w:tc>
        <w:tc>
          <w:tcPr>
            <w:tcW w:w="6727" w:type="dxa"/>
            <w:shd w:val="clear" w:color="auto" w:fill="auto"/>
            <w:vAlign w:val="center"/>
          </w:tcPr>
          <w:p w14:paraId="77018EE5" w14:textId="77777777" w:rsidR="00872177" w:rsidRDefault="00872177" w:rsidP="0087217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Benefit Type Creation </w:t>
            </w:r>
            <w:r w:rsidR="00DC77E0">
              <w:rPr>
                <w:rFonts w:ascii="Century Gothic" w:hAnsi="Century Gothic" w:cstheme="minorBidi"/>
                <w:sz w:val="18"/>
                <w:szCs w:val="18"/>
              </w:rPr>
              <w:t>for Bill Discount</w:t>
            </w:r>
          </w:p>
          <w:p w14:paraId="1EF07424" w14:textId="14EC4FB7" w:rsidR="00894594" w:rsidRDefault="00894594" w:rsidP="00894594">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Attributes</w:t>
            </w:r>
          </w:p>
          <w:p w14:paraId="59404285" w14:textId="74A01D15" w:rsidR="00894594" w:rsidRPr="008A28D3" w:rsidRDefault="00894594" w:rsidP="00894594">
            <w:pPr>
              <w:pStyle w:val="BodyText"/>
              <w:numPr>
                <w:ilvl w:val="2"/>
                <w:numId w:val="38"/>
              </w:numPr>
              <w:rPr>
                <w:rFonts w:ascii="Century Gothic" w:hAnsi="Century Gothic" w:cstheme="minorBidi"/>
                <w:b/>
                <w:bCs/>
                <w:sz w:val="18"/>
                <w:szCs w:val="18"/>
              </w:rPr>
            </w:pPr>
            <w:r w:rsidRPr="008A28D3">
              <w:rPr>
                <w:rFonts w:ascii="Century Gothic" w:hAnsi="Century Gothic" w:cstheme="minorBidi"/>
                <w:b/>
                <w:bCs/>
                <w:sz w:val="18"/>
                <w:szCs w:val="18"/>
              </w:rPr>
              <w:t>Discount Amount</w:t>
            </w:r>
            <w:r w:rsidR="00C30D51">
              <w:rPr>
                <w:rFonts w:ascii="Century Gothic" w:hAnsi="Century Gothic" w:cstheme="minorBidi"/>
                <w:sz w:val="18"/>
                <w:szCs w:val="18"/>
              </w:rPr>
              <w:t xml:space="preserve"> (Fixed or Formulated; Numeric value; Mandatory)</w:t>
            </w:r>
          </w:p>
          <w:p w14:paraId="6E0EFFFC" w14:textId="02C894CB" w:rsidR="00CF3C06" w:rsidRDefault="00CF3C06" w:rsidP="00894594">
            <w:pPr>
              <w:pStyle w:val="BodyText"/>
              <w:numPr>
                <w:ilvl w:val="2"/>
                <w:numId w:val="38"/>
              </w:numPr>
              <w:rPr>
                <w:rFonts w:ascii="Century Gothic" w:hAnsi="Century Gothic" w:cstheme="minorBidi"/>
                <w:sz w:val="18"/>
                <w:szCs w:val="18"/>
              </w:rPr>
            </w:pPr>
            <w:r w:rsidRPr="008A28D3">
              <w:rPr>
                <w:rFonts w:ascii="Century Gothic" w:hAnsi="Century Gothic" w:cstheme="minorBidi"/>
                <w:b/>
                <w:bCs/>
                <w:sz w:val="18"/>
                <w:szCs w:val="18"/>
              </w:rPr>
              <w:t>Payment Required</w:t>
            </w:r>
            <w:r>
              <w:rPr>
                <w:rFonts w:ascii="Century Gothic" w:hAnsi="Century Gothic" w:cstheme="minorBidi"/>
                <w:sz w:val="18"/>
                <w:szCs w:val="18"/>
              </w:rPr>
              <w:t xml:space="preserve"> (</w:t>
            </w:r>
            <w:r w:rsidR="00DD342C">
              <w:rPr>
                <w:rFonts w:ascii="Century Gothic" w:hAnsi="Century Gothic" w:cstheme="minorBidi"/>
                <w:sz w:val="18"/>
                <w:szCs w:val="18"/>
              </w:rPr>
              <w:t>Fixed or Formulated; Numeric value;</w:t>
            </w:r>
            <w:r w:rsidR="008A28D3">
              <w:rPr>
                <w:rFonts w:ascii="Century Gothic" w:hAnsi="Century Gothic" w:cstheme="minorBidi"/>
                <w:sz w:val="18"/>
                <w:szCs w:val="18"/>
              </w:rPr>
              <w:t xml:space="preserve"> </w:t>
            </w:r>
            <w:proofErr w:type="gramStart"/>
            <w:r w:rsidR="0070154C">
              <w:rPr>
                <w:rFonts w:ascii="Century Gothic" w:hAnsi="Century Gothic" w:cstheme="minorBidi"/>
                <w:sz w:val="18"/>
                <w:szCs w:val="18"/>
              </w:rPr>
              <w:t>Non</w:t>
            </w:r>
            <w:r w:rsidR="00FA363E">
              <w:rPr>
                <w:rFonts w:ascii="Century Gothic" w:hAnsi="Century Gothic" w:cstheme="minorBidi"/>
                <w:sz w:val="18"/>
                <w:szCs w:val="18"/>
              </w:rPr>
              <w:t>-</w:t>
            </w:r>
            <w:r w:rsidR="008A28D3">
              <w:rPr>
                <w:rFonts w:ascii="Century Gothic" w:hAnsi="Century Gothic" w:cstheme="minorBidi"/>
                <w:sz w:val="18"/>
                <w:szCs w:val="18"/>
              </w:rPr>
              <w:t>Mandatory</w:t>
            </w:r>
            <w:proofErr w:type="gramEnd"/>
            <w:r w:rsidR="008A28D3">
              <w:rPr>
                <w:rFonts w:ascii="Century Gothic" w:hAnsi="Century Gothic" w:cstheme="minorBidi"/>
                <w:sz w:val="18"/>
                <w:szCs w:val="18"/>
              </w:rPr>
              <w:t>)</w:t>
            </w:r>
          </w:p>
          <w:p w14:paraId="18F76353" w14:textId="08D5EBA7" w:rsidR="00894594" w:rsidRDefault="00B233CF" w:rsidP="00894594">
            <w:pPr>
              <w:pStyle w:val="BodyText"/>
              <w:numPr>
                <w:ilvl w:val="2"/>
                <w:numId w:val="38"/>
              </w:numPr>
              <w:rPr>
                <w:rFonts w:ascii="Century Gothic" w:hAnsi="Century Gothic" w:cstheme="minorBidi"/>
                <w:sz w:val="18"/>
                <w:szCs w:val="18"/>
              </w:rPr>
            </w:pPr>
            <w:r>
              <w:rPr>
                <w:rFonts w:ascii="Century Gothic" w:hAnsi="Century Gothic" w:cstheme="minorBidi"/>
                <w:b/>
                <w:bCs/>
                <w:sz w:val="18"/>
                <w:szCs w:val="18"/>
              </w:rPr>
              <w:t>Validity</w:t>
            </w:r>
            <w:r w:rsidR="001575F0">
              <w:rPr>
                <w:rFonts w:ascii="Century Gothic" w:hAnsi="Century Gothic" w:cstheme="minorBidi"/>
                <w:sz w:val="18"/>
                <w:szCs w:val="18"/>
              </w:rPr>
              <w:t xml:space="preserve"> </w:t>
            </w:r>
            <w:r w:rsidR="0076499A">
              <w:rPr>
                <w:rFonts w:ascii="Century Gothic" w:hAnsi="Century Gothic" w:cstheme="minorBidi"/>
                <w:sz w:val="18"/>
                <w:szCs w:val="18"/>
              </w:rPr>
              <w:t>(</w:t>
            </w:r>
            <w:r w:rsidR="005D2929">
              <w:rPr>
                <w:rFonts w:ascii="Century Gothic" w:hAnsi="Century Gothic" w:cstheme="minorBidi"/>
                <w:sz w:val="18"/>
                <w:szCs w:val="18"/>
              </w:rPr>
              <w:t>Date</w:t>
            </w:r>
            <w:r w:rsidR="0076499A">
              <w:rPr>
                <w:rFonts w:ascii="Century Gothic" w:hAnsi="Century Gothic" w:cstheme="minorBidi"/>
                <w:sz w:val="18"/>
                <w:szCs w:val="18"/>
              </w:rPr>
              <w:t>; Mandatory)</w:t>
            </w:r>
          </w:p>
          <w:p w14:paraId="5C2910DA" w14:textId="247CE9E1" w:rsidR="0076499A" w:rsidRDefault="0076499A" w:rsidP="00894594">
            <w:pPr>
              <w:pStyle w:val="BodyText"/>
              <w:numPr>
                <w:ilvl w:val="2"/>
                <w:numId w:val="38"/>
              </w:numPr>
              <w:rPr>
                <w:rFonts w:ascii="Century Gothic" w:hAnsi="Century Gothic" w:cstheme="minorBidi"/>
                <w:sz w:val="18"/>
                <w:szCs w:val="18"/>
              </w:rPr>
            </w:pPr>
            <w:r w:rsidRPr="008A28D3">
              <w:rPr>
                <w:rFonts w:ascii="Century Gothic" w:hAnsi="Century Gothic" w:cstheme="minorBidi"/>
                <w:b/>
                <w:bCs/>
                <w:sz w:val="18"/>
                <w:szCs w:val="18"/>
              </w:rPr>
              <w:t>Remarks</w:t>
            </w:r>
            <w:r>
              <w:rPr>
                <w:rFonts w:ascii="Century Gothic" w:hAnsi="Century Gothic" w:cstheme="minorBidi"/>
                <w:sz w:val="18"/>
                <w:szCs w:val="18"/>
              </w:rPr>
              <w:t xml:space="preserve"> (Free Text</w:t>
            </w:r>
            <w:r w:rsidR="00242024">
              <w:rPr>
                <w:rFonts w:ascii="Century Gothic" w:hAnsi="Century Gothic" w:cstheme="minorBidi"/>
                <w:sz w:val="18"/>
                <w:szCs w:val="18"/>
              </w:rPr>
              <w:t>; Should be added in KENAN Notes)</w:t>
            </w:r>
          </w:p>
          <w:p w14:paraId="393F3E89" w14:textId="5FA67660" w:rsidR="006449FC" w:rsidRDefault="006449FC" w:rsidP="006449FC">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lastRenderedPageBreak/>
              <w:t xml:space="preserve">Sample </w:t>
            </w:r>
            <w:proofErr w:type="gramStart"/>
            <w:r>
              <w:rPr>
                <w:rFonts w:ascii="Century Gothic" w:hAnsi="Century Gothic" w:cstheme="minorBidi"/>
                <w:sz w:val="18"/>
                <w:szCs w:val="18"/>
              </w:rPr>
              <w:t>Mock up</w:t>
            </w:r>
            <w:proofErr w:type="gramEnd"/>
          </w:p>
          <w:p w14:paraId="3960EC51" w14:textId="49F2BAE4" w:rsidR="008A28D3" w:rsidRDefault="00CC5B5F" w:rsidP="00DC77E0">
            <w:pPr>
              <w:pStyle w:val="BodyText"/>
              <w:ind w:left="360"/>
              <w:rPr>
                <w:rFonts w:ascii="Century Gothic" w:hAnsi="Century Gothic" w:cstheme="minorBidi"/>
                <w:sz w:val="18"/>
                <w:szCs w:val="18"/>
              </w:rPr>
            </w:pPr>
            <w:r>
              <w:object w:dxaOrig="7750" w:dyaOrig="4230" w14:anchorId="7BDE8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177.5pt" o:ole="">
                  <v:imagedata r:id="rId30" o:title=""/>
                </v:shape>
                <o:OLEObject Type="Embed" ProgID="PBrush" ShapeID="_x0000_i1025" DrawAspect="Content" ObjectID="_1721542481" r:id="rId31"/>
              </w:object>
            </w:r>
          </w:p>
          <w:p w14:paraId="208669A3" w14:textId="78EF1C4C" w:rsidR="00C46824" w:rsidRPr="001D5F00" w:rsidRDefault="00AC7900" w:rsidP="00310BEC">
            <w:pPr>
              <w:pStyle w:val="BodyText"/>
              <w:ind w:left="360"/>
              <w:rPr>
                <w:rFonts w:ascii="Century Gothic" w:hAnsi="Century Gothic" w:cstheme="minorBidi"/>
                <w:sz w:val="18"/>
                <w:szCs w:val="18"/>
              </w:rPr>
            </w:pPr>
            <w:r>
              <w:rPr>
                <w:rFonts w:ascii="Century Gothic" w:hAnsi="Century Gothic" w:cstheme="minorBidi"/>
                <w:sz w:val="18"/>
                <w:szCs w:val="18"/>
              </w:rPr>
              <w:t>Note: MSF and OB attributes were part of DMND</w:t>
            </w:r>
            <w:r w:rsidR="00D20A76">
              <w:rPr>
                <w:rFonts w:ascii="Century Gothic" w:hAnsi="Century Gothic" w:cstheme="minorBidi"/>
                <w:sz w:val="18"/>
                <w:szCs w:val="18"/>
              </w:rPr>
              <w:t>0007043</w:t>
            </w:r>
            <w:r w:rsidR="00593BFD">
              <w:rPr>
                <w:rFonts w:ascii="Century Gothic" w:hAnsi="Century Gothic" w:cstheme="minorBidi"/>
                <w:sz w:val="18"/>
                <w:szCs w:val="18"/>
              </w:rPr>
              <w:t xml:space="preserve"> AIA HOME DATA.</w:t>
            </w:r>
            <w:r w:rsidR="006845C5">
              <w:rPr>
                <w:rFonts w:ascii="Century Gothic" w:hAnsi="Century Gothic" w:cstheme="minorBidi"/>
                <w:sz w:val="18"/>
                <w:szCs w:val="18"/>
              </w:rPr>
              <w:t xml:space="preserve"> </w:t>
            </w:r>
          </w:p>
        </w:tc>
        <w:tc>
          <w:tcPr>
            <w:tcW w:w="1077" w:type="dxa"/>
            <w:shd w:val="clear" w:color="auto" w:fill="auto"/>
            <w:hideMark/>
          </w:tcPr>
          <w:p w14:paraId="5F8F5A85" w14:textId="77777777" w:rsidR="00872177" w:rsidRPr="00641846" w:rsidRDefault="00872177" w:rsidP="000F47B3">
            <w:pPr>
              <w:spacing w:before="40" w:after="40"/>
              <w:jc w:val="center"/>
              <w:rPr>
                <w:rFonts w:ascii="Century Gothic" w:eastAsia="Times New Roman" w:hAnsi="Century Gothic" w:cs="Calibri"/>
                <w:color w:val="000000"/>
                <w:sz w:val="18"/>
                <w:szCs w:val="18"/>
              </w:rPr>
            </w:pPr>
            <w:r w:rsidRPr="00641846">
              <w:rPr>
                <w:rFonts w:ascii="Century Gothic" w:eastAsia="Times New Roman" w:hAnsi="Century Gothic" w:cs="Calibri"/>
                <w:color w:val="000000"/>
                <w:sz w:val="18"/>
                <w:szCs w:val="18"/>
              </w:rPr>
              <w:lastRenderedPageBreak/>
              <w:t>REQ-001</w:t>
            </w:r>
          </w:p>
        </w:tc>
        <w:tc>
          <w:tcPr>
            <w:tcW w:w="1235" w:type="dxa"/>
            <w:shd w:val="clear" w:color="auto" w:fill="auto"/>
            <w:hideMark/>
          </w:tcPr>
          <w:p w14:paraId="19908506" w14:textId="7A022C7C" w:rsidR="00872177" w:rsidRPr="00641846" w:rsidRDefault="00DC77E0"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AIA</w:t>
            </w:r>
          </w:p>
        </w:tc>
      </w:tr>
      <w:tr w:rsidR="00A41140" w:rsidRPr="00641846" w14:paraId="65BCAF69" w14:textId="77777777" w:rsidTr="00872177">
        <w:trPr>
          <w:trHeight w:val="98"/>
        </w:trPr>
        <w:tc>
          <w:tcPr>
            <w:tcW w:w="900" w:type="dxa"/>
            <w:shd w:val="clear" w:color="auto" w:fill="auto"/>
          </w:tcPr>
          <w:p w14:paraId="45DE882B" w14:textId="3CF27629" w:rsidR="00A41140" w:rsidRPr="00641846" w:rsidRDefault="00A41140"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PS-002</w:t>
            </w:r>
          </w:p>
        </w:tc>
        <w:tc>
          <w:tcPr>
            <w:tcW w:w="6727" w:type="dxa"/>
            <w:shd w:val="clear" w:color="auto" w:fill="auto"/>
            <w:vAlign w:val="center"/>
          </w:tcPr>
          <w:p w14:paraId="4F5588FD" w14:textId="77777777" w:rsidR="00A41140" w:rsidRDefault="00A41140" w:rsidP="0087217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AIA will create a file </w:t>
            </w:r>
            <w:r w:rsidR="006473DE">
              <w:rPr>
                <w:rFonts w:ascii="Century Gothic" w:hAnsi="Century Gothic" w:cstheme="minorBidi"/>
                <w:sz w:val="18"/>
                <w:szCs w:val="18"/>
              </w:rPr>
              <w:t>based on campaign and send it to KENAN</w:t>
            </w:r>
          </w:p>
          <w:tbl>
            <w:tblPr>
              <w:tblW w:w="64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49"/>
              <w:gridCol w:w="5260"/>
            </w:tblGrid>
            <w:tr w:rsidR="000E5394" w:rsidRPr="009B0D11" w14:paraId="45906702" w14:textId="77777777" w:rsidTr="006E4EEF">
              <w:trPr>
                <w:trHeight w:val="64"/>
              </w:trPr>
              <w:tc>
                <w:tcPr>
                  <w:tcW w:w="1149" w:type="dxa"/>
                  <w:shd w:val="clear" w:color="000000" w:fill="A6A6A6"/>
                  <w:vAlign w:val="center"/>
                  <w:hideMark/>
                </w:tcPr>
                <w:p w14:paraId="219B66BC" w14:textId="77777777" w:rsidR="000E5394" w:rsidRPr="00BD2429" w:rsidRDefault="000E5394" w:rsidP="000E5394">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Frequency</w:t>
                  </w:r>
                </w:p>
              </w:tc>
              <w:tc>
                <w:tcPr>
                  <w:tcW w:w="5260" w:type="dxa"/>
                  <w:shd w:val="clear" w:color="auto" w:fill="auto"/>
                  <w:hideMark/>
                </w:tcPr>
                <w:p w14:paraId="61C10958" w14:textId="14C423BC" w:rsidR="000E5394" w:rsidRPr="009B0D11" w:rsidRDefault="001C7E67" w:rsidP="000E5394">
                  <w:pPr>
                    <w:spacing w:before="40" w:after="40"/>
                    <w:rPr>
                      <w:rFonts w:ascii="Century Gothic" w:hAnsi="Century Gothic"/>
                      <w:sz w:val="18"/>
                      <w:szCs w:val="18"/>
                    </w:rPr>
                  </w:pPr>
                  <w:r>
                    <w:rPr>
                      <w:rFonts w:ascii="Century Gothic" w:hAnsi="Century Gothic"/>
                      <w:sz w:val="18"/>
                      <w:szCs w:val="18"/>
                    </w:rPr>
                    <w:t>S</w:t>
                  </w:r>
                  <w:r w:rsidR="00CF40F4">
                    <w:rPr>
                      <w:rFonts w:ascii="Century Gothic" w:hAnsi="Century Gothic"/>
                      <w:sz w:val="18"/>
                      <w:szCs w:val="18"/>
                    </w:rPr>
                    <w:t xml:space="preserve">chedule every 15 minutes </w:t>
                  </w:r>
                </w:p>
              </w:tc>
            </w:tr>
            <w:tr w:rsidR="000E5394" w:rsidRPr="00702CCB" w14:paraId="0129AAF5" w14:textId="77777777" w:rsidTr="006E4EEF">
              <w:trPr>
                <w:trHeight w:val="270"/>
              </w:trPr>
              <w:tc>
                <w:tcPr>
                  <w:tcW w:w="1149" w:type="dxa"/>
                  <w:shd w:val="clear" w:color="000000" w:fill="A6A6A6"/>
                  <w:vAlign w:val="center"/>
                </w:tcPr>
                <w:p w14:paraId="4FCCA319" w14:textId="77777777" w:rsidR="000E5394" w:rsidRPr="00BD2429" w:rsidRDefault="000E5394" w:rsidP="000E5394">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Mode of Delivery</w:t>
                  </w:r>
                  <w:r>
                    <w:rPr>
                      <w:rFonts w:ascii="Century Gothic" w:eastAsia="Times New Roman" w:hAnsi="Century Gothic" w:cs="Arial"/>
                      <w:b/>
                      <w:bCs/>
                      <w:color w:val="FFFFFF"/>
                      <w:sz w:val="18"/>
                      <w:szCs w:val="18"/>
                    </w:rPr>
                    <w:t xml:space="preserve"> and Directory</w:t>
                  </w:r>
                </w:p>
              </w:tc>
              <w:tc>
                <w:tcPr>
                  <w:tcW w:w="5260" w:type="dxa"/>
                  <w:shd w:val="clear" w:color="auto" w:fill="auto"/>
                </w:tcPr>
                <w:p w14:paraId="4176AF23" w14:textId="77777777" w:rsidR="000E5394" w:rsidRPr="00702CCB" w:rsidRDefault="000E5394" w:rsidP="000E5394">
                  <w:pPr>
                    <w:rPr>
                      <w:rFonts w:ascii="Century Gothic" w:eastAsia="Times New Roman" w:hAnsi="Century Gothic" w:cs="Arial"/>
                      <w:sz w:val="18"/>
                      <w:szCs w:val="18"/>
                    </w:rPr>
                  </w:pPr>
                  <w:r>
                    <w:rPr>
                      <w:rFonts w:ascii="Century Gothic" w:eastAsia="Times New Roman" w:hAnsi="Century Gothic" w:cs="Arial"/>
                      <w:sz w:val="18"/>
                      <w:szCs w:val="18"/>
                    </w:rPr>
                    <w:t>Details to follow</w:t>
                  </w:r>
                </w:p>
              </w:tc>
            </w:tr>
            <w:tr w:rsidR="000E5394" w:rsidRPr="00702CCB" w14:paraId="5DAC0F37" w14:textId="77777777" w:rsidTr="006E4EEF">
              <w:trPr>
                <w:trHeight w:val="270"/>
              </w:trPr>
              <w:tc>
                <w:tcPr>
                  <w:tcW w:w="1149" w:type="dxa"/>
                  <w:shd w:val="clear" w:color="000000" w:fill="A6A6A6"/>
                  <w:vAlign w:val="center"/>
                </w:tcPr>
                <w:p w14:paraId="3690394B" w14:textId="77777777" w:rsidR="000E5394" w:rsidRPr="00BD2429" w:rsidRDefault="000E5394" w:rsidP="000E5394">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 Format</w:t>
                  </w:r>
                </w:p>
              </w:tc>
              <w:tc>
                <w:tcPr>
                  <w:tcW w:w="5260" w:type="dxa"/>
                  <w:shd w:val="clear" w:color="auto" w:fill="auto"/>
                  <w:vAlign w:val="center"/>
                </w:tcPr>
                <w:p w14:paraId="55F2C63E" w14:textId="2AA1DEC3" w:rsidR="000E5394" w:rsidRPr="00702CCB" w:rsidRDefault="00353133" w:rsidP="000E5394">
                  <w:pPr>
                    <w:rPr>
                      <w:rFonts w:ascii="Century Gothic" w:eastAsia="Times New Roman" w:hAnsi="Century Gothic" w:cs="Arial"/>
                      <w:sz w:val="18"/>
                      <w:szCs w:val="18"/>
                    </w:rPr>
                  </w:pPr>
                  <w:r>
                    <w:rPr>
                      <w:rFonts w:ascii="Century Gothic" w:eastAsia="Times New Roman" w:hAnsi="Century Gothic" w:cs="Arial"/>
                      <w:sz w:val="18"/>
                      <w:szCs w:val="18"/>
                    </w:rPr>
                    <w:t>TXT</w:t>
                  </w:r>
                  <w:r w:rsidR="000E5394">
                    <w:rPr>
                      <w:rFonts w:ascii="Century Gothic" w:eastAsia="Times New Roman" w:hAnsi="Century Gothic" w:cs="Arial"/>
                      <w:sz w:val="18"/>
                      <w:szCs w:val="18"/>
                    </w:rPr>
                    <w:t xml:space="preserve"> Format (.</w:t>
                  </w:r>
                  <w:r>
                    <w:rPr>
                      <w:rFonts w:ascii="Century Gothic" w:eastAsia="Times New Roman" w:hAnsi="Century Gothic" w:cs="Arial"/>
                      <w:sz w:val="18"/>
                      <w:szCs w:val="18"/>
                    </w:rPr>
                    <w:t>txt</w:t>
                  </w:r>
                  <w:r w:rsidR="000E5394">
                    <w:rPr>
                      <w:rFonts w:ascii="Century Gothic" w:eastAsia="Times New Roman" w:hAnsi="Century Gothic" w:cs="Arial"/>
                      <w:sz w:val="18"/>
                      <w:szCs w:val="18"/>
                    </w:rPr>
                    <w:t>)</w:t>
                  </w:r>
                </w:p>
              </w:tc>
            </w:tr>
            <w:tr w:rsidR="000E5394" w:rsidRPr="00314A6B" w14:paraId="2CD81568" w14:textId="77777777" w:rsidTr="006E4EEF">
              <w:trPr>
                <w:trHeight w:val="270"/>
              </w:trPr>
              <w:tc>
                <w:tcPr>
                  <w:tcW w:w="1149" w:type="dxa"/>
                  <w:shd w:val="clear" w:color="000000" w:fill="A6A6A6"/>
                  <w:vAlign w:val="center"/>
                </w:tcPr>
                <w:p w14:paraId="2CD090E4" w14:textId="77777777" w:rsidR="000E5394" w:rsidRPr="00BD2429" w:rsidRDefault="000E5394" w:rsidP="000E5394">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Filename Format</w:t>
                  </w:r>
                </w:p>
              </w:tc>
              <w:tc>
                <w:tcPr>
                  <w:tcW w:w="5260" w:type="dxa"/>
                  <w:shd w:val="clear" w:color="auto" w:fill="auto"/>
                  <w:vAlign w:val="center"/>
                </w:tcPr>
                <w:p w14:paraId="005623F6" w14:textId="77777777" w:rsidR="003F79C9" w:rsidRDefault="00BD6C13"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BILL_DISCOUNT</w:t>
                  </w:r>
                  <w:r w:rsidR="003F79C9">
                    <w:rPr>
                      <w:rFonts w:ascii="Century Gothic" w:eastAsia="Times New Roman" w:hAnsi="Century Gothic" w:cs="Arial"/>
                      <w:b/>
                      <w:bCs/>
                      <w:sz w:val="18"/>
                      <w:szCs w:val="18"/>
                    </w:rPr>
                    <w:t>_&lt;CAMPAIGNID&gt;_MMDDYYYY</w:t>
                  </w:r>
                </w:p>
                <w:p w14:paraId="7438A1AB" w14:textId="77777777" w:rsidR="00353133" w:rsidRDefault="00353133" w:rsidP="000E5394">
                  <w:pPr>
                    <w:rPr>
                      <w:rFonts w:ascii="Century Gothic" w:eastAsia="Times New Roman" w:hAnsi="Century Gothic" w:cs="Arial"/>
                      <w:b/>
                      <w:bCs/>
                      <w:sz w:val="18"/>
                      <w:szCs w:val="18"/>
                    </w:rPr>
                  </w:pPr>
                </w:p>
                <w:p w14:paraId="70EF6220" w14:textId="3A4E9861" w:rsidR="000E5394" w:rsidRPr="00454C9C"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Sample:</w:t>
                  </w:r>
                </w:p>
                <w:p w14:paraId="2A944709" w14:textId="3C6AF0FC" w:rsidR="000E5394" w:rsidRDefault="000E5394" w:rsidP="000E5394">
                  <w:pPr>
                    <w:rPr>
                      <w:rFonts w:ascii="Century Gothic" w:eastAsia="Times New Roman" w:hAnsi="Century Gothic" w:cs="Arial"/>
                      <w:sz w:val="18"/>
                      <w:szCs w:val="18"/>
                    </w:rPr>
                  </w:pPr>
                  <w:r>
                    <w:rPr>
                      <w:rFonts w:ascii="Century Gothic" w:eastAsia="Times New Roman" w:hAnsi="Century Gothic" w:cs="Arial"/>
                      <w:sz w:val="18"/>
                      <w:szCs w:val="18"/>
                    </w:rPr>
                    <w:t>B</w:t>
                  </w:r>
                  <w:r w:rsidR="003F79C9">
                    <w:rPr>
                      <w:rFonts w:ascii="Century Gothic" w:eastAsia="Times New Roman" w:hAnsi="Century Gothic" w:cs="Arial"/>
                      <w:sz w:val="18"/>
                      <w:szCs w:val="18"/>
                    </w:rPr>
                    <w:t>ILL_DISCOUNT_</w:t>
                  </w:r>
                  <w:r w:rsidR="00517B7A">
                    <w:rPr>
                      <w:rFonts w:ascii="Century Gothic" w:eastAsia="Times New Roman" w:hAnsi="Century Gothic" w:cs="Arial"/>
                      <w:sz w:val="18"/>
                      <w:szCs w:val="18"/>
                    </w:rPr>
                    <w:t>XXXXXX</w:t>
                  </w:r>
                  <w:r w:rsidRPr="00634B24">
                    <w:rPr>
                      <w:rFonts w:ascii="Century Gothic" w:eastAsia="Times New Roman" w:hAnsi="Century Gothic" w:cs="Arial"/>
                      <w:sz w:val="18"/>
                      <w:szCs w:val="18"/>
                    </w:rPr>
                    <w:t>.txt</w:t>
                  </w:r>
                </w:p>
                <w:p w14:paraId="1575DCD8" w14:textId="77777777" w:rsidR="000E5394"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Where: </w:t>
                  </w:r>
                </w:p>
                <w:p w14:paraId="65A60343" w14:textId="2B1C4961" w:rsidR="000E5394" w:rsidRPr="00314A6B" w:rsidRDefault="000E5394" w:rsidP="000E5394">
                  <w:pPr>
                    <w:rPr>
                      <w:rFonts w:ascii="Century Gothic" w:eastAsia="Times New Roman" w:hAnsi="Century Gothic" w:cs="Arial"/>
                      <w:sz w:val="18"/>
                      <w:szCs w:val="18"/>
                    </w:rPr>
                  </w:pPr>
                  <w:r>
                    <w:rPr>
                      <w:rFonts w:ascii="Century Gothic" w:eastAsia="Times New Roman" w:hAnsi="Century Gothic" w:cs="Arial"/>
                      <w:sz w:val="18"/>
                      <w:szCs w:val="18"/>
                    </w:rPr>
                    <w:t>&lt;</w:t>
                  </w:r>
                  <w:r w:rsidRPr="00634B24">
                    <w:rPr>
                      <w:rFonts w:ascii="Century Gothic" w:eastAsia="Times New Roman" w:hAnsi="Century Gothic" w:cs="Arial"/>
                      <w:sz w:val="18"/>
                      <w:szCs w:val="18"/>
                    </w:rPr>
                    <w:t>MMDD</w:t>
                  </w:r>
                  <w:r w:rsidR="00517B7A">
                    <w:rPr>
                      <w:rFonts w:ascii="Century Gothic" w:eastAsia="Times New Roman" w:hAnsi="Century Gothic" w:cs="Arial"/>
                      <w:sz w:val="18"/>
                      <w:szCs w:val="18"/>
                    </w:rPr>
                    <w:t>YYYY</w:t>
                  </w:r>
                  <w:r>
                    <w:rPr>
                      <w:rFonts w:ascii="Century Gothic" w:eastAsia="Times New Roman" w:hAnsi="Century Gothic" w:cs="Arial"/>
                      <w:sz w:val="18"/>
                      <w:szCs w:val="18"/>
                    </w:rPr>
                    <w:t>&gt; = File creation date</w:t>
                  </w:r>
                </w:p>
              </w:tc>
            </w:tr>
            <w:tr w:rsidR="000E5394" w:rsidRPr="00702CCB" w14:paraId="23E0BA8B" w14:textId="77777777" w:rsidTr="006E4EEF">
              <w:trPr>
                <w:trHeight w:val="270"/>
              </w:trPr>
              <w:tc>
                <w:tcPr>
                  <w:tcW w:w="1149" w:type="dxa"/>
                  <w:shd w:val="clear" w:color="000000" w:fill="A6A6A6"/>
                  <w:vAlign w:val="center"/>
                </w:tcPr>
                <w:p w14:paraId="78B9F81E" w14:textId="77777777" w:rsidR="000E5394" w:rsidRPr="00BD2429" w:rsidRDefault="000E5394" w:rsidP="000E5394">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Record Format</w:t>
                  </w:r>
                </w:p>
              </w:tc>
              <w:tc>
                <w:tcPr>
                  <w:tcW w:w="5260" w:type="dxa"/>
                  <w:shd w:val="clear" w:color="auto" w:fill="auto"/>
                  <w:vAlign w:val="center"/>
                </w:tcPr>
                <w:p w14:paraId="11707FBA" w14:textId="77777777" w:rsidR="000E5394" w:rsidRPr="00702CCB" w:rsidRDefault="000E5394" w:rsidP="000E5394">
                  <w:pPr>
                    <w:rPr>
                      <w:rFonts w:ascii="Century Gothic" w:eastAsia="Times New Roman" w:hAnsi="Century Gothic" w:cs="Arial"/>
                      <w:sz w:val="18"/>
                      <w:szCs w:val="18"/>
                    </w:rPr>
                  </w:pPr>
                  <w:r w:rsidRPr="006677F4">
                    <w:rPr>
                      <w:rFonts w:ascii="Century Gothic" w:eastAsia="Times New Roman" w:hAnsi="Century Gothic" w:cs="Arial"/>
                      <w:sz w:val="18"/>
                      <w:szCs w:val="18"/>
                    </w:rPr>
                    <w:t>Column Delim</w:t>
                  </w:r>
                  <w:r>
                    <w:rPr>
                      <w:rFonts w:ascii="Century Gothic" w:eastAsia="Times New Roman" w:hAnsi="Century Gothic" w:cs="Arial"/>
                      <w:sz w:val="18"/>
                      <w:szCs w:val="18"/>
                    </w:rPr>
                    <w:t>i</w:t>
                  </w:r>
                  <w:r w:rsidRPr="006677F4">
                    <w:rPr>
                      <w:rFonts w:ascii="Century Gothic" w:eastAsia="Times New Roman" w:hAnsi="Century Gothic" w:cs="Arial"/>
                      <w:sz w:val="18"/>
                      <w:szCs w:val="18"/>
                    </w:rPr>
                    <w:t xml:space="preserve">ter: </w:t>
                  </w:r>
                  <w:proofErr w:type="gramStart"/>
                  <w:r w:rsidRPr="006677F4">
                    <w:rPr>
                      <w:rFonts w:ascii="Century Gothic" w:eastAsia="Times New Roman" w:hAnsi="Century Gothic" w:cs="Arial"/>
                      <w:sz w:val="18"/>
                      <w:szCs w:val="18"/>
                    </w:rPr>
                    <w:t>Pipe(</w:t>
                  </w:r>
                  <w:proofErr w:type="gramEnd"/>
                  <w:r w:rsidRPr="006677F4">
                    <w:rPr>
                      <w:rFonts w:ascii="Century Gothic" w:eastAsia="Times New Roman" w:hAnsi="Century Gothic" w:cs="Arial"/>
                      <w:sz w:val="18"/>
                      <w:szCs w:val="18"/>
                    </w:rPr>
                    <w:t>|)</w:t>
                  </w:r>
                </w:p>
              </w:tc>
            </w:tr>
            <w:tr w:rsidR="000E5394" w:rsidRPr="00702CCB" w14:paraId="544F80BF" w14:textId="77777777" w:rsidTr="006E4EEF">
              <w:trPr>
                <w:trHeight w:val="270"/>
              </w:trPr>
              <w:tc>
                <w:tcPr>
                  <w:tcW w:w="6409" w:type="dxa"/>
                  <w:gridSpan w:val="2"/>
                  <w:shd w:val="clear" w:color="000000" w:fill="A6A6A6"/>
                  <w:vAlign w:val="center"/>
                </w:tcPr>
                <w:p w14:paraId="33DA2F25" w14:textId="77777777" w:rsidR="000E5394" w:rsidRPr="00702CCB" w:rsidRDefault="000E5394" w:rsidP="000E5394">
                  <w:pPr>
                    <w:jc w:val="center"/>
                    <w:rPr>
                      <w:rFonts w:ascii="Century Gothic" w:eastAsia="Times New Roman" w:hAnsi="Century Gothic" w:cs="Arial"/>
                      <w:b/>
                      <w:bCs/>
                      <w:sz w:val="18"/>
                      <w:szCs w:val="18"/>
                    </w:rPr>
                  </w:pPr>
                  <w:r w:rsidRPr="00702CCB">
                    <w:rPr>
                      <w:rFonts w:ascii="Century Gothic" w:eastAsia="Times New Roman" w:hAnsi="Century Gothic" w:cs="Arial"/>
                      <w:b/>
                      <w:bCs/>
                      <w:color w:val="FFFFFF" w:themeColor="background1"/>
                      <w:sz w:val="18"/>
                      <w:szCs w:val="18"/>
                    </w:rPr>
                    <w:t>Record Structure</w:t>
                  </w:r>
                </w:p>
              </w:tc>
            </w:tr>
            <w:tr w:rsidR="000E5394" w:rsidRPr="00702CCB" w14:paraId="68788358" w14:textId="77777777" w:rsidTr="006E4EEF">
              <w:trPr>
                <w:trHeight w:val="270"/>
              </w:trPr>
              <w:tc>
                <w:tcPr>
                  <w:tcW w:w="6409" w:type="dxa"/>
                  <w:gridSpan w:val="2"/>
                  <w:shd w:val="clear" w:color="auto" w:fill="auto"/>
                  <w:vAlign w:val="center"/>
                </w:tcPr>
                <w:tbl>
                  <w:tblPr>
                    <w:tblStyle w:val="TableGrid"/>
                    <w:tblW w:w="6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96"/>
                    <w:gridCol w:w="2749"/>
                    <w:gridCol w:w="1710"/>
                  </w:tblGrid>
                  <w:tr w:rsidR="000E5394" w:rsidRPr="00702CCB" w14:paraId="48998A2D" w14:textId="77777777" w:rsidTr="006E4EEF">
                    <w:trPr>
                      <w:trHeight w:val="209"/>
                    </w:trPr>
                    <w:tc>
                      <w:tcPr>
                        <w:tcW w:w="1796" w:type="dxa"/>
                        <w:shd w:val="clear" w:color="auto" w:fill="A6A6A6" w:themeFill="background1" w:themeFillShade="A6"/>
                      </w:tcPr>
                      <w:p w14:paraId="090B0538" w14:textId="77777777" w:rsidR="000E5394" w:rsidRPr="00702CCB" w:rsidRDefault="000E5394" w:rsidP="000E5394">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Field Name</w:t>
                        </w:r>
                      </w:p>
                    </w:tc>
                    <w:tc>
                      <w:tcPr>
                        <w:tcW w:w="2749" w:type="dxa"/>
                        <w:shd w:val="clear" w:color="auto" w:fill="A6A6A6" w:themeFill="background1" w:themeFillShade="A6"/>
                      </w:tcPr>
                      <w:p w14:paraId="06D3E30E" w14:textId="77777777" w:rsidR="000E5394" w:rsidRPr="00702CCB" w:rsidRDefault="000E5394" w:rsidP="000E5394">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Description</w:t>
                        </w:r>
                      </w:p>
                    </w:tc>
                    <w:tc>
                      <w:tcPr>
                        <w:tcW w:w="1710" w:type="dxa"/>
                        <w:shd w:val="clear" w:color="auto" w:fill="A6A6A6" w:themeFill="background1" w:themeFillShade="A6"/>
                      </w:tcPr>
                      <w:p w14:paraId="09BA3BEC" w14:textId="77777777" w:rsidR="000E5394" w:rsidRPr="00702CCB" w:rsidRDefault="000E5394" w:rsidP="000E5394">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Sample</w:t>
                        </w:r>
                      </w:p>
                    </w:tc>
                  </w:tr>
                  <w:tr w:rsidR="000E5394" w:rsidRPr="00702CCB" w14:paraId="4574118E" w14:textId="77777777" w:rsidTr="006E4EEF">
                    <w:trPr>
                      <w:trHeight w:val="485"/>
                    </w:trPr>
                    <w:tc>
                      <w:tcPr>
                        <w:tcW w:w="1796" w:type="dxa"/>
                      </w:tcPr>
                      <w:p w14:paraId="4556B817" w14:textId="2BF0B3D4" w:rsidR="000E5394" w:rsidRPr="00702CCB" w:rsidRDefault="000E5394" w:rsidP="000E5394">
                        <w:pPr>
                          <w:rPr>
                            <w:rFonts w:ascii="Century Gothic" w:eastAsia="Times New Roman" w:hAnsi="Century Gothic" w:cs="Arial"/>
                            <w:sz w:val="18"/>
                            <w:szCs w:val="18"/>
                          </w:rPr>
                        </w:pPr>
                        <w:r w:rsidRPr="006677F4">
                          <w:rPr>
                            <w:rFonts w:ascii="Century Gothic" w:eastAsia="Times New Roman" w:hAnsi="Century Gothic" w:cs="Arial"/>
                            <w:sz w:val="18"/>
                            <w:szCs w:val="18"/>
                          </w:rPr>
                          <w:t>ACCOUNT</w:t>
                        </w:r>
                        <w:r w:rsidR="00481966">
                          <w:rPr>
                            <w:rFonts w:ascii="Century Gothic" w:eastAsia="Times New Roman" w:hAnsi="Century Gothic" w:cs="Arial"/>
                            <w:sz w:val="18"/>
                            <w:szCs w:val="18"/>
                          </w:rPr>
                          <w:t xml:space="preserve"> ID</w:t>
                        </w:r>
                      </w:p>
                    </w:tc>
                    <w:tc>
                      <w:tcPr>
                        <w:tcW w:w="2749" w:type="dxa"/>
                      </w:tcPr>
                      <w:p w14:paraId="2AE118BB" w14:textId="77777777" w:rsidR="000E5394" w:rsidRDefault="000E5394" w:rsidP="000E5394">
                        <w:pPr>
                          <w:rPr>
                            <w:rFonts w:ascii="Century Gothic" w:eastAsia="Times New Roman" w:hAnsi="Century Gothic" w:cs="Arial"/>
                            <w:sz w:val="18"/>
                            <w:szCs w:val="18"/>
                          </w:rPr>
                        </w:pPr>
                        <w:r>
                          <w:rPr>
                            <w:rFonts w:ascii="Century Gothic" w:eastAsia="Times New Roman" w:hAnsi="Century Gothic" w:cs="Arial"/>
                            <w:sz w:val="18"/>
                            <w:szCs w:val="18"/>
                          </w:rPr>
                          <w:t>10-digits Account Number</w:t>
                        </w:r>
                      </w:p>
                      <w:p w14:paraId="185030C1" w14:textId="77777777" w:rsidR="000E5394"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Format: Numeric</w:t>
                        </w:r>
                      </w:p>
                      <w:p w14:paraId="187E97A0" w14:textId="08F9702C" w:rsidR="00E36521" w:rsidRPr="009B0D11" w:rsidRDefault="00000296" w:rsidP="00E36521">
                        <w:pPr>
                          <w:rPr>
                            <w:rFonts w:ascii="Century Gothic" w:eastAsia="Times New Roman" w:hAnsi="Century Gothic" w:cs="Arial"/>
                            <w:b/>
                            <w:bCs/>
                            <w:sz w:val="18"/>
                            <w:szCs w:val="18"/>
                          </w:rPr>
                        </w:pPr>
                        <w:r>
                          <w:rPr>
                            <w:rFonts w:ascii="Century Gothic" w:eastAsia="Times New Roman" w:hAnsi="Century Gothic" w:cs="Arial"/>
                            <w:b/>
                            <w:bCs/>
                            <w:sz w:val="18"/>
                            <w:szCs w:val="18"/>
                          </w:rPr>
                          <w:t>Len</w:t>
                        </w:r>
                        <w:r w:rsidR="00E36521">
                          <w:rPr>
                            <w:rFonts w:ascii="Century Gothic" w:eastAsia="Times New Roman" w:hAnsi="Century Gothic" w:cs="Arial"/>
                            <w:b/>
                            <w:bCs/>
                            <w:sz w:val="18"/>
                            <w:szCs w:val="18"/>
                          </w:rPr>
                          <w:t>gth: 10</w:t>
                        </w:r>
                      </w:p>
                    </w:tc>
                    <w:tc>
                      <w:tcPr>
                        <w:tcW w:w="1710" w:type="dxa"/>
                      </w:tcPr>
                      <w:p w14:paraId="4B8B98DC" w14:textId="77777777" w:rsidR="000E5394" w:rsidRPr="00702CCB" w:rsidRDefault="000E5394"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0123498765</w:t>
                        </w:r>
                      </w:p>
                    </w:tc>
                  </w:tr>
                  <w:tr w:rsidR="000E5394" w:rsidRPr="00702CCB" w14:paraId="700960CD" w14:textId="77777777" w:rsidTr="006E4EEF">
                    <w:trPr>
                      <w:trHeight w:val="629"/>
                    </w:trPr>
                    <w:tc>
                      <w:tcPr>
                        <w:tcW w:w="1796" w:type="dxa"/>
                      </w:tcPr>
                      <w:p w14:paraId="10D24211" w14:textId="4C5AD85B" w:rsidR="000E5394" w:rsidRDefault="00770F74" w:rsidP="000E5394">
                        <w:pPr>
                          <w:rPr>
                            <w:rFonts w:ascii="Century Gothic" w:eastAsia="Times New Roman" w:hAnsi="Century Gothic" w:cs="Arial"/>
                            <w:sz w:val="18"/>
                            <w:szCs w:val="18"/>
                          </w:rPr>
                        </w:pPr>
                        <w:r>
                          <w:rPr>
                            <w:rFonts w:ascii="Century Gothic" w:eastAsia="Times New Roman" w:hAnsi="Century Gothic" w:cs="Arial"/>
                            <w:sz w:val="18"/>
                            <w:szCs w:val="18"/>
                          </w:rPr>
                          <w:t>CAMPAIGN_START_DATE</w:t>
                        </w:r>
                      </w:p>
                    </w:tc>
                    <w:tc>
                      <w:tcPr>
                        <w:tcW w:w="2749" w:type="dxa"/>
                      </w:tcPr>
                      <w:p w14:paraId="6D3D329B" w14:textId="5466FDAA" w:rsidR="000E5394" w:rsidRDefault="00770F74" w:rsidP="000E5394">
                        <w:pPr>
                          <w:rPr>
                            <w:rFonts w:ascii="Century Gothic" w:eastAsia="Times New Roman" w:hAnsi="Century Gothic" w:cs="Arial"/>
                            <w:sz w:val="18"/>
                            <w:szCs w:val="18"/>
                          </w:rPr>
                        </w:pPr>
                        <w:r>
                          <w:rPr>
                            <w:rFonts w:ascii="Century Gothic" w:eastAsia="Times New Roman" w:hAnsi="Century Gothic" w:cs="Arial"/>
                            <w:sz w:val="18"/>
                            <w:szCs w:val="18"/>
                          </w:rPr>
                          <w:t>Date where Campai</w:t>
                        </w:r>
                        <w:r w:rsidR="004E0378">
                          <w:rPr>
                            <w:rFonts w:ascii="Century Gothic" w:eastAsia="Times New Roman" w:hAnsi="Century Gothic" w:cs="Arial"/>
                            <w:sz w:val="18"/>
                            <w:szCs w:val="18"/>
                          </w:rPr>
                          <w:t>gn was sent to KENAN</w:t>
                        </w:r>
                      </w:p>
                      <w:p w14:paraId="3566C5D7" w14:textId="1F37C087" w:rsidR="000E5394" w:rsidRPr="002131CA"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Format: </w:t>
                        </w:r>
                        <w:r w:rsidR="00532E61">
                          <w:rPr>
                            <w:rFonts w:ascii="Century Gothic" w:eastAsia="Times New Roman" w:hAnsi="Century Gothic" w:cs="Arial"/>
                            <w:b/>
                            <w:bCs/>
                            <w:sz w:val="18"/>
                            <w:szCs w:val="18"/>
                          </w:rPr>
                          <w:t>Date and Time</w:t>
                        </w:r>
                      </w:p>
                      <w:p w14:paraId="58832229" w14:textId="73FCA9B5" w:rsidR="007B5E6F" w:rsidRPr="002131CA" w:rsidRDefault="00532E61" w:rsidP="002131CA">
                        <w:r w:rsidRPr="002131CA">
                          <w:rPr>
                            <w:rFonts w:ascii="Century Gothic" w:hAnsi="Century Gothic"/>
                            <w:sz w:val="18"/>
                            <w:szCs w:val="18"/>
                          </w:rPr>
                          <w:t>YYYYMMDDHHMMSS</w:t>
                        </w:r>
                      </w:p>
                      <w:p w14:paraId="5FCB597F" w14:textId="7A71A610" w:rsidR="00E36521" w:rsidRDefault="00E36521" w:rsidP="000E5394">
                        <w:pPr>
                          <w:rPr>
                            <w:rFonts w:ascii="Century Gothic" w:eastAsia="Times New Roman" w:hAnsi="Century Gothic" w:cs="Arial"/>
                            <w:sz w:val="18"/>
                            <w:szCs w:val="18"/>
                          </w:rPr>
                        </w:pPr>
                        <w:r>
                          <w:rPr>
                            <w:rFonts w:ascii="Century Gothic" w:eastAsia="Times New Roman" w:hAnsi="Century Gothic" w:cs="Arial"/>
                            <w:b/>
                            <w:bCs/>
                            <w:sz w:val="18"/>
                            <w:szCs w:val="18"/>
                          </w:rPr>
                          <w:t>Length: 14</w:t>
                        </w:r>
                      </w:p>
                    </w:tc>
                    <w:tc>
                      <w:tcPr>
                        <w:tcW w:w="1710" w:type="dxa"/>
                      </w:tcPr>
                      <w:p w14:paraId="17353A47" w14:textId="3FED8BAE" w:rsidR="000E5394" w:rsidRPr="00B620BD" w:rsidRDefault="002131CA"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20220728</w:t>
                        </w:r>
                        <w:r w:rsidR="00F656E0">
                          <w:rPr>
                            <w:rFonts w:ascii="Century Gothic" w:eastAsia="Times New Roman" w:hAnsi="Century Gothic" w:cs="Arial"/>
                            <w:sz w:val="18"/>
                            <w:szCs w:val="18"/>
                          </w:rPr>
                          <w:t>082906</w:t>
                        </w:r>
                      </w:p>
                    </w:tc>
                  </w:tr>
                  <w:tr w:rsidR="000E5394" w:rsidRPr="00702CCB" w14:paraId="1F6FDDBC" w14:textId="77777777" w:rsidTr="006E4EEF">
                    <w:trPr>
                      <w:trHeight w:val="332"/>
                    </w:trPr>
                    <w:tc>
                      <w:tcPr>
                        <w:tcW w:w="1796" w:type="dxa"/>
                      </w:tcPr>
                      <w:p w14:paraId="32D37C5A" w14:textId="1DF8E354" w:rsidR="000E5394" w:rsidRDefault="00324AB0" w:rsidP="000E5394">
                        <w:pPr>
                          <w:rPr>
                            <w:rFonts w:ascii="Century Gothic" w:eastAsia="Times New Roman" w:hAnsi="Century Gothic" w:cs="Arial"/>
                            <w:sz w:val="18"/>
                            <w:szCs w:val="18"/>
                          </w:rPr>
                        </w:pPr>
                        <w:r>
                          <w:rPr>
                            <w:rFonts w:ascii="Century Gothic" w:eastAsia="Times New Roman" w:hAnsi="Century Gothic" w:cs="Arial"/>
                            <w:sz w:val="18"/>
                            <w:szCs w:val="18"/>
                          </w:rPr>
                          <w:t>CAMPAIGN_END</w:t>
                        </w:r>
                        <w:r w:rsidR="000E5394">
                          <w:rPr>
                            <w:rFonts w:ascii="Century Gothic" w:eastAsia="Times New Roman" w:hAnsi="Century Gothic" w:cs="Arial"/>
                            <w:sz w:val="18"/>
                            <w:szCs w:val="18"/>
                          </w:rPr>
                          <w:t>_DATE</w:t>
                        </w:r>
                      </w:p>
                    </w:tc>
                    <w:tc>
                      <w:tcPr>
                        <w:tcW w:w="2749" w:type="dxa"/>
                      </w:tcPr>
                      <w:p w14:paraId="48129B02" w14:textId="4B4F6115" w:rsidR="00BC642F" w:rsidRPr="004E6AC9" w:rsidRDefault="00BC642F" w:rsidP="00BF45B6">
                        <w:pPr>
                          <w:rPr>
                            <w:rFonts w:ascii="Century Gothic" w:eastAsia="Times New Roman" w:hAnsi="Century Gothic" w:cs="Arial"/>
                            <w:sz w:val="18"/>
                            <w:szCs w:val="18"/>
                          </w:rPr>
                        </w:pPr>
                        <w:r w:rsidRPr="00E512A3">
                          <w:rPr>
                            <w:rFonts w:ascii="Century Gothic" w:eastAsia="Times New Roman" w:hAnsi="Century Gothic" w:cs="Arial"/>
                            <w:sz w:val="18"/>
                            <w:szCs w:val="18"/>
                          </w:rPr>
                          <w:t xml:space="preserve">Based on Validity </w:t>
                        </w:r>
                        <w:r w:rsidR="00BF45B6">
                          <w:rPr>
                            <w:rFonts w:ascii="Century Gothic" w:eastAsia="Times New Roman" w:hAnsi="Century Gothic" w:cs="Arial"/>
                            <w:sz w:val="18"/>
                            <w:szCs w:val="18"/>
                          </w:rPr>
                          <w:t>field</w:t>
                        </w:r>
                      </w:p>
                      <w:p w14:paraId="1328A5F2" w14:textId="77777777" w:rsidR="00B4510A" w:rsidRPr="002131CA" w:rsidRDefault="00B4510A" w:rsidP="00B4510A">
                        <w:pPr>
                          <w:rPr>
                            <w:rFonts w:ascii="Century Gothic" w:eastAsia="Times New Roman" w:hAnsi="Century Gothic" w:cs="Arial"/>
                            <w:b/>
                            <w:bCs/>
                            <w:sz w:val="18"/>
                            <w:szCs w:val="18"/>
                          </w:rPr>
                        </w:pPr>
                        <w:r>
                          <w:rPr>
                            <w:rFonts w:ascii="Century Gothic" w:eastAsia="Times New Roman" w:hAnsi="Century Gothic" w:cs="Arial"/>
                            <w:b/>
                            <w:bCs/>
                            <w:sz w:val="18"/>
                            <w:szCs w:val="18"/>
                          </w:rPr>
                          <w:t>Format: Date and Time</w:t>
                        </w:r>
                      </w:p>
                      <w:p w14:paraId="1973011E" w14:textId="77777777" w:rsidR="00B4510A" w:rsidRPr="002131CA" w:rsidRDefault="00B4510A" w:rsidP="00B4510A">
                        <w:r w:rsidRPr="002131CA">
                          <w:rPr>
                            <w:rFonts w:ascii="Century Gothic" w:hAnsi="Century Gothic"/>
                            <w:sz w:val="18"/>
                            <w:szCs w:val="18"/>
                          </w:rPr>
                          <w:t>YYYYMMDDHHMMSS</w:t>
                        </w:r>
                      </w:p>
                      <w:p w14:paraId="6BCCAAE7" w14:textId="6BFEAB52" w:rsidR="000E5394" w:rsidRDefault="00B4510A" w:rsidP="00B4510A">
                        <w:pPr>
                          <w:rPr>
                            <w:rFonts w:ascii="Century Gothic" w:eastAsia="Times New Roman" w:hAnsi="Century Gothic" w:cs="Arial"/>
                            <w:sz w:val="18"/>
                            <w:szCs w:val="18"/>
                          </w:rPr>
                        </w:pPr>
                        <w:r>
                          <w:rPr>
                            <w:rFonts w:ascii="Century Gothic" w:eastAsia="Times New Roman" w:hAnsi="Century Gothic" w:cs="Arial"/>
                            <w:b/>
                            <w:bCs/>
                            <w:sz w:val="18"/>
                            <w:szCs w:val="18"/>
                          </w:rPr>
                          <w:t>Length: 14</w:t>
                        </w:r>
                      </w:p>
                    </w:tc>
                    <w:tc>
                      <w:tcPr>
                        <w:tcW w:w="1710" w:type="dxa"/>
                      </w:tcPr>
                      <w:p w14:paraId="25C55C3A" w14:textId="46826070" w:rsidR="000E5394" w:rsidRPr="009B0D11" w:rsidRDefault="00F656E0"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20220801082906</w:t>
                        </w:r>
                      </w:p>
                    </w:tc>
                  </w:tr>
                  <w:tr w:rsidR="000E5394" w:rsidRPr="00702CCB" w14:paraId="267CD626" w14:textId="77777777" w:rsidTr="006E4EEF">
                    <w:trPr>
                      <w:trHeight w:val="642"/>
                    </w:trPr>
                    <w:tc>
                      <w:tcPr>
                        <w:tcW w:w="1796" w:type="dxa"/>
                      </w:tcPr>
                      <w:p w14:paraId="219A45C6" w14:textId="4CDD4D85" w:rsidR="000E5394" w:rsidRPr="00B620BD" w:rsidRDefault="00324AB0" w:rsidP="000E5394">
                        <w:pPr>
                          <w:rPr>
                            <w:rFonts w:ascii="Century Gothic" w:eastAsia="Times New Roman" w:hAnsi="Century Gothic" w:cs="Arial"/>
                            <w:sz w:val="18"/>
                            <w:szCs w:val="18"/>
                          </w:rPr>
                        </w:pPr>
                        <w:r>
                          <w:rPr>
                            <w:rFonts w:ascii="Century Gothic" w:eastAsia="Times New Roman" w:hAnsi="Century Gothic" w:cs="Arial"/>
                            <w:sz w:val="18"/>
                            <w:szCs w:val="18"/>
                          </w:rPr>
                          <w:t>DI</w:t>
                        </w:r>
                        <w:r w:rsidR="00B61A2F">
                          <w:rPr>
                            <w:rFonts w:ascii="Century Gothic" w:eastAsia="Times New Roman" w:hAnsi="Century Gothic" w:cs="Arial"/>
                            <w:sz w:val="18"/>
                            <w:szCs w:val="18"/>
                          </w:rPr>
                          <w:t>S</w:t>
                        </w:r>
                        <w:r>
                          <w:rPr>
                            <w:rFonts w:ascii="Century Gothic" w:eastAsia="Times New Roman" w:hAnsi="Century Gothic" w:cs="Arial"/>
                            <w:sz w:val="18"/>
                            <w:szCs w:val="18"/>
                          </w:rPr>
                          <w:t>COUNT</w:t>
                        </w:r>
                        <w:r w:rsidR="000E5394">
                          <w:rPr>
                            <w:rFonts w:ascii="Century Gothic" w:eastAsia="Times New Roman" w:hAnsi="Century Gothic" w:cs="Arial"/>
                            <w:sz w:val="18"/>
                            <w:szCs w:val="18"/>
                          </w:rPr>
                          <w:t>_</w:t>
                        </w:r>
                        <w:r>
                          <w:rPr>
                            <w:rFonts w:ascii="Century Gothic" w:eastAsia="Times New Roman" w:hAnsi="Century Gothic" w:cs="Arial"/>
                            <w:sz w:val="18"/>
                            <w:szCs w:val="18"/>
                          </w:rPr>
                          <w:t>AMOUNT</w:t>
                        </w:r>
                      </w:p>
                    </w:tc>
                    <w:tc>
                      <w:tcPr>
                        <w:tcW w:w="2749" w:type="dxa"/>
                      </w:tcPr>
                      <w:p w14:paraId="3673738E" w14:textId="6731EDAB" w:rsidR="000E5394" w:rsidRDefault="007333E8" w:rsidP="000E5394">
                        <w:pPr>
                          <w:rPr>
                            <w:rFonts w:ascii="Century Gothic" w:eastAsia="Times New Roman" w:hAnsi="Century Gothic" w:cs="Arial"/>
                            <w:sz w:val="18"/>
                            <w:szCs w:val="18"/>
                          </w:rPr>
                        </w:pPr>
                        <w:r>
                          <w:rPr>
                            <w:rFonts w:ascii="Century Gothic" w:eastAsia="Times New Roman" w:hAnsi="Century Gothic" w:cs="Arial"/>
                            <w:sz w:val="18"/>
                            <w:szCs w:val="18"/>
                          </w:rPr>
                          <w:t xml:space="preserve">Discount </w:t>
                        </w:r>
                        <w:r w:rsidR="00A921A0">
                          <w:rPr>
                            <w:rFonts w:ascii="Century Gothic" w:eastAsia="Times New Roman" w:hAnsi="Century Gothic" w:cs="Arial"/>
                            <w:sz w:val="18"/>
                            <w:szCs w:val="18"/>
                          </w:rPr>
                          <w:t>Amount indicated in campaign</w:t>
                        </w:r>
                        <w:r w:rsidR="000E5394">
                          <w:rPr>
                            <w:rFonts w:ascii="Century Gothic" w:eastAsia="Times New Roman" w:hAnsi="Century Gothic" w:cs="Arial"/>
                            <w:sz w:val="18"/>
                            <w:szCs w:val="18"/>
                          </w:rPr>
                          <w:t xml:space="preserve"> </w:t>
                        </w:r>
                      </w:p>
                      <w:p w14:paraId="781D1B74" w14:textId="77777777" w:rsidR="000E5394"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Format: </w:t>
                        </w:r>
                        <w:r w:rsidR="00A921A0">
                          <w:rPr>
                            <w:rFonts w:ascii="Century Gothic" w:eastAsia="Times New Roman" w:hAnsi="Century Gothic" w:cs="Arial"/>
                            <w:b/>
                            <w:bCs/>
                            <w:sz w:val="18"/>
                            <w:szCs w:val="18"/>
                          </w:rPr>
                          <w:t>Numeric</w:t>
                        </w:r>
                      </w:p>
                      <w:p w14:paraId="0624D206" w14:textId="65149971" w:rsidR="00EE2089" w:rsidRDefault="00EE2089" w:rsidP="000E5394">
                        <w:pPr>
                          <w:rPr>
                            <w:rFonts w:ascii="Century Gothic" w:eastAsia="Times New Roman" w:hAnsi="Century Gothic" w:cs="Arial"/>
                            <w:sz w:val="18"/>
                            <w:szCs w:val="18"/>
                          </w:rPr>
                        </w:pPr>
                        <w:r>
                          <w:rPr>
                            <w:rFonts w:ascii="Century Gothic" w:eastAsia="Times New Roman" w:hAnsi="Century Gothic" w:cs="Arial"/>
                            <w:b/>
                            <w:bCs/>
                            <w:sz w:val="18"/>
                            <w:szCs w:val="18"/>
                          </w:rPr>
                          <w:t>Length:</w:t>
                        </w:r>
                      </w:p>
                    </w:tc>
                    <w:tc>
                      <w:tcPr>
                        <w:tcW w:w="1710" w:type="dxa"/>
                      </w:tcPr>
                      <w:p w14:paraId="4D99F5F0" w14:textId="0F029A30" w:rsidR="000E5394" w:rsidRPr="009B0D11" w:rsidRDefault="00B266AA"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74262F" w:rsidRPr="00702CCB" w14:paraId="40736FB4" w14:textId="77777777" w:rsidTr="00B6118C">
                    <w:trPr>
                      <w:trHeight w:val="642"/>
                    </w:trPr>
                    <w:tc>
                      <w:tcPr>
                        <w:tcW w:w="1796" w:type="dxa"/>
                        <w:shd w:val="clear" w:color="auto" w:fill="auto"/>
                      </w:tcPr>
                      <w:p w14:paraId="00FC8C48" w14:textId="54F8A156" w:rsidR="0074262F" w:rsidRPr="00B6118C" w:rsidRDefault="0074262F" w:rsidP="000E5394">
                        <w:pPr>
                          <w:rPr>
                            <w:rFonts w:ascii="Century Gothic" w:eastAsia="Times New Roman" w:hAnsi="Century Gothic" w:cs="Arial"/>
                            <w:sz w:val="18"/>
                            <w:szCs w:val="18"/>
                          </w:rPr>
                        </w:pPr>
                        <w:r w:rsidRPr="00B6118C">
                          <w:rPr>
                            <w:rFonts w:ascii="Century Gothic" w:eastAsia="Times New Roman" w:hAnsi="Century Gothic" w:cs="Arial"/>
                            <w:sz w:val="18"/>
                            <w:szCs w:val="18"/>
                          </w:rPr>
                          <w:lastRenderedPageBreak/>
                          <w:t>Payment Required</w:t>
                        </w:r>
                      </w:p>
                    </w:tc>
                    <w:tc>
                      <w:tcPr>
                        <w:tcW w:w="2749" w:type="dxa"/>
                        <w:shd w:val="clear" w:color="auto" w:fill="auto"/>
                      </w:tcPr>
                      <w:p w14:paraId="3FC87F81" w14:textId="04E1D767" w:rsidR="00B6118C" w:rsidRPr="00B6118C" w:rsidRDefault="00B6118C" w:rsidP="00B6118C">
                        <w:pPr>
                          <w:rPr>
                            <w:rFonts w:ascii="Century Gothic" w:eastAsia="Times New Roman" w:hAnsi="Century Gothic" w:cs="Arial"/>
                            <w:sz w:val="18"/>
                            <w:szCs w:val="18"/>
                          </w:rPr>
                        </w:pPr>
                        <w:r w:rsidRPr="00B6118C">
                          <w:rPr>
                            <w:rFonts w:ascii="Century Gothic" w:eastAsia="Times New Roman" w:hAnsi="Century Gothic" w:cs="Arial"/>
                            <w:sz w:val="18"/>
                            <w:szCs w:val="18"/>
                          </w:rPr>
                          <w:t>Payment Amount indicated in campaign</w:t>
                        </w:r>
                      </w:p>
                      <w:p w14:paraId="622EAF2F" w14:textId="5E82D4C7" w:rsidR="0074262F" w:rsidRDefault="00B6118C" w:rsidP="00B6118C">
                        <w:pPr>
                          <w:rPr>
                            <w:rFonts w:ascii="Century Gothic" w:eastAsia="Times New Roman" w:hAnsi="Century Gothic" w:cs="Arial"/>
                            <w:b/>
                            <w:bCs/>
                            <w:sz w:val="18"/>
                            <w:szCs w:val="18"/>
                          </w:rPr>
                        </w:pPr>
                        <w:r w:rsidRPr="00B6118C">
                          <w:rPr>
                            <w:rFonts w:ascii="Century Gothic" w:eastAsia="Times New Roman" w:hAnsi="Century Gothic" w:cs="Arial"/>
                            <w:b/>
                            <w:bCs/>
                            <w:sz w:val="18"/>
                            <w:szCs w:val="18"/>
                          </w:rPr>
                          <w:t xml:space="preserve">Format: </w:t>
                        </w:r>
                        <w:r w:rsidR="00F13B86">
                          <w:rPr>
                            <w:rFonts w:ascii="Century Gothic" w:eastAsia="Times New Roman" w:hAnsi="Century Gothic" w:cs="Arial"/>
                            <w:b/>
                            <w:bCs/>
                            <w:sz w:val="18"/>
                            <w:szCs w:val="18"/>
                          </w:rPr>
                          <w:t>Numeric</w:t>
                        </w:r>
                      </w:p>
                      <w:p w14:paraId="739E58E1" w14:textId="46A34552" w:rsidR="00EE2089" w:rsidRPr="00B6118C" w:rsidRDefault="00EE2089" w:rsidP="00B6118C">
                        <w:pPr>
                          <w:rPr>
                            <w:rFonts w:ascii="Century Gothic" w:eastAsia="Times New Roman" w:hAnsi="Century Gothic" w:cs="Arial"/>
                            <w:sz w:val="18"/>
                            <w:szCs w:val="18"/>
                          </w:rPr>
                        </w:pPr>
                        <w:r>
                          <w:rPr>
                            <w:rFonts w:ascii="Century Gothic" w:eastAsia="Times New Roman" w:hAnsi="Century Gothic" w:cs="Arial"/>
                            <w:b/>
                            <w:bCs/>
                            <w:sz w:val="18"/>
                            <w:szCs w:val="18"/>
                          </w:rPr>
                          <w:t xml:space="preserve">Length: </w:t>
                        </w:r>
                        <w:r w:rsidR="000E3B9F">
                          <w:rPr>
                            <w:rFonts w:ascii="Century Gothic" w:eastAsia="Times New Roman" w:hAnsi="Century Gothic" w:cs="Arial"/>
                            <w:b/>
                            <w:bCs/>
                            <w:sz w:val="18"/>
                            <w:szCs w:val="18"/>
                          </w:rPr>
                          <w:t>20</w:t>
                        </w:r>
                      </w:p>
                    </w:tc>
                    <w:tc>
                      <w:tcPr>
                        <w:tcW w:w="1710" w:type="dxa"/>
                        <w:shd w:val="clear" w:color="auto" w:fill="auto"/>
                      </w:tcPr>
                      <w:p w14:paraId="1CC4AED2" w14:textId="2FE8B459" w:rsidR="0074262F" w:rsidRPr="00B6118C" w:rsidRDefault="00BF45B6"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0E5394" w:rsidRPr="00702CCB" w14:paraId="7BC1836C" w14:textId="77777777" w:rsidTr="006E4EEF">
                    <w:trPr>
                      <w:trHeight w:val="642"/>
                    </w:trPr>
                    <w:tc>
                      <w:tcPr>
                        <w:tcW w:w="1796" w:type="dxa"/>
                      </w:tcPr>
                      <w:p w14:paraId="1E30411B" w14:textId="46FD61F4" w:rsidR="000E5394" w:rsidRDefault="00B266AA" w:rsidP="000E5394">
                        <w:pPr>
                          <w:rPr>
                            <w:rFonts w:ascii="Century Gothic" w:eastAsia="Times New Roman" w:hAnsi="Century Gothic" w:cs="Arial"/>
                            <w:sz w:val="18"/>
                            <w:szCs w:val="18"/>
                          </w:rPr>
                        </w:pPr>
                        <w:r>
                          <w:rPr>
                            <w:rFonts w:ascii="Century Gothic" w:eastAsia="Times New Roman" w:hAnsi="Century Gothic" w:cs="Arial"/>
                            <w:sz w:val="18"/>
                            <w:szCs w:val="18"/>
                          </w:rPr>
                          <w:t>REMARKS</w:t>
                        </w:r>
                      </w:p>
                    </w:tc>
                    <w:tc>
                      <w:tcPr>
                        <w:tcW w:w="2749" w:type="dxa"/>
                      </w:tcPr>
                      <w:p w14:paraId="3FDD08E4" w14:textId="2A3D8EA7" w:rsidR="000E5394" w:rsidRDefault="00CE4FC6" w:rsidP="000E5394">
                        <w:pPr>
                          <w:rPr>
                            <w:rFonts w:ascii="Century Gothic" w:eastAsia="Times New Roman" w:hAnsi="Century Gothic" w:cs="Arial"/>
                            <w:sz w:val="18"/>
                            <w:szCs w:val="18"/>
                          </w:rPr>
                        </w:pPr>
                        <w:r>
                          <w:rPr>
                            <w:rFonts w:ascii="Century Gothic" w:eastAsia="Times New Roman" w:hAnsi="Century Gothic" w:cs="Arial"/>
                            <w:sz w:val="18"/>
                            <w:szCs w:val="18"/>
                          </w:rPr>
                          <w:t>Free Text</w:t>
                        </w:r>
                      </w:p>
                      <w:p w14:paraId="1EE122FE" w14:textId="77777777" w:rsidR="000E5394" w:rsidRDefault="000E5394"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Format: </w:t>
                        </w:r>
                        <w:r w:rsidR="00CE4FC6">
                          <w:rPr>
                            <w:rFonts w:ascii="Century Gothic" w:eastAsia="Times New Roman" w:hAnsi="Century Gothic" w:cs="Arial"/>
                            <w:b/>
                            <w:bCs/>
                            <w:sz w:val="18"/>
                            <w:szCs w:val="18"/>
                          </w:rPr>
                          <w:t>String</w:t>
                        </w:r>
                      </w:p>
                      <w:p w14:paraId="1DAADCB6" w14:textId="062F86C6" w:rsidR="000E3B9F" w:rsidRDefault="000E3B9F" w:rsidP="000E5394">
                        <w:pPr>
                          <w:rPr>
                            <w:rFonts w:ascii="Century Gothic" w:eastAsia="Times New Roman" w:hAnsi="Century Gothic" w:cs="Arial"/>
                            <w:sz w:val="18"/>
                            <w:szCs w:val="18"/>
                          </w:rPr>
                        </w:pPr>
                        <w:r>
                          <w:rPr>
                            <w:rFonts w:ascii="Century Gothic" w:eastAsia="Times New Roman" w:hAnsi="Century Gothic" w:cs="Arial"/>
                            <w:b/>
                            <w:bCs/>
                            <w:sz w:val="18"/>
                            <w:szCs w:val="18"/>
                          </w:rPr>
                          <w:t>Length:</w:t>
                        </w:r>
                      </w:p>
                    </w:tc>
                    <w:tc>
                      <w:tcPr>
                        <w:tcW w:w="1710" w:type="dxa"/>
                      </w:tcPr>
                      <w:p w14:paraId="3EE1E957" w14:textId="44FF9510" w:rsidR="000E5394" w:rsidRDefault="00CE4FC6"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Remarks</w:t>
                        </w:r>
                      </w:p>
                    </w:tc>
                  </w:tr>
                  <w:tr w:rsidR="000E5394" w:rsidRPr="00702CCB" w14:paraId="0C028867" w14:textId="77777777" w:rsidTr="006E4EEF">
                    <w:trPr>
                      <w:trHeight w:val="642"/>
                    </w:trPr>
                    <w:tc>
                      <w:tcPr>
                        <w:tcW w:w="1796" w:type="dxa"/>
                      </w:tcPr>
                      <w:p w14:paraId="49DBB7C0" w14:textId="3BBC85BA" w:rsidR="000E5394" w:rsidRDefault="00AC074C" w:rsidP="000E5394">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0E5394">
                          <w:rPr>
                            <w:rFonts w:ascii="Century Gothic" w:eastAsia="Times New Roman" w:hAnsi="Century Gothic" w:cs="Arial"/>
                            <w:sz w:val="18"/>
                            <w:szCs w:val="18"/>
                          </w:rPr>
                          <w:t>_</w:t>
                        </w:r>
                        <w:r w:rsidR="00CE4FC6">
                          <w:rPr>
                            <w:rFonts w:ascii="Century Gothic" w:eastAsia="Times New Roman" w:hAnsi="Century Gothic" w:cs="Arial"/>
                            <w:sz w:val="18"/>
                            <w:szCs w:val="18"/>
                          </w:rPr>
                          <w:t>ID</w:t>
                        </w:r>
                      </w:p>
                    </w:tc>
                    <w:tc>
                      <w:tcPr>
                        <w:tcW w:w="2749" w:type="dxa"/>
                      </w:tcPr>
                      <w:p w14:paraId="648DD81C" w14:textId="0A47AD02" w:rsidR="000E5394" w:rsidRDefault="00AC074C" w:rsidP="000E5394">
                        <w:pPr>
                          <w:rPr>
                            <w:rFonts w:ascii="Century Gothic" w:eastAsia="Times New Roman" w:hAnsi="Century Gothic" w:cs="Arial"/>
                            <w:sz w:val="18"/>
                            <w:szCs w:val="18"/>
                          </w:rPr>
                        </w:pPr>
                        <w:r>
                          <w:rPr>
                            <w:rFonts w:ascii="Century Gothic" w:eastAsia="Times New Roman" w:hAnsi="Century Gothic" w:cs="Arial"/>
                            <w:sz w:val="18"/>
                            <w:szCs w:val="18"/>
                          </w:rPr>
                          <w:t>Transaction ID</w:t>
                        </w:r>
                      </w:p>
                      <w:p w14:paraId="402F36C0" w14:textId="77777777" w:rsidR="000E5394" w:rsidRDefault="000E5394" w:rsidP="000E5394">
                        <w:pPr>
                          <w:rPr>
                            <w:rFonts w:ascii="Century Gothic" w:eastAsia="Times New Roman" w:hAnsi="Century Gothic" w:cs="Arial"/>
                            <w:b/>
                            <w:bCs/>
                            <w:sz w:val="18"/>
                            <w:szCs w:val="18"/>
                          </w:rPr>
                        </w:pPr>
                        <w:r w:rsidRPr="005F6792">
                          <w:rPr>
                            <w:rFonts w:ascii="Century Gothic" w:eastAsia="Times New Roman" w:hAnsi="Century Gothic" w:cs="Arial"/>
                            <w:b/>
                            <w:bCs/>
                            <w:sz w:val="18"/>
                            <w:szCs w:val="18"/>
                          </w:rPr>
                          <w:t>Format:</w:t>
                        </w:r>
                        <w:r w:rsidR="00CE4FC6">
                          <w:rPr>
                            <w:rFonts w:ascii="Century Gothic" w:eastAsia="Times New Roman" w:hAnsi="Century Gothic" w:cs="Arial"/>
                            <w:b/>
                            <w:bCs/>
                            <w:sz w:val="18"/>
                            <w:szCs w:val="18"/>
                          </w:rPr>
                          <w:t xml:space="preserve"> String</w:t>
                        </w:r>
                      </w:p>
                      <w:p w14:paraId="30A89DF0" w14:textId="34165E82" w:rsidR="000E3B9F" w:rsidRPr="005F6792" w:rsidRDefault="000E3B9F" w:rsidP="000E5394">
                        <w:pPr>
                          <w:rPr>
                            <w:rFonts w:ascii="Century Gothic" w:eastAsia="Times New Roman" w:hAnsi="Century Gothic" w:cs="Arial"/>
                            <w:b/>
                            <w:bCs/>
                            <w:sz w:val="18"/>
                            <w:szCs w:val="18"/>
                          </w:rPr>
                        </w:pPr>
                        <w:r>
                          <w:rPr>
                            <w:rFonts w:ascii="Century Gothic" w:eastAsia="Times New Roman" w:hAnsi="Century Gothic" w:cs="Arial"/>
                            <w:b/>
                            <w:bCs/>
                            <w:sz w:val="18"/>
                            <w:szCs w:val="18"/>
                          </w:rPr>
                          <w:t>Length: 64</w:t>
                        </w:r>
                      </w:p>
                    </w:tc>
                    <w:tc>
                      <w:tcPr>
                        <w:tcW w:w="1710" w:type="dxa"/>
                      </w:tcPr>
                      <w:p w14:paraId="4FBFCC04" w14:textId="1FF4161A" w:rsidR="000E5394" w:rsidRDefault="00CE4FC6" w:rsidP="000E5394">
                        <w:pPr>
                          <w:jc w:val="center"/>
                          <w:rPr>
                            <w:rFonts w:ascii="Century Gothic" w:eastAsia="Times New Roman" w:hAnsi="Century Gothic" w:cs="Arial"/>
                            <w:sz w:val="18"/>
                            <w:szCs w:val="18"/>
                          </w:rPr>
                        </w:pPr>
                        <w:r>
                          <w:rPr>
                            <w:rFonts w:ascii="Century Gothic" w:eastAsia="Times New Roman" w:hAnsi="Century Gothic" w:cs="Arial"/>
                            <w:sz w:val="18"/>
                            <w:szCs w:val="18"/>
                          </w:rPr>
                          <w:t>XXXXXX</w:t>
                        </w:r>
                      </w:p>
                    </w:tc>
                  </w:tr>
                </w:tbl>
                <w:p w14:paraId="50F52AD1" w14:textId="77777777" w:rsidR="000E5394" w:rsidRPr="00702CCB" w:rsidRDefault="000E5394" w:rsidP="000E5394">
                  <w:pPr>
                    <w:rPr>
                      <w:rFonts w:ascii="Century Gothic" w:eastAsia="Times New Roman" w:hAnsi="Century Gothic" w:cs="Arial"/>
                      <w:sz w:val="18"/>
                      <w:szCs w:val="18"/>
                    </w:rPr>
                  </w:pPr>
                </w:p>
              </w:tc>
            </w:tr>
          </w:tbl>
          <w:p w14:paraId="5DFA57AC" w14:textId="77777777" w:rsidR="00880082" w:rsidRDefault="00880082" w:rsidP="00880082">
            <w:pPr>
              <w:pStyle w:val="BodyText"/>
              <w:ind w:left="0"/>
              <w:rPr>
                <w:rFonts w:ascii="Century Gothic" w:hAnsi="Century Gothic" w:cstheme="minorBidi"/>
                <w:sz w:val="18"/>
                <w:szCs w:val="18"/>
              </w:rPr>
            </w:pPr>
          </w:p>
          <w:p w14:paraId="63180BD5" w14:textId="4B702AC4" w:rsidR="00105F01" w:rsidRDefault="00105F01" w:rsidP="00B5285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Update/Close </w:t>
            </w:r>
            <w:r w:rsidR="00B248A0">
              <w:rPr>
                <w:rFonts w:ascii="Century Gothic" w:hAnsi="Century Gothic" w:cstheme="minorBidi"/>
                <w:sz w:val="18"/>
                <w:szCs w:val="18"/>
              </w:rPr>
              <w:t>campaign for specific account based on OB of the account</w:t>
            </w:r>
          </w:p>
          <w:p w14:paraId="1F10F06B" w14:textId="77777777" w:rsidR="00B248A0" w:rsidRDefault="00B248A0" w:rsidP="00B52857">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If OB =&lt;</w:t>
            </w:r>
            <w:r w:rsidR="000633D4">
              <w:rPr>
                <w:rFonts w:ascii="Century Gothic" w:hAnsi="Century Gothic" w:cstheme="minorBidi"/>
                <w:sz w:val="18"/>
                <w:szCs w:val="18"/>
              </w:rPr>
              <w:t xml:space="preserve"> 0</w:t>
            </w:r>
          </w:p>
          <w:p w14:paraId="24CD7746" w14:textId="27CBD1F9" w:rsidR="000633D4" w:rsidRDefault="000633D4" w:rsidP="00B52857">
            <w:pPr>
              <w:pStyle w:val="BodyText"/>
              <w:numPr>
                <w:ilvl w:val="2"/>
                <w:numId w:val="38"/>
              </w:numPr>
              <w:rPr>
                <w:rFonts w:ascii="Century Gothic" w:hAnsi="Century Gothic" w:cstheme="minorBidi"/>
                <w:sz w:val="18"/>
                <w:szCs w:val="18"/>
              </w:rPr>
            </w:pPr>
            <w:r>
              <w:rPr>
                <w:rFonts w:ascii="Century Gothic" w:hAnsi="Century Gothic" w:cstheme="minorBidi"/>
                <w:sz w:val="18"/>
                <w:szCs w:val="18"/>
              </w:rPr>
              <w:t>Close the campaign</w:t>
            </w:r>
          </w:p>
          <w:p w14:paraId="5459E1E8" w14:textId="20C9E326" w:rsidR="000C3720" w:rsidRDefault="000C3720" w:rsidP="00B52857">
            <w:pPr>
              <w:pStyle w:val="BodyText"/>
              <w:numPr>
                <w:ilvl w:val="2"/>
                <w:numId w:val="38"/>
              </w:numPr>
              <w:rPr>
                <w:rFonts w:ascii="Century Gothic" w:hAnsi="Century Gothic" w:cstheme="minorBidi"/>
                <w:sz w:val="18"/>
                <w:szCs w:val="18"/>
              </w:rPr>
            </w:pPr>
            <w:r>
              <w:rPr>
                <w:rFonts w:ascii="Century Gothic" w:hAnsi="Century Gothic" w:cstheme="minorBidi"/>
                <w:sz w:val="18"/>
                <w:szCs w:val="18"/>
              </w:rPr>
              <w:t>Mark it as SUCCESS status</w:t>
            </w:r>
            <w:r w:rsidR="002C4B5D">
              <w:rPr>
                <w:rFonts w:ascii="Century Gothic" w:hAnsi="Century Gothic" w:cstheme="minorBidi"/>
                <w:sz w:val="18"/>
                <w:szCs w:val="18"/>
              </w:rPr>
              <w:t xml:space="preserve"> from INPROGRESS</w:t>
            </w:r>
          </w:p>
          <w:p w14:paraId="1AE5B841" w14:textId="77777777" w:rsidR="000C3720" w:rsidRDefault="000C3720" w:rsidP="00B52857">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Else</w:t>
            </w:r>
          </w:p>
          <w:p w14:paraId="058575E5" w14:textId="77777777" w:rsidR="00C75197" w:rsidRDefault="00C75197" w:rsidP="00B52857">
            <w:pPr>
              <w:pStyle w:val="BodyText"/>
              <w:numPr>
                <w:ilvl w:val="2"/>
                <w:numId w:val="38"/>
              </w:numPr>
              <w:rPr>
                <w:rFonts w:ascii="Century Gothic" w:hAnsi="Century Gothic" w:cstheme="minorBidi"/>
                <w:sz w:val="18"/>
                <w:szCs w:val="18"/>
              </w:rPr>
            </w:pPr>
            <w:r>
              <w:rPr>
                <w:rFonts w:ascii="Century Gothic" w:hAnsi="Century Gothic" w:cstheme="minorBidi"/>
                <w:sz w:val="18"/>
                <w:szCs w:val="18"/>
              </w:rPr>
              <w:t>Close the campaign</w:t>
            </w:r>
          </w:p>
          <w:p w14:paraId="051AB45D" w14:textId="391F8E40" w:rsidR="00C75197" w:rsidRDefault="002C4B5D" w:rsidP="00B52857">
            <w:pPr>
              <w:pStyle w:val="BodyText"/>
              <w:numPr>
                <w:ilvl w:val="2"/>
                <w:numId w:val="38"/>
              </w:numPr>
              <w:rPr>
                <w:rFonts w:ascii="Century Gothic" w:hAnsi="Century Gothic" w:cstheme="minorBidi"/>
                <w:sz w:val="18"/>
                <w:szCs w:val="18"/>
              </w:rPr>
            </w:pPr>
            <w:r>
              <w:rPr>
                <w:rFonts w:ascii="Century Gothic" w:hAnsi="Century Gothic" w:cstheme="minorBidi"/>
                <w:sz w:val="18"/>
                <w:szCs w:val="18"/>
              </w:rPr>
              <w:t xml:space="preserve">Mark it as </w:t>
            </w:r>
            <w:proofErr w:type="gramStart"/>
            <w:r>
              <w:rPr>
                <w:rFonts w:ascii="Century Gothic" w:hAnsi="Century Gothic" w:cstheme="minorBidi"/>
                <w:sz w:val="18"/>
                <w:szCs w:val="18"/>
              </w:rPr>
              <w:t>NON-RESPOND</w:t>
            </w:r>
            <w:proofErr w:type="gramEnd"/>
            <w:r w:rsidR="00880082">
              <w:rPr>
                <w:rFonts w:ascii="Century Gothic" w:hAnsi="Century Gothic" w:cstheme="minorBidi"/>
                <w:sz w:val="18"/>
                <w:szCs w:val="18"/>
              </w:rPr>
              <w:t xml:space="preserve"> status from INPROGRESS</w:t>
            </w:r>
          </w:p>
        </w:tc>
        <w:tc>
          <w:tcPr>
            <w:tcW w:w="1077" w:type="dxa"/>
            <w:shd w:val="clear" w:color="auto" w:fill="auto"/>
          </w:tcPr>
          <w:p w14:paraId="6C8605FC" w14:textId="747A504E" w:rsidR="00A41140" w:rsidRPr="00641846" w:rsidRDefault="000E5589"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REQ-002</w:t>
            </w:r>
          </w:p>
        </w:tc>
        <w:tc>
          <w:tcPr>
            <w:tcW w:w="1235" w:type="dxa"/>
            <w:shd w:val="clear" w:color="auto" w:fill="auto"/>
          </w:tcPr>
          <w:p w14:paraId="6CA08935" w14:textId="3C1EC9E5" w:rsidR="00A41140" w:rsidRDefault="006473DE"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AIA</w:t>
            </w:r>
          </w:p>
        </w:tc>
      </w:tr>
      <w:tr w:rsidR="008E7BB8" w:rsidRPr="00641846" w14:paraId="665E20ED" w14:textId="77777777" w:rsidTr="00872177">
        <w:trPr>
          <w:trHeight w:val="98"/>
        </w:trPr>
        <w:tc>
          <w:tcPr>
            <w:tcW w:w="900" w:type="dxa"/>
            <w:shd w:val="clear" w:color="auto" w:fill="auto"/>
          </w:tcPr>
          <w:p w14:paraId="6BA47174" w14:textId="740EC3F2" w:rsidR="008E7BB8" w:rsidRDefault="007F7636"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PS-003</w:t>
            </w:r>
          </w:p>
        </w:tc>
        <w:tc>
          <w:tcPr>
            <w:tcW w:w="6727" w:type="dxa"/>
            <w:shd w:val="clear" w:color="auto" w:fill="auto"/>
            <w:vAlign w:val="center"/>
          </w:tcPr>
          <w:p w14:paraId="63DF09E3" w14:textId="77777777" w:rsidR="008E7BB8" w:rsidRDefault="00C859AD" w:rsidP="0087217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Creation of Temporary Table where details </w:t>
            </w:r>
            <w:r w:rsidR="00491923">
              <w:rPr>
                <w:rFonts w:ascii="Century Gothic" w:hAnsi="Century Gothic" w:cstheme="minorBidi"/>
                <w:sz w:val="18"/>
                <w:szCs w:val="18"/>
              </w:rPr>
              <w:t>sent by AIA will stored and updated</w:t>
            </w:r>
            <w:r w:rsidR="00B56D2F">
              <w:rPr>
                <w:rFonts w:ascii="Century Gothic" w:hAnsi="Century Gothic" w:cstheme="minorBidi"/>
                <w:sz w:val="18"/>
                <w:szCs w:val="18"/>
              </w:rPr>
              <w:t>.</w:t>
            </w:r>
          </w:p>
          <w:tbl>
            <w:tblPr>
              <w:tblStyle w:val="TableGrid"/>
              <w:tblW w:w="6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96"/>
              <w:gridCol w:w="2749"/>
              <w:gridCol w:w="1710"/>
            </w:tblGrid>
            <w:tr w:rsidR="00B56D2F" w:rsidRPr="00702CCB" w14:paraId="148B318D" w14:textId="77777777" w:rsidTr="006E4EEF">
              <w:trPr>
                <w:trHeight w:val="209"/>
              </w:trPr>
              <w:tc>
                <w:tcPr>
                  <w:tcW w:w="1796" w:type="dxa"/>
                  <w:shd w:val="clear" w:color="auto" w:fill="A6A6A6" w:themeFill="background1" w:themeFillShade="A6"/>
                </w:tcPr>
                <w:p w14:paraId="54D14747" w14:textId="77777777" w:rsidR="00B56D2F" w:rsidRPr="00702CCB" w:rsidRDefault="00B56D2F" w:rsidP="00B56D2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Field Name</w:t>
                  </w:r>
                </w:p>
              </w:tc>
              <w:tc>
                <w:tcPr>
                  <w:tcW w:w="2749" w:type="dxa"/>
                  <w:shd w:val="clear" w:color="auto" w:fill="A6A6A6" w:themeFill="background1" w:themeFillShade="A6"/>
                </w:tcPr>
                <w:p w14:paraId="7BA86314" w14:textId="77777777" w:rsidR="00B56D2F" w:rsidRPr="00702CCB" w:rsidRDefault="00B56D2F" w:rsidP="00B56D2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Description</w:t>
                  </w:r>
                </w:p>
              </w:tc>
              <w:tc>
                <w:tcPr>
                  <w:tcW w:w="1710" w:type="dxa"/>
                  <w:shd w:val="clear" w:color="auto" w:fill="A6A6A6" w:themeFill="background1" w:themeFillShade="A6"/>
                </w:tcPr>
                <w:p w14:paraId="05EDF2E0" w14:textId="77777777" w:rsidR="00B56D2F" w:rsidRPr="00702CCB" w:rsidRDefault="00B56D2F" w:rsidP="00B56D2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Sample</w:t>
                  </w:r>
                </w:p>
              </w:tc>
            </w:tr>
            <w:tr w:rsidR="00B56D2F" w:rsidRPr="00702CCB" w14:paraId="792BD574" w14:textId="77777777" w:rsidTr="00897E7E">
              <w:trPr>
                <w:trHeight w:val="341"/>
              </w:trPr>
              <w:tc>
                <w:tcPr>
                  <w:tcW w:w="1796" w:type="dxa"/>
                </w:tcPr>
                <w:p w14:paraId="3AF8AE36" w14:textId="585E118C" w:rsidR="00B56D2F" w:rsidRPr="00702CCB" w:rsidRDefault="00B56D2F" w:rsidP="00B56D2F">
                  <w:pPr>
                    <w:rPr>
                      <w:rFonts w:ascii="Century Gothic" w:eastAsia="Times New Roman" w:hAnsi="Century Gothic" w:cs="Arial"/>
                      <w:sz w:val="18"/>
                      <w:szCs w:val="18"/>
                    </w:rPr>
                  </w:pPr>
                  <w:r w:rsidRPr="006677F4">
                    <w:rPr>
                      <w:rFonts w:ascii="Century Gothic" w:eastAsia="Times New Roman" w:hAnsi="Century Gothic" w:cs="Arial"/>
                      <w:sz w:val="18"/>
                      <w:szCs w:val="18"/>
                    </w:rPr>
                    <w:t>A</w:t>
                  </w:r>
                  <w:r w:rsidR="0019522C">
                    <w:rPr>
                      <w:rFonts w:ascii="Century Gothic" w:eastAsia="Times New Roman" w:hAnsi="Century Gothic" w:cs="Arial"/>
                      <w:sz w:val="18"/>
                      <w:szCs w:val="18"/>
                    </w:rPr>
                    <w:t xml:space="preserve">ccount </w:t>
                  </w:r>
                  <w:r w:rsidR="006C7C72">
                    <w:rPr>
                      <w:rFonts w:ascii="Century Gothic" w:eastAsia="Times New Roman" w:hAnsi="Century Gothic" w:cs="Arial"/>
                      <w:sz w:val="18"/>
                      <w:szCs w:val="18"/>
                    </w:rPr>
                    <w:t>Number</w:t>
                  </w:r>
                </w:p>
              </w:tc>
              <w:tc>
                <w:tcPr>
                  <w:tcW w:w="2749" w:type="dxa"/>
                </w:tcPr>
                <w:p w14:paraId="45E8BD28" w14:textId="7B9FBE56" w:rsidR="00B56D2F" w:rsidRPr="00897E7E" w:rsidRDefault="00033B1E" w:rsidP="00897E7E">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0CAD8DF6" w14:textId="77777777" w:rsidR="00B56D2F" w:rsidRPr="00702CCB" w:rsidRDefault="00B56D2F" w:rsidP="00B56D2F">
                  <w:pPr>
                    <w:jc w:val="center"/>
                    <w:rPr>
                      <w:rFonts w:ascii="Century Gothic" w:eastAsia="Times New Roman" w:hAnsi="Century Gothic" w:cs="Arial"/>
                      <w:sz w:val="18"/>
                      <w:szCs w:val="18"/>
                    </w:rPr>
                  </w:pPr>
                  <w:r>
                    <w:rPr>
                      <w:rFonts w:ascii="Century Gothic" w:eastAsia="Times New Roman" w:hAnsi="Century Gothic" w:cs="Arial"/>
                      <w:sz w:val="18"/>
                      <w:szCs w:val="18"/>
                    </w:rPr>
                    <w:t>0123498765</w:t>
                  </w:r>
                </w:p>
              </w:tc>
            </w:tr>
            <w:tr w:rsidR="005C2684" w:rsidRPr="00B620BD" w14:paraId="152744AD" w14:textId="77777777" w:rsidTr="00897E7E">
              <w:trPr>
                <w:trHeight w:val="440"/>
              </w:trPr>
              <w:tc>
                <w:tcPr>
                  <w:tcW w:w="1796" w:type="dxa"/>
                </w:tcPr>
                <w:p w14:paraId="21A8C119" w14:textId="2C974D0B" w:rsidR="005C2684" w:rsidRDefault="005C2684" w:rsidP="005C2684">
                  <w:pPr>
                    <w:rPr>
                      <w:rFonts w:ascii="Century Gothic" w:eastAsia="Times New Roman" w:hAnsi="Century Gothic" w:cs="Arial"/>
                      <w:sz w:val="18"/>
                      <w:szCs w:val="18"/>
                    </w:rPr>
                  </w:pPr>
                  <w:r>
                    <w:rPr>
                      <w:rFonts w:ascii="Century Gothic" w:eastAsia="Times New Roman" w:hAnsi="Century Gothic" w:cs="Arial"/>
                      <w:sz w:val="18"/>
                      <w:szCs w:val="18"/>
                    </w:rPr>
                    <w:t>Campaign start date</w:t>
                  </w:r>
                </w:p>
              </w:tc>
              <w:tc>
                <w:tcPr>
                  <w:tcW w:w="2749" w:type="dxa"/>
                </w:tcPr>
                <w:p w14:paraId="65F85C1E" w14:textId="7924528F" w:rsidR="005C2684" w:rsidRDefault="005C2684" w:rsidP="005C2684">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03F2D021" w14:textId="1F888029" w:rsidR="005C2684" w:rsidRPr="00B620BD" w:rsidRDefault="005C2684" w:rsidP="005C2684">
                  <w:pPr>
                    <w:jc w:val="center"/>
                    <w:rPr>
                      <w:rFonts w:ascii="Century Gothic" w:eastAsia="Times New Roman" w:hAnsi="Century Gothic" w:cs="Arial"/>
                      <w:sz w:val="18"/>
                      <w:szCs w:val="18"/>
                    </w:rPr>
                  </w:pPr>
                  <w:r>
                    <w:rPr>
                      <w:rFonts w:ascii="Century Gothic" w:eastAsia="Times New Roman" w:hAnsi="Century Gothic" w:cs="Arial"/>
                      <w:sz w:val="18"/>
                      <w:szCs w:val="18"/>
                    </w:rPr>
                    <w:t>20220728082906</w:t>
                  </w:r>
                </w:p>
              </w:tc>
            </w:tr>
            <w:tr w:rsidR="005C2684" w:rsidRPr="009B0D11" w14:paraId="4C5F504C" w14:textId="77777777" w:rsidTr="006E4EEF">
              <w:trPr>
                <w:trHeight w:val="332"/>
              </w:trPr>
              <w:tc>
                <w:tcPr>
                  <w:tcW w:w="1796" w:type="dxa"/>
                </w:tcPr>
                <w:p w14:paraId="1E826DA7" w14:textId="327D52D2" w:rsidR="005C2684" w:rsidRDefault="005C2684" w:rsidP="005C2684">
                  <w:pPr>
                    <w:rPr>
                      <w:rFonts w:ascii="Century Gothic" w:eastAsia="Times New Roman" w:hAnsi="Century Gothic" w:cs="Arial"/>
                      <w:sz w:val="18"/>
                      <w:szCs w:val="18"/>
                    </w:rPr>
                  </w:pPr>
                  <w:r>
                    <w:rPr>
                      <w:rFonts w:ascii="Century Gothic" w:eastAsia="Times New Roman" w:hAnsi="Century Gothic" w:cs="Arial"/>
                      <w:sz w:val="18"/>
                      <w:szCs w:val="18"/>
                    </w:rPr>
                    <w:t>Campaign end date</w:t>
                  </w:r>
                </w:p>
              </w:tc>
              <w:tc>
                <w:tcPr>
                  <w:tcW w:w="2749" w:type="dxa"/>
                </w:tcPr>
                <w:p w14:paraId="7FC49DC1" w14:textId="5E34526B" w:rsidR="005C2684" w:rsidRDefault="005C2684" w:rsidP="005C2684">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34E4E62E" w14:textId="452BCC22" w:rsidR="005C2684" w:rsidRPr="009B0D11" w:rsidRDefault="005C2684" w:rsidP="005C2684">
                  <w:pPr>
                    <w:jc w:val="center"/>
                    <w:rPr>
                      <w:rFonts w:ascii="Century Gothic" w:eastAsia="Times New Roman" w:hAnsi="Century Gothic" w:cs="Arial"/>
                      <w:sz w:val="18"/>
                      <w:szCs w:val="18"/>
                    </w:rPr>
                  </w:pPr>
                  <w:r>
                    <w:rPr>
                      <w:rFonts w:ascii="Century Gothic" w:eastAsia="Times New Roman" w:hAnsi="Century Gothic" w:cs="Arial"/>
                      <w:sz w:val="18"/>
                      <w:szCs w:val="18"/>
                    </w:rPr>
                    <w:t>20220801082906</w:t>
                  </w:r>
                </w:p>
              </w:tc>
            </w:tr>
            <w:tr w:rsidR="00033B1E" w:rsidRPr="009B0D11" w14:paraId="2D817F36" w14:textId="77777777" w:rsidTr="006E4EEF">
              <w:trPr>
                <w:trHeight w:val="332"/>
              </w:trPr>
              <w:tc>
                <w:tcPr>
                  <w:tcW w:w="1796" w:type="dxa"/>
                </w:tcPr>
                <w:p w14:paraId="1614FDA7" w14:textId="10330535" w:rsidR="00033B1E" w:rsidRDefault="00957737" w:rsidP="00B56D2F">
                  <w:pPr>
                    <w:rPr>
                      <w:rFonts w:ascii="Century Gothic" w:eastAsia="Times New Roman" w:hAnsi="Century Gothic" w:cs="Arial"/>
                      <w:sz w:val="18"/>
                      <w:szCs w:val="18"/>
                    </w:rPr>
                  </w:pPr>
                  <w:r>
                    <w:rPr>
                      <w:rFonts w:ascii="Century Gothic" w:eastAsia="Times New Roman" w:hAnsi="Century Gothic" w:cs="Arial"/>
                      <w:sz w:val="18"/>
                      <w:szCs w:val="18"/>
                    </w:rPr>
                    <w:t>Discount Amount</w:t>
                  </w:r>
                </w:p>
              </w:tc>
              <w:tc>
                <w:tcPr>
                  <w:tcW w:w="2749" w:type="dxa"/>
                </w:tcPr>
                <w:p w14:paraId="3E53AA7D" w14:textId="3B5397E1" w:rsidR="00033B1E" w:rsidRDefault="00957737" w:rsidP="00112BE2">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2AC04771" w14:textId="5841F2D3" w:rsidR="00033B1E" w:rsidRPr="00634B24" w:rsidRDefault="00957737" w:rsidP="00B56D2F">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7F32C1" w:rsidRPr="009B0D11" w14:paraId="6A25365C" w14:textId="77777777" w:rsidTr="006E4EEF">
              <w:trPr>
                <w:trHeight w:val="332"/>
              </w:trPr>
              <w:tc>
                <w:tcPr>
                  <w:tcW w:w="1796" w:type="dxa"/>
                </w:tcPr>
                <w:p w14:paraId="10248B5B" w14:textId="4F07B582"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Payment Required</w:t>
                  </w:r>
                </w:p>
              </w:tc>
              <w:tc>
                <w:tcPr>
                  <w:tcW w:w="2749" w:type="dxa"/>
                </w:tcPr>
                <w:p w14:paraId="6502D6F5" w14:textId="5B246CBB"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38FD57FC" w14:textId="0189D1E8" w:rsidR="007F32C1" w:rsidRDefault="00652FD9" w:rsidP="00652FD9">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7F32C1" w:rsidRPr="009B0D11" w14:paraId="4C5440DD" w14:textId="77777777" w:rsidTr="006E4EEF">
              <w:trPr>
                <w:trHeight w:val="332"/>
              </w:trPr>
              <w:tc>
                <w:tcPr>
                  <w:tcW w:w="1796" w:type="dxa"/>
                </w:tcPr>
                <w:p w14:paraId="2739262C" w14:textId="659EF7C1"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Remarks</w:t>
                  </w:r>
                </w:p>
              </w:tc>
              <w:tc>
                <w:tcPr>
                  <w:tcW w:w="2749" w:type="dxa"/>
                </w:tcPr>
                <w:p w14:paraId="567A3602" w14:textId="4996D89A"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2976C444" w14:textId="69518DB7" w:rsidR="007F32C1" w:rsidRPr="00634B24"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Remarks</w:t>
                  </w:r>
                </w:p>
              </w:tc>
            </w:tr>
            <w:tr w:rsidR="007F32C1" w:rsidRPr="009B0D11" w14:paraId="7C2593FB" w14:textId="77777777" w:rsidTr="006E4EEF">
              <w:trPr>
                <w:trHeight w:val="332"/>
              </w:trPr>
              <w:tc>
                <w:tcPr>
                  <w:tcW w:w="1796" w:type="dxa"/>
                </w:tcPr>
                <w:p w14:paraId="1FB91752" w14:textId="75957C3B" w:rsidR="007F32C1" w:rsidRDefault="00B456DB" w:rsidP="007F32C1">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7F32C1">
                    <w:rPr>
                      <w:rFonts w:ascii="Century Gothic" w:eastAsia="Times New Roman" w:hAnsi="Century Gothic" w:cs="Arial"/>
                      <w:sz w:val="18"/>
                      <w:szCs w:val="18"/>
                    </w:rPr>
                    <w:t xml:space="preserve"> ID</w:t>
                  </w:r>
                </w:p>
              </w:tc>
              <w:tc>
                <w:tcPr>
                  <w:tcW w:w="2749" w:type="dxa"/>
                </w:tcPr>
                <w:p w14:paraId="1AC0769D" w14:textId="25E9259D"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649325FF" w14:textId="699967F3" w:rsidR="007F32C1" w:rsidRPr="00634B24"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XXXXX</w:t>
                  </w:r>
                </w:p>
              </w:tc>
            </w:tr>
            <w:tr w:rsidR="007F32C1" w:rsidRPr="009B0D11" w14:paraId="346D58BE" w14:textId="77777777" w:rsidTr="006E4EEF">
              <w:trPr>
                <w:trHeight w:val="332"/>
              </w:trPr>
              <w:tc>
                <w:tcPr>
                  <w:tcW w:w="1796" w:type="dxa"/>
                </w:tcPr>
                <w:p w14:paraId="2B82756C" w14:textId="33715FBC"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Credit Adjustment Flag</w:t>
                  </w:r>
                </w:p>
              </w:tc>
              <w:tc>
                <w:tcPr>
                  <w:tcW w:w="2749" w:type="dxa"/>
                </w:tcPr>
                <w:p w14:paraId="46DF8341" w14:textId="63C76398"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be populated based on the status of Credit Adjustment</w:t>
                  </w:r>
                </w:p>
              </w:tc>
              <w:tc>
                <w:tcPr>
                  <w:tcW w:w="1710" w:type="dxa"/>
                </w:tcPr>
                <w:p w14:paraId="07BB3859" w14:textId="42886A13" w:rsidR="007F32C1" w:rsidRPr="00634B24"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Y or N</w:t>
                  </w:r>
                </w:p>
              </w:tc>
            </w:tr>
            <w:tr w:rsidR="007F32C1" w:rsidRPr="009B0D11" w14:paraId="458F1888" w14:textId="77777777" w:rsidTr="006E4EEF">
              <w:trPr>
                <w:trHeight w:val="332"/>
              </w:trPr>
              <w:tc>
                <w:tcPr>
                  <w:tcW w:w="1796" w:type="dxa"/>
                </w:tcPr>
                <w:p w14:paraId="50809377" w14:textId="066EA645"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Credit Adjustment Status</w:t>
                  </w:r>
                </w:p>
              </w:tc>
              <w:tc>
                <w:tcPr>
                  <w:tcW w:w="2749" w:type="dxa"/>
                </w:tcPr>
                <w:p w14:paraId="6FA617DD" w14:textId="45FF2FEF"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be populated based on credit adjustment status</w:t>
                  </w:r>
                </w:p>
              </w:tc>
              <w:tc>
                <w:tcPr>
                  <w:tcW w:w="1710" w:type="dxa"/>
                </w:tcPr>
                <w:p w14:paraId="51EE7F1B" w14:textId="16932EF7" w:rsidR="007F32C1"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Successful</w:t>
                  </w:r>
                </w:p>
              </w:tc>
            </w:tr>
            <w:tr w:rsidR="007F32C1" w:rsidRPr="009B0D11" w14:paraId="7BD4A5AE" w14:textId="77777777" w:rsidTr="006E4EEF">
              <w:trPr>
                <w:trHeight w:val="332"/>
              </w:trPr>
              <w:tc>
                <w:tcPr>
                  <w:tcW w:w="1796" w:type="dxa"/>
                </w:tcPr>
                <w:p w14:paraId="180E87DD" w14:textId="4D875DAA"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Payment Amount</w:t>
                  </w:r>
                </w:p>
              </w:tc>
              <w:tc>
                <w:tcPr>
                  <w:tcW w:w="2749" w:type="dxa"/>
                </w:tcPr>
                <w:p w14:paraId="007EFA70" w14:textId="08CA388C"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Based on Payment made by subscriber on the given campaign period</w:t>
                  </w:r>
                </w:p>
              </w:tc>
              <w:tc>
                <w:tcPr>
                  <w:tcW w:w="1710" w:type="dxa"/>
                </w:tcPr>
                <w:p w14:paraId="225A434D" w14:textId="5C421180" w:rsidR="007F32C1"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7F32C1" w:rsidRPr="009B0D11" w14:paraId="7B424CC7" w14:textId="77777777" w:rsidTr="006E4EEF">
              <w:trPr>
                <w:trHeight w:val="332"/>
              </w:trPr>
              <w:tc>
                <w:tcPr>
                  <w:tcW w:w="1796" w:type="dxa"/>
                </w:tcPr>
                <w:p w14:paraId="1969A18B" w14:textId="382D080E"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NRC Flag</w:t>
                  </w:r>
                </w:p>
              </w:tc>
              <w:tc>
                <w:tcPr>
                  <w:tcW w:w="2749" w:type="dxa"/>
                </w:tcPr>
                <w:p w14:paraId="04671F6D" w14:textId="0C2E4CD6"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will determine if subscriber meet the criteria set for a campaign</w:t>
                  </w:r>
                </w:p>
              </w:tc>
              <w:tc>
                <w:tcPr>
                  <w:tcW w:w="1710" w:type="dxa"/>
                </w:tcPr>
                <w:p w14:paraId="032D487B" w14:textId="5694F76B" w:rsidR="007F32C1"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Y or N</w:t>
                  </w:r>
                </w:p>
              </w:tc>
            </w:tr>
            <w:tr w:rsidR="007F32C1" w:rsidRPr="009B0D11" w14:paraId="14974E25" w14:textId="77777777" w:rsidTr="006E4EEF">
              <w:trPr>
                <w:trHeight w:val="332"/>
              </w:trPr>
              <w:tc>
                <w:tcPr>
                  <w:tcW w:w="1796" w:type="dxa"/>
                </w:tcPr>
                <w:p w14:paraId="62F022D5" w14:textId="104A9F1F"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Latest Payment Date</w:t>
                  </w:r>
                </w:p>
              </w:tc>
              <w:tc>
                <w:tcPr>
                  <w:tcW w:w="2749" w:type="dxa"/>
                </w:tcPr>
                <w:p w14:paraId="31753E8A" w14:textId="1E0189A9"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Date where last payment has been made</w:t>
                  </w:r>
                </w:p>
              </w:tc>
              <w:tc>
                <w:tcPr>
                  <w:tcW w:w="1710" w:type="dxa"/>
                </w:tcPr>
                <w:p w14:paraId="79ED02F4" w14:textId="289FEE91" w:rsidR="007F32C1"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MMDDYYYY</w:t>
                  </w:r>
                </w:p>
              </w:tc>
            </w:tr>
            <w:tr w:rsidR="007F32C1" w:rsidRPr="009B0D11" w14:paraId="5325064A" w14:textId="77777777" w:rsidTr="006E4EEF">
              <w:trPr>
                <w:trHeight w:val="332"/>
              </w:trPr>
              <w:tc>
                <w:tcPr>
                  <w:tcW w:w="1796" w:type="dxa"/>
                </w:tcPr>
                <w:p w14:paraId="3B02309E" w14:textId="41BB2ECC"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Campaign Status</w:t>
                  </w:r>
                </w:p>
              </w:tc>
              <w:tc>
                <w:tcPr>
                  <w:tcW w:w="2749" w:type="dxa"/>
                </w:tcPr>
                <w:p w14:paraId="5E0FE301" w14:textId="453FD865" w:rsidR="007F32C1" w:rsidRDefault="007F32C1" w:rsidP="007F32C1">
                  <w:pPr>
                    <w:rPr>
                      <w:rFonts w:ascii="Century Gothic" w:eastAsia="Times New Roman" w:hAnsi="Century Gothic" w:cs="Arial"/>
                      <w:sz w:val="18"/>
                      <w:szCs w:val="18"/>
                    </w:rPr>
                  </w:pPr>
                  <w:r>
                    <w:rPr>
                      <w:rFonts w:ascii="Century Gothic" w:eastAsia="Times New Roman" w:hAnsi="Century Gothic" w:cs="Arial"/>
                      <w:sz w:val="18"/>
                      <w:szCs w:val="18"/>
                    </w:rPr>
                    <w:t xml:space="preserve">Will determine Campaign Status </w:t>
                  </w:r>
                </w:p>
              </w:tc>
              <w:tc>
                <w:tcPr>
                  <w:tcW w:w="1710" w:type="dxa"/>
                </w:tcPr>
                <w:p w14:paraId="228493C1" w14:textId="57575A2F" w:rsidR="007F32C1" w:rsidRDefault="007F32C1" w:rsidP="007F32C1">
                  <w:pPr>
                    <w:jc w:val="center"/>
                    <w:rPr>
                      <w:rFonts w:ascii="Century Gothic" w:eastAsia="Times New Roman" w:hAnsi="Century Gothic" w:cs="Arial"/>
                      <w:sz w:val="18"/>
                      <w:szCs w:val="18"/>
                    </w:rPr>
                  </w:pPr>
                  <w:r>
                    <w:rPr>
                      <w:rFonts w:ascii="Century Gothic" w:eastAsia="Times New Roman" w:hAnsi="Century Gothic" w:cs="Arial"/>
                      <w:sz w:val="18"/>
                      <w:szCs w:val="18"/>
                    </w:rPr>
                    <w:t>OPEN or CLOSED</w:t>
                  </w:r>
                </w:p>
              </w:tc>
            </w:tr>
          </w:tbl>
          <w:p w14:paraId="1EA14F0D" w14:textId="054FEFAF" w:rsidR="001D11BA" w:rsidRPr="00494C15" w:rsidRDefault="001D11BA" w:rsidP="00494C15">
            <w:pPr>
              <w:rPr>
                <w:rFonts w:ascii="Century Gothic" w:hAnsi="Century Gothic" w:cstheme="minorBidi"/>
                <w:sz w:val="18"/>
                <w:szCs w:val="18"/>
              </w:rPr>
            </w:pPr>
          </w:p>
        </w:tc>
        <w:tc>
          <w:tcPr>
            <w:tcW w:w="1077" w:type="dxa"/>
            <w:shd w:val="clear" w:color="auto" w:fill="auto"/>
          </w:tcPr>
          <w:p w14:paraId="2D626C62" w14:textId="62D46D14" w:rsidR="008E7BB8" w:rsidRPr="00641846" w:rsidRDefault="007F7636"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REQ-002</w:t>
            </w:r>
          </w:p>
        </w:tc>
        <w:tc>
          <w:tcPr>
            <w:tcW w:w="1235" w:type="dxa"/>
            <w:shd w:val="clear" w:color="auto" w:fill="auto"/>
          </w:tcPr>
          <w:p w14:paraId="33E4AA18" w14:textId="395486EC" w:rsidR="008E7BB8" w:rsidRDefault="007F7636" w:rsidP="000F47B3">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467018B3" w14:textId="77777777" w:rsidTr="006574F3">
        <w:trPr>
          <w:trHeight w:val="98"/>
        </w:trPr>
        <w:tc>
          <w:tcPr>
            <w:tcW w:w="900" w:type="dxa"/>
            <w:shd w:val="clear" w:color="auto" w:fill="auto"/>
          </w:tcPr>
          <w:p w14:paraId="512D9F2E" w14:textId="46C5E292" w:rsidR="00E05B99" w:rsidRDefault="007F7636"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PS-004</w:t>
            </w:r>
          </w:p>
        </w:tc>
        <w:tc>
          <w:tcPr>
            <w:tcW w:w="6727" w:type="dxa"/>
            <w:shd w:val="clear" w:color="auto" w:fill="auto"/>
          </w:tcPr>
          <w:p w14:paraId="33AEDCDF" w14:textId="02AFE912" w:rsidR="00D13E7C" w:rsidRPr="00505120" w:rsidRDefault="00EA5ED2" w:rsidP="00E05B99">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A job will run </w:t>
            </w:r>
            <w:r w:rsidRPr="00505120">
              <w:rPr>
                <w:rFonts w:ascii="Century Gothic" w:hAnsi="Century Gothic" w:cstheme="minorBidi"/>
                <w:sz w:val="18"/>
                <w:szCs w:val="18"/>
              </w:rPr>
              <w:t xml:space="preserve">every </w:t>
            </w:r>
            <w:r w:rsidR="00505120" w:rsidRPr="00505120">
              <w:rPr>
                <w:rFonts w:ascii="Century Gothic" w:hAnsi="Century Gothic" w:cstheme="minorBidi"/>
                <w:sz w:val="18"/>
                <w:szCs w:val="18"/>
              </w:rPr>
              <w:t>15 minutes</w:t>
            </w:r>
            <w:r w:rsidRPr="00505120">
              <w:rPr>
                <w:rFonts w:ascii="Century Gothic" w:hAnsi="Century Gothic" w:cstheme="minorBidi"/>
                <w:sz w:val="18"/>
                <w:szCs w:val="18"/>
              </w:rPr>
              <w:t xml:space="preserve"> </w:t>
            </w:r>
            <w:r w:rsidR="004642D5" w:rsidRPr="00505120">
              <w:rPr>
                <w:rFonts w:ascii="Century Gothic" w:hAnsi="Century Gothic" w:cstheme="minorBidi"/>
                <w:sz w:val="18"/>
                <w:szCs w:val="18"/>
              </w:rPr>
              <w:t>that will check if there were file’s dump by AIA for processing</w:t>
            </w:r>
            <w:r w:rsidR="003375A7" w:rsidRPr="00505120">
              <w:rPr>
                <w:rFonts w:ascii="Century Gothic" w:hAnsi="Century Gothic" w:cstheme="minorBidi"/>
                <w:sz w:val="18"/>
                <w:szCs w:val="18"/>
              </w:rPr>
              <w:t>.</w:t>
            </w:r>
          </w:p>
          <w:p w14:paraId="3A5A5345" w14:textId="77777777" w:rsidR="003375A7" w:rsidRDefault="003375A7" w:rsidP="003375A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Once file has been received, KENAN will process the Credit Adjustment</w:t>
            </w:r>
            <w:r w:rsidR="000D43CC">
              <w:rPr>
                <w:rFonts w:ascii="Century Gothic" w:hAnsi="Century Gothic" w:cstheme="minorBidi"/>
                <w:sz w:val="18"/>
                <w:szCs w:val="18"/>
              </w:rPr>
              <w:t>.</w:t>
            </w:r>
          </w:p>
          <w:p w14:paraId="030B2D30" w14:textId="233BEA10" w:rsidR="00AA3305" w:rsidRDefault="00A264DD" w:rsidP="003375A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Existing </w:t>
            </w:r>
            <w:r w:rsidR="00AA3305">
              <w:rPr>
                <w:rFonts w:ascii="Century Gothic" w:hAnsi="Century Gothic" w:cstheme="minorBidi"/>
                <w:sz w:val="18"/>
                <w:szCs w:val="18"/>
              </w:rPr>
              <w:t>Credit Adjustment Details</w:t>
            </w:r>
            <w:r>
              <w:rPr>
                <w:rFonts w:ascii="Century Gothic" w:hAnsi="Century Gothic" w:cstheme="minorBidi"/>
                <w:sz w:val="18"/>
                <w:szCs w:val="18"/>
              </w:rPr>
              <w:t xml:space="preserve"> will be used</w:t>
            </w:r>
          </w:p>
          <w:p w14:paraId="66E9E7EF" w14:textId="38B850EC" w:rsidR="00AA3305" w:rsidRPr="001236B7" w:rsidRDefault="00AA3305" w:rsidP="00AA3305">
            <w:pPr>
              <w:pStyle w:val="BodyText"/>
              <w:numPr>
                <w:ilvl w:val="1"/>
                <w:numId w:val="38"/>
              </w:numPr>
              <w:rPr>
                <w:rFonts w:ascii="Century Gothic" w:hAnsi="Century Gothic" w:cstheme="minorBidi"/>
                <w:sz w:val="18"/>
                <w:szCs w:val="18"/>
                <w:highlight w:val="yellow"/>
              </w:rPr>
            </w:pPr>
            <w:r w:rsidRPr="001236B7">
              <w:rPr>
                <w:rFonts w:ascii="Century Gothic" w:hAnsi="Century Gothic" w:cstheme="minorBidi"/>
                <w:sz w:val="18"/>
                <w:szCs w:val="18"/>
                <w:highlight w:val="yellow"/>
              </w:rPr>
              <w:t xml:space="preserve">Description: </w:t>
            </w:r>
            <w:r w:rsidR="001236B7" w:rsidRPr="001236B7">
              <w:rPr>
                <w:rFonts w:ascii="Century Gothic" w:hAnsi="Century Gothic" w:cstheme="minorBidi"/>
                <w:sz w:val="18"/>
                <w:szCs w:val="18"/>
                <w:highlight w:val="yellow"/>
              </w:rPr>
              <w:t>c/o KENAN</w:t>
            </w:r>
          </w:p>
          <w:p w14:paraId="5EE12C38" w14:textId="28F10D64" w:rsidR="00AA3305" w:rsidRPr="001236B7" w:rsidRDefault="00AA3305" w:rsidP="00AA3305">
            <w:pPr>
              <w:pStyle w:val="BodyText"/>
              <w:numPr>
                <w:ilvl w:val="1"/>
                <w:numId w:val="38"/>
              </w:numPr>
              <w:rPr>
                <w:rFonts w:ascii="Century Gothic" w:hAnsi="Century Gothic" w:cstheme="minorBidi"/>
                <w:sz w:val="18"/>
                <w:szCs w:val="18"/>
                <w:highlight w:val="yellow"/>
                <w:lang w:val="fr-FR"/>
              </w:rPr>
            </w:pPr>
            <w:r w:rsidRPr="001236B7">
              <w:rPr>
                <w:rFonts w:ascii="Century Gothic" w:hAnsi="Century Gothic" w:cstheme="minorBidi"/>
                <w:sz w:val="18"/>
                <w:szCs w:val="18"/>
                <w:highlight w:val="yellow"/>
                <w:lang w:val="fr-FR"/>
              </w:rPr>
              <w:t xml:space="preserve">GL </w:t>
            </w:r>
            <w:proofErr w:type="gramStart"/>
            <w:r w:rsidRPr="001236B7">
              <w:rPr>
                <w:rFonts w:ascii="Century Gothic" w:hAnsi="Century Gothic" w:cstheme="minorBidi"/>
                <w:sz w:val="18"/>
                <w:szCs w:val="18"/>
                <w:highlight w:val="yellow"/>
                <w:lang w:val="fr-FR"/>
              </w:rPr>
              <w:t>Code:</w:t>
            </w:r>
            <w:proofErr w:type="gramEnd"/>
            <w:r w:rsidRPr="001236B7">
              <w:rPr>
                <w:rFonts w:ascii="Century Gothic" w:hAnsi="Century Gothic" w:cstheme="minorBidi"/>
                <w:sz w:val="18"/>
                <w:szCs w:val="18"/>
                <w:highlight w:val="yellow"/>
                <w:lang w:val="fr-FR"/>
              </w:rPr>
              <w:t xml:space="preserve"> </w:t>
            </w:r>
            <w:r w:rsidR="001236B7" w:rsidRPr="001236B7">
              <w:rPr>
                <w:rFonts w:ascii="Century Gothic" w:hAnsi="Century Gothic" w:cstheme="minorBidi"/>
                <w:sz w:val="18"/>
                <w:szCs w:val="18"/>
                <w:highlight w:val="yellow"/>
                <w:lang w:val="fr-FR"/>
              </w:rPr>
              <w:t>c/o KENAN</w:t>
            </w:r>
          </w:p>
          <w:p w14:paraId="1DC0EC44" w14:textId="1D2E7847" w:rsidR="000D43CC" w:rsidRPr="00EE7D55" w:rsidRDefault="000D43CC" w:rsidP="003375A7">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Criteria </w:t>
            </w:r>
            <w:r w:rsidRPr="00EE7D55">
              <w:rPr>
                <w:rFonts w:ascii="Century Gothic" w:hAnsi="Century Gothic" w:cstheme="minorBidi"/>
                <w:sz w:val="18"/>
                <w:szCs w:val="18"/>
              </w:rPr>
              <w:t xml:space="preserve">Set in </w:t>
            </w:r>
            <w:r w:rsidR="002409CB" w:rsidRPr="00EE7D55">
              <w:rPr>
                <w:rFonts w:ascii="Century Gothic" w:hAnsi="Century Gothic" w:cstheme="minorBidi"/>
                <w:sz w:val="18"/>
                <w:szCs w:val="18"/>
              </w:rPr>
              <w:t>C</w:t>
            </w:r>
            <w:r w:rsidRPr="00EE7D55">
              <w:rPr>
                <w:rFonts w:ascii="Century Gothic" w:hAnsi="Century Gothic" w:cstheme="minorBidi"/>
                <w:sz w:val="18"/>
                <w:szCs w:val="18"/>
              </w:rPr>
              <w:t>rediting (Credit Adjustment)</w:t>
            </w:r>
          </w:p>
          <w:p w14:paraId="1D72328B" w14:textId="23AD7AC0" w:rsidR="001D5E86" w:rsidRPr="00EE7D55" w:rsidRDefault="001D5E86" w:rsidP="00DC763D">
            <w:pPr>
              <w:pStyle w:val="BodyText"/>
              <w:numPr>
                <w:ilvl w:val="0"/>
                <w:numId w:val="40"/>
              </w:numPr>
              <w:rPr>
                <w:rFonts w:ascii="Century Gothic" w:hAnsi="Century Gothic" w:cstheme="minorBidi"/>
                <w:b/>
                <w:bCs/>
                <w:sz w:val="18"/>
                <w:szCs w:val="18"/>
              </w:rPr>
            </w:pPr>
            <w:r w:rsidRPr="00EE7D55">
              <w:rPr>
                <w:rFonts w:ascii="Century Gothic" w:hAnsi="Century Gothic" w:cstheme="minorBidi"/>
                <w:b/>
                <w:bCs/>
                <w:sz w:val="18"/>
                <w:szCs w:val="18"/>
              </w:rPr>
              <w:t>Check if with open/pending invoice</w:t>
            </w:r>
          </w:p>
          <w:p w14:paraId="4109C9B9" w14:textId="77777777" w:rsidR="001D5E86" w:rsidRPr="00EE7D55" w:rsidRDefault="001D5E86" w:rsidP="00DC763D">
            <w:pPr>
              <w:pStyle w:val="BodyText"/>
              <w:numPr>
                <w:ilvl w:val="0"/>
                <w:numId w:val="34"/>
              </w:numPr>
              <w:ind w:left="1077"/>
              <w:rPr>
                <w:rFonts w:ascii="Century Gothic" w:hAnsi="Century Gothic" w:cstheme="minorBidi"/>
                <w:sz w:val="18"/>
                <w:szCs w:val="18"/>
              </w:rPr>
            </w:pPr>
            <w:r w:rsidRPr="00EE7D55">
              <w:rPr>
                <w:rFonts w:ascii="Century Gothic" w:hAnsi="Century Gothic" w:cstheme="minorBidi"/>
                <w:sz w:val="18"/>
                <w:szCs w:val="18"/>
              </w:rPr>
              <w:t>If yes, perform the following</w:t>
            </w:r>
          </w:p>
          <w:p w14:paraId="2F8CA622" w14:textId="77777777" w:rsidR="001D5E86" w:rsidRPr="00EE7D55" w:rsidRDefault="001D5E86"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process the credit adjustment</w:t>
            </w:r>
          </w:p>
          <w:p w14:paraId="41CE3DB8" w14:textId="3ED7C003" w:rsidR="001D5E86" w:rsidRPr="00EE7D55" w:rsidRDefault="001D5E86"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Y</w:t>
            </w:r>
          </w:p>
          <w:p w14:paraId="20228DBE" w14:textId="477023C6" w:rsidR="001D5E86" w:rsidRPr="00EE7D55" w:rsidRDefault="001D5E86"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“SUCCESSFUL”</w:t>
            </w:r>
          </w:p>
          <w:p w14:paraId="316EAA87" w14:textId="77777777" w:rsidR="001D5E86" w:rsidRPr="00EE7D55" w:rsidRDefault="001D5E86" w:rsidP="00DC763D">
            <w:pPr>
              <w:pStyle w:val="BodyText"/>
              <w:numPr>
                <w:ilvl w:val="0"/>
                <w:numId w:val="34"/>
              </w:numPr>
              <w:ind w:left="1077"/>
              <w:rPr>
                <w:rFonts w:ascii="Century Gothic" w:hAnsi="Century Gothic" w:cstheme="minorBidi"/>
                <w:sz w:val="18"/>
                <w:szCs w:val="18"/>
              </w:rPr>
            </w:pPr>
            <w:r w:rsidRPr="00EE7D55">
              <w:rPr>
                <w:rFonts w:ascii="Century Gothic" w:hAnsi="Century Gothic" w:cstheme="minorBidi"/>
                <w:sz w:val="18"/>
                <w:szCs w:val="18"/>
              </w:rPr>
              <w:t>If no, consider as Fall out.</w:t>
            </w:r>
          </w:p>
          <w:p w14:paraId="47D8C217" w14:textId="45433A00" w:rsidR="00DC763D" w:rsidRPr="00EE7D55" w:rsidRDefault="001D5E86"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N</w:t>
            </w:r>
          </w:p>
          <w:p w14:paraId="4859ED56" w14:textId="200D2FC3" w:rsidR="000D43CC" w:rsidRPr="00EE7D55" w:rsidRDefault="001D5E86"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w:t>
            </w:r>
            <w:r w:rsidR="00CB40DD" w:rsidRPr="00EE7D55">
              <w:rPr>
                <w:rFonts w:ascii="Century Gothic" w:hAnsi="Century Gothic" w:cstheme="minorBidi"/>
                <w:b/>
                <w:bCs/>
                <w:sz w:val="18"/>
                <w:szCs w:val="18"/>
              </w:rPr>
              <w:t>with Open Invoice</w:t>
            </w:r>
            <w:r w:rsidRPr="00EE7D55">
              <w:rPr>
                <w:rFonts w:ascii="Century Gothic" w:hAnsi="Century Gothic" w:cstheme="minorBidi"/>
                <w:sz w:val="18"/>
                <w:szCs w:val="18"/>
              </w:rPr>
              <w:t>”</w:t>
            </w:r>
          </w:p>
          <w:p w14:paraId="52FBC273" w14:textId="3724C7E6" w:rsidR="00363F4A" w:rsidRPr="00EE7D55" w:rsidRDefault="00363F4A" w:rsidP="00DC763D">
            <w:pPr>
              <w:pStyle w:val="BodyText"/>
              <w:numPr>
                <w:ilvl w:val="1"/>
                <w:numId w:val="34"/>
              </w:numPr>
              <w:ind w:left="1797"/>
              <w:rPr>
                <w:rFonts w:ascii="Century Gothic" w:hAnsi="Century Gothic" w:cstheme="minorBidi"/>
                <w:sz w:val="18"/>
                <w:szCs w:val="18"/>
              </w:rPr>
            </w:pPr>
            <w:r w:rsidRPr="00EE7D55">
              <w:rPr>
                <w:rFonts w:ascii="Century Gothic" w:hAnsi="Century Gothic" w:cstheme="minorBidi"/>
                <w:sz w:val="18"/>
                <w:szCs w:val="18"/>
              </w:rPr>
              <w:t xml:space="preserve">Update </w:t>
            </w:r>
            <w:r w:rsidR="00676361" w:rsidRPr="00EE7D55">
              <w:rPr>
                <w:rFonts w:ascii="Century Gothic" w:hAnsi="Century Gothic" w:cstheme="minorBidi"/>
                <w:sz w:val="18"/>
                <w:szCs w:val="18"/>
              </w:rPr>
              <w:t xml:space="preserve">Temp Table - Campaign Status to “CLOSED” </w:t>
            </w:r>
          </w:p>
          <w:p w14:paraId="356BC272" w14:textId="022B6719" w:rsidR="00863B0C" w:rsidRPr="00EE7D55" w:rsidRDefault="00863B0C" w:rsidP="00863B0C">
            <w:pPr>
              <w:pStyle w:val="BodyText"/>
              <w:numPr>
                <w:ilvl w:val="0"/>
                <w:numId w:val="40"/>
              </w:numPr>
              <w:rPr>
                <w:rFonts w:ascii="Century Gothic" w:hAnsi="Century Gothic" w:cstheme="minorBidi"/>
                <w:b/>
                <w:bCs/>
                <w:sz w:val="18"/>
                <w:szCs w:val="18"/>
              </w:rPr>
            </w:pPr>
            <w:r w:rsidRPr="00EE7D55">
              <w:rPr>
                <w:rFonts w:ascii="Century Gothic" w:hAnsi="Century Gothic" w:cstheme="minorBidi"/>
                <w:b/>
                <w:bCs/>
                <w:sz w:val="18"/>
                <w:szCs w:val="18"/>
              </w:rPr>
              <w:t>ECA</w:t>
            </w:r>
          </w:p>
          <w:p w14:paraId="020F55A0" w14:textId="77777777" w:rsidR="00863B0C" w:rsidRPr="00EE7D55" w:rsidRDefault="00863B0C" w:rsidP="00863B0C">
            <w:pPr>
              <w:pStyle w:val="BodyText"/>
              <w:numPr>
                <w:ilvl w:val="0"/>
                <w:numId w:val="35"/>
              </w:numPr>
              <w:ind w:left="1434"/>
              <w:rPr>
                <w:rFonts w:ascii="Century Gothic" w:hAnsi="Century Gothic" w:cstheme="minorBidi"/>
                <w:sz w:val="18"/>
                <w:szCs w:val="18"/>
              </w:rPr>
            </w:pPr>
            <w:r w:rsidRPr="00EE7D55">
              <w:rPr>
                <w:rFonts w:ascii="Century Gothic" w:hAnsi="Century Gothic" w:cstheme="minorBidi"/>
                <w:sz w:val="18"/>
                <w:szCs w:val="18"/>
              </w:rPr>
              <w:t>If without ECA</w:t>
            </w:r>
          </w:p>
          <w:p w14:paraId="2154962C" w14:textId="77777777" w:rsidR="00863B0C" w:rsidRPr="00EE7D55" w:rsidRDefault="00863B0C"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Process the credit adjustment</w:t>
            </w:r>
          </w:p>
          <w:p w14:paraId="4511CE8F" w14:textId="2DF1E3DA" w:rsidR="00863B0C" w:rsidRPr="00EE7D55" w:rsidRDefault="00863B0C"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Y</w:t>
            </w:r>
          </w:p>
          <w:p w14:paraId="572E13BF" w14:textId="3E7C121A" w:rsidR="00863B0C" w:rsidRPr="00EE7D55" w:rsidRDefault="00863B0C"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“SUCCESSFUL”</w:t>
            </w:r>
          </w:p>
          <w:p w14:paraId="5CE5A560" w14:textId="77777777" w:rsidR="00863B0C" w:rsidRPr="00EE7D55" w:rsidRDefault="00863B0C" w:rsidP="00863B0C">
            <w:pPr>
              <w:pStyle w:val="BodyText"/>
              <w:numPr>
                <w:ilvl w:val="0"/>
                <w:numId w:val="35"/>
              </w:numPr>
              <w:ind w:left="1434"/>
              <w:rPr>
                <w:rFonts w:ascii="Century Gothic" w:hAnsi="Century Gothic" w:cstheme="minorBidi"/>
                <w:sz w:val="18"/>
                <w:szCs w:val="18"/>
              </w:rPr>
            </w:pPr>
            <w:r w:rsidRPr="00EE7D55">
              <w:rPr>
                <w:rFonts w:ascii="Century Gothic" w:hAnsi="Century Gothic" w:cstheme="minorBidi"/>
                <w:sz w:val="18"/>
                <w:szCs w:val="18"/>
              </w:rPr>
              <w:t>If with ECA, consider as Fall out.</w:t>
            </w:r>
          </w:p>
          <w:p w14:paraId="71062B2A" w14:textId="00A06533" w:rsidR="00863B0C" w:rsidRPr="00EE7D55" w:rsidRDefault="00863B0C"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N</w:t>
            </w:r>
          </w:p>
          <w:p w14:paraId="14B2DB8D" w14:textId="397D02FC" w:rsidR="00863B0C" w:rsidRPr="00EE7D55" w:rsidRDefault="00863B0C"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w:t>
            </w:r>
            <w:r w:rsidRPr="00EE7D55">
              <w:rPr>
                <w:rFonts w:ascii="Century Gothic" w:hAnsi="Century Gothic" w:cstheme="minorBidi"/>
                <w:b/>
                <w:bCs/>
                <w:sz w:val="18"/>
                <w:szCs w:val="18"/>
              </w:rPr>
              <w:t>with ECA</w:t>
            </w:r>
            <w:r w:rsidRPr="00EE7D55">
              <w:rPr>
                <w:rFonts w:ascii="Century Gothic" w:hAnsi="Century Gothic" w:cstheme="minorBidi"/>
                <w:sz w:val="18"/>
                <w:szCs w:val="18"/>
              </w:rPr>
              <w:t>”</w:t>
            </w:r>
          </w:p>
          <w:p w14:paraId="08C36ECF" w14:textId="3F6245A9" w:rsidR="00676361" w:rsidRPr="00EE7D55" w:rsidRDefault="00676361" w:rsidP="00863B0C">
            <w:pPr>
              <w:pStyle w:val="BodyText"/>
              <w:numPr>
                <w:ilvl w:val="1"/>
                <w:numId w:val="35"/>
              </w:numPr>
              <w:ind w:left="2154"/>
              <w:rPr>
                <w:rFonts w:ascii="Century Gothic" w:hAnsi="Century Gothic" w:cstheme="minorBidi"/>
                <w:sz w:val="18"/>
                <w:szCs w:val="18"/>
              </w:rPr>
            </w:pPr>
            <w:r w:rsidRPr="00EE7D55">
              <w:rPr>
                <w:rFonts w:ascii="Century Gothic" w:hAnsi="Century Gothic" w:cstheme="minorBidi"/>
                <w:sz w:val="18"/>
                <w:szCs w:val="18"/>
              </w:rPr>
              <w:t>Update Temp Table - Campaign Status to “CLOSED”</w:t>
            </w:r>
          </w:p>
          <w:p w14:paraId="70D289AC" w14:textId="07D67682" w:rsidR="007C3EAC" w:rsidRPr="00EE7D55" w:rsidRDefault="007C3EAC" w:rsidP="007C3EAC">
            <w:pPr>
              <w:pStyle w:val="BodyText"/>
              <w:numPr>
                <w:ilvl w:val="0"/>
                <w:numId w:val="40"/>
              </w:numPr>
              <w:rPr>
                <w:rFonts w:ascii="Century Gothic" w:hAnsi="Century Gothic" w:cstheme="minorBidi"/>
                <w:b/>
                <w:bCs/>
                <w:sz w:val="18"/>
                <w:szCs w:val="18"/>
              </w:rPr>
            </w:pPr>
            <w:r w:rsidRPr="00EE7D55">
              <w:rPr>
                <w:rFonts w:ascii="Century Gothic" w:hAnsi="Century Gothic" w:cstheme="minorBidi"/>
                <w:b/>
                <w:bCs/>
                <w:sz w:val="18"/>
                <w:szCs w:val="18"/>
              </w:rPr>
              <w:t>Open Dispute</w:t>
            </w:r>
          </w:p>
          <w:p w14:paraId="57F87A4D" w14:textId="77777777" w:rsidR="007C3EAC" w:rsidRPr="00EE7D55" w:rsidRDefault="007C3EAC" w:rsidP="007C3EAC">
            <w:pPr>
              <w:pStyle w:val="BodyText"/>
              <w:numPr>
                <w:ilvl w:val="0"/>
                <w:numId w:val="36"/>
              </w:numPr>
              <w:ind w:left="1434"/>
              <w:rPr>
                <w:rFonts w:ascii="Century Gothic" w:hAnsi="Century Gothic" w:cstheme="minorBidi"/>
                <w:sz w:val="18"/>
                <w:szCs w:val="18"/>
              </w:rPr>
            </w:pPr>
            <w:r w:rsidRPr="00EE7D55">
              <w:rPr>
                <w:rFonts w:ascii="Century Gothic" w:hAnsi="Century Gothic" w:cstheme="minorBidi"/>
                <w:sz w:val="18"/>
                <w:szCs w:val="18"/>
              </w:rPr>
              <w:t>If without Open Dispute</w:t>
            </w:r>
          </w:p>
          <w:p w14:paraId="7278CEAF" w14:textId="77777777" w:rsidR="007C3EAC" w:rsidRPr="00EE7D55" w:rsidRDefault="007C3EAC"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Process the credit adjustment</w:t>
            </w:r>
          </w:p>
          <w:p w14:paraId="1F9E134D" w14:textId="6CBF037A" w:rsidR="007C3EAC" w:rsidRPr="00EE7D55" w:rsidRDefault="007C3EAC"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Y</w:t>
            </w:r>
          </w:p>
          <w:p w14:paraId="0E57310A" w14:textId="3B3F4D61" w:rsidR="007C3EAC" w:rsidRPr="00EE7D55" w:rsidRDefault="007C3EAC"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“SUCCESSFUL”</w:t>
            </w:r>
          </w:p>
          <w:p w14:paraId="4B386BE9" w14:textId="77777777" w:rsidR="007C3EAC" w:rsidRPr="00EE7D55" w:rsidRDefault="007C3EAC" w:rsidP="007C3EAC">
            <w:pPr>
              <w:pStyle w:val="BodyText"/>
              <w:numPr>
                <w:ilvl w:val="0"/>
                <w:numId w:val="36"/>
              </w:numPr>
              <w:ind w:left="1434"/>
              <w:rPr>
                <w:rFonts w:ascii="Century Gothic" w:hAnsi="Century Gothic" w:cstheme="minorBidi"/>
                <w:sz w:val="18"/>
                <w:szCs w:val="18"/>
              </w:rPr>
            </w:pPr>
            <w:r w:rsidRPr="00EE7D55">
              <w:rPr>
                <w:rFonts w:ascii="Century Gothic" w:hAnsi="Century Gothic" w:cstheme="minorBidi"/>
                <w:sz w:val="18"/>
                <w:szCs w:val="18"/>
              </w:rPr>
              <w:t>If with Open Dispute, consider as Fall out.</w:t>
            </w:r>
          </w:p>
          <w:p w14:paraId="4E90AB93" w14:textId="3874FA9C" w:rsidR="007C3EAC" w:rsidRPr="00EE7D55" w:rsidRDefault="007C3EAC"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Credit Adjustment Flag to N</w:t>
            </w:r>
          </w:p>
          <w:p w14:paraId="1F130FC1" w14:textId="0EA04BA5" w:rsidR="007C3EAC" w:rsidRPr="00EE7D55" w:rsidRDefault="007C3EAC"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w:t>
            </w:r>
            <w:r w:rsidR="005C6948" w:rsidRPr="00EE7D55">
              <w:rPr>
                <w:rFonts w:ascii="Century Gothic" w:hAnsi="Century Gothic" w:cstheme="minorBidi"/>
                <w:sz w:val="18"/>
                <w:szCs w:val="18"/>
              </w:rPr>
              <w:t>–</w:t>
            </w:r>
            <w:r w:rsidRPr="00EE7D55">
              <w:rPr>
                <w:rFonts w:ascii="Century Gothic" w:hAnsi="Century Gothic" w:cstheme="minorBidi"/>
                <w:sz w:val="18"/>
                <w:szCs w:val="18"/>
              </w:rPr>
              <w:t xml:space="preserve"> Status to “</w:t>
            </w:r>
            <w:r w:rsidRPr="00EE7D55">
              <w:rPr>
                <w:rFonts w:ascii="Century Gothic" w:hAnsi="Century Gothic" w:cstheme="minorBidi"/>
                <w:b/>
                <w:bCs/>
                <w:sz w:val="18"/>
                <w:szCs w:val="18"/>
              </w:rPr>
              <w:t>with Open Dispute</w:t>
            </w:r>
            <w:r w:rsidRPr="00EE7D55">
              <w:rPr>
                <w:rFonts w:ascii="Century Gothic" w:hAnsi="Century Gothic" w:cstheme="minorBidi"/>
                <w:sz w:val="18"/>
                <w:szCs w:val="18"/>
              </w:rPr>
              <w:t>”</w:t>
            </w:r>
          </w:p>
          <w:p w14:paraId="4EE19D8E" w14:textId="0B2B31FC" w:rsidR="00676361" w:rsidRPr="00EE7D55" w:rsidRDefault="00676361" w:rsidP="007C3EAC">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Update Temp Table - Campaign Status to “CLOSED”</w:t>
            </w:r>
          </w:p>
          <w:p w14:paraId="27D5C317" w14:textId="77777777" w:rsidR="00FC467A" w:rsidRPr="00EE7D55" w:rsidRDefault="002C4345" w:rsidP="00FC467A">
            <w:pPr>
              <w:pStyle w:val="BodyText"/>
              <w:numPr>
                <w:ilvl w:val="0"/>
                <w:numId w:val="40"/>
              </w:numPr>
              <w:rPr>
                <w:rFonts w:ascii="Century Gothic" w:hAnsi="Century Gothic" w:cstheme="minorBidi"/>
                <w:b/>
                <w:bCs/>
                <w:sz w:val="18"/>
                <w:szCs w:val="18"/>
              </w:rPr>
            </w:pPr>
            <w:r w:rsidRPr="00EE7D55">
              <w:rPr>
                <w:rFonts w:ascii="Century Gothic" w:hAnsi="Century Gothic" w:cstheme="minorBidi"/>
                <w:b/>
                <w:bCs/>
                <w:sz w:val="18"/>
                <w:szCs w:val="18"/>
              </w:rPr>
              <w:lastRenderedPageBreak/>
              <w:t xml:space="preserve">Partial </w:t>
            </w:r>
            <w:r w:rsidR="00085253" w:rsidRPr="00EE7D55">
              <w:rPr>
                <w:rFonts w:ascii="Century Gothic" w:hAnsi="Century Gothic" w:cstheme="minorBidi"/>
                <w:b/>
                <w:bCs/>
                <w:sz w:val="18"/>
                <w:szCs w:val="18"/>
              </w:rPr>
              <w:t>Adjustment (Fallout Scenario)</w:t>
            </w:r>
          </w:p>
          <w:tbl>
            <w:tblPr>
              <w:tblStyle w:val="TableGrid"/>
              <w:tblW w:w="0" w:type="auto"/>
              <w:tblLayout w:type="fixed"/>
              <w:tblLook w:val="04A0" w:firstRow="1" w:lastRow="0" w:firstColumn="1" w:lastColumn="0" w:noHBand="0" w:noVBand="1"/>
            </w:tblPr>
            <w:tblGrid>
              <w:gridCol w:w="1057"/>
              <w:gridCol w:w="990"/>
              <w:gridCol w:w="1260"/>
              <w:gridCol w:w="1260"/>
              <w:gridCol w:w="1890"/>
            </w:tblGrid>
            <w:tr w:rsidR="00085253" w:rsidRPr="00EE7D55" w14:paraId="4ED1A3CA" w14:textId="77777777" w:rsidTr="00EE7D55">
              <w:tc>
                <w:tcPr>
                  <w:tcW w:w="1057" w:type="dxa"/>
                  <w:shd w:val="clear" w:color="auto" w:fill="BFBFBF" w:themeFill="background1" w:themeFillShade="BF"/>
                </w:tcPr>
                <w:p w14:paraId="4843693C" w14:textId="77777777" w:rsidR="00085253" w:rsidRPr="00EE7D55" w:rsidRDefault="00085253" w:rsidP="00085253">
                  <w:pPr>
                    <w:pStyle w:val="BodyText"/>
                    <w:ind w:left="0"/>
                    <w:rPr>
                      <w:rFonts w:ascii="Century Gothic" w:hAnsi="Century Gothic" w:cstheme="minorBidi"/>
                      <w:b/>
                      <w:bCs/>
                      <w:color w:val="FFFFFF" w:themeColor="background1"/>
                      <w:sz w:val="18"/>
                      <w:szCs w:val="18"/>
                    </w:rPr>
                  </w:pPr>
                  <w:r w:rsidRPr="00EE7D55">
                    <w:rPr>
                      <w:rFonts w:ascii="Century Gothic" w:hAnsi="Century Gothic" w:cstheme="minorBidi"/>
                      <w:b/>
                      <w:bCs/>
                      <w:color w:val="FFFFFF" w:themeColor="background1"/>
                      <w:sz w:val="18"/>
                      <w:szCs w:val="18"/>
                    </w:rPr>
                    <w:t>Invoice Date</w:t>
                  </w:r>
                </w:p>
              </w:tc>
              <w:tc>
                <w:tcPr>
                  <w:tcW w:w="990" w:type="dxa"/>
                  <w:shd w:val="clear" w:color="auto" w:fill="BFBFBF" w:themeFill="background1" w:themeFillShade="BF"/>
                </w:tcPr>
                <w:p w14:paraId="5D290DDE" w14:textId="77777777" w:rsidR="00085253" w:rsidRPr="00EE7D55" w:rsidRDefault="00085253" w:rsidP="00085253">
                  <w:pPr>
                    <w:pStyle w:val="BodyText"/>
                    <w:ind w:left="0"/>
                    <w:rPr>
                      <w:rFonts w:ascii="Century Gothic" w:hAnsi="Century Gothic" w:cstheme="minorBidi"/>
                      <w:b/>
                      <w:bCs/>
                      <w:color w:val="FFFFFF" w:themeColor="background1"/>
                      <w:sz w:val="18"/>
                      <w:szCs w:val="18"/>
                    </w:rPr>
                  </w:pPr>
                  <w:r w:rsidRPr="00EE7D55">
                    <w:rPr>
                      <w:rFonts w:ascii="Century Gothic" w:hAnsi="Century Gothic" w:cstheme="minorBidi"/>
                      <w:b/>
                      <w:bCs/>
                      <w:color w:val="FFFFFF" w:themeColor="background1"/>
                      <w:sz w:val="18"/>
                      <w:szCs w:val="18"/>
                    </w:rPr>
                    <w:t>Invoice Amount</w:t>
                  </w:r>
                </w:p>
              </w:tc>
              <w:tc>
                <w:tcPr>
                  <w:tcW w:w="1260" w:type="dxa"/>
                  <w:shd w:val="clear" w:color="auto" w:fill="BFBFBF" w:themeFill="background1" w:themeFillShade="BF"/>
                </w:tcPr>
                <w:p w14:paraId="0B05ED25" w14:textId="77777777" w:rsidR="00085253" w:rsidRPr="00EE7D55" w:rsidRDefault="00085253" w:rsidP="00085253">
                  <w:pPr>
                    <w:pStyle w:val="BodyText"/>
                    <w:ind w:left="0"/>
                    <w:rPr>
                      <w:rFonts w:ascii="Century Gothic" w:hAnsi="Century Gothic" w:cstheme="minorBidi"/>
                      <w:b/>
                      <w:bCs/>
                      <w:color w:val="FFFFFF" w:themeColor="background1"/>
                      <w:sz w:val="18"/>
                      <w:szCs w:val="18"/>
                    </w:rPr>
                  </w:pPr>
                  <w:r w:rsidRPr="00EE7D55">
                    <w:rPr>
                      <w:rFonts w:ascii="Century Gothic" w:hAnsi="Century Gothic" w:cstheme="minorBidi"/>
                      <w:b/>
                      <w:bCs/>
                      <w:color w:val="FFFFFF" w:themeColor="background1"/>
                      <w:sz w:val="18"/>
                      <w:szCs w:val="18"/>
                    </w:rPr>
                    <w:t>Credit Adjustment</w:t>
                  </w:r>
                </w:p>
              </w:tc>
              <w:tc>
                <w:tcPr>
                  <w:tcW w:w="1260" w:type="dxa"/>
                  <w:shd w:val="clear" w:color="auto" w:fill="BFBFBF" w:themeFill="background1" w:themeFillShade="BF"/>
                </w:tcPr>
                <w:p w14:paraId="7D6762B4" w14:textId="77777777" w:rsidR="00085253" w:rsidRPr="00EE7D55" w:rsidRDefault="00085253" w:rsidP="00085253">
                  <w:pPr>
                    <w:pStyle w:val="BodyText"/>
                    <w:ind w:left="0"/>
                    <w:rPr>
                      <w:rFonts w:ascii="Century Gothic" w:hAnsi="Century Gothic" w:cstheme="minorBidi"/>
                      <w:b/>
                      <w:bCs/>
                      <w:color w:val="FFFFFF" w:themeColor="background1"/>
                      <w:sz w:val="18"/>
                      <w:szCs w:val="18"/>
                    </w:rPr>
                  </w:pPr>
                  <w:r w:rsidRPr="00EE7D55">
                    <w:rPr>
                      <w:rFonts w:ascii="Century Gothic" w:hAnsi="Century Gothic" w:cstheme="minorBidi"/>
                      <w:b/>
                      <w:bCs/>
                      <w:color w:val="FFFFFF" w:themeColor="background1"/>
                      <w:sz w:val="18"/>
                      <w:szCs w:val="18"/>
                    </w:rPr>
                    <w:t>Credit Adjustment Status</w:t>
                  </w:r>
                </w:p>
              </w:tc>
              <w:tc>
                <w:tcPr>
                  <w:tcW w:w="1890" w:type="dxa"/>
                  <w:shd w:val="clear" w:color="auto" w:fill="BFBFBF" w:themeFill="background1" w:themeFillShade="BF"/>
                </w:tcPr>
                <w:p w14:paraId="0242916D" w14:textId="77777777" w:rsidR="00085253" w:rsidRPr="00EE7D55" w:rsidRDefault="00085253" w:rsidP="00085253">
                  <w:pPr>
                    <w:pStyle w:val="BodyText"/>
                    <w:ind w:left="0"/>
                    <w:rPr>
                      <w:rFonts w:ascii="Century Gothic" w:hAnsi="Century Gothic" w:cstheme="minorBidi"/>
                      <w:b/>
                      <w:bCs/>
                      <w:color w:val="FFFFFF" w:themeColor="background1"/>
                      <w:sz w:val="18"/>
                      <w:szCs w:val="18"/>
                    </w:rPr>
                  </w:pPr>
                  <w:r w:rsidRPr="00EE7D55">
                    <w:rPr>
                      <w:rFonts w:ascii="Century Gothic" w:hAnsi="Century Gothic" w:cstheme="minorBidi"/>
                      <w:b/>
                      <w:bCs/>
                      <w:color w:val="FFFFFF" w:themeColor="background1"/>
                      <w:sz w:val="18"/>
                      <w:szCs w:val="18"/>
                    </w:rPr>
                    <w:t>Credit Adjustment applied</w:t>
                  </w:r>
                </w:p>
              </w:tc>
            </w:tr>
            <w:tr w:rsidR="00085253" w:rsidRPr="00EE7D55" w14:paraId="213760B3" w14:textId="77777777" w:rsidTr="00EE7D55">
              <w:trPr>
                <w:trHeight w:val="377"/>
              </w:trPr>
              <w:tc>
                <w:tcPr>
                  <w:tcW w:w="1057" w:type="dxa"/>
                </w:tcPr>
                <w:p w14:paraId="5B856821"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1/1/2022</w:t>
                  </w:r>
                </w:p>
              </w:tc>
              <w:tc>
                <w:tcPr>
                  <w:tcW w:w="990" w:type="dxa"/>
                </w:tcPr>
                <w:p w14:paraId="27F8B27A"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600</w:t>
                  </w:r>
                </w:p>
              </w:tc>
              <w:tc>
                <w:tcPr>
                  <w:tcW w:w="1260" w:type="dxa"/>
                </w:tcPr>
                <w:p w14:paraId="0AE3A8CC"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600</w:t>
                  </w:r>
                </w:p>
              </w:tc>
              <w:tc>
                <w:tcPr>
                  <w:tcW w:w="1260" w:type="dxa"/>
                </w:tcPr>
                <w:p w14:paraId="5ACF4F9B"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Successfully applied</w:t>
                  </w:r>
                </w:p>
              </w:tc>
              <w:tc>
                <w:tcPr>
                  <w:tcW w:w="1890" w:type="dxa"/>
                </w:tcPr>
                <w:p w14:paraId="5E2DE1AC"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Partial Adjustment</w:t>
                  </w:r>
                </w:p>
              </w:tc>
            </w:tr>
            <w:tr w:rsidR="00085253" w:rsidRPr="00EE7D55" w14:paraId="1719C632" w14:textId="77777777" w:rsidTr="00EE7D55">
              <w:tc>
                <w:tcPr>
                  <w:tcW w:w="1057" w:type="dxa"/>
                </w:tcPr>
                <w:p w14:paraId="64856501"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2/1/2022</w:t>
                  </w:r>
                </w:p>
              </w:tc>
              <w:tc>
                <w:tcPr>
                  <w:tcW w:w="990" w:type="dxa"/>
                </w:tcPr>
                <w:p w14:paraId="6C80B71F"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2400</w:t>
                  </w:r>
                </w:p>
              </w:tc>
              <w:tc>
                <w:tcPr>
                  <w:tcW w:w="1260" w:type="dxa"/>
                </w:tcPr>
                <w:p w14:paraId="20FDFF59"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400</w:t>
                  </w:r>
                </w:p>
              </w:tc>
              <w:tc>
                <w:tcPr>
                  <w:tcW w:w="1260" w:type="dxa"/>
                </w:tcPr>
                <w:p w14:paraId="4B39C024"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failed due to error</w:t>
                  </w:r>
                </w:p>
              </w:tc>
              <w:tc>
                <w:tcPr>
                  <w:tcW w:w="1890" w:type="dxa"/>
                </w:tcPr>
                <w:p w14:paraId="018CF182" w14:textId="77777777" w:rsidR="00085253" w:rsidRPr="00EE7D55" w:rsidRDefault="00085253" w:rsidP="00085253">
                  <w:pPr>
                    <w:pStyle w:val="BodyText"/>
                    <w:ind w:left="0"/>
                    <w:rPr>
                      <w:rFonts w:ascii="Century Gothic" w:hAnsi="Century Gothic" w:cstheme="minorBidi"/>
                      <w:sz w:val="18"/>
                      <w:szCs w:val="18"/>
                    </w:rPr>
                  </w:pPr>
                  <w:r w:rsidRPr="00EE7D55">
                    <w:rPr>
                      <w:rFonts w:ascii="Century Gothic" w:hAnsi="Century Gothic" w:cstheme="minorBidi"/>
                      <w:sz w:val="18"/>
                      <w:szCs w:val="18"/>
                    </w:rPr>
                    <w:t>For investigation c/o Amdocs – for re-processing either by Business or Amdocs depends on volume.</w:t>
                  </w:r>
                </w:p>
              </w:tc>
            </w:tr>
          </w:tbl>
          <w:p w14:paraId="1B403A59" w14:textId="6FE96553" w:rsidR="008A4104" w:rsidRPr="00EE7D55" w:rsidRDefault="008A4104" w:rsidP="008A4104">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Update Temp Table – Credit Adjustment Flag to N</w:t>
            </w:r>
          </w:p>
          <w:p w14:paraId="0A0B2E52" w14:textId="0BFC8228" w:rsidR="008A4104" w:rsidRPr="00EE7D55" w:rsidRDefault="008A4104" w:rsidP="008A4104">
            <w:pPr>
              <w:pStyle w:val="BodyText"/>
              <w:numPr>
                <w:ilvl w:val="1"/>
                <w:numId w:val="36"/>
              </w:numPr>
              <w:ind w:left="2154"/>
              <w:rPr>
                <w:rFonts w:ascii="Century Gothic" w:hAnsi="Century Gothic" w:cstheme="minorBidi"/>
                <w:sz w:val="18"/>
                <w:szCs w:val="18"/>
              </w:rPr>
            </w:pPr>
            <w:r w:rsidRPr="00EE7D55">
              <w:rPr>
                <w:rFonts w:ascii="Century Gothic" w:hAnsi="Century Gothic" w:cstheme="minorBidi"/>
                <w:sz w:val="18"/>
                <w:szCs w:val="18"/>
              </w:rPr>
              <w:t xml:space="preserve">Update Temp Table – </w:t>
            </w:r>
            <w:r w:rsidR="00EE5C65" w:rsidRPr="00EE7D55">
              <w:rPr>
                <w:rFonts w:ascii="Century Gothic" w:hAnsi="Century Gothic" w:cstheme="minorBidi"/>
                <w:sz w:val="18"/>
                <w:szCs w:val="18"/>
              </w:rPr>
              <w:t xml:space="preserve">Credit Adjustment </w:t>
            </w:r>
            <w:r w:rsidRPr="00EE7D55">
              <w:rPr>
                <w:rFonts w:ascii="Century Gothic" w:hAnsi="Century Gothic" w:cstheme="minorBidi"/>
                <w:sz w:val="18"/>
                <w:szCs w:val="18"/>
              </w:rPr>
              <w:t>Status to “</w:t>
            </w:r>
            <w:r w:rsidR="006559F7" w:rsidRPr="00EE7D55">
              <w:rPr>
                <w:rFonts w:ascii="Century Gothic" w:hAnsi="Century Gothic" w:cstheme="minorBidi"/>
                <w:sz w:val="18"/>
                <w:szCs w:val="18"/>
              </w:rPr>
              <w:t>Partial Adjustment</w:t>
            </w:r>
            <w:r w:rsidRPr="00EE7D55">
              <w:rPr>
                <w:rFonts w:ascii="Century Gothic" w:hAnsi="Century Gothic" w:cstheme="minorBidi"/>
                <w:sz w:val="18"/>
                <w:szCs w:val="18"/>
              </w:rPr>
              <w:t>”</w:t>
            </w:r>
          </w:p>
          <w:p w14:paraId="5A7B7865" w14:textId="77777777" w:rsidR="00085253" w:rsidRPr="00EE7D55" w:rsidRDefault="00085253" w:rsidP="00085253">
            <w:pPr>
              <w:pStyle w:val="BodyText"/>
              <w:ind w:left="717"/>
              <w:rPr>
                <w:rFonts w:ascii="Century Gothic" w:hAnsi="Century Gothic" w:cstheme="minorBidi"/>
                <w:sz w:val="18"/>
                <w:szCs w:val="18"/>
              </w:rPr>
            </w:pPr>
          </w:p>
          <w:p w14:paraId="2E347D3F" w14:textId="45D3BE91" w:rsidR="007316C0" w:rsidRPr="00EE7D55" w:rsidRDefault="00EE2D21" w:rsidP="007316C0">
            <w:pPr>
              <w:pStyle w:val="BodyText"/>
              <w:numPr>
                <w:ilvl w:val="0"/>
                <w:numId w:val="38"/>
              </w:numPr>
              <w:rPr>
                <w:rFonts w:ascii="Century Gothic" w:hAnsi="Century Gothic" w:cstheme="minorBidi"/>
                <w:sz w:val="18"/>
                <w:szCs w:val="18"/>
              </w:rPr>
            </w:pPr>
            <w:r w:rsidRPr="00EE7D55">
              <w:rPr>
                <w:rFonts w:ascii="Century Gothic" w:hAnsi="Century Gothic" w:cstheme="minorBidi"/>
                <w:sz w:val="18"/>
                <w:szCs w:val="18"/>
              </w:rPr>
              <w:t>ANNOTATION inclusion</w:t>
            </w:r>
          </w:p>
          <w:p w14:paraId="5E407AA8" w14:textId="5834AC74" w:rsidR="007316C0" w:rsidRPr="00DC763D" w:rsidRDefault="007316C0" w:rsidP="00085253">
            <w:pPr>
              <w:pStyle w:val="BodyText"/>
              <w:ind w:left="717"/>
              <w:rPr>
                <w:rFonts w:asciiTheme="minorBidi" w:hAnsiTheme="minorBidi" w:cstheme="minorBidi"/>
                <w:sz w:val="18"/>
                <w:szCs w:val="18"/>
              </w:rPr>
            </w:pPr>
            <w:r w:rsidRPr="00EE7D55">
              <w:rPr>
                <w:rFonts w:ascii="Century Gothic" w:hAnsi="Century Gothic" w:cstheme="minorBidi"/>
                <w:sz w:val="18"/>
                <w:szCs w:val="18"/>
              </w:rPr>
              <w:t xml:space="preserve">Remarks </w:t>
            </w:r>
            <w:r w:rsidR="001236B7">
              <w:rPr>
                <w:rFonts w:ascii="Century Gothic" w:hAnsi="Century Gothic" w:cstheme="minorBidi"/>
                <w:sz w:val="18"/>
                <w:szCs w:val="18"/>
              </w:rPr>
              <w:t xml:space="preserve">and </w:t>
            </w:r>
            <w:r w:rsidR="001236B7" w:rsidRPr="001236B7">
              <w:rPr>
                <w:rFonts w:ascii="Century Gothic" w:hAnsi="Century Gothic" w:cstheme="minorBidi"/>
                <w:sz w:val="18"/>
                <w:szCs w:val="18"/>
                <w:highlight w:val="yellow"/>
              </w:rPr>
              <w:t>Transaction ID</w:t>
            </w:r>
            <w:r w:rsidR="001236B7">
              <w:rPr>
                <w:rFonts w:ascii="Century Gothic" w:hAnsi="Century Gothic" w:cstheme="minorBidi"/>
                <w:sz w:val="18"/>
                <w:szCs w:val="18"/>
              </w:rPr>
              <w:t xml:space="preserve"> </w:t>
            </w:r>
            <w:r w:rsidR="00EE2D21" w:rsidRPr="00EE7D55">
              <w:rPr>
                <w:rFonts w:ascii="Century Gothic" w:hAnsi="Century Gothic" w:cstheme="minorBidi"/>
                <w:sz w:val="18"/>
                <w:szCs w:val="18"/>
              </w:rPr>
              <w:t>field</w:t>
            </w:r>
            <w:r w:rsidR="001236B7">
              <w:rPr>
                <w:rFonts w:ascii="Century Gothic" w:hAnsi="Century Gothic" w:cstheme="minorBidi"/>
                <w:sz w:val="18"/>
                <w:szCs w:val="18"/>
              </w:rPr>
              <w:t>s</w:t>
            </w:r>
            <w:r w:rsidR="00EE2D21" w:rsidRPr="00EE7D55">
              <w:rPr>
                <w:rFonts w:ascii="Century Gothic" w:hAnsi="Century Gothic" w:cstheme="minorBidi"/>
                <w:sz w:val="18"/>
                <w:szCs w:val="18"/>
              </w:rPr>
              <w:t xml:space="preserve"> sent by AIA should be included in the ANNOTATION.</w:t>
            </w:r>
          </w:p>
        </w:tc>
        <w:tc>
          <w:tcPr>
            <w:tcW w:w="1077" w:type="dxa"/>
            <w:shd w:val="clear" w:color="auto" w:fill="auto"/>
          </w:tcPr>
          <w:p w14:paraId="6AAE5BCA" w14:textId="60C54705" w:rsidR="00E05B99" w:rsidRPr="00641846" w:rsidRDefault="00EB2F7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REQ-002</w:t>
            </w:r>
          </w:p>
        </w:tc>
        <w:tc>
          <w:tcPr>
            <w:tcW w:w="1235" w:type="dxa"/>
            <w:shd w:val="clear" w:color="auto" w:fill="auto"/>
          </w:tcPr>
          <w:p w14:paraId="3E044FA4" w14:textId="4C2F06F7" w:rsidR="00E05B99" w:rsidRDefault="00EB2F7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932E72" w:rsidRPr="00641846" w14:paraId="24D16BDB" w14:textId="77777777" w:rsidTr="006574F3">
        <w:trPr>
          <w:trHeight w:val="98"/>
        </w:trPr>
        <w:tc>
          <w:tcPr>
            <w:tcW w:w="900" w:type="dxa"/>
            <w:shd w:val="clear" w:color="auto" w:fill="auto"/>
          </w:tcPr>
          <w:p w14:paraId="25F9534C" w14:textId="1E6BCF39" w:rsidR="00932E72" w:rsidRDefault="00E21F5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PS-005</w:t>
            </w:r>
          </w:p>
        </w:tc>
        <w:tc>
          <w:tcPr>
            <w:tcW w:w="6727" w:type="dxa"/>
            <w:shd w:val="clear" w:color="auto" w:fill="auto"/>
          </w:tcPr>
          <w:p w14:paraId="744A985B" w14:textId="780F6C14" w:rsidR="00932E72" w:rsidRDefault="001D3717" w:rsidP="00E05B99">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KENAN to send </w:t>
            </w:r>
            <w:r w:rsidR="00AE77BE">
              <w:rPr>
                <w:rFonts w:ascii="Century Gothic" w:hAnsi="Century Gothic" w:cstheme="minorBidi"/>
                <w:sz w:val="18"/>
                <w:szCs w:val="18"/>
              </w:rPr>
              <w:t xml:space="preserve">response </w:t>
            </w:r>
            <w:r>
              <w:rPr>
                <w:rFonts w:ascii="Century Gothic" w:hAnsi="Century Gothic" w:cstheme="minorBidi"/>
                <w:sz w:val="18"/>
                <w:szCs w:val="18"/>
              </w:rPr>
              <w:t>file to AIA</w:t>
            </w:r>
          </w:p>
          <w:p w14:paraId="7AE5DE36" w14:textId="77777777" w:rsidR="008615E6" w:rsidRDefault="008615E6" w:rsidP="008615E6">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 xml:space="preserve">File will contain all </w:t>
            </w:r>
            <w:r w:rsidR="00D757A7">
              <w:rPr>
                <w:rFonts w:ascii="Century Gothic" w:hAnsi="Century Gothic" w:cstheme="minorBidi"/>
                <w:sz w:val="18"/>
                <w:szCs w:val="18"/>
              </w:rPr>
              <w:t xml:space="preserve">credit Adjustment that was </w:t>
            </w:r>
            <w:r>
              <w:rPr>
                <w:rFonts w:ascii="Century Gothic" w:hAnsi="Century Gothic" w:cstheme="minorBidi"/>
                <w:sz w:val="18"/>
                <w:szCs w:val="18"/>
              </w:rPr>
              <w:t>successfully credited</w:t>
            </w:r>
            <w:r w:rsidR="00D757A7">
              <w:rPr>
                <w:rFonts w:ascii="Century Gothic" w:hAnsi="Century Gothic" w:cstheme="minorBidi"/>
                <w:sz w:val="18"/>
                <w:szCs w:val="18"/>
              </w:rPr>
              <w:t>.</w:t>
            </w:r>
          </w:p>
          <w:p w14:paraId="4DEE7244" w14:textId="77777777" w:rsidR="006040F5" w:rsidRDefault="006040F5" w:rsidP="008615E6">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File content will be as follows</w:t>
            </w:r>
          </w:p>
          <w:tbl>
            <w:tblPr>
              <w:tblStyle w:val="TableGrid"/>
              <w:tblW w:w="6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96"/>
              <w:gridCol w:w="2749"/>
              <w:gridCol w:w="1710"/>
            </w:tblGrid>
            <w:tr w:rsidR="006040F5" w:rsidRPr="00702CCB" w14:paraId="770448FA" w14:textId="77777777" w:rsidTr="006E4EEF">
              <w:trPr>
                <w:trHeight w:val="209"/>
              </w:trPr>
              <w:tc>
                <w:tcPr>
                  <w:tcW w:w="1796" w:type="dxa"/>
                  <w:shd w:val="clear" w:color="auto" w:fill="A6A6A6" w:themeFill="background1" w:themeFillShade="A6"/>
                </w:tcPr>
                <w:p w14:paraId="192CA62D" w14:textId="77777777" w:rsidR="006040F5" w:rsidRPr="00702CCB" w:rsidRDefault="006040F5" w:rsidP="006040F5">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Field Name</w:t>
                  </w:r>
                </w:p>
              </w:tc>
              <w:tc>
                <w:tcPr>
                  <w:tcW w:w="2749" w:type="dxa"/>
                  <w:shd w:val="clear" w:color="auto" w:fill="A6A6A6" w:themeFill="background1" w:themeFillShade="A6"/>
                </w:tcPr>
                <w:p w14:paraId="60EFBF86" w14:textId="77777777" w:rsidR="006040F5" w:rsidRPr="00702CCB" w:rsidRDefault="006040F5" w:rsidP="006040F5">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Description</w:t>
                  </w:r>
                </w:p>
              </w:tc>
              <w:tc>
                <w:tcPr>
                  <w:tcW w:w="1710" w:type="dxa"/>
                  <w:shd w:val="clear" w:color="auto" w:fill="A6A6A6" w:themeFill="background1" w:themeFillShade="A6"/>
                </w:tcPr>
                <w:p w14:paraId="689353D7" w14:textId="77777777" w:rsidR="006040F5" w:rsidRPr="00702CCB" w:rsidRDefault="006040F5" w:rsidP="006040F5">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Sample</w:t>
                  </w:r>
                </w:p>
              </w:tc>
            </w:tr>
            <w:tr w:rsidR="006040F5" w:rsidRPr="00702CCB" w14:paraId="4054BD10" w14:textId="77777777" w:rsidTr="006E4EEF">
              <w:trPr>
                <w:trHeight w:val="485"/>
              </w:trPr>
              <w:tc>
                <w:tcPr>
                  <w:tcW w:w="1796" w:type="dxa"/>
                </w:tcPr>
                <w:p w14:paraId="7A7091E8" w14:textId="29B74F03" w:rsidR="006040F5" w:rsidRPr="00702CCB" w:rsidRDefault="006040F5" w:rsidP="006040F5">
                  <w:pPr>
                    <w:rPr>
                      <w:rFonts w:ascii="Century Gothic" w:eastAsia="Times New Roman" w:hAnsi="Century Gothic" w:cs="Arial"/>
                      <w:sz w:val="18"/>
                      <w:szCs w:val="18"/>
                    </w:rPr>
                  </w:pPr>
                  <w:r w:rsidRPr="006677F4">
                    <w:rPr>
                      <w:rFonts w:ascii="Century Gothic" w:eastAsia="Times New Roman" w:hAnsi="Century Gothic" w:cs="Arial"/>
                      <w:sz w:val="18"/>
                      <w:szCs w:val="18"/>
                    </w:rPr>
                    <w:t>ACCOUNT</w:t>
                  </w:r>
                  <w:r w:rsidR="005F2F50">
                    <w:rPr>
                      <w:rFonts w:ascii="Century Gothic" w:eastAsia="Times New Roman" w:hAnsi="Century Gothic" w:cs="Arial"/>
                      <w:sz w:val="18"/>
                      <w:szCs w:val="18"/>
                    </w:rPr>
                    <w:t xml:space="preserve"> ID</w:t>
                  </w:r>
                </w:p>
              </w:tc>
              <w:tc>
                <w:tcPr>
                  <w:tcW w:w="2749" w:type="dxa"/>
                </w:tcPr>
                <w:p w14:paraId="4B9A717C" w14:textId="77777777" w:rsidR="006040F5" w:rsidRDefault="006040F5" w:rsidP="006040F5">
                  <w:pPr>
                    <w:rPr>
                      <w:rFonts w:ascii="Century Gothic" w:eastAsia="Times New Roman" w:hAnsi="Century Gothic" w:cs="Arial"/>
                      <w:sz w:val="18"/>
                      <w:szCs w:val="18"/>
                    </w:rPr>
                  </w:pPr>
                  <w:r>
                    <w:rPr>
                      <w:rFonts w:ascii="Century Gothic" w:eastAsia="Times New Roman" w:hAnsi="Century Gothic" w:cs="Arial"/>
                      <w:sz w:val="18"/>
                      <w:szCs w:val="18"/>
                    </w:rPr>
                    <w:t>10-digits Account Number</w:t>
                  </w:r>
                </w:p>
                <w:p w14:paraId="7F0073CA" w14:textId="77777777" w:rsidR="006040F5" w:rsidRPr="009B0D11" w:rsidRDefault="006040F5" w:rsidP="006040F5">
                  <w:pPr>
                    <w:rPr>
                      <w:rFonts w:ascii="Century Gothic" w:eastAsia="Times New Roman" w:hAnsi="Century Gothic" w:cs="Arial"/>
                      <w:b/>
                      <w:bCs/>
                      <w:sz w:val="18"/>
                      <w:szCs w:val="18"/>
                    </w:rPr>
                  </w:pPr>
                  <w:r>
                    <w:rPr>
                      <w:rFonts w:ascii="Century Gothic" w:eastAsia="Times New Roman" w:hAnsi="Century Gothic" w:cs="Arial"/>
                      <w:b/>
                      <w:bCs/>
                      <w:sz w:val="18"/>
                      <w:szCs w:val="18"/>
                    </w:rPr>
                    <w:t>Format: Numeric</w:t>
                  </w:r>
                </w:p>
              </w:tc>
              <w:tc>
                <w:tcPr>
                  <w:tcW w:w="1710" w:type="dxa"/>
                </w:tcPr>
                <w:p w14:paraId="4F67131A" w14:textId="77777777" w:rsidR="006040F5" w:rsidRPr="00702CCB" w:rsidRDefault="006040F5" w:rsidP="006040F5">
                  <w:pPr>
                    <w:jc w:val="center"/>
                    <w:rPr>
                      <w:rFonts w:ascii="Century Gothic" w:eastAsia="Times New Roman" w:hAnsi="Century Gothic" w:cs="Arial"/>
                      <w:sz w:val="18"/>
                      <w:szCs w:val="18"/>
                    </w:rPr>
                  </w:pPr>
                  <w:r>
                    <w:rPr>
                      <w:rFonts w:ascii="Century Gothic" w:eastAsia="Times New Roman" w:hAnsi="Century Gothic" w:cs="Arial"/>
                      <w:sz w:val="18"/>
                      <w:szCs w:val="18"/>
                    </w:rPr>
                    <w:t>0123498765</w:t>
                  </w:r>
                </w:p>
              </w:tc>
            </w:tr>
            <w:tr w:rsidR="00305796" w14:paraId="04AEB2D9" w14:textId="77777777" w:rsidTr="006E4EEF">
              <w:trPr>
                <w:trHeight w:val="642"/>
              </w:trPr>
              <w:tc>
                <w:tcPr>
                  <w:tcW w:w="1796" w:type="dxa"/>
                </w:tcPr>
                <w:p w14:paraId="64D0729C" w14:textId="5E58FC2D" w:rsidR="00305796" w:rsidRDefault="00305796" w:rsidP="00305796">
                  <w:pPr>
                    <w:rPr>
                      <w:rFonts w:ascii="Century Gothic" w:eastAsia="Times New Roman" w:hAnsi="Century Gothic" w:cs="Arial"/>
                      <w:sz w:val="18"/>
                      <w:szCs w:val="18"/>
                    </w:rPr>
                  </w:pPr>
                  <w:r>
                    <w:rPr>
                      <w:rFonts w:ascii="Century Gothic" w:eastAsia="Times New Roman" w:hAnsi="Century Gothic" w:cs="Arial"/>
                      <w:sz w:val="18"/>
                      <w:szCs w:val="18"/>
                    </w:rPr>
                    <w:t>TRANSACTION_ID</w:t>
                  </w:r>
                </w:p>
              </w:tc>
              <w:tc>
                <w:tcPr>
                  <w:tcW w:w="2749" w:type="dxa"/>
                </w:tcPr>
                <w:p w14:paraId="25BCFF51" w14:textId="77777777" w:rsidR="00305796" w:rsidRDefault="00305796" w:rsidP="00305796">
                  <w:pPr>
                    <w:rPr>
                      <w:rFonts w:ascii="Century Gothic" w:eastAsia="Times New Roman" w:hAnsi="Century Gothic" w:cs="Arial"/>
                      <w:sz w:val="18"/>
                      <w:szCs w:val="18"/>
                    </w:rPr>
                  </w:pPr>
                  <w:r>
                    <w:rPr>
                      <w:rFonts w:ascii="Century Gothic" w:eastAsia="Times New Roman" w:hAnsi="Century Gothic" w:cs="Arial"/>
                      <w:sz w:val="18"/>
                      <w:szCs w:val="18"/>
                    </w:rPr>
                    <w:t>Transaction ID</w:t>
                  </w:r>
                </w:p>
                <w:p w14:paraId="7314D79C" w14:textId="5E9B8271" w:rsidR="00305796" w:rsidRPr="005F6792" w:rsidRDefault="00305796" w:rsidP="00305796">
                  <w:pPr>
                    <w:rPr>
                      <w:rFonts w:ascii="Century Gothic" w:eastAsia="Times New Roman" w:hAnsi="Century Gothic" w:cs="Arial"/>
                      <w:b/>
                      <w:bCs/>
                      <w:sz w:val="18"/>
                      <w:szCs w:val="18"/>
                    </w:rPr>
                  </w:pPr>
                  <w:r w:rsidRPr="005F6792">
                    <w:rPr>
                      <w:rFonts w:ascii="Century Gothic" w:eastAsia="Times New Roman" w:hAnsi="Century Gothic" w:cs="Arial"/>
                      <w:b/>
                      <w:bCs/>
                      <w:sz w:val="18"/>
                      <w:szCs w:val="18"/>
                    </w:rPr>
                    <w:t>Format:</w:t>
                  </w:r>
                  <w:r>
                    <w:rPr>
                      <w:rFonts w:ascii="Century Gothic" w:eastAsia="Times New Roman" w:hAnsi="Century Gothic" w:cs="Arial"/>
                      <w:b/>
                      <w:bCs/>
                      <w:sz w:val="18"/>
                      <w:szCs w:val="18"/>
                    </w:rPr>
                    <w:t xml:space="preserve"> String</w:t>
                  </w:r>
                </w:p>
              </w:tc>
              <w:tc>
                <w:tcPr>
                  <w:tcW w:w="1710" w:type="dxa"/>
                </w:tcPr>
                <w:p w14:paraId="01A07B81" w14:textId="789AF5C7" w:rsidR="00305796" w:rsidRDefault="00305796" w:rsidP="00305796">
                  <w:pPr>
                    <w:jc w:val="center"/>
                    <w:rPr>
                      <w:rFonts w:ascii="Century Gothic" w:eastAsia="Times New Roman" w:hAnsi="Century Gothic" w:cs="Arial"/>
                      <w:sz w:val="18"/>
                      <w:szCs w:val="18"/>
                    </w:rPr>
                  </w:pPr>
                  <w:r>
                    <w:rPr>
                      <w:rFonts w:ascii="Century Gothic" w:eastAsia="Times New Roman" w:hAnsi="Century Gothic" w:cs="Arial"/>
                      <w:sz w:val="18"/>
                      <w:szCs w:val="18"/>
                    </w:rPr>
                    <w:t>XXXXXX</w:t>
                  </w:r>
                </w:p>
              </w:tc>
            </w:tr>
            <w:tr w:rsidR="00BE5609" w14:paraId="2A3BCD20" w14:textId="77777777" w:rsidTr="006E4EEF">
              <w:trPr>
                <w:trHeight w:val="642"/>
              </w:trPr>
              <w:tc>
                <w:tcPr>
                  <w:tcW w:w="1796" w:type="dxa"/>
                </w:tcPr>
                <w:p w14:paraId="5DC7037B" w14:textId="57FF156A" w:rsidR="00BE5609" w:rsidRDefault="00D7421D" w:rsidP="006040F5">
                  <w:pPr>
                    <w:rPr>
                      <w:rFonts w:ascii="Century Gothic" w:eastAsia="Times New Roman" w:hAnsi="Century Gothic" w:cs="Arial"/>
                      <w:sz w:val="18"/>
                      <w:szCs w:val="18"/>
                    </w:rPr>
                  </w:pPr>
                  <w:r>
                    <w:rPr>
                      <w:rFonts w:ascii="Century Gothic" w:eastAsia="Times New Roman" w:hAnsi="Century Gothic" w:cs="Arial"/>
                      <w:sz w:val="18"/>
                      <w:szCs w:val="18"/>
                    </w:rPr>
                    <w:t xml:space="preserve">Credit Adjustment </w:t>
                  </w:r>
                  <w:r w:rsidR="004D4044">
                    <w:rPr>
                      <w:rFonts w:ascii="Century Gothic" w:eastAsia="Times New Roman" w:hAnsi="Century Gothic" w:cs="Arial"/>
                      <w:sz w:val="18"/>
                      <w:szCs w:val="18"/>
                    </w:rPr>
                    <w:t xml:space="preserve">Date </w:t>
                  </w:r>
                  <w:r w:rsidR="009771F5">
                    <w:rPr>
                      <w:rFonts w:ascii="Century Gothic" w:eastAsia="Times New Roman" w:hAnsi="Century Gothic" w:cs="Arial"/>
                      <w:sz w:val="18"/>
                      <w:szCs w:val="18"/>
                    </w:rPr>
                    <w:t>and Time</w:t>
                  </w:r>
                </w:p>
              </w:tc>
              <w:tc>
                <w:tcPr>
                  <w:tcW w:w="2749" w:type="dxa"/>
                </w:tcPr>
                <w:p w14:paraId="1EFABDED" w14:textId="340123E7" w:rsidR="00D7421D" w:rsidRDefault="00D7421D" w:rsidP="00D7421D">
                  <w:pPr>
                    <w:rPr>
                      <w:rFonts w:ascii="Century Gothic" w:eastAsia="Times New Roman" w:hAnsi="Century Gothic" w:cs="Arial"/>
                      <w:sz w:val="18"/>
                      <w:szCs w:val="18"/>
                    </w:rPr>
                  </w:pPr>
                  <w:r>
                    <w:rPr>
                      <w:rFonts w:ascii="Century Gothic" w:eastAsia="Times New Roman" w:hAnsi="Century Gothic" w:cs="Arial"/>
                      <w:sz w:val="18"/>
                      <w:szCs w:val="18"/>
                    </w:rPr>
                    <w:t xml:space="preserve">Date </w:t>
                  </w:r>
                  <w:r w:rsidR="009771F5">
                    <w:rPr>
                      <w:rFonts w:ascii="Century Gothic" w:eastAsia="Times New Roman" w:hAnsi="Century Gothic" w:cs="Arial"/>
                      <w:sz w:val="18"/>
                      <w:szCs w:val="18"/>
                    </w:rPr>
                    <w:t xml:space="preserve">and Time </w:t>
                  </w:r>
                  <w:r>
                    <w:rPr>
                      <w:rFonts w:ascii="Century Gothic" w:eastAsia="Times New Roman" w:hAnsi="Century Gothic" w:cs="Arial"/>
                      <w:sz w:val="18"/>
                      <w:szCs w:val="18"/>
                    </w:rPr>
                    <w:t xml:space="preserve">where </w:t>
                  </w:r>
                  <w:r w:rsidR="00AE77BE">
                    <w:rPr>
                      <w:rFonts w:ascii="Century Gothic" w:eastAsia="Times New Roman" w:hAnsi="Century Gothic" w:cs="Arial"/>
                      <w:sz w:val="18"/>
                      <w:szCs w:val="18"/>
                    </w:rPr>
                    <w:t>Adjustment was credited</w:t>
                  </w:r>
                </w:p>
                <w:p w14:paraId="36DD5CE7" w14:textId="1454E466" w:rsidR="00BE5609" w:rsidRDefault="00D7421D" w:rsidP="00D7421D">
                  <w:pPr>
                    <w:rPr>
                      <w:rFonts w:ascii="Century Gothic" w:eastAsia="Times New Roman" w:hAnsi="Century Gothic" w:cs="Arial"/>
                      <w:sz w:val="18"/>
                      <w:szCs w:val="18"/>
                    </w:rPr>
                  </w:pPr>
                  <w:r>
                    <w:rPr>
                      <w:rFonts w:ascii="Century Gothic" w:eastAsia="Times New Roman" w:hAnsi="Century Gothic" w:cs="Arial"/>
                      <w:b/>
                      <w:bCs/>
                      <w:sz w:val="18"/>
                      <w:szCs w:val="18"/>
                    </w:rPr>
                    <w:t>Format: Numeric</w:t>
                  </w:r>
                </w:p>
              </w:tc>
              <w:tc>
                <w:tcPr>
                  <w:tcW w:w="1710" w:type="dxa"/>
                </w:tcPr>
                <w:p w14:paraId="6541D957" w14:textId="1B451194" w:rsidR="00BE5609" w:rsidRDefault="00AE77BE" w:rsidP="006040F5">
                  <w:pPr>
                    <w:jc w:val="center"/>
                    <w:rPr>
                      <w:rFonts w:ascii="Century Gothic" w:eastAsia="Times New Roman" w:hAnsi="Century Gothic" w:cs="Arial"/>
                      <w:sz w:val="18"/>
                      <w:szCs w:val="18"/>
                    </w:rPr>
                  </w:pPr>
                  <w:r>
                    <w:rPr>
                      <w:rFonts w:ascii="Century Gothic" w:eastAsia="Times New Roman" w:hAnsi="Century Gothic" w:cs="Arial"/>
                      <w:sz w:val="18"/>
                      <w:szCs w:val="18"/>
                    </w:rPr>
                    <w:t>MMDDYYYY</w:t>
                  </w:r>
                  <w:r w:rsidR="00505120">
                    <w:rPr>
                      <w:rFonts w:ascii="Century Gothic" w:eastAsia="Times New Roman" w:hAnsi="Century Gothic" w:cs="Arial"/>
                      <w:sz w:val="18"/>
                      <w:szCs w:val="18"/>
                    </w:rPr>
                    <w:t>HHMMSS</w:t>
                  </w:r>
                </w:p>
              </w:tc>
            </w:tr>
          </w:tbl>
          <w:p w14:paraId="68FD5F47" w14:textId="604B905F" w:rsidR="006040F5" w:rsidRDefault="006040F5" w:rsidP="006040F5">
            <w:pPr>
              <w:pStyle w:val="BodyText"/>
              <w:ind w:left="0"/>
              <w:rPr>
                <w:rFonts w:ascii="Century Gothic" w:hAnsi="Century Gothic" w:cstheme="minorBidi"/>
                <w:sz w:val="18"/>
                <w:szCs w:val="18"/>
              </w:rPr>
            </w:pPr>
          </w:p>
        </w:tc>
        <w:tc>
          <w:tcPr>
            <w:tcW w:w="1077" w:type="dxa"/>
            <w:shd w:val="clear" w:color="auto" w:fill="auto"/>
          </w:tcPr>
          <w:p w14:paraId="5B3D0A5F" w14:textId="49C6D803" w:rsidR="00932E72" w:rsidRPr="00641846" w:rsidRDefault="00E21F5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RE-003</w:t>
            </w:r>
          </w:p>
        </w:tc>
        <w:tc>
          <w:tcPr>
            <w:tcW w:w="1235" w:type="dxa"/>
            <w:shd w:val="clear" w:color="auto" w:fill="auto"/>
          </w:tcPr>
          <w:p w14:paraId="4FC3C7B6" w14:textId="105A155C" w:rsidR="00932E72" w:rsidRDefault="00C93036"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4B1F00" w:rsidRPr="00641846" w14:paraId="45134C40" w14:textId="77777777" w:rsidTr="006574F3">
        <w:trPr>
          <w:trHeight w:val="98"/>
        </w:trPr>
        <w:tc>
          <w:tcPr>
            <w:tcW w:w="900" w:type="dxa"/>
            <w:shd w:val="clear" w:color="auto" w:fill="auto"/>
          </w:tcPr>
          <w:p w14:paraId="6713D5AE" w14:textId="75FF189F" w:rsidR="004B1F00" w:rsidRDefault="00E21F5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PS-006</w:t>
            </w:r>
          </w:p>
        </w:tc>
        <w:tc>
          <w:tcPr>
            <w:tcW w:w="6727" w:type="dxa"/>
            <w:shd w:val="clear" w:color="auto" w:fill="auto"/>
          </w:tcPr>
          <w:p w14:paraId="53D76171" w14:textId="77777777" w:rsidR="004B1F00" w:rsidRDefault="004B1F00" w:rsidP="00E05B99">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AIA to send SMS Notification</w:t>
            </w:r>
          </w:p>
          <w:p w14:paraId="3FFFE8FE" w14:textId="5E93BF34" w:rsidR="009D3B4D" w:rsidRDefault="009D3B4D" w:rsidP="009D3B4D">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AIA will send SMS Notification based on the</w:t>
            </w:r>
            <w:r w:rsidR="00EE0CD9">
              <w:rPr>
                <w:rFonts w:ascii="Century Gothic" w:hAnsi="Century Gothic" w:cstheme="minorBidi"/>
                <w:sz w:val="18"/>
                <w:szCs w:val="18"/>
              </w:rPr>
              <w:t xml:space="preserve"> response </w:t>
            </w:r>
            <w:r>
              <w:rPr>
                <w:rFonts w:ascii="Century Gothic" w:hAnsi="Century Gothic" w:cstheme="minorBidi"/>
                <w:sz w:val="18"/>
                <w:szCs w:val="18"/>
              </w:rPr>
              <w:t>file received from KENAN</w:t>
            </w:r>
            <w:r w:rsidR="00EE0CD9">
              <w:rPr>
                <w:rFonts w:ascii="Century Gothic" w:hAnsi="Century Gothic" w:cstheme="minorBidi"/>
                <w:sz w:val="18"/>
                <w:szCs w:val="18"/>
              </w:rPr>
              <w:t>.</w:t>
            </w:r>
          </w:p>
          <w:p w14:paraId="7EF96C8B" w14:textId="668CAD91" w:rsidR="006040F5" w:rsidRDefault="006040F5" w:rsidP="009D3B4D">
            <w:pPr>
              <w:pStyle w:val="BodyText"/>
              <w:numPr>
                <w:ilvl w:val="1"/>
                <w:numId w:val="38"/>
              </w:numPr>
              <w:rPr>
                <w:rFonts w:ascii="Century Gothic" w:hAnsi="Century Gothic" w:cstheme="minorBidi"/>
                <w:sz w:val="18"/>
                <w:szCs w:val="18"/>
              </w:rPr>
            </w:pPr>
            <w:r>
              <w:rPr>
                <w:rFonts w:ascii="Century Gothic" w:hAnsi="Century Gothic" w:cstheme="minorBidi"/>
                <w:sz w:val="18"/>
                <w:szCs w:val="18"/>
              </w:rPr>
              <w:t xml:space="preserve">Business will define </w:t>
            </w:r>
            <w:r w:rsidR="00A52022">
              <w:rPr>
                <w:rFonts w:ascii="Century Gothic" w:hAnsi="Century Gothic" w:cstheme="minorBidi"/>
                <w:sz w:val="18"/>
                <w:szCs w:val="18"/>
              </w:rPr>
              <w:t xml:space="preserve">the </w:t>
            </w:r>
            <w:r>
              <w:rPr>
                <w:rFonts w:ascii="Century Gothic" w:hAnsi="Century Gothic" w:cstheme="minorBidi"/>
                <w:sz w:val="18"/>
                <w:szCs w:val="18"/>
              </w:rPr>
              <w:t>SMS in AIA.</w:t>
            </w:r>
          </w:p>
        </w:tc>
        <w:tc>
          <w:tcPr>
            <w:tcW w:w="1077" w:type="dxa"/>
            <w:shd w:val="clear" w:color="auto" w:fill="auto"/>
          </w:tcPr>
          <w:p w14:paraId="41C605C2" w14:textId="08328388" w:rsidR="004B1F00" w:rsidRPr="00641846" w:rsidRDefault="00E21F5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REQ-003</w:t>
            </w:r>
          </w:p>
        </w:tc>
        <w:tc>
          <w:tcPr>
            <w:tcW w:w="1235" w:type="dxa"/>
            <w:shd w:val="clear" w:color="auto" w:fill="auto"/>
          </w:tcPr>
          <w:p w14:paraId="64D7C7A7" w14:textId="50FDF7C1" w:rsidR="004B1F00" w:rsidRDefault="006040F5"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AIA</w:t>
            </w:r>
          </w:p>
        </w:tc>
      </w:tr>
      <w:tr w:rsidR="00E05B99" w:rsidRPr="00641846" w14:paraId="02CE900F" w14:textId="77777777" w:rsidTr="006574F3">
        <w:trPr>
          <w:trHeight w:val="98"/>
        </w:trPr>
        <w:tc>
          <w:tcPr>
            <w:tcW w:w="900" w:type="dxa"/>
            <w:shd w:val="clear" w:color="auto" w:fill="auto"/>
          </w:tcPr>
          <w:p w14:paraId="3447E1D2" w14:textId="46A7A9B7" w:rsidR="00E05B99" w:rsidRDefault="0075266C"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PS-007</w:t>
            </w:r>
          </w:p>
        </w:tc>
        <w:tc>
          <w:tcPr>
            <w:tcW w:w="6727" w:type="dxa"/>
            <w:shd w:val="clear" w:color="auto" w:fill="auto"/>
          </w:tcPr>
          <w:p w14:paraId="6063DC87" w14:textId="77777777" w:rsidR="00E05B99" w:rsidRPr="00EE7D55" w:rsidRDefault="00A34892" w:rsidP="00E05B99">
            <w:pPr>
              <w:pStyle w:val="BodyText"/>
              <w:numPr>
                <w:ilvl w:val="0"/>
                <w:numId w:val="38"/>
              </w:numPr>
              <w:rPr>
                <w:rFonts w:ascii="Century Gothic" w:hAnsi="Century Gothic" w:cstheme="minorBidi"/>
                <w:sz w:val="18"/>
                <w:szCs w:val="18"/>
              </w:rPr>
            </w:pPr>
            <w:r w:rsidRPr="00EE7D55">
              <w:rPr>
                <w:rFonts w:ascii="Century Gothic" w:hAnsi="Century Gothic" w:cstheme="minorBidi"/>
                <w:sz w:val="18"/>
                <w:szCs w:val="18"/>
              </w:rPr>
              <w:t>Fallout Report</w:t>
            </w:r>
          </w:p>
          <w:p w14:paraId="5D98D5D4" w14:textId="77777777" w:rsidR="00A34892" w:rsidRPr="00EE7D55" w:rsidRDefault="006C0029" w:rsidP="00A34892">
            <w:pPr>
              <w:pStyle w:val="BodyText"/>
              <w:numPr>
                <w:ilvl w:val="1"/>
                <w:numId w:val="38"/>
              </w:numPr>
              <w:rPr>
                <w:rFonts w:ascii="Century Gothic" w:hAnsi="Century Gothic" w:cstheme="minorBidi"/>
                <w:sz w:val="18"/>
                <w:szCs w:val="18"/>
              </w:rPr>
            </w:pPr>
            <w:r w:rsidRPr="00EE7D55">
              <w:rPr>
                <w:rFonts w:ascii="Century Gothic" w:hAnsi="Century Gothic" w:cstheme="minorBidi"/>
                <w:sz w:val="18"/>
                <w:szCs w:val="18"/>
              </w:rPr>
              <w:t xml:space="preserve">Report will be used to monitor </w:t>
            </w:r>
            <w:r w:rsidR="0034580A" w:rsidRPr="00EE7D55">
              <w:rPr>
                <w:rFonts w:ascii="Century Gothic" w:hAnsi="Century Gothic" w:cstheme="minorBidi"/>
                <w:sz w:val="18"/>
                <w:szCs w:val="18"/>
              </w:rPr>
              <w:t>status of credit adjustment</w:t>
            </w:r>
          </w:p>
          <w:tbl>
            <w:tblPr>
              <w:tblW w:w="64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49"/>
              <w:gridCol w:w="5260"/>
            </w:tblGrid>
            <w:tr w:rsidR="0034580A" w:rsidRPr="00702CCB" w14:paraId="0345552B" w14:textId="77777777" w:rsidTr="006E4EEF">
              <w:trPr>
                <w:trHeight w:val="270"/>
              </w:trPr>
              <w:tc>
                <w:tcPr>
                  <w:tcW w:w="1149" w:type="dxa"/>
                  <w:shd w:val="clear" w:color="000000" w:fill="A6A6A6"/>
                  <w:vAlign w:val="center"/>
                  <w:hideMark/>
                </w:tcPr>
                <w:p w14:paraId="40FD98F6" w14:textId="77777777" w:rsidR="0034580A" w:rsidRPr="00BD2429" w:rsidRDefault="0034580A" w:rsidP="0034580A">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Report Criteria</w:t>
                  </w:r>
                </w:p>
              </w:tc>
              <w:tc>
                <w:tcPr>
                  <w:tcW w:w="5260" w:type="dxa"/>
                  <w:shd w:val="clear" w:color="auto" w:fill="auto"/>
                  <w:hideMark/>
                </w:tcPr>
                <w:p w14:paraId="5C2695E1" w14:textId="53C70F84" w:rsidR="0034580A" w:rsidRDefault="0034580A" w:rsidP="00204455">
                  <w:pPr>
                    <w:pStyle w:val="ListParagraph"/>
                    <w:numPr>
                      <w:ilvl w:val="0"/>
                      <w:numId w:val="39"/>
                    </w:numPr>
                    <w:rPr>
                      <w:rFonts w:ascii="Century Gothic" w:eastAsia="Times New Roman" w:hAnsi="Century Gothic" w:cs="Arial"/>
                      <w:sz w:val="18"/>
                      <w:szCs w:val="18"/>
                    </w:rPr>
                  </w:pPr>
                  <w:r>
                    <w:rPr>
                      <w:rFonts w:ascii="Century Gothic" w:eastAsia="Times New Roman" w:hAnsi="Century Gothic" w:cs="Arial"/>
                      <w:sz w:val="18"/>
                      <w:szCs w:val="18"/>
                    </w:rPr>
                    <w:t xml:space="preserve">Should contain </w:t>
                  </w:r>
                  <w:r w:rsidR="00204455">
                    <w:rPr>
                      <w:rFonts w:ascii="Century Gothic" w:eastAsia="Times New Roman" w:hAnsi="Century Gothic" w:cs="Arial"/>
                      <w:sz w:val="18"/>
                      <w:szCs w:val="18"/>
                    </w:rPr>
                    <w:t>accounts where Credit Adjustment was unsuccessful</w:t>
                  </w:r>
                  <w:r w:rsidR="00830186">
                    <w:rPr>
                      <w:rFonts w:ascii="Century Gothic" w:eastAsia="Times New Roman" w:hAnsi="Century Gothic" w:cs="Arial"/>
                      <w:sz w:val="18"/>
                      <w:szCs w:val="18"/>
                    </w:rPr>
                    <w:t>/failed and partially credited adjustments</w:t>
                  </w:r>
                  <w:r w:rsidR="00AA6269">
                    <w:rPr>
                      <w:rFonts w:ascii="Century Gothic" w:eastAsia="Times New Roman" w:hAnsi="Century Gothic" w:cs="Arial"/>
                      <w:sz w:val="18"/>
                      <w:szCs w:val="18"/>
                    </w:rPr>
                    <w:t xml:space="preserve"> (only </w:t>
                  </w:r>
                  <w:r w:rsidR="008519CD">
                    <w:rPr>
                      <w:rFonts w:ascii="Century Gothic" w:eastAsia="Times New Roman" w:hAnsi="Century Gothic" w:cs="Arial"/>
                      <w:sz w:val="18"/>
                      <w:szCs w:val="18"/>
                    </w:rPr>
                    <w:t>failed part)</w:t>
                  </w:r>
                  <w:r w:rsidR="00267513">
                    <w:rPr>
                      <w:rFonts w:ascii="Century Gothic" w:eastAsia="Times New Roman" w:hAnsi="Century Gothic" w:cs="Arial"/>
                      <w:sz w:val="18"/>
                      <w:szCs w:val="18"/>
                    </w:rPr>
                    <w:t>.</w:t>
                  </w:r>
                </w:p>
                <w:p w14:paraId="4A92F81D" w14:textId="409CD227" w:rsidR="00267513" w:rsidRPr="00204455" w:rsidRDefault="00267513" w:rsidP="00204455">
                  <w:pPr>
                    <w:pStyle w:val="ListParagraph"/>
                    <w:numPr>
                      <w:ilvl w:val="0"/>
                      <w:numId w:val="39"/>
                    </w:numPr>
                    <w:rPr>
                      <w:rFonts w:ascii="Century Gothic" w:eastAsia="Times New Roman" w:hAnsi="Century Gothic" w:cs="Arial"/>
                      <w:sz w:val="18"/>
                      <w:szCs w:val="18"/>
                    </w:rPr>
                  </w:pPr>
                  <w:r>
                    <w:rPr>
                      <w:rFonts w:ascii="Century Gothic" w:eastAsia="Times New Roman" w:hAnsi="Century Gothic" w:cs="Arial"/>
                      <w:sz w:val="18"/>
                      <w:szCs w:val="18"/>
                    </w:rPr>
                    <w:lastRenderedPageBreak/>
                    <w:t xml:space="preserve">Temp table field Credit Adjustment Flag is equal to </w:t>
                  </w:r>
                  <w:r w:rsidR="00886BBE">
                    <w:rPr>
                      <w:rFonts w:ascii="Century Gothic" w:eastAsia="Times New Roman" w:hAnsi="Century Gothic" w:cs="Arial"/>
                      <w:sz w:val="18"/>
                      <w:szCs w:val="18"/>
                    </w:rPr>
                    <w:t>N</w:t>
                  </w:r>
                </w:p>
              </w:tc>
            </w:tr>
            <w:tr w:rsidR="0034580A" w:rsidRPr="009B0D11" w14:paraId="30AFE3AE" w14:textId="77777777" w:rsidTr="006E4EEF">
              <w:trPr>
                <w:trHeight w:val="64"/>
              </w:trPr>
              <w:tc>
                <w:tcPr>
                  <w:tcW w:w="1149" w:type="dxa"/>
                  <w:shd w:val="clear" w:color="000000" w:fill="A6A6A6"/>
                  <w:vAlign w:val="center"/>
                  <w:hideMark/>
                </w:tcPr>
                <w:p w14:paraId="15E103ED" w14:textId="77777777" w:rsidR="0034580A" w:rsidRPr="00BD2429" w:rsidRDefault="0034580A" w:rsidP="0034580A">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lastRenderedPageBreak/>
                    <w:t>Frequency</w:t>
                  </w:r>
                </w:p>
              </w:tc>
              <w:tc>
                <w:tcPr>
                  <w:tcW w:w="5260" w:type="dxa"/>
                  <w:shd w:val="clear" w:color="auto" w:fill="auto"/>
                  <w:hideMark/>
                </w:tcPr>
                <w:p w14:paraId="74606281" w14:textId="4BD073C5" w:rsidR="0034580A" w:rsidRPr="009B0D11" w:rsidRDefault="00886BBE" w:rsidP="0034580A">
                  <w:pPr>
                    <w:spacing w:before="40" w:after="40"/>
                    <w:rPr>
                      <w:rFonts w:ascii="Century Gothic" w:hAnsi="Century Gothic"/>
                      <w:sz w:val="18"/>
                      <w:szCs w:val="18"/>
                    </w:rPr>
                  </w:pPr>
                  <w:r>
                    <w:rPr>
                      <w:rFonts w:ascii="Century Gothic" w:hAnsi="Century Gothic"/>
                      <w:sz w:val="18"/>
                      <w:szCs w:val="18"/>
                    </w:rPr>
                    <w:t>After processing of Credit Adjustment</w:t>
                  </w:r>
                </w:p>
              </w:tc>
            </w:tr>
            <w:tr w:rsidR="0034580A" w:rsidRPr="00702CCB" w14:paraId="3F92C2B1" w14:textId="77777777" w:rsidTr="006E4EEF">
              <w:trPr>
                <w:trHeight w:val="270"/>
              </w:trPr>
              <w:tc>
                <w:tcPr>
                  <w:tcW w:w="1149" w:type="dxa"/>
                  <w:shd w:val="clear" w:color="000000" w:fill="A6A6A6"/>
                  <w:vAlign w:val="center"/>
                </w:tcPr>
                <w:p w14:paraId="66BE4494" w14:textId="77777777" w:rsidR="0034580A" w:rsidRPr="00BD2429" w:rsidRDefault="0034580A" w:rsidP="0034580A">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Mode of Delivery</w:t>
                  </w:r>
                  <w:r>
                    <w:rPr>
                      <w:rFonts w:ascii="Century Gothic" w:eastAsia="Times New Roman" w:hAnsi="Century Gothic" w:cs="Arial"/>
                      <w:b/>
                      <w:bCs/>
                      <w:color w:val="FFFFFF"/>
                      <w:sz w:val="18"/>
                      <w:szCs w:val="18"/>
                    </w:rPr>
                    <w:t xml:space="preserve"> and Directory</w:t>
                  </w:r>
                </w:p>
              </w:tc>
              <w:tc>
                <w:tcPr>
                  <w:tcW w:w="5260" w:type="dxa"/>
                  <w:shd w:val="clear" w:color="auto" w:fill="auto"/>
                </w:tcPr>
                <w:p w14:paraId="2C59CEB6" w14:textId="77777777" w:rsidR="0034580A" w:rsidRDefault="0034580A" w:rsidP="0034580A">
                  <w:pPr>
                    <w:rPr>
                      <w:rFonts w:ascii="Century Gothic" w:eastAsia="Times New Roman" w:hAnsi="Century Gothic" w:cs="Arial"/>
                      <w:sz w:val="18"/>
                      <w:szCs w:val="18"/>
                    </w:rPr>
                  </w:pPr>
                  <w:r>
                    <w:rPr>
                      <w:rFonts w:ascii="Century Gothic" w:eastAsia="Times New Roman" w:hAnsi="Century Gothic" w:cs="Arial"/>
                      <w:sz w:val="18"/>
                      <w:szCs w:val="18"/>
                    </w:rPr>
                    <w:t>NAS Folder</w:t>
                  </w:r>
                </w:p>
                <w:p w14:paraId="0C5BFA01" w14:textId="77777777" w:rsidR="0034580A" w:rsidRPr="00702CCB" w:rsidRDefault="0034580A" w:rsidP="0034580A">
                  <w:pPr>
                    <w:rPr>
                      <w:rFonts w:ascii="Century Gothic" w:eastAsia="Times New Roman" w:hAnsi="Century Gothic" w:cs="Arial"/>
                      <w:sz w:val="18"/>
                      <w:szCs w:val="18"/>
                    </w:rPr>
                  </w:pPr>
                  <w:r>
                    <w:rPr>
                      <w:rFonts w:ascii="Century Gothic" w:eastAsia="Times New Roman" w:hAnsi="Century Gothic" w:cs="Arial"/>
                      <w:sz w:val="18"/>
                      <w:szCs w:val="18"/>
                    </w:rPr>
                    <w:t>Details to follow</w:t>
                  </w:r>
                </w:p>
              </w:tc>
            </w:tr>
            <w:tr w:rsidR="0034580A" w:rsidRPr="00702CCB" w14:paraId="4E6B1CCB" w14:textId="77777777" w:rsidTr="006E4EEF">
              <w:trPr>
                <w:trHeight w:val="270"/>
              </w:trPr>
              <w:tc>
                <w:tcPr>
                  <w:tcW w:w="1149" w:type="dxa"/>
                  <w:shd w:val="clear" w:color="000000" w:fill="A6A6A6"/>
                  <w:vAlign w:val="center"/>
                </w:tcPr>
                <w:p w14:paraId="7C43E154" w14:textId="77777777" w:rsidR="0034580A" w:rsidRPr="00BD2429" w:rsidRDefault="0034580A" w:rsidP="0034580A">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 Format</w:t>
                  </w:r>
                </w:p>
              </w:tc>
              <w:tc>
                <w:tcPr>
                  <w:tcW w:w="5260" w:type="dxa"/>
                  <w:shd w:val="clear" w:color="auto" w:fill="auto"/>
                  <w:vAlign w:val="center"/>
                </w:tcPr>
                <w:p w14:paraId="53285C55" w14:textId="77777777" w:rsidR="0034580A" w:rsidRPr="00702CCB" w:rsidRDefault="0034580A" w:rsidP="0034580A">
                  <w:pPr>
                    <w:rPr>
                      <w:rFonts w:ascii="Century Gothic" w:eastAsia="Times New Roman" w:hAnsi="Century Gothic" w:cs="Arial"/>
                      <w:sz w:val="18"/>
                      <w:szCs w:val="18"/>
                    </w:rPr>
                  </w:pPr>
                  <w:r>
                    <w:rPr>
                      <w:rFonts w:ascii="Century Gothic" w:eastAsia="Times New Roman" w:hAnsi="Century Gothic" w:cs="Arial"/>
                      <w:sz w:val="18"/>
                      <w:szCs w:val="18"/>
                    </w:rPr>
                    <w:t>CSV Format (.csv)</w:t>
                  </w:r>
                </w:p>
              </w:tc>
            </w:tr>
            <w:tr w:rsidR="0034580A" w:rsidRPr="00314A6B" w14:paraId="30ED15EF" w14:textId="77777777" w:rsidTr="006E4EEF">
              <w:trPr>
                <w:trHeight w:val="270"/>
              </w:trPr>
              <w:tc>
                <w:tcPr>
                  <w:tcW w:w="1149" w:type="dxa"/>
                  <w:shd w:val="clear" w:color="000000" w:fill="A6A6A6"/>
                  <w:vAlign w:val="center"/>
                </w:tcPr>
                <w:p w14:paraId="7E3C7182" w14:textId="77777777" w:rsidR="0034580A" w:rsidRPr="00BD2429" w:rsidRDefault="0034580A" w:rsidP="0034580A">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Filename Format</w:t>
                  </w:r>
                </w:p>
              </w:tc>
              <w:tc>
                <w:tcPr>
                  <w:tcW w:w="5260" w:type="dxa"/>
                  <w:shd w:val="clear" w:color="auto" w:fill="auto"/>
                  <w:vAlign w:val="center"/>
                </w:tcPr>
                <w:p w14:paraId="6FDB794A" w14:textId="571F4EF8" w:rsidR="0034580A" w:rsidRDefault="009B15DB" w:rsidP="0034580A">
                  <w:pPr>
                    <w:rPr>
                      <w:rFonts w:ascii="Century Gothic" w:eastAsia="Times New Roman" w:hAnsi="Century Gothic" w:cs="Arial"/>
                      <w:sz w:val="18"/>
                      <w:szCs w:val="18"/>
                    </w:rPr>
                  </w:pPr>
                  <w:r>
                    <w:rPr>
                      <w:rFonts w:ascii="Century Gothic" w:eastAsia="Times New Roman" w:hAnsi="Century Gothic" w:cs="Arial"/>
                      <w:sz w:val="18"/>
                      <w:szCs w:val="18"/>
                    </w:rPr>
                    <w:t>UNSUCCESSFUL_CREDIT ADJUTMENT</w:t>
                  </w:r>
                  <w:r w:rsidR="0034580A" w:rsidRPr="00634B24">
                    <w:rPr>
                      <w:rFonts w:ascii="Century Gothic" w:eastAsia="Times New Roman" w:hAnsi="Century Gothic" w:cs="Arial"/>
                      <w:sz w:val="18"/>
                      <w:szCs w:val="18"/>
                    </w:rPr>
                    <w:t>_</w:t>
                  </w:r>
                  <w:r w:rsidR="0034580A">
                    <w:rPr>
                      <w:rFonts w:ascii="Century Gothic" w:eastAsia="Times New Roman" w:hAnsi="Century Gothic" w:cs="Arial"/>
                      <w:sz w:val="18"/>
                      <w:szCs w:val="18"/>
                    </w:rPr>
                    <w:t>&lt;</w:t>
                  </w:r>
                  <w:r w:rsidR="0034580A" w:rsidRPr="00634B24">
                    <w:rPr>
                      <w:rFonts w:ascii="Century Gothic" w:eastAsia="Times New Roman" w:hAnsi="Century Gothic" w:cs="Arial"/>
                      <w:sz w:val="18"/>
                      <w:szCs w:val="18"/>
                    </w:rPr>
                    <w:t>YYYYMMDD</w:t>
                  </w:r>
                  <w:r w:rsidR="0034580A">
                    <w:rPr>
                      <w:rFonts w:ascii="Century Gothic" w:eastAsia="Times New Roman" w:hAnsi="Century Gothic" w:cs="Arial"/>
                      <w:sz w:val="18"/>
                      <w:szCs w:val="18"/>
                    </w:rPr>
                    <w:t>&gt;.</w:t>
                  </w:r>
                  <w:r w:rsidR="001F125C">
                    <w:rPr>
                      <w:rFonts w:ascii="Century Gothic" w:eastAsia="Times New Roman" w:hAnsi="Century Gothic" w:cs="Arial"/>
                      <w:sz w:val="18"/>
                      <w:szCs w:val="18"/>
                    </w:rPr>
                    <w:t>csv</w:t>
                  </w:r>
                </w:p>
                <w:p w14:paraId="51C90FD5" w14:textId="77777777" w:rsidR="0034580A" w:rsidRDefault="0034580A" w:rsidP="0034580A">
                  <w:pPr>
                    <w:rPr>
                      <w:rFonts w:ascii="Century Gothic" w:eastAsia="Times New Roman" w:hAnsi="Century Gothic" w:cs="Arial"/>
                      <w:sz w:val="18"/>
                      <w:szCs w:val="18"/>
                    </w:rPr>
                  </w:pPr>
                </w:p>
                <w:p w14:paraId="29713346" w14:textId="77777777" w:rsidR="0034580A" w:rsidRPr="00454C9C" w:rsidRDefault="0034580A" w:rsidP="0034580A">
                  <w:pPr>
                    <w:rPr>
                      <w:rFonts w:ascii="Century Gothic" w:eastAsia="Times New Roman" w:hAnsi="Century Gothic" w:cs="Arial"/>
                      <w:b/>
                      <w:bCs/>
                      <w:sz w:val="18"/>
                      <w:szCs w:val="18"/>
                    </w:rPr>
                  </w:pPr>
                  <w:r>
                    <w:rPr>
                      <w:rFonts w:ascii="Century Gothic" w:eastAsia="Times New Roman" w:hAnsi="Century Gothic" w:cs="Arial"/>
                      <w:b/>
                      <w:bCs/>
                      <w:sz w:val="18"/>
                      <w:szCs w:val="18"/>
                    </w:rPr>
                    <w:t>Sample:</w:t>
                  </w:r>
                </w:p>
                <w:p w14:paraId="76C8D68C" w14:textId="52C78C2B" w:rsidR="0034580A" w:rsidRDefault="001F125C" w:rsidP="0034580A">
                  <w:pPr>
                    <w:rPr>
                      <w:rFonts w:ascii="Century Gothic" w:eastAsia="Times New Roman" w:hAnsi="Century Gothic" w:cs="Arial"/>
                      <w:sz w:val="18"/>
                      <w:szCs w:val="18"/>
                    </w:rPr>
                  </w:pPr>
                  <w:r>
                    <w:rPr>
                      <w:rFonts w:ascii="Century Gothic" w:eastAsia="Times New Roman" w:hAnsi="Century Gothic" w:cs="Arial"/>
                      <w:sz w:val="18"/>
                      <w:szCs w:val="18"/>
                    </w:rPr>
                    <w:t>UNSUCCESSFUL_CREDIT ADJUTMENT</w:t>
                  </w:r>
                  <w:r w:rsidRPr="00634B24">
                    <w:rPr>
                      <w:rFonts w:ascii="Century Gothic" w:eastAsia="Times New Roman" w:hAnsi="Century Gothic" w:cs="Arial"/>
                      <w:sz w:val="18"/>
                      <w:szCs w:val="18"/>
                    </w:rPr>
                    <w:t xml:space="preserve"> </w:t>
                  </w:r>
                  <w:r w:rsidR="0034580A" w:rsidRPr="00634B24">
                    <w:rPr>
                      <w:rFonts w:ascii="Century Gothic" w:eastAsia="Times New Roman" w:hAnsi="Century Gothic" w:cs="Arial"/>
                      <w:sz w:val="18"/>
                      <w:szCs w:val="18"/>
                    </w:rPr>
                    <w:t>_202</w:t>
                  </w:r>
                  <w:r w:rsidR="0034580A">
                    <w:rPr>
                      <w:rFonts w:ascii="Century Gothic" w:eastAsia="Times New Roman" w:hAnsi="Century Gothic" w:cs="Arial"/>
                      <w:sz w:val="18"/>
                      <w:szCs w:val="18"/>
                    </w:rPr>
                    <w:t>2</w:t>
                  </w:r>
                  <w:r w:rsidR="0034580A" w:rsidRPr="00634B24">
                    <w:rPr>
                      <w:rFonts w:ascii="Century Gothic" w:eastAsia="Times New Roman" w:hAnsi="Century Gothic" w:cs="Arial"/>
                      <w:sz w:val="18"/>
                      <w:szCs w:val="18"/>
                    </w:rPr>
                    <w:t>01</w:t>
                  </w:r>
                  <w:r w:rsidR="0034580A">
                    <w:rPr>
                      <w:rFonts w:ascii="Century Gothic" w:eastAsia="Times New Roman" w:hAnsi="Century Gothic" w:cs="Arial"/>
                      <w:sz w:val="18"/>
                      <w:szCs w:val="18"/>
                    </w:rPr>
                    <w:t>0</w:t>
                  </w:r>
                  <w:r w:rsidR="0034580A" w:rsidRPr="00634B24">
                    <w:rPr>
                      <w:rFonts w:ascii="Century Gothic" w:eastAsia="Times New Roman" w:hAnsi="Century Gothic" w:cs="Arial"/>
                      <w:sz w:val="18"/>
                      <w:szCs w:val="18"/>
                    </w:rPr>
                    <w:t>1.</w:t>
                  </w:r>
                  <w:r>
                    <w:rPr>
                      <w:rFonts w:ascii="Century Gothic" w:eastAsia="Times New Roman" w:hAnsi="Century Gothic" w:cs="Arial"/>
                      <w:sz w:val="18"/>
                      <w:szCs w:val="18"/>
                    </w:rPr>
                    <w:t>csv</w:t>
                  </w:r>
                </w:p>
                <w:p w14:paraId="11DBBC10" w14:textId="77777777" w:rsidR="0034580A" w:rsidRDefault="0034580A" w:rsidP="0034580A">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Where: </w:t>
                  </w:r>
                </w:p>
                <w:p w14:paraId="35CA6763" w14:textId="77777777" w:rsidR="0034580A" w:rsidRPr="00314A6B" w:rsidRDefault="0034580A" w:rsidP="0034580A">
                  <w:pPr>
                    <w:rPr>
                      <w:rFonts w:ascii="Century Gothic" w:eastAsia="Times New Roman" w:hAnsi="Century Gothic" w:cs="Arial"/>
                      <w:sz w:val="18"/>
                      <w:szCs w:val="18"/>
                    </w:rPr>
                  </w:pPr>
                  <w:r>
                    <w:rPr>
                      <w:rFonts w:ascii="Century Gothic" w:eastAsia="Times New Roman" w:hAnsi="Century Gothic" w:cs="Arial"/>
                      <w:sz w:val="18"/>
                      <w:szCs w:val="18"/>
                    </w:rPr>
                    <w:t>&lt;</w:t>
                  </w:r>
                  <w:r w:rsidRPr="00634B24">
                    <w:rPr>
                      <w:rFonts w:ascii="Century Gothic" w:eastAsia="Times New Roman" w:hAnsi="Century Gothic" w:cs="Arial"/>
                      <w:sz w:val="18"/>
                      <w:szCs w:val="18"/>
                    </w:rPr>
                    <w:t>YYYYMMDD</w:t>
                  </w:r>
                  <w:r>
                    <w:rPr>
                      <w:rFonts w:ascii="Century Gothic" w:eastAsia="Times New Roman" w:hAnsi="Century Gothic" w:cs="Arial"/>
                      <w:sz w:val="18"/>
                      <w:szCs w:val="18"/>
                    </w:rPr>
                    <w:t>&gt; = File creation date</w:t>
                  </w:r>
                </w:p>
              </w:tc>
            </w:tr>
            <w:tr w:rsidR="0034580A" w:rsidRPr="00702CCB" w14:paraId="71295471" w14:textId="77777777" w:rsidTr="006E4EEF">
              <w:trPr>
                <w:trHeight w:val="270"/>
              </w:trPr>
              <w:tc>
                <w:tcPr>
                  <w:tcW w:w="1149" w:type="dxa"/>
                  <w:shd w:val="clear" w:color="000000" w:fill="A6A6A6"/>
                  <w:vAlign w:val="center"/>
                </w:tcPr>
                <w:p w14:paraId="126F4AEB" w14:textId="77777777" w:rsidR="0034580A" w:rsidRPr="00BD2429" w:rsidRDefault="0034580A" w:rsidP="0034580A">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Record Format</w:t>
                  </w:r>
                </w:p>
              </w:tc>
              <w:tc>
                <w:tcPr>
                  <w:tcW w:w="5260" w:type="dxa"/>
                  <w:shd w:val="clear" w:color="auto" w:fill="auto"/>
                  <w:vAlign w:val="center"/>
                </w:tcPr>
                <w:p w14:paraId="5299CBB9" w14:textId="77777777" w:rsidR="0034580A" w:rsidRPr="00702CCB" w:rsidRDefault="0034580A" w:rsidP="0034580A">
                  <w:pPr>
                    <w:rPr>
                      <w:rFonts w:ascii="Century Gothic" w:eastAsia="Times New Roman" w:hAnsi="Century Gothic" w:cs="Arial"/>
                      <w:sz w:val="18"/>
                      <w:szCs w:val="18"/>
                    </w:rPr>
                  </w:pPr>
                  <w:r w:rsidRPr="006677F4">
                    <w:rPr>
                      <w:rFonts w:ascii="Century Gothic" w:eastAsia="Times New Roman" w:hAnsi="Century Gothic" w:cs="Arial"/>
                      <w:sz w:val="18"/>
                      <w:szCs w:val="18"/>
                    </w:rPr>
                    <w:t>Column Delim</w:t>
                  </w:r>
                  <w:r>
                    <w:rPr>
                      <w:rFonts w:ascii="Century Gothic" w:eastAsia="Times New Roman" w:hAnsi="Century Gothic" w:cs="Arial"/>
                      <w:sz w:val="18"/>
                      <w:szCs w:val="18"/>
                    </w:rPr>
                    <w:t>i</w:t>
                  </w:r>
                  <w:r w:rsidRPr="006677F4">
                    <w:rPr>
                      <w:rFonts w:ascii="Century Gothic" w:eastAsia="Times New Roman" w:hAnsi="Century Gothic" w:cs="Arial"/>
                      <w:sz w:val="18"/>
                      <w:szCs w:val="18"/>
                    </w:rPr>
                    <w:t xml:space="preserve">ter: </w:t>
                  </w:r>
                  <w:proofErr w:type="gramStart"/>
                  <w:r w:rsidRPr="006677F4">
                    <w:rPr>
                      <w:rFonts w:ascii="Century Gothic" w:eastAsia="Times New Roman" w:hAnsi="Century Gothic" w:cs="Arial"/>
                      <w:sz w:val="18"/>
                      <w:szCs w:val="18"/>
                    </w:rPr>
                    <w:t>Pipe(</w:t>
                  </w:r>
                  <w:proofErr w:type="gramEnd"/>
                  <w:r w:rsidRPr="006677F4">
                    <w:rPr>
                      <w:rFonts w:ascii="Century Gothic" w:eastAsia="Times New Roman" w:hAnsi="Century Gothic" w:cs="Arial"/>
                      <w:sz w:val="18"/>
                      <w:szCs w:val="18"/>
                    </w:rPr>
                    <w:t>|)</w:t>
                  </w:r>
                </w:p>
              </w:tc>
            </w:tr>
            <w:tr w:rsidR="0034580A" w:rsidRPr="00702CCB" w14:paraId="482B32C0" w14:textId="77777777" w:rsidTr="006E4EEF">
              <w:trPr>
                <w:trHeight w:val="270"/>
              </w:trPr>
              <w:tc>
                <w:tcPr>
                  <w:tcW w:w="1149" w:type="dxa"/>
                  <w:shd w:val="clear" w:color="000000" w:fill="A6A6A6"/>
                  <w:vAlign w:val="center"/>
                </w:tcPr>
                <w:p w14:paraId="599963E4" w14:textId="77777777" w:rsidR="0034580A" w:rsidRPr="00BD2429" w:rsidRDefault="0034580A" w:rsidP="0034580A">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Header</w:t>
                  </w:r>
                </w:p>
              </w:tc>
              <w:tc>
                <w:tcPr>
                  <w:tcW w:w="5260" w:type="dxa"/>
                  <w:shd w:val="clear" w:color="auto" w:fill="auto"/>
                  <w:vAlign w:val="center"/>
                </w:tcPr>
                <w:p w14:paraId="6C9A10F2" w14:textId="77777777" w:rsidR="0034580A" w:rsidRDefault="0034580A" w:rsidP="0034580A">
                  <w:pPr>
                    <w:rPr>
                      <w:rFonts w:ascii="Century Gothic" w:eastAsia="Times New Roman" w:hAnsi="Century Gothic" w:cs="Arial"/>
                      <w:sz w:val="18"/>
                      <w:szCs w:val="18"/>
                    </w:rPr>
                  </w:pPr>
                  <w:r>
                    <w:rPr>
                      <w:rFonts w:ascii="Century Gothic" w:eastAsia="Times New Roman" w:hAnsi="Century Gothic" w:cs="Arial"/>
                      <w:sz w:val="18"/>
                      <w:szCs w:val="18"/>
                    </w:rPr>
                    <w:t>With header</w:t>
                  </w:r>
                </w:p>
                <w:p w14:paraId="6D88FC10" w14:textId="77777777" w:rsidR="0034580A" w:rsidRDefault="0034580A" w:rsidP="0034580A">
                  <w:pPr>
                    <w:rPr>
                      <w:rFonts w:ascii="Century Gothic" w:eastAsia="Times New Roman" w:hAnsi="Century Gothic" w:cs="Arial"/>
                      <w:sz w:val="18"/>
                      <w:szCs w:val="18"/>
                    </w:rPr>
                  </w:pPr>
                </w:p>
                <w:p w14:paraId="3B3ADE3C" w14:textId="35DCAF15" w:rsidR="0034580A" w:rsidRPr="005F6792" w:rsidRDefault="0034580A" w:rsidP="0034580A">
                  <w:pPr>
                    <w:rPr>
                      <w:rFonts w:ascii="Century Gothic" w:eastAsia="Times New Roman" w:hAnsi="Century Gothic" w:cs="Arial"/>
                      <w:sz w:val="18"/>
                      <w:szCs w:val="18"/>
                    </w:rPr>
                  </w:pPr>
                  <w:r w:rsidRPr="006677F4">
                    <w:rPr>
                      <w:rFonts w:ascii="Century Gothic" w:eastAsia="Times New Roman" w:hAnsi="Century Gothic" w:cs="Arial"/>
                      <w:sz w:val="18"/>
                      <w:szCs w:val="18"/>
                    </w:rPr>
                    <w:t>ACCOUNT</w:t>
                  </w:r>
                  <w:r>
                    <w:rPr>
                      <w:rFonts w:ascii="Century Gothic" w:eastAsia="Times New Roman" w:hAnsi="Century Gothic" w:cs="Arial"/>
                      <w:sz w:val="18"/>
                      <w:szCs w:val="18"/>
                    </w:rPr>
                    <w:t>_</w:t>
                  </w:r>
                  <w:r w:rsidRPr="006677F4">
                    <w:rPr>
                      <w:rFonts w:ascii="Century Gothic" w:eastAsia="Times New Roman" w:hAnsi="Century Gothic" w:cs="Arial"/>
                      <w:sz w:val="18"/>
                      <w:szCs w:val="18"/>
                    </w:rPr>
                    <w:t>NO</w:t>
                  </w:r>
                  <w:r w:rsidRPr="005F6792">
                    <w:rPr>
                      <w:rFonts w:ascii="Century Gothic" w:eastAsia="Times New Roman" w:hAnsi="Century Gothic" w:cs="Arial"/>
                      <w:sz w:val="18"/>
                      <w:szCs w:val="18"/>
                    </w:rPr>
                    <w:t>|</w:t>
                  </w:r>
                  <w:r w:rsidR="00980B63">
                    <w:rPr>
                      <w:rFonts w:ascii="Century Gothic" w:eastAsia="Times New Roman" w:hAnsi="Century Gothic" w:cs="Arial"/>
                      <w:sz w:val="18"/>
                      <w:szCs w:val="18"/>
                    </w:rPr>
                    <w:t>START</w:t>
                  </w:r>
                  <w:r>
                    <w:rPr>
                      <w:rFonts w:ascii="Century Gothic" w:eastAsia="Times New Roman" w:hAnsi="Century Gothic" w:cs="Arial"/>
                      <w:sz w:val="18"/>
                      <w:szCs w:val="18"/>
                    </w:rPr>
                    <w:t>_</w:t>
                  </w:r>
                  <w:r w:rsidR="00980B63">
                    <w:rPr>
                      <w:rFonts w:ascii="Century Gothic" w:eastAsia="Times New Roman" w:hAnsi="Century Gothic" w:cs="Arial"/>
                      <w:sz w:val="18"/>
                      <w:szCs w:val="18"/>
                    </w:rPr>
                    <w:t>DATE</w:t>
                  </w:r>
                  <w:r w:rsidRPr="005F6792">
                    <w:rPr>
                      <w:rFonts w:ascii="Century Gothic" w:eastAsia="Times New Roman" w:hAnsi="Century Gothic" w:cs="Arial"/>
                      <w:sz w:val="18"/>
                      <w:szCs w:val="18"/>
                    </w:rPr>
                    <w:t>|</w:t>
                  </w:r>
                  <w:r w:rsidR="00980B63">
                    <w:rPr>
                      <w:rFonts w:ascii="Century Gothic" w:eastAsia="Times New Roman" w:hAnsi="Century Gothic" w:cs="Arial"/>
                      <w:sz w:val="18"/>
                      <w:szCs w:val="18"/>
                    </w:rPr>
                    <w:t>END</w:t>
                  </w:r>
                  <w:r>
                    <w:rPr>
                      <w:rFonts w:ascii="Century Gothic" w:eastAsia="Times New Roman" w:hAnsi="Century Gothic" w:cs="Arial"/>
                      <w:sz w:val="18"/>
                      <w:szCs w:val="18"/>
                    </w:rPr>
                    <w:t>_DATE</w:t>
                  </w:r>
                  <w:r w:rsidRPr="005F6792">
                    <w:rPr>
                      <w:rFonts w:ascii="Century Gothic" w:eastAsia="Times New Roman" w:hAnsi="Century Gothic" w:cs="Arial"/>
                      <w:sz w:val="18"/>
                      <w:szCs w:val="18"/>
                    </w:rPr>
                    <w:t>|</w:t>
                  </w:r>
                  <w:r w:rsidR="00197F36">
                    <w:rPr>
                      <w:rFonts w:ascii="Century Gothic" w:eastAsia="Times New Roman" w:hAnsi="Century Gothic" w:cs="Arial"/>
                      <w:sz w:val="18"/>
                      <w:szCs w:val="18"/>
                    </w:rPr>
                    <w:t>DISCOUNT_</w:t>
                  </w:r>
                  <w:r w:rsidR="00980B63">
                    <w:rPr>
                      <w:rFonts w:ascii="Century Gothic" w:eastAsia="Times New Roman" w:hAnsi="Century Gothic" w:cs="Arial"/>
                      <w:sz w:val="18"/>
                      <w:szCs w:val="18"/>
                    </w:rPr>
                    <w:t>AMOUNT</w:t>
                  </w:r>
                  <w:r w:rsidRPr="005F6792">
                    <w:rPr>
                      <w:rFonts w:ascii="Century Gothic" w:eastAsia="Times New Roman" w:hAnsi="Century Gothic" w:cs="Arial"/>
                      <w:sz w:val="18"/>
                      <w:szCs w:val="18"/>
                    </w:rPr>
                    <w:t>|</w:t>
                  </w:r>
                  <w:r w:rsidR="00197F36">
                    <w:rPr>
                      <w:rFonts w:ascii="Century Gothic" w:eastAsia="Times New Roman" w:hAnsi="Century Gothic" w:cs="Arial"/>
                      <w:sz w:val="18"/>
                      <w:szCs w:val="18"/>
                    </w:rPr>
                    <w:t>PAYMENT_REQUIRED|</w:t>
                  </w:r>
                  <w:r w:rsidR="00980B63">
                    <w:rPr>
                      <w:rFonts w:ascii="Century Gothic" w:eastAsia="Times New Roman" w:hAnsi="Century Gothic" w:cs="Arial"/>
                      <w:sz w:val="18"/>
                      <w:szCs w:val="18"/>
                    </w:rPr>
                    <w:t>REMARKS</w:t>
                  </w:r>
                  <w:r>
                    <w:rPr>
                      <w:rFonts w:ascii="Century Gothic" w:eastAsia="Times New Roman" w:hAnsi="Century Gothic" w:cs="Arial"/>
                      <w:sz w:val="18"/>
                      <w:szCs w:val="18"/>
                    </w:rPr>
                    <w:t>|</w:t>
                  </w:r>
                </w:p>
                <w:p w14:paraId="5C6C7757" w14:textId="510C4442" w:rsidR="0034580A" w:rsidRPr="00702CCB" w:rsidRDefault="00614B2E" w:rsidP="0034580A">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28560B">
                    <w:rPr>
                      <w:rFonts w:ascii="Century Gothic" w:eastAsia="Times New Roman" w:hAnsi="Century Gothic" w:cs="Arial"/>
                      <w:sz w:val="18"/>
                      <w:szCs w:val="18"/>
                    </w:rPr>
                    <w:t>_ID</w:t>
                  </w:r>
                  <w:r w:rsidR="0034580A" w:rsidRPr="005F6792">
                    <w:rPr>
                      <w:rFonts w:ascii="Century Gothic" w:eastAsia="Times New Roman" w:hAnsi="Century Gothic" w:cs="Arial"/>
                      <w:sz w:val="18"/>
                      <w:szCs w:val="18"/>
                    </w:rPr>
                    <w:t>|</w:t>
                  </w:r>
                  <w:r w:rsidR="0028560B">
                    <w:rPr>
                      <w:rFonts w:ascii="Century Gothic" w:eastAsia="Times New Roman" w:hAnsi="Century Gothic" w:cs="Arial"/>
                      <w:sz w:val="18"/>
                      <w:szCs w:val="18"/>
                    </w:rPr>
                    <w:t>CR_ADJ_FLAG|CR_ADJ_STATUS</w:t>
                  </w:r>
                </w:p>
              </w:tc>
            </w:tr>
            <w:tr w:rsidR="0034580A" w:rsidRPr="00702CCB" w14:paraId="02C1B6C1" w14:textId="77777777" w:rsidTr="006E4EEF">
              <w:trPr>
                <w:trHeight w:val="270"/>
              </w:trPr>
              <w:tc>
                <w:tcPr>
                  <w:tcW w:w="6409" w:type="dxa"/>
                  <w:gridSpan w:val="2"/>
                  <w:shd w:val="clear" w:color="000000" w:fill="A6A6A6"/>
                  <w:vAlign w:val="center"/>
                </w:tcPr>
                <w:p w14:paraId="3C46CA0A" w14:textId="77777777" w:rsidR="0034580A" w:rsidRPr="00702CCB" w:rsidRDefault="0034580A" w:rsidP="0034580A">
                  <w:pPr>
                    <w:jc w:val="center"/>
                    <w:rPr>
                      <w:rFonts w:ascii="Century Gothic" w:eastAsia="Times New Roman" w:hAnsi="Century Gothic" w:cs="Arial"/>
                      <w:b/>
                      <w:bCs/>
                      <w:sz w:val="18"/>
                      <w:szCs w:val="18"/>
                    </w:rPr>
                  </w:pPr>
                  <w:r w:rsidRPr="00702CCB">
                    <w:rPr>
                      <w:rFonts w:ascii="Century Gothic" w:eastAsia="Times New Roman" w:hAnsi="Century Gothic" w:cs="Arial"/>
                      <w:b/>
                      <w:bCs/>
                      <w:color w:val="FFFFFF" w:themeColor="background1"/>
                      <w:sz w:val="18"/>
                      <w:szCs w:val="18"/>
                    </w:rPr>
                    <w:t>Record Structure</w:t>
                  </w:r>
                </w:p>
              </w:tc>
            </w:tr>
            <w:tr w:rsidR="0034580A" w:rsidRPr="00702CCB" w14:paraId="443064A3" w14:textId="77777777" w:rsidTr="006E4EEF">
              <w:trPr>
                <w:trHeight w:val="270"/>
              </w:trPr>
              <w:tc>
                <w:tcPr>
                  <w:tcW w:w="6409" w:type="dxa"/>
                  <w:gridSpan w:val="2"/>
                  <w:shd w:val="clear" w:color="auto" w:fill="auto"/>
                  <w:vAlign w:val="center"/>
                </w:tcPr>
                <w:tbl>
                  <w:tblPr>
                    <w:tblStyle w:val="TableGrid"/>
                    <w:tblW w:w="6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96"/>
                    <w:gridCol w:w="2749"/>
                    <w:gridCol w:w="1710"/>
                  </w:tblGrid>
                  <w:tr w:rsidR="00897E7E" w:rsidRPr="00702CCB" w14:paraId="05078648" w14:textId="77777777" w:rsidTr="006E4EEF">
                    <w:trPr>
                      <w:trHeight w:val="209"/>
                    </w:trPr>
                    <w:tc>
                      <w:tcPr>
                        <w:tcW w:w="1796" w:type="dxa"/>
                        <w:shd w:val="clear" w:color="auto" w:fill="A6A6A6" w:themeFill="background1" w:themeFillShade="A6"/>
                      </w:tcPr>
                      <w:p w14:paraId="365C2C1B" w14:textId="77777777" w:rsidR="00897E7E" w:rsidRPr="00702CCB" w:rsidRDefault="00897E7E" w:rsidP="00897E7E">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Field Name</w:t>
                        </w:r>
                      </w:p>
                    </w:tc>
                    <w:tc>
                      <w:tcPr>
                        <w:tcW w:w="2749" w:type="dxa"/>
                        <w:shd w:val="clear" w:color="auto" w:fill="A6A6A6" w:themeFill="background1" w:themeFillShade="A6"/>
                      </w:tcPr>
                      <w:p w14:paraId="0914CD0C" w14:textId="77777777" w:rsidR="00897E7E" w:rsidRPr="00702CCB" w:rsidRDefault="00897E7E" w:rsidP="00897E7E">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Description</w:t>
                        </w:r>
                      </w:p>
                    </w:tc>
                    <w:tc>
                      <w:tcPr>
                        <w:tcW w:w="1710" w:type="dxa"/>
                        <w:shd w:val="clear" w:color="auto" w:fill="A6A6A6" w:themeFill="background1" w:themeFillShade="A6"/>
                      </w:tcPr>
                      <w:p w14:paraId="7E0AF28A" w14:textId="77777777" w:rsidR="00897E7E" w:rsidRPr="00702CCB" w:rsidRDefault="00897E7E" w:rsidP="00897E7E">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Sample</w:t>
                        </w:r>
                      </w:p>
                    </w:tc>
                  </w:tr>
                  <w:tr w:rsidR="00897E7E" w:rsidRPr="00702CCB" w14:paraId="5EB3D6E8" w14:textId="77777777" w:rsidTr="006E4EEF">
                    <w:trPr>
                      <w:trHeight w:val="485"/>
                    </w:trPr>
                    <w:tc>
                      <w:tcPr>
                        <w:tcW w:w="1796" w:type="dxa"/>
                      </w:tcPr>
                      <w:p w14:paraId="0CB72C3C" w14:textId="3FF56C2E" w:rsidR="00897E7E" w:rsidRPr="00702CCB" w:rsidRDefault="00897E7E" w:rsidP="00897E7E">
                        <w:pPr>
                          <w:rPr>
                            <w:rFonts w:ascii="Century Gothic" w:eastAsia="Times New Roman" w:hAnsi="Century Gothic" w:cs="Arial"/>
                            <w:sz w:val="18"/>
                            <w:szCs w:val="18"/>
                          </w:rPr>
                        </w:pPr>
                        <w:r w:rsidRPr="006677F4">
                          <w:rPr>
                            <w:rFonts w:ascii="Century Gothic" w:eastAsia="Times New Roman" w:hAnsi="Century Gothic" w:cs="Arial"/>
                            <w:sz w:val="18"/>
                            <w:szCs w:val="18"/>
                          </w:rPr>
                          <w:t>A</w:t>
                        </w:r>
                        <w:r>
                          <w:rPr>
                            <w:rFonts w:ascii="Century Gothic" w:eastAsia="Times New Roman" w:hAnsi="Century Gothic" w:cs="Arial"/>
                            <w:sz w:val="18"/>
                            <w:szCs w:val="18"/>
                          </w:rPr>
                          <w:t xml:space="preserve">ccount </w:t>
                        </w:r>
                        <w:r w:rsidR="009F0B2D">
                          <w:rPr>
                            <w:rFonts w:ascii="Century Gothic" w:eastAsia="Times New Roman" w:hAnsi="Century Gothic" w:cs="Arial"/>
                            <w:sz w:val="18"/>
                            <w:szCs w:val="18"/>
                          </w:rPr>
                          <w:t>Number</w:t>
                        </w:r>
                      </w:p>
                    </w:tc>
                    <w:tc>
                      <w:tcPr>
                        <w:tcW w:w="2749" w:type="dxa"/>
                      </w:tcPr>
                      <w:p w14:paraId="36EDB832" w14:textId="27279561" w:rsidR="00897E7E" w:rsidRPr="00897E7E" w:rsidRDefault="00897E7E" w:rsidP="00897E7E">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58C02763" w14:textId="77777777" w:rsidR="00897E7E" w:rsidRPr="00702CCB" w:rsidRDefault="00897E7E" w:rsidP="00897E7E">
                        <w:pPr>
                          <w:jc w:val="center"/>
                          <w:rPr>
                            <w:rFonts w:ascii="Century Gothic" w:eastAsia="Times New Roman" w:hAnsi="Century Gothic" w:cs="Arial"/>
                            <w:sz w:val="18"/>
                            <w:szCs w:val="18"/>
                          </w:rPr>
                        </w:pPr>
                        <w:r>
                          <w:rPr>
                            <w:rFonts w:ascii="Century Gothic" w:eastAsia="Times New Roman" w:hAnsi="Century Gothic" w:cs="Arial"/>
                            <w:sz w:val="18"/>
                            <w:szCs w:val="18"/>
                          </w:rPr>
                          <w:t>0123498765</w:t>
                        </w:r>
                      </w:p>
                    </w:tc>
                  </w:tr>
                  <w:tr w:rsidR="00805919" w:rsidRPr="00B620BD" w14:paraId="064713B2" w14:textId="77777777" w:rsidTr="006E4EEF">
                    <w:trPr>
                      <w:trHeight w:val="629"/>
                    </w:trPr>
                    <w:tc>
                      <w:tcPr>
                        <w:tcW w:w="1796" w:type="dxa"/>
                      </w:tcPr>
                      <w:p w14:paraId="3448693C" w14:textId="77777777" w:rsidR="00805919" w:rsidRDefault="00805919" w:rsidP="00805919">
                        <w:pPr>
                          <w:rPr>
                            <w:rFonts w:ascii="Century Gothic" w:eastAsia="Times New Roman" w:hAnsi="Century Gothic" w:cs="Arial"/>
                            <w:sz w:val="18"/>
                            <w:szCs w:val="18"/>
                          </w:rPr>
                        </w:pPr>
                        <w:r>
                          <w:rPr>
                            <w:rFonts w:ascii="Century Gothic" w:eastAsia="Times New Roman" w:hAnsi="Century Gothic" w:cs="Arial"/>
                            <w:sz w:val="18"/>
                            <w:szCs w:val="18"/>
                          </w:rPr>
                          <w:t>Campaign start date</w:t>
                        </w:r>
                      </w:p>
                    </w:tc>
                    <w:tc>
                      <w:tcPr>
                        <w:tcW w:w="2749" w:type="dxa"/>
                      </w:tcPr>
                      <w:p w14:paraId="58F9EC4D" w14:textId="77777777" w:rsidR="00805919" w:rsidRDefault="00805919" w:rsidP="00805919">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06EB2715" w14:textId="2EC327ED" w:rsidR="00805919" w:rsidRPr="00B620BD" w:rsidRDefault="00805919" w:rsidP="00805919">
                        <w:pPr>
                          <w:jc w:val="center"/>
                          <w:rPr>
                            <w:rFonts w:ascii="Century Gothic" w:eastAsia="Times New Roman" w:hAnsi="Century Gothic" w:cs="Arial"/>
                            <w:sz w:val="18"/>
                            <w:szCs w:val="18"/>
                          </w:rPr>
                        </w:pPr>
                        <w:r>
                          <w:rPr>
                            <w:rFonts w:ascii="Century Gothic" w:eastAsia="Times New Roman" w:hAnsi="Century Gothic" w:cs="Arial"/>
                            <w:sz w:val="18"/>
                            <w:szCs w:val="18"/>
                          </w:rPr>
                          <w:t>20220728082906</w:t>
                        </w:r>
                      </w:p>
                    </w:tc>
                  </w:tr>
                  <w:tr w:rsidR="00805919" w:rsidRPr="009B0D11" w14:paraId="4E87625D" w14:textId="77777777" w:rsidTr="006E4EEF">
                    <w:trPr>
                      <w:trHeight w:val="332"/>
                    </w:trPr>
                    <w:tc>
                      <w:tcPr>
                        <w:tcW w:w="1796" w:type="dxa"/>
                      </w:tcPr>
                      <w:p w14:paraId="6FCB3694" w14:textId="77777777" w:rsidR="00805919" w:rsidRDefault="00805919" w:rsidP="00805919">
                        <w:pPr>
                          <w:rPr>
                            <w:rFonts w:ascii="Century Gothic" w:eastAsia="Times New Roman" w:hAnsi="Century Gothic" w:cs="Arial"/>
                            <w:sz w:val="18"/>
                            <w:szCs w:val="18"/>
                          </w:rPr>
                        </w:pPr>
                        <w:r>
                          <w:rPr>
                            <w:rFonts w:ascii="Century Gothic" w:eastAsia="Times New Roman" w:hAnsi="Century Gothic" w:cs="Arial"/>
                            <w:sz w:val="18"/>
                            <w:szCs w:val="18"/>
                          </w:rPr>
                          <w:t>Campaign end date</w:t>
                        </w:r>
                      </w:p>
                    </w:tc>
                    <w:tc>
                      <w:tcPr>
                        <w:tcW w:w="2749" w:type="dxa"/>
                      </w:tcPr>
                      <w:p w14:paraId="61F9BE54" w14:textId="77777777" w:rsidR="00805919" w:rsidRDefault="00805919" w:rsidP="00805919">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45079261" w14:textId="0D9AF09B" w:rsidR="00805919" w:rsidRPr="009B0D11" w:rsidRDefault="00805919" w:rsidP="00805919">
                        <w:pPr>
                          <w:jc w:val="center"/>
                          <w:rPr>
                            <w:rFonts w:ascii="Century Gothic" w:eastAsia="Times New Roman" w:hAnsi="Century Gothic" w:cs="Arial"/>
                            <w:sz w:val="18"/>
                            <w:szCs w:val="18"/>
                          </w:rPr>
                        </w:pPr>
                        <w:r>
                          <w:rPr>
                            <w:rFonts w:ascii="Century Gothic" w:eastAsia="Times New Roman" w:hAnsi="Century Gothic" w:cs="Arial"/>
                            <w:sz w:val="18"/>
                            <w:szCs w:val="18"/>
                          </w:rPr>
                          <w:t>20220801082906</w:t>
                        </w:r>
                      </w:p>
                    </w:tc>
                  </w:tr>
                  <w:tr w:rsidR="00897E7E" w:rsidRPr="00634B24" w14:paraId="126F1A43" w14:textId="77777777" w:rsidTr="006E4EEF">
                    <w:trPr>
                      <w:trHeight w:val="332"/>
                    </w:trPr>
                    <w:tc>
                      <w:tcPr>
                        <w:tcW w:w="1796" w:type="dxa"/>
                      </w:tcPr>
                      <w:p w14:paraId="3AD55C6F" w14:textId="77777777" w:rsidR="00897E7E" w:rsidRDefault="00897E7E" w:rsidP="00897E7E">
                        <w:pPr>
                          <w:rPr>
                            <w:rFonts w:ascii="Century Gothic" w:eastAsia="Times New Roman" w:hAnsi="Century Gothic" w:cs="Arial"/>
                            <w:sz w:val="18"/>
                            <w:szCs w:val="18"/>
                          </w:rPr>
                        </w:pPr>
                        <w:r>
                          <w:rPr>
                            <w:rFonts w:ascii="Century Gothic" w:eastAsia="Times New Roman" w:hAnsi="Century Gothic" w:cs="Arial"/>
                            <w:sz w:val="18"/>
                            <w:szCs w:val="18"/>
                          </w:rPr>
                          <w:t>Discount Amount</w:t>
                        </w:r>
                      </w:p>
                    </w:tc>
                    <w:tc>
                      <w:tcPr>
                        <w:tcW w:w="2749" w:type="dxa"/>
                      </w:tcPr>
                      <w:p w14:paraId="2647CF37" w14:textId="77777777" w:rsidR="00897E7E" w:rsidRDefault="00897E7E" w:rsidP="00897E7E">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2BE52FFF" w14:textId="77777777" w:rsidR="00897E7E" w:rsidRPr="00634B24" w:rsidRDefault="00897E7E" w:rsidP="00897E7E">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D15F1A" w:rsidRPr="00634B24" w14:paraId="735253EB" w14:textId="77777777" w:rsidTr="006E4EEF">
                    <w:trPr>
                      <w:trHeight w:val="332"/>
                    </w:trPr>
                    <w:tc>
                      <w:tcPr>
                        <w:tcW w:w="1796" w:type="dxa"/>
                      </w:tcPr>
                      <w:p w14:paraId="3120693A" w14:textId="54F5FD22"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Payment Required</w:t>
                        </w:r>
                      </w:p>
                    </w:tc>
                    <w:tc>
                      <w:tcPr>
                        <w:tcW w:w="2749" w:type="dxa"/>
                      </w:tcPr>
                      <w:p w14:paraId="4371A63E" w14:textId="17E95401"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7A037FFF" w14:textId="7531A38B" w:rsidR="00D15F1A" w:rsidRDefault="000B41D7" w:rsidP="00D15F1A">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D15F1A" w:rsidRPr="00634B24" w14:paraId="514EE0EA" w14:textId="77777777" w:rsidTr="006E4EEF">
                    <w:trPr>
                      <w:trHeight w:val="332"/>
                    </w:trPr>
                    <w:tc>
                      <w:tcPr>
                        <w:tcW w:w="1796" w:type="dxa"/>
                      </w:tcPr>
                      <w:p w14:paraId="4B4F40E6"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Remarks</w:t>
                        </w:r>
                      </w:p>
                    </w:tc>
                    <w:tc>
                      <w:tcPr>
                        <w:tcW w:w="2749" w:type="dxa"/>
                      </w:tcPr>
                      <w:p w14:paraId="3A79991D"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65F3B40A" w14:textId="77777777" w:rsidR="00D15F1A" w:rsidRPr="00634B24" w:rsidRDefault="00D15F1A" w:rsidP="00D15F1A">
                        <w:pPr>
                          <w:jc w:val="center"/>
                          <w:rPr>
                            <w:rFonts w:ascii="Century Gothic" w:eastAsia="Times New Roman" w:hAnsi="Century Gothic" w:cs="Arial"/>
                            <w:sz w:val="18"/>
                            <w:szCs w:val="18"/>
                          </w:rPr>
                        </w:pPr>
                        <w:r>
                          <w:rPr>
                            <w:rFonts w:ascii="Century Gothic" w:eastAsia="Times New Roman" w:hAnsi="Century Gothic" w:cs="Arial"/>
                            <w:sz w:val="18"/>
                            <w:szCs w:val="18"/>
                          </w:rPr>
                          <w:t>Remarks</w:t>
                        </w:r>
                      </w:p>
                    </w:tc>
                  </w:tr>
                  <w:tr w:rsidR="00D15F1A" w:rsidRPr="00634B24" w14:paraId="32A69B05" w14:textId="77777777" w:rsidTr="006E4EEF">
                    <w:trPr>
                      <w:trHeight w:val="332"/>
                    </w:trPr>
                    <w:tc>
                      <w:tcPr>
                        <w:tcW w:w="1796" w:type="dxa"/>
                      </w:tcPr>
                      <w:p w14:paraId="5A173F75" w14:textId="2D5B0898" w:rsidR="00D15F1A" w:rsidRDefault="00B756B8" w:rsidP="00D15F1A">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D15F1A">
                          <w:rPr>
                            <w:rFonts w:ascii="Century Gothic" w:eastAsia="Times New Roman" w:hAnsi="Century Gothic" w:cs="Arial"/>
                            <w:sz w:val="18"/>
                            <w:szCs w:val="18"/>
                          </w:rPr>
                          <w:t xml:space="preserve"> ID</w:t>
                        </w:r>
                      </w:p>
                    </w:tc>
                    <w:tc>
                      <w:tcPr>
                        <w:tcW w:w="2749" w:type="dxa"/>
                      </w:tcPr>
                      <w:p w14:paraId="48EA4C29"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5F78A6DF" w14:textId="77777777" w:rsidR="00D15F1A" w:rsidRPr="00634B24" w:rsidRDefault="00D15F1A" w:rsidP="00D15F1A">
                        <w:pPr>
                          <w:jc w:val="center"/>
                          <w:rPr>
                            <w:rFonts w:ascii="Century Gothic" w:eastAsia="Times New Roman" w:hAnsi="Century Gothic" w:cs="Arial"/>
                            <w:sz w:val="18"/>
                            <w:szCs w:val="18"/>
                          </w:rPr>
                        </w:pPr>
                        <w:r>
                          <w:rPr>
                            <w:rFonts w:ascii="Century Gothic" w:eastAsia="Times New Roman" w:hAnsi="Century Gothic" w:cs="Arial"/>
                            <w:sz w:val="18"/>
                            <w:szCs w:val="18"/>
                          </w:rPr>
                          <w:t>XXXXX</w:t>
                        </w:r>
                      </w:p>
                    </w:tc>
                  </w:tr>
                  <w:tr w:rsidR="00D15F1A" w:rsidRPr="00634B24" w14:paraId="0A239BE6" w14:textId="77777777" w:rsidTr="006E4EEF">
                    <w:trPr>
                      <w:trHeight w:val="332"/>
                    </w:trPr>
                    <w:tc>
                      <w:tcPr>
                        <w:tcW w:w="1796" w:type="dxa"/>
                      </w:tcPr>
                      <w:p w14:paraId="3C95D8C5"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Credit Adjustment Flag</w:t>
                        </w:r>
                      </w:p>
                    </w:tc>
                    <w:tc>
                      <w:tcPr>
                        <w:tcW w:w="2749" w:type="dxa"/>
                      </w:tcPr>
                      <w:p w14:paraId="5BA9E21E"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Will be populated based on the status of Credit Adjustment</w:t>
                        </w:r>
                      </w:p>
                    </w:tc>
                    <w:tc>
                      <w:tcPr>
                        <w:tcW w:w="1710" w:type="dxa"/>
                      </w:tcPr>
                      <w:p w14:paraId="1F548FF6" w14:textId="77777777" w:rsidR="00D15F1A" w:rsidRPr="00634B24" w:rsidRDefault="00D15F1A" w:rsidP="00D15F1A">
                        <w:pPr>
                          <w:jc w:val="center"/>
                          <w:rPr>
                            <w:rFonts w:ascii="Century Gothic" w:eastAsia="Times New Roman" w:hAnsi="Century Gothic" w:cs="Arial"/>
                            <w:sz w:val="18"/>
                            <w:szCs w:val="18"/>
                          </w:rPr>
                        </w:pPr>
                        <w:r>
                          <w:rPr>
                            <w:rFonts w:ascii="Century Gothic" w:eastAsia="Times New Roman" w:hAnsi="Century Gothic" w:cs="Arial"/>
                            <w:sz w:val="18"/>
                            <w:szCs w:val="18"/>
                          </w:rPr>
                          <w:t>Y or N</w:t>
                        </w:r>
                      </w:p>
                    </w:tc>
                  </w:tr>
                  <w:tr w:rsidR="00D15F1A" w14:paraId="280CE77E" w14:textId="77777777" w:rsidTr="006E4EEF">
                    <w:trPr>
                      <w:trHeight w:val="332"/>
                    </w:trPr>
                    <w:tc>
                      <w:tcPr>
                        <w:tcW w:w="1796" w:type="dxa"/>
                      </w:tcPr>
                      <w:p w14:paraId="13207DA1"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Credit Adjustment Status</w:t>
                        </w:r>
                      </w:p>
                    </w:tc>
                    <w:tc>
                      <w:tcPr>
                        <w:tcW w:w="2749" w:type="dxa"/>
                      </w:tcPr>
                      <w:p w14:paraId="6080505E" w14:textId="77777777" w:rsidR="00D15F1A" w:rsidRDefault="00D15F1A" w:rsidP="00D15F1A">
                        <w:pPr>
                          <w:rPr>
                            <w:rFonts w:ascii="Century Gothic" w:eastAsia="Times New Roman" w:hAnsi="Century Gothic" w:cs="Arial"/>
                            <w:sz w:val="18"/>
                            <w:szCs w:val="18"/>
                          </w:rPr>
                        </w:pPr>
                        <w:r>
                          <w:rPr>
                            <w:rFonts w:ascii="Century Gothic" w:eastAsia="Times New Roman" w:hAnsi="Century Gothic" w:cs="Arial"/>
                            <w:sz w:val="18"/>
                            <w:szCs w:val="18"/>
                          </w:rPr>
                          <w:t>Will be populated based on credit adjustment status</w:t>
                        </w:r>
                      </w:p>
                    </w:tc>
                    <w:tc>
                      <w:tcPr>
                        <w:tcW w:w="1710" w:type="dxa"/>
                      </w:tcPr>
                      <w:p w14:paraId="35981FE8" w14:textId="0952422D" w:rsidR="00D15F1A" w:rsidRDefault="00D15F1A" w:rsidP="00D15F1A">
                        <w:pPr>
                          <w:jc w:val="center"/>
                          <w:rPr>
                            <w:rFonts w:ascii="Century Gothic" w:eastAsia="Times New Roman" w:hAnsi="Century Gothic" w:cs="Arial"/>
                            <w:sz w:val="18"/>
                            <w:szCs w:val="18"/>
                          </w:rPr>
                        </w:pPr>
                        <w:r>
                          <w:rPr>
                            <w:rFonts w:ascii="Century Gothic" w:eastAsia="Times New Roman" w:hAnsi="Century Gothic" w:cs="Arial"/>
                            <w:sz w:val="18"/>
                            <w:szCs w:val="18"/>
                          </w:rPr>
                          <w:t>With Open Invoice</w:t>
                        </w:r>
                      </w:p>
                    </w:tc>
                  </w:tr>
                </w:tbl>
                <w:p w14:paraId="49E3D35D" w14:textId="77777777" w:rsidR="0034580A" w:rsidRPr="00702CCB" w:rsidRDefault="0034580A" w:rsidP="0034580A">
                  <w:pPr>
                    <w:rPr>
                      <w:rFonts w:ascii="Century Gothic" w:eastAsia="Times New Roman" w:hAnsi="Century Gothic" w:cs="Arial"/>
                      <w:sz w:val="18"/>
                      <w:szCs w:val="18"/>
                    </w:rPr>
                  </w:pPr>
                </w:p>
              </w:tc>
            </w:tr>
            <w:tr w:rsidR="00DD4A75" w:rsidRPr="00702CCB" w14:paraId="50752D2A" w14:textId="77777777" w:rsidTr="006E4EEF">
              <w:trPr>
                <w:trHeight w:val="270"/>
              </w:trPr>
              <w:tc>
                <w:tcPr>
                  <w:tcW w:w="6409" w:type="dxa"/>
                  <w:gridSpan w:val="2"/>
                  <w:shd w:val="clear" w:color="auto" w:fill="auto"/>
                  <w:vAlign w:val="center"/>
                </w:tcPr>
                <w:p w14:paraId="0C91CD14" w14:textId="77777777" w:rsidR="00DD4A75" w:rsidRPr="00702CCB" w:rsidRDefault="00DD4A75" w:rsidP="0034580A">
                  <w:pPr>
                    <w:rPr>
                      <w:rFonts w:ascii="Century Gothic" w:eastAsia="Times New Roman" w:hAnsi="Century Gothic" w:cs="Arial"/>
                      <w:sz w:val="18"/>
                      <w:szCs w:val="18"/>
                    </w:rPr>
                  </w:pPr>
                </w:p>
              </w:tc>
            </w:tr>
          </w:tbl>
          <w:p w14:paraId="44AF0F6E" w14:textId="0FD44647" w:rsidR="0034580A" w:rsidRPr="00FA6D35" w:rsidRDefault="0034580A" w:rsidP="0034580A">
            <w:pPr>
              <w:pStyle w:val="BodyText"/>
              <w:ind w:left="1080"/>
              <w:rPr>
                <w:rFonts w:asciiTheme="minorBidi" w:hAnsiTheme="minorBidi" w:cstheme="minorBidi"/>
                <w:sz w:val="18"/>
                <w:szCs w:val="18"/>
              </w:rPr>
            </w:pPr>
          </w:p>
        </w:tc>
        <w:tc>
          <w:tcPr>
            <w:tcW w:w="1077" w:type="dxa"/>
            <w:shd w:val="clear" w:color="auto" w:fill="auto"/>
          </w:tcPr>
          <w:p w14:paraId="0AEFB625" w14:textId="4C03F034" w:rsidR="00E05B99" w:rsidRPr="00641846" w:rsidRDefault="0075266C"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REQ-004</w:t>
            </w:r>
          </w:p>
        </w:tc>
        <w:tc>
          <w:tcPr>
            <w:tcW w:w="1235" w:type="dxa"/>
            <w:shd w:val="clear" w:color="auto" w:fill="auto"/>
          </w:tcPr>
          <w:p w14:paraId="292B7259" w14:textId="27D331E8" w:rsidR="00E05B99" w:rsidRDefault="00C93036"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7590BA98" w14:textId="77777777" w:rsidTr="006574F3">
        <w:trPr>
          <w:trHeight w:val="98"/>
        </w:trPr>
        <w:tc>
          <w:tcPr>
            <w:tcW w:w="900" w:type="dxa"/>
            <w:shd w:val="clear" w:color="auto" w:fill="auto"/>
          </w:tcPr>
          <w:p w14:paraId="04B2AFF2" w14:textId="77777548" w:rsidR="00E05B99" w:rsidRDefault="0075266C"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w:t>
            </w:r>
            <w:r w:rsidR="00B33562">
              <w:rPr>
                <w:rFonts w:ascii="Century Gothic" w:eastAsia="Times New Roman" w:hAnsi="Century Gothic" w:cs="Calibri"/>
                <w:color w:val="000000"/>
                <w:sz w:val="18"/>
                <w:szCs w:val="18"/>
              </w:rPr>
              <w:t>008</w:t>
            </w:r>
          </w:p>
        </w:tc>
        <w:tc>
          <w:tcPr>
            <w:tcW w:w="6727" w:type="dxa"/>
            <w:shd w:val="clear" w:color="auto" w:fill="auto"/>
          </w:tcPr>
          <w:p w14:paraId="1673C8DA" w14:textId="77777777" w:rsidR="00C5427B" w:rsidRPr="008B6EC0" w:rsidRDefault="00C5427B" w:rsidP="00C5427B">
            <w:pPr>
              <w:pStyle w:val="BodyText"/>
              <w:numPr>
                <w:ilvl w:val="0"/>
                <w:numId w:val="41"/>
              </w:numPr>
              <w:rPr>
                <w:rFonts w:ascii="Century Gothic" w:hAnsi="Century Gothic" w:cstheme="minorBidi"/>
                <w:b/>
                <w:bCs/>
                <w:sz w:val="18"/>
                <w:szCs w:val="18"/>
              </w:rPr>
            </w:pPr>
            <w:r w:rsidRPr="008B6EC0">
              <w:rPr>
                <w:rFonts w:ascii="Century Gothic" w:hAnsi="Century Gothic" w:cstheme="minorBidi"/>
                <w:b/>
                <w:bCs/>
                <w:sz w:val="18"/>
                <w:szCs w:val="18"/>
              </w:rPr>
              <w:t>EOD Sweeper</w:t>
            </w:r>
          </w:p>
          <w:p w14:paraId="72ED13C8" w14:textId="77777777" w:rsidR="00C5427B" w:rsidRPr="008B6EC0" w:rsidRDefault="00C5427B" w:rsidP="00C5427B">
            <w:pPr>
              <w:pStyle w:val="BodyText"/>
              <w:numPr>
                <w:ilvl w:val="1"/>
                <w:numId w:val="41"/>
              </w:numPr>
              <w:rPr>
                <w:rFonts w:ascii="Century Gothic" w:hAnsi="Century Gothic" w:cstheme="minorBidi"/>
                <w:sz w:val="18"/>
                <w:szCs w:val="18"/>
              </w:rPr>
            </w:pPr>
            <w:r w:rsidRPr="008B6EC0">
              <w:rPr>
                <w:rFonts w:ascii="Century Gothic" w:hAnsi="Century Gothic" w:cstheme="minorBidi"/>
                <w:sz w:val="18"/>
                <w:szCs w:val="18"/>
              </w:rPr>
              <w:t>Sweeper will check if there were posted payment for the accounts included in the campaign. (</w:t>
            </w:r>
            <w:proofErr w:type="gramStart"/>
            <w:r w:rsidRPr="008B6EC0">
              <w:rPr>
                <w:rFonts w:ascii="Century Gothic" w:hAnsi="Century Gothic" w:cstheme="minorBidi"/>
                <w:sz w:val="18"/>
                <w:szCs w:val="18"/>
              </w:rPr>
              <w:t>partial</w:t>
            </w:r>
            <w:proofErr w:type="gramEnd"/>
            <w:r w:rsidRPr="008B6EC0">
              <w:rPr>
                <w:rFonts w:ascii="Century Gothic" w:hAnsi="Century Gothic" w:cstheme="minorBidi"/>
                <w:sz w:val="18"/>
                <w:szCs w:val="18"/>
              </w:rPr>
              <w:t xml:space="preserve"> or full payment)</w:t>
            </w:r>
          </w:p>
          <w:p w14:paraId="0C1CCF87" w14:textId="77777777" w:rsidR="00C5427B" w:rsidRPr="008B6EC0" w:rsidRDefault="00C5427B" w:rsidP="00C5427B">
            <w:pPr>
              <w:pStyle w:val="BodyText"/>
              <w:numPr>
                <w:ilvl w:val="1"/>
                <w:numId w:val="41"/>
              </w:numPr>
              <w:rPr>
                <w:rFonts w:ascii="Century Gothic" w:hAnsi="Century Gothic" w:cstheme="minorBidi"/>
                <w:sz w:val="18"/>
                <w:szCs w:val="18"/>
              </w:rPr>
            </w:pPr>
            <w:r w:rsidRPr="008B6EC0">
              <w:rPr>
                <w:rFonts w:ascii="Century Gothic" w:hAnsi="Century Gothic" w:cstheme="minorBidi"/>
                <w:sz w:val="18"/>
                <w:szCs w:val="18"/>
              </w:rPr>
              <w:t>Sweeper will run only during the campaign period.</w:t>
            </w:r>
          </w:p>
          <w:p w14:paraId="485228DD" w14:textId="77777777" w:rsidR="00C5427B" w:rsidRPr="008B6EC0" w:rsidRDefault="00C5427B" w:rsidP="00C5427B">
            <w:pPr>
              <w:pStyle w:val="BodyText"/>
              <w:numPr>
                <w:ilvl w:val="1"/>
                <w:numId w:val="41"/>
              </w:numPr>
              <w:rPr>
                <w:rFonts w:ascii="Century Gothic" w:hAnsi="Century Gothic" w:cstheme="minorBidi"/>
                <w:sz w:val="18"/>
                <w:szCs w:val="18"/>
              </w:rPr>
            </w:pPr>
            <w:r w:rsidRPr="008B6EC0">
              <w:rPr>
                <w:rFonts w:ascii="Century Gothic" w:hAnsi="Century Gothic" w:cstheme="minorBidi"/>
                <w:sz w:val="18"/>
                <w:szCs w:val="18"/>
              </w:rPr>
              <w:t>If there were posted payments to the account, Update below fields in temp table</w:t>
            </w:r>
          </w:p>
          <w:p w14:paraId="12F67051" w14:textId="77777777" w:rsidR="00C5427B" w:rsidRPr="008B6EC0" w:rsidRDefault="00C5427B" w:rsidP="00C5427B">
            <w:pPr>
              <w:pStyle w:val="BodyText"/>
              <w:numPr>
                <w:ilvl w:val="2"/>
                <w:numId w:val="41"/>
              </w:numPr>
              <w:rPr>
                <w:rFonts w:ascii="Century Gothic" w:hAnsi="Century Gothic" w:cstheme="minorBidi"/>
                <w:sz w:val="18"/>
                <w:szCs w:val="18"/>
              </w:rPr>
            </w:pPr>
            <w:r w:rsidRPr="008B6EC0">
              <w:rPr>
                <w:rFonts w:ascii="Century Gothic" w:hAnsi="Century Gothic" w:cstheme="minorBidi"/>
                <w:sz w:val="18"/>
                <w:szCs w:val="18"/>
              </w:rPr>
              <w:t xml:space="preserve">Payment Amount </w:t>
            </w:r>
          </w:p>
          <w:p w14:paraId="113660AD" w14:textId="77777777" w:rsidR="001102D4" w:rsidRPr="001102D4" w:rsidRDefault="00C5427B" w:rsidP="001102D4">
            <w:pPr>
              <w:pStyle w:val="BodyText"/>
              <w:numPr>
                <w:ilvl w:val="2"/>
                <w:numId w:val="41"/>
              </w:numPr>
              <w:rPr>
                <w:rFonts w:asciiTheme="minorBidi" w:hAnsiTheme="minorBidi" w:cstheme="minorBidi"/>
                <w:sz w:val="18"/>
                <w:szCs w:val="18"/>
              </w:rPr>
            </w:pPr>
            <w:r w:rsidRPr="008B6EC0">
              <w:rPr>
                <w:rFonts w:ascii="Century Gothic" w:hAnsi="Century Gothic" w:cstheme="minorBidi"/>
                <w:sz w:val="18"/>
                <w:szCs w:val="18"/>
              </w:rPr>
              <w:t>Latest payment date (within the campaign period)</w:t>
            </w:r>
          </w:p>
          <w:p w14:paraId="67BF830C" w14:textId="77777777" w:rsidR="00524744" w:rsidRPr="00524744" w:rsidRDefault="001102D4" w:rsidP="001102D4">
            <w:pPr>
              <w:pStyle w:val="BodyText"/>
              <w:numPr>
                <w:ilvl w:val="1"/>
                <w:numId w:val="41"/>
              </w:numPr>
              <w:rPr>
                <w:rFonts w:asciiTheme="minorBidi" w:hAnsiTheme="minorBidi" w:cstheme="minorBidi"/>
                <w:sz w:val="18"/>
                <w:szCs w:val="18"/>
              </w:rPr>
            </w:pPr>
            <w:r>
              <w:rPr>
                <w:rFonts w:ascii="Century Gothic" w:hAnsi="Century Gothic" w:cstheme="minorBidi"/>
                <w:sz w:val="18"/>
                <w:szCs w:val="18"/>
              </w:rPr>
              <w:lastRenderedPageBreak/>
              <w:t>For Subscriber where</w:t>
            </w:r>
            <w:r w:rsidR="00C5427B" w:rsidRPr="008B6EC0">
              <w:rPr>
                <w:rFonts w:ascii="Century Gothic" w:hAnsi="Century Gothic" w:cstheme="minorBidi"/>
                <w:sz w:val="18"/>
                <w:szCs w:val="18"/>
              </w:rPr>
              <w:t xml:space="preserve"> there were 2 or more payments</w:t>
            </w:r>
            <w:r w:rsidR="00524744">
              <w:rPr>
                <w:rFonts w:ascii="Century Gothic" w:hAnsi="Century Gothic" w:cstheme="minorBidi"/>
                <w:sz w:val="18"/>
                <w:szCs w:val="18"/>
              </w:rPr>
              <w:t xml:space="preserve"> made</w:t>
            </w:r>
          </w:p>
          <w:p w14:paraId="56147CAD" w14:textId="65B6DEBC" w:rsidR="00E05B99" w:rsidRPr="00FA6D35" w:rsidRDefault="00524744" w:rsidP="00524744">
            <w:pPr>
              <w:pStyle w:val="BodyText"/>
              <w:numPr>
                <w:ilvl w:val="2"/>
                <w:numId w:val="41"/>
              </w:numPr>
              <w:rPr>
                <w:rFonts w:asciiTheme="minorBidi" w:hAnsiTheme="minorBidi" w:cstheme="minorBidi"/>
                <w:sz w:val="18"/>
                <w:szCs w:val="18"/>
              </w:rPr>
            </w:pPr>
            <w:r>
              <w:rPr>
                <w:rFonts w:ascii="Century Gothic" w:hAnsi="Century Gothic" w:cstheme="minorBidi"/>
                <w:sz w:val="18"/>
                <w:szCs w:val="18"/>
              </w:rPr>
              <w:t>T</w:t>
            </w:r>
            <w:r w:rsidR="00C5427B" w:rsidRPr="008B6EC0">
              <w:rPr>
                <w:rFonts w:ascii="Century Gothic" w:hAnsi="Century Gothic" w:cstheme="minorBidi"/>
                <w:sz w:val="18"/>
                <w:szCs w:val="18"/>
              </w:rPr>
              <w:t>otal all payments made within campaign period.</w:t>
            </w:r>
          </w:p>
        </w:tc>
        <w:tc>
          <w:tcPr>
            <w:tcW w:w="1077" w:type="dxa"/>
            <w:shd w:val="clear" w:color="auto" w:fill="auto"/>
          </w:tcPr>
          <w:p w14:paraId="6AFFE7AA" w14:textId="50A60975" w:rsidR="00E05B99" w:rsidRPr="00641846" w:rsidRDefault="00B33562"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REQ-002</w:t>
            </w:r>
          </w:p>
        </w:tc>
        <w:tc>
          <w:tcPr>
            <w:tcW w:w="1235" w:type="dxa"/>
            <w:shd w:val="clear" w:color="auto" w:fill="auto"/>
          </w:tcPr>
          <w:p w14:paraId="76675765" w14:textId="3D54E010" w:rsidR="00E05B99" w:rsidRDefault="00B33562"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6B9EF2C3" w14:textId="77777777" w:rsidTr="006574F3">
        <w:trPr>
          <w:trHeight w:val="98"/>
        </w:trPr>
        <w:tc>
          <w:tcPr>
            <w:tcW w:w="900" w:type="dxa"/>
            <w:shd w:val="clear" w:color="auto" w:fill="auto"/>
          </w:tcPr>
          <w:p w14:paraId="0CAEB717" w14:textId="7D2E7710" w:rsidR="00E05B99" w:rsidRDefault="00B33562"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PS-009</w:t>
            </w:r>
          </w:p>
        </w:tc>
        <w:tc>
          <w:tcPr>
            <w:tcW w:w="6727" w:type="dxa"/>
            <w:shd w:val="clear" w:color="auto" w:fill="auto"/>
          </w:tcPr>
          <w:p w14:paraId="1255A371" w14:textId="5F5960F2" w:rsidR="00E012F6" w:rsidRPr="00E012F6" w:rsidRDefault="00E012F6" w:rsidP="00E012F6">
            <w:pPr>
              <w:pStyle w:val="BodyText"/>
              <w:numPr>
                <w:ilvl w:val="0"/>
                <w:numId w:val="42"/>
              </w:numPr>
              <w:rPr>
                <w:rFonts w:ascii="Century Gothic" w:hAnsi="Century Gothic" w:cstheme="minorBidi"/>
                <w:b/>
                <w:bCs/>
                <w:sz w:val="18"/>
                <w:szCs w:val="18"/>
              </w:rPr>
            </w:pPr>
            <w:r w:rsidRPr="00E012F6">
              <w:rPr>
                <w:rFonts w:ascii="Century Gothic" w:hAnsi="Century Gothic" w:cstheme="minorBidi"/>
                <w:b/>
                <w:bCs/>
                <w:sz w:val="18"/>
                <w:szCs w:val="18"/>
              </w:rPr>
              <w:t>NRC process (C</w:t>
            </w:r>
            <w:r w:rsidR="0024209E">
              <w:rPr>
                <w:rFonts w:ascii="Century Gothic" w:hAnsi="Century Gothic" w:cstheme="minorBidi"/>
                <w:b/>
                <w:bCs/>
                <w:sz w:val="18"/>
                <w:szCs w:val="18"/>
              </w:rPr>
              <w:t>law</w:t>
            </w:r>
            <w:r w:rsidRPr="00E012F6">
              <w:rPr>
                <w:rFonts w:ascii="Century Gothic" w:hAnsi="Century Gothic" w:cstheme="minorBidi"/>
                <w:b/>
                <w:bCs/>
                <w:sz w:val="18"/>
                <w:szCs w:val="18"/>
              </w:rPr>
              <w:t>back)</w:t>
            </w:r>
          </w:p>
          <w:p w14:paraId="7A6BF0E7" w14:textId="3A0C4514" w:rsidR="00E012F6" w:rsidRPr="00432757" w:rsidRDefault="00CD1165" w:rsidP="00215C56">
            <w:pPr>
              <w:pStyle w:val="BodyText"/>
              <w:ind w:left="357"/>
              <w:rPr>
                <w:rFonts w:ascii="Century Gothic" w:hAnsi="Century Gothic" w:cstheme="minorBidi"/>
                <w:sz w:val="18"/>
                <w:szCs w:val="18"/>
              </w:rPr>
            </w:pPr>
            <w:r>
              <w:rPr>
                <w:rFonts w:ascii="Century Gothic" w:hAnsi="Century Gothic" w:cstheme="minorBidi"/>
                <w:sz w:val="18"/>
                <w:szCs w:val="18"/>
              </w:rPr>
              <w:t>EOD</w:t>
            </w:r>
            <w:r w:rsidR="00E012F6" w:rsidRPr="00E012F6">
              <w:rPr>
                <w:rFonts w:ascii="Century Gothic" w:hAnsi="Century Gothic" w:cstheme="minorBidi"/>
                <w:sz w:val="18"/>
                <w:szCs w:val="18"/>
              </w:rPr>
              <w:t xml:space="preserve"> sw</w:t>
            </w:r>
            <w:r w:rsidR="00E012F6" w:rsidRPr="00432757">
              <w:rPr>
                <w:rFonts w:ascii="Century Gothic" w:hAnsi="Century Gothic" w:cstheme="minorBidi"/>
                <w:sz w:val="18"/>
                <w:szCs w:val="18"/>
              </w:rPr>
              <w:t xml:space="preserve">eeper </w:t>
            </w:r>
            <w:r w:rsidR="00460C0D">
              <w:rPr>
                <w:rFonts w:ascii="Century Gothic" w:hAnsi="Century Gothic" w:cstheme="minorBidi"/>
                <w:sz w:val="18"/>
                <w:szCs w:val="18"/>
              </w:rPr>
              <w:t xml:space="preserve">will run </w:t>
            </w:r>
            <w:r w:rsidR="003F4174">
              <w:rPr>
                <w:rFonts w:ascii="Century Gothic" w:hAnsi="Century Gothic" w:cstheme="minorBidi"/>
                <w:sz w:val="18"/>
                <w:szCs w:val="18"/>
              </w:rPr>
              <w:t>after</w:t>
            </w:r>
            <w:r w:rsidR="00E012F6" w:rsidRPr="00432757">
              <w:rPr>
                <w:rFonts w:ascii="Century Gothic" w:hAnsi="Century Gothic" w:cstheme="minorBidi"/>
                <w:sz w:val="18"/>
                <w:szCs w:val="18"/>
              </w:rPr>
              <w:t xml:space="preserve"> Campaign End date</w:t>
            </w:r>
            <w:r w:rsidR="003F4174">
              <w:rPr>
                <w:rFonts w:ascii="Century Gothic" w:hAnsi="Century Gothic" w:cstheme="minorBidi"/>
                <w:sz w:val="18"/>
                <w:szCs w:val="18"/>
              </w:rPr>
              <w:t xml:space="preserve"> </w:t>
            </w:r>
            <w:r w:rsidR="003F4174" w:rsidRPr="00391D05">
              <w:rPr>
                <w:rFonts w:ascii="Century Gothic" w:hAnsi="Century Gothic" w:cstheme="minorBidi"/>
                <w:sz w:val="14"/>
                <w:szCs w:val="14"/>
              </w:rPr>
              <w:t xml:space="preserve">(If Campaign end date is </w:t>
            </w:r>
            <w:r w:rsidR="00FB0469" w:rsidRPr="00391D05">
              <w:rPr>
                <w:rFonts w:ascii="Century Gothic" w:hAnsi="Century Gothic" w:cstheme="minorBidi"/>
                <w:sz w:val="14"/>
                <w:szCs w:val="14"/>
              </w:rPr>
              <w:t>July 26, EOD Sweeper will run July 27)</w:t>
            </w:r>
          </w:p>
          <w:p w14:paraId="52CC8EB2" w14:textId="77777777" w:rsidR="00432757" w:rsidRDefault="00432757" w:rsidP="00215C56">
            <w:pPr>
              <w:pStyle w:val="BodyText"/>
              <w:numPr>
                <w:ilvl w:val="0"/>
                <w:numId w:val="42"/>
              </w:numPr>
              <w:rPr>
                <w:rFonts w:ascii="Century Gothic" w:hAnsi="Century Gothic" w:cstheme="minorBidi"/>
                <w:sz w:val="18"/>
                <w:szCs w:val="18"/>
              </w:rPr>
            </w:pPr>
            <w:r w:rsidRPr="00432757">
              <w:rPr>
                <w:rFonts w:ascii="Century Gothic" w:hAnsi="Century Gothic" w:cstheme="minorBidi"/>
                <w:sz w:val="18"/>
                <w:szCs w:val="18"/>
              </w:rPr>
              <w:t xml:space="preserve">Re-use existing NRC for Clawback. </w:t>
            </w:r>
          </w:p>
          <w:tbl>
            <w:tblPr>
              <w:tblStyle w:val="TableGrid"/>
              <w:tblW w:w="0" w:type="auto"/>
              <w:tblInd w:w="360" w:type="dxa"/>
              <w:tblLayout w:type="fixed"/>
              <w:tblLook w:val="04A0" w:firstRow="1" w:lastRow="0" w:firstColumn="1" w:lastColumn="0" w:noHBand="0" w:noVBand="1"/>
            </w:tblPr>
            <w:tblGrid>
              <w:gridCol w:w="1867"/>
              <w:gridCol w:w="3298"/>
            </w:tblGrid>
            <w:tr w:rsidR="00F80FB2" w14:paraId="4FAFAF27" w14:textId="77777777" w:rsidTr="00C50C20">
              <w:trPr>
                <w:trHeight w:val="314"/>
              </w:trPr>
              <w:tc>
                <w:tcPr>
                  <w:tcW w:w="1867" w:type="dxa"/>
                  <w:shd w:val="clear" w:color="auto" w:fill="BFBFBF" w:themeFill="background1" w:themeFillShade="BF"/>
                </w:tcPr>
                <w:p w14:paraId="5B8CFDD3" w14:textId="254C7A69" w:rsidR="00F80FB2" w:rsidRPr="000B1CFB" w:rsidRDefault="00F80FB2" w:rsidP="00432757">
                  <w:pPr>
                    <w:pStyle w:val="BodyText"/>
                    <w:ind w:left="0"/>
                    <w:rPr>
                      <w:rFonts w:ascii="Century Gothic" w:hAnsi="Century Gothic" w:cstheme="minorBidi"/>
                      <w:sz w:val="18"/>
                      <w:szCs w:val="18"/>
                    </w:rPr>
                  </w:pPr>
                  <w:r w:rsidRPr="000B1CFB">
                    <w:rPr>
                      <w:rFonts w:ascii="Century Gothic" w:hAnsi="Century Gothic" w:cstheme="minorBidi"/>
                      <w:sz w:val="18"/>
                      <w:szCs w:val="18"/>
                    </w:rPr>
                    <w:t xml:space="preserve">NRC </w:t>
                  </w:r>
                  <w:r w:rsidR="001E6BFC">
                    <w:rPr>
                      <w:rFonts w:ascii="Century Gothic" w:hAnsi="Century Gothic" w:cstheme="minorBidi"/>
                      <w:sz w:val="18"/>
                      <w:szCs w:val="18"/>
                    </w:rPr>
                    <w:t>Type ID</w:t>
                  </w:r>
                </w:p>
              </w:tc>
              <w:tc>
                <w:tcPr>
                  <w:tcW w:w="3298" w:type="dxa"/>
                </w:tcPr>
                <w:p w14:paraId="4AF2623E" w14:textId="20291F99" w:rsidR="00F80FB2" w:rsidRPr="000B1CFB" w:rsidRDefault="004A30C6" w:rsidP="00432757">
                  <w:pPr>
                    <w:pStyle w:val="BodyText"/>
                    <w:ind w:left="0"/>
                    <w:rPr>
                      <w:rFonts w:ascii="Century Gothic" w:hAnsi="Century Gothic" w:cstheme="minorBidi"/>
                      <w:sz w:val="18"/>
                      <w:szCs w:val="18"/>
                    </w:rPr>
                  </w:pPr>
                  <w:r w:rsidRPr="000B1CFB">
                    <w:rPr>
                      <w:rFonts w:ascii="Century Gothic" w:hAnsi="Century Gothic" w:cs="Segoe UI"/>
                      <w:color w:val="242424"/>
                      <w:sz w:val="18"/>
                      <w:szCs w:val="18"/>
                      <w:shd w:val="clear" w:color="auto" w:fill="FFFFFF"/>
                    </w:rPr>
                    <w:t>2880003</w:t>
                  </w:r>
                </w:p>
              </w:tc>
            </w:tr>
            <w:tr w:rsidR="00F80FB2" w14:paraId="56780241" w14:textId="77777777" w:rsidTr="00C50C20">
              <w:trPr>
                <w:trHeight w:val="374"/>
              </w:trPr>
              <w:tc>
                <w:tcPr>
                  <w:tcW w:w="1867" w:type="dxa"/>
                  <w:shd w:val="clear" w:color="auto" w:fill="BFBFBF" w:themeFill="background1" w:themeFillShade="BF"/>
                </w:tcPr>
                <w:p w14:paraId="21DF41B6" w14:textId="6E0F246B" w:rsidR="00F80FB2" w:rsidRPr="000B1CFB" w:rsidRDefault="00F80FB2" w:rsidP="00432757">
                  <w:pPr>
                    <w:pStyle w:val="BodyText"/>
                    <w:ind w:left="0"/>
                    <w:rPr>
                      <w:rFonts w:ascii="Century Gothic" w:hAnsi="Century Gothic" w:cstheme="minorBidi"/>
                      <w:sz w:val="18"/>
                      <w:szCs w:val="18"/>
                    </w:rPr>
                  </w:pPr>
                  <w:r w:rsidRPr="000B1CFB">
                    <w:rPr>
                      <w:rFonts w:ascii="Century Gothic" w:hAnsi="Century Gothic" w:cstheme="minorBidi"/>
                      <w:sz w:val="18"/>
                      <w:szCs w:val="18"/>
                    </w:rPr>
                    <w:t>NRC Description</w:t>
                  </w:r>
                </w:p>
              </w:tc>
              <w:tc>
                <w:tcPr>
                  <w:tcW w:w="3298" w:type="dxa"/>
                </w:tcPr>
                <w:p w14:paraId="0CE8B518" w14:textId="2EF5FB39" w:rsidR="00F80FB2" w:rsidRPr="000B1CFB" w:rsidRDefault="000B1CFB" w:rsidP="00432757">
                  <w:pPr>
                    <w:pStyle w:val="BodyText"/>
                    <w:ind w:left="0"/>
                    <w:rPr>
                      <w:rFonts w:ascii="Century Gothic" w:hAnsi="Century Gothic" w:cstheme="minorBidi"/>
                      <w:sz w:val="18"/>
                      <w:szCs w:val="18"/>
                    </w:rPr>
                  </w:pPr>
                  <w:r w:rsidRPr="000B1CFB">
                    <w:rPr>
                      <w:rFonts w:ascii="Century Gothic" w:hAnsi="Century Gothic" w:cs="Segoe UI"/>
                      <w:color w:val="242424"/>
                      <w:sz w:val="18"/>
                      <w:szCs w:val="18"/>
                      <w:shd w:val="clear" w:color="auto" w:fill="FFFFFF"/>
                    </w:rPr>
                    <w:t>Adjustment of Balance</w:t>
                  </w:r>
                </w:p>
              </w:tc>
            </w:tr>
            <w:tr w:rsidR="005A4C18" w14:paraId="20278457" w14:textId="77777777" w:rsidTr="00C50C20">
              <w:trPr>
                <w:trHeight w:val="374"/>
              </w:trPr>
              <w:tc>
                <w:tcPr>
                  <w:tcW w:w="1867" w:type="dxa"/>
                  <w:shd w:val="clear" w:color="auto" w:fill="BFBFBF" w:themeFill="background1" w:themeFillShade="BF"/>
                </w:tcPr>
                <w:p w14:paraId="2252167E" w14:textId="4F3026C0" w:rsidR="005A4C18" w:rsidRPr="000B1CFB" w:rsidRDefault="005A4C18" w:rsidP="00432757">
                  <w:pPr>
                    <w:pStyle w:val="BodyText"/>
                    <w:ind w:left="0"/>
                    <w:rPr>
                      <w:rFonts w:ascii="Century Gothic" w:hAnsi="Century Gothic" w:cstheme="minorBidi"/>
                      <w:sz w:val="18"/>
                      <w:szCs w:val="18"/>
                    </w:rPr>
                  </w:pPr>
                  <w:r>
                    <w:rPr>
                      <w:rFonts w:ascii="Century Gothic" w:hAnsi="Century Gothic" w:cstheme="minorBidi"/>
                      <w:sz w:val="18"/>
                      <w:szCs w:val="18"/>
                    </w:rPr>
                    <w:t>GL</w:t>
                  </w:r>
                </w:p>
              </w:tc>
              <w:tc>
                <w:tcPr>
                  <w:tcW w:w="3298" w:type="dxa"/>
                </w:tcPr>
                <w:p w14:paraId="4235AC80" w14:textId="28F390D0" w:rsidR="005A4C18" w:rsidRPr="000B1CFB" w:rsidRDefault="005A4C18" w:rsidP="00432757">
                  <w:pPr>
                    <w:pStyle w:val="BodyText"/>
                    <w:ind w:left="0"/>
                    <w:rPr>
                      <w:rFonts w:ascii="Century Gothic" w:hAnsi="Century Gothic" w:cs="Segoe UI"/>
                      <w:color w:val="242424"/>
                      <w:sz w:val="18"/>
                      <w:szCs w:val="18"/>
                      <w:shd w:val="clear" w:color="auto" w:fill="FFFFFF"/>
                    </w:rPr>
                  </w:pPr>
                  <w:r>
                    <w:rPr>
                      <w:rFonts w:ascii="Century Gothic" w:hAnsi="Century Gothic" w:cs="Segoe UI"/>
                      <w:color w:val="242424"/>
                      <w:sz w:val="18"/>
                      <w:szCs w:val="18"/>
                      <w:shd w:val="clear" w:color="auto" w:fill="FFFFFF"/>
                    </w:rPr>
                    <w:t>11090800</w:t>
                  </w:r>
                </w:p>
              </w:tc>
            </w:tr>
          </w:tbl>
          <w:p w14:paraId="2C484176" w14:textId="03A4AE28" w:rsidR="001F503D" w:rsidRPr="001236B7" w:rsidRDefault="001F503D" w:rsidP="00215C56">
            <w:pPr>
              <w:pStyle w:val="BodyText"/>
              <w:numPr>
                <w:ilvl w:val="0"/>
                <w:numId w:val="42"/>
              </w:numPr>
              <w:rPr>
                <w:rFonts w:ascii="Century Gothic" w:hAnsi="Century Gothic" w:cstheme="minorBidi"/>
                <w:sz w:val="18"/>
                <w:szCs w:val="18"/>
                <w:highlight w:val="yellow"/>
              </w:rPr>
            </w:pPr>
            <w:r w:rsidRPr="001236B7">
              <w:rPr>
                <w:rFonts w:ascii="Century Gothic" w:hAnsi="Century Gothic" w:cstheme="minorBidi"/>
                <w:sz w:val="18"/>
                <w:szCs w:val="18"/>
                <w:highlight w:val="yellow"/>
              </w:rPr>
              <w:t xml:space="preserve">Store the Transaction ID from AIA as part of </w:t>
            </w:r>
            <w:r w:rsidR="001236B7" w:rsidRPr="001236B7">
              <w:rPr>
                <w:rFonts w:ascii="Century Gothic" w:hAnsi="Century Gothic" w:cstheme="minorBidi"/>
                <w:sz w:val="18"/>
                <w:szCs w:val="18"/>
                <w:highlight w:val="yellow"/>
              </w:rPr>
              <w:t>the NRC record.</w:t>
            </w:r>
          </w:p>
          <w:p w14:paraId="1A05B95E" w14:textId="4D03F7DA" w:rsidR="00E012F6" w:rsidRPr="00E012F6" w:rsidRDefault="00E012F6" w:rsidP="00215C56">
            <w:pPr>
              <w:pStyle w:val="BodyText"/>
              <w:numPr>
                <w:ilvl w:val="0"/>
                <w:numId w:val="42"/>
              </w:numPr>
              <w:rPr>
                <w:rFonts w:ascii="Century Gothic" w:hAnsi="Century Gothic" w:cstheme="minorBidi"/>
                <w:sz w:val="18"/>
                <w:szCs w:val="18"/>
              </w:rPr>
            </w:pPr>
            <w:r w:rsidRPr="00E012F6">
              <w:rPr>
                <w:rFonts w:ascii="Century Gothic" w:hAnsi="Century Gothic" w:cstheme="minorBidi"/>
                <w:sz w:val="18"/>
                <w:szCs w:val="18"/>
              </w:rPr>
              <w:t>Reversal of credit adjustment will be applied based on below criteria</w:t>
            </w:r>
          </w:p>
          <w:p w14:paraId="337D5EC8" w14:textId="652573B0" w:rsidR="00423AF0" w:rsidRDefault="00423AF0" w:rsidP="000D1F4C">
            <w:pPr>
              <w:pStyle w:val="BodyText"/>
              <w:numPr>
                <w:ilvl w:val="1"/>
                <w:numId w:val="42"/>
              </w:numPr>
              <w:rPr>
                <w:rFonts w:ascii="Century Gothic" w:hAnsi="Century Gothic" w:cstheme="minorBidi"/>
                <w:sz w:val="18"/>
                <w:szCs w:val="18"/>
              </w:rPr>
            </w:pPr>
            <w:r>
              <w:rPr>
                <w:rFonts w:ascii="Century Gothic" w:hAnsi="Century Gothic" w:cstheme="minorBidi"/>
                <w:sz w:val="18"/>
                <w:szCs w:val="18"/>
              </w:rPr>
              <w:t>Check Campaign End Date</w:t>
            </w:r>
            <w:r w:rsidR="00DC07D4">
              <w:rPr>
                <w:rFonts w:ascii="Century Gothic" w:hAnsi="Century Gothic" w:cstheme="minorBidi"/>
                <w:sz w:val="18"/>
                <w:szCs w:val="18"/>
              </w:rPr>
              <w:t xml:space="preserve"> (should be day minus 1)</w:t>
            </w:r>
          </w:p>
          <w:p w14:paraId="1F533A81" w14:textId="190B49DA" w:rsidR="00BA15B3" w:rsidRDefault="000E250A" w:rsidP="000D1F4C">
            <w:pPr>
              <w:pStyle w:val="BodyText"/>
              <w:numPr>
                <w:ilvl w:val="1"/>
                <w:numId w:val="42"/>
              </w:numPr>
              <w:rPr>
                <w:rFonts w:ascii="Century Gothic" w:hAnsi="Century Gothic" w:cstheme="minorBidi"/>
                <w:sz w:val="18"/>
                <w:szCs w:val="18"/>
              </w:rPr>
            </w:pPr>
            <w:r>
              <w:rPr>
                <w:rFonts w:ascii="Century Gothic" w:hAnsi="Century Gothic" w:cstheme="minorBidi"/>
                <w:sz w:val="18"/>
                <w:szCs w:val="18"/>
              </w:rPr>
              <w:t xml:space="preserve">Check </w:t>
            </w:r>
            <w:r w:rsidR="00957AF8">
              <w:rPr>
                <w:rFonts w:ascii="Century Gothic" w:hAnsi="Century Gothic" w:cstheme="minorBidi"/>
                <w:sz w:val="18"/>
                <w:szCs w:val="18"/>
              </w:rPr>
              <w:t xml:space="preserve">payment </w:t>
            </w:r>
            <w:r w:rsidR="00603C1D">
              <w:rPr>
                <w:rFonts w:ascii="Century Gothic" w:hAnsi="Century Gothic" w:cstheme="minorBidi"/>
                <w:sz w:val="18"/>
                <w:szCs w:val="18"/>
              </w:rPr>
              <w:t>amount</w:t>
            </w:r>
            <w:r w:rsidR="00957AF8">
              <w:rPr>
                <w:rFonts w:ascii="Century Gothic" w:hAnsi="Century Gothic" w:cstheme="minorBidi"/>
                <w:sz w:val="18"/>
                <w:szCs w:val="18"/>
              </w:rPr>
              <w:t xml:space="preserve"> versus </w:t>
            </w:r>
            <w:r w:rsidR="005746C5">
              <w:rPr>
                <w:rFonts w:ascii="Century Gothic" w:hAnsi="Century Gothic" w:cstheme="minorBidi"/>
                <w:sz w:val="18"/>
                <w:szCs w:val="18"/>
              </w:rPr>
              <w:t>Payment Required</w:t>
            </w:r>
            <w:r w:rsidR="000D1F4C">
              <w:rPr>
                <w:rFonts w:ascii="Century Gothic" w:hAnsi="Century Gothic" w:cstheme="minorBidi"/>
                <w:sz w:val="18"/>
                <w:szCs w:val="18"/>
              </w:rPr>
              <w:t>.</w:t>
            </w:r>
          </w:p>
          <w:p w14:paraId="1F86723E" w14:textId="7BB5E4BD" w:rsidR="00E012F6" w:rsidRDefault="00DE15A5" w:rsidP="00215C56">
            <w:pPr>
              <w:pStyle w:val="BodyText"/>
              <w:numPr>
                <w:ilvl w:val="1"/>
                <w:numId w:val="42"/>
              </w:numPr>
              <w:rPr>
                <w:rFonts w:ascii="Century Gothic" w:hAnsi="Century Gothic" w:cstheme="minorBidi"/>
                <w:sz w:val="18"/>
                <w:szCs w:val="18"/>
              </w:rPr>
            </w:pPr>
            <w:r>
              <w:rPr>
                <w:rFonts w:ascii="Century Gothic" w:hAnsi="Century Gothic" w:cstheme="minorBidi"/>
                <w:sz w:val="18"/>
                <w:szCs w:val="18"/>
              </w:rPr>
              <w:t xml:space="preserve">If </w:t>
            </w:r>
            <w:r w:rsidR="00E012F6" w:rsidRPr="00E012F6">
              <w:rPr>
                <w:rFonts w:ascii="Century Gothic" w:hAnsi="Century Gothic" w:cstheme="minorBidi"/>
                <w:sz w:val="18"/>
                <w:szCs w:val="18"/>
              </w:rPr>
              <w:t xml:space="preserve">No payment </w:t>
            </w:r>
            <w:r w:rsidR="009E7E77">
              <w:rPr>
                <w:rFonts w:ascii="Century Gothic" w:hAnsi="Century Gothic" w:cstheme="minorBidi"/>
                <w:sz w:val="18"/>
                <w:szCs w:val="18"/>
              </w:rPr>
              <w:t>received</w:t>
            </w:r>
            <w:r w:rsidR="005146C7">
              <w:rPr>
                <w:rFonts w:ascii="Century Gothic" w:hAnsi="Century Gothic" w:cstheme="minorBidi"/>
                <w:sz w:val="18"/>
                <w:szCs w:val="18"/>
              </w:rPr>
              <w:t xml:space="preserve">, </w:t>
            </w:r>
            <w:r w:rsidR="00467FB4">
              <w:rPr>
                <w:rFonts w:ascii="Century Gothic" w:hAnsi="Century Gothic" w:cstheme="minorBidi"/>
                <w:sz w:val="18"/>
                <w:szCs w:val="18"/>
              </w:rPr>
              <w:t>check Payment Required.</w:t>
            </w:r>
          </w:p>
          <w:p w14:paraId="5DBDC2BA" w14:textId="6A91E045" w:rsidR="00467FB4" w:rsidRDefault="00467FB4" w:rsidP="00467FB4">
            <w:pPr>
              <w:pStyle w:val="BodyText"/>
              <w:numPr>
                <w:ilvl w:val="2"/>
                <w:numId w:val="42"/>
              </w:numPr>
              <w:rPr>
                <w:rFonts w:ascii="Century Gothic" w:hAnsi="Century Gothic" w:cstheme="minorBidi"/>
                <w:sz w:val="18"/>
                <w:szCs w:val="18"/>
              </w:rPr>
            </w:pPr>
            <w:r>
              <w:rPr>
                <w:rFonts w:ascii="Century Gothic" w:hAnsi="Century Gothic" w:cstheme="minorBidi"/>
                <w:sz w:val="18"/>
                <w:szCs w:val="18"/>
              </w:rPr>
              <w:t xml:space="preserve">If Payment Required is </w:t>
            </w:r>
            <w:r w:rsidR="001E0406">
              <w:rPr>
                <w:rFonts w:ascii="Century Gothic" w:hAnsi="Century Gothic" w:cstheme="minorBidi"/>
                <w:sz w:val="18"/>
                <w:szCs w:val="18"/>
              </w:rPr>
              <w:t xml:space="preserve">equal to </w:t>
            </w:r>
            <w:r w:rsidR="009D2E5B">
              <w:rPr>
                <w:rFonts w:ascii="Century Gothic" w:hAnsi="Century Gothic" w:cstheme="minorBidi"/>
                <w:sz w:val="18"/>
                <w:szCs w:val="18"/>
              </w:rPr>
              <w:t>0</w:t>
            </w:r>
            <w:r w:rsidR="000F50D7">
              <w:rPr>
                <w:rFonts w:ascii="Century Gothic" w:hAnsi="Century Gothic" w:cstheme="minorBidi"/>
                <w:sz w:val="18"/>
                <w:szCs w:val="18"/>
              </w:rPr>
              <w:t xml:space="preserve"> or blank</w:t>
            </w:r>
            <w:r w:rsidR="00F40359">
              <w:rPr>
                <w:rFonts w:ascii="Century Gothic" w:hAnsi="Century Gothic" w:cstheme="minorBidi"/>
                <w:sz w:val="18"/>
                <w:szCs w:val="18"/>
              </w:rPr>
              <w:t>/null value</w:t>
            </w:r>
            <w:r w:rsidR="009D2E5B">
              <w:rPr>
                <w:rFonts w:ascii="Century Gothic" w:hAnsi="Century Gothic" w:cstheme="minorBidi"/>
                <w:sz w:val="18"/>
                <w:szCs w:val="18"/>
              </w:rPr>
              <w:t>, do not apply NRC (</w:t>
            </w:r>
            <w:proofErr w:type="spellStart"/>
            <w:r w:rsidR="009D2E5B">
              <w:rPr>
                <w:rFonts w:ascii="Century Gothic" w:hAnsi="Century Gothic" w:cstheme="minorBidi"/>
                <w:sz w:val="18"/>
                <w:szCs w:val="18"/>
              </w:rPr>
              <w:t>clawback</w:t>
            </w:r>
            <w:proofErr w:type="spellEnd"/>
            <w:r w:rsidR="009D2E5B">
              <w:rPr>
                <w:rFonts w:ascii="Century Gothic" w:hAnsi="Century Gothic" w:cstheme="minorBidi"/>
                <w:sz w:val="18"/>
                <w:szCs w:val="18"/>
              </w:rPr>
              <w:t>)</w:t>
            </w:r>
          </w:p>
          <w:p w14:paraId="4F05FB87" w14:textId="77777777" w:rsidR="008A3E70" w:rsidRDefault="001E0406" w:rsidP="008A3E70">
            <w:pPr>
              <w:pStyle w:val="BodyText"/>
              <w:numPr>
                <w:ilvl w:val="3"/>
                <w:numId w:val="42"/>
              </w:numPr>
              <w:rPr>
                <w:rFonts w:ascii="Century Gothic" w:hAnsi="Century Gothic" w:cstheme="minorBidi"/>
                <w:sz w:val="18"/>
                <w:szCs w:val="18"/>
              </w:rPr>
            </w:pPr>
            <w:r w:rsidRPr="001E0406">
              <w:rPr>
                <w:rFonts w:ascii="Century Gothic" w:hAnsi="Century Gothic" w:cstheme="minorBidi"/>
                <w:sz w:val="18"/>
                <w:szCs w:val="18"/>
              </w:rPr>
              <w:t>Update Temp table – Reversal Flag to N</w:t>
            </w:r>
          </w:p>
          <w:p w14:paraId="611E546D" w14:textId="1FB71DFB" w:rsidR="001E0406" w:rsidRPr="001E0406" w:rsidRDefault="001E0406" w:rsidP="008A3E70">
            <w:pPr>
              <w:pStyle w:val="BodyText"/>
              <w:numPr>
                <w:ilvl w:val="3"/>
                <w:numId w:val="42"/>
              </w:numPr>
              <w:rPr>
                <w:rFonts w:ascii="Century Gothic" w:hAnsi="Century Gothic" w:cstheme="minorBidi"/>
                <w:sz w:val="18"/>
                <w:szCs w:val="18"/>
              </w:rPr>
            </w:pPr>
            <w:r w:rsidRPr="001E0406">
              <w:rPr>
                <w:rFonts w:ascii="Century Gothic" w:hAnsi="Century Gothic" w:cstheme="minorBidi"/>
                <w:sz w:val="18"/>
                <w:szCs w:val="18"/>
              </w:rPr>
              <w:t>Update Temp Table – campaign Status to ‘CLOSED’</w:t>
            </w:r>
          </w:p>
          <w:p w14:paraId="6E99156E" w14:textId="00A358A9" w:rsidR="001E0406" w:rsidRPr="00E012F6" w:rsidRDefault="001E0406" w:rsidP="00467FB4">
            <w:pPr>
              <w:pStyle w:val="BodyText"/>
              <w:numPr>
                <w:ilvl w:val="2"/>
                <w:numId w:val="42"/>
              </w:numPr>
              <w:rPr>
                <w:rFonts w:ascii="Century Gothic" w:hAnsi="Century Gothic" w:cstheme="minorBidi"/>
                <w:sz w:val="18"/>
                <w:szCs w:val="18"/>
              </w:rPr>
            </w:pPr>
            <w:r>
              <w:rPr>
                <w:rFonts w:ascii="Century Gothic" w:hAnsi="Century Gothic" w:cstheme="minorBidi"/>
                <w:sz w:val="18"/>
                <w:szCs w:val="18"/>
              </w:rPr>
              <w:t xml:space="preserve">Else, </w:t>
            </w:r>
            <w:r w:rsidR="00F46733">
              <w:rPr>
                <w:rFonts w:ascii="Century Gothic" w:hAnsi="Century Gothic" w:cstheme="minorBidi"/>
                <w:sz w:val="18"/>
                <w:szCs w:val="18"/>
              </w:rPr>
              <w:t>check payment made</w:t>
            </w:r>
            <w:r w:rsidR="005A64E5">
              <w:rPr>
                <w:rFonts w:ascii="Century Gothic" w:hAnsi="Century Gothic" w:cstheme="minorBidi"/>
                <w:sz w:val="18"/>
                <w:szCs w:val="18"/>
              </w:rPr>
              <w:t xml:space="preserve"> (details below)</w:t>
            </w:r>
          </w:p>
          <w:p w14:paraId="1B50F44E" w14:textId="189A0CB5" w:rsidR="00E012F6" w:rsidRPr="00D07691" w:rsidRDefault="00E012F6" w:rsidP="00215C56">
            <w:pPr>
              <w:pStyle w:val="BodyText"/>
              <w:numPr>
                <w:ilvl w:val="1"/>
                <w:numId w:val="42"/>
              </w:numPr>
              <w:rPr>
                <w:rFonts w:ascii="Century Gothic" w:hAnsi="Century Gothic" w:cstheme="minorBidi"/>
                <w:sz w:val="14"/>
                <w:szCs w:val="14"/>
              </w:rPr>
            </w:pPr>
            <w:r w:rsidRPr="00E012F6">
              <w:rPr>
                <w:rFonts w:ascii="Century Gothic" w:hAnsi="Century Gothic" w:cstheme="minorBidi"/>
                <w:sz w:val="18"/>
                <w:szCs w:val="18"/>
              </w:rPr>
              <w:t>If payment has been</w:t>
            </w:r>
            <w:r w:rsidR="00963E5A">
              <w:rPr>
                <w:rFonts w:ascii="Century Gothic" w:hAnsi="Century Gothic" w:cstheme="minorBidi"/>
                <w:sz w:val="18"/>
                <w:szCs w:val="18"/>
              </w:rPr>
              <w:t xml:space="preserve"> made</w:t>
            </w:r>
            <w:r w:rsidRPr="00E012F6">
              <w:rPr>
                <w:rFonts w:ascii="Century Gothic" w:hAnsi="Century Gothic" w:cstheme="minorBidi"/>
                <w:sz w:val="18"/>
                <w:szCs w:val="18"/>
              </w:rPr>
              <w:t xml:space="preserve">, check </w:t>
            </w:r>
            <w:r w:rsidR="00B662E6">
              <w:rPr>
                <w:rFonts w:ascii="Century Gothic" w:hAnsi="Century Gothic" w:cstheme="minorBidi"/>
                <w:sz w:val="18"/>
                <w:szCs w:val="18"/>
              </w:rPr>
              <w:t>P</w:t>
            </w:r>
            <w:r w:rsidRPr="00E012F6">
              <w:rPr>
                <w:rFonts w:ascii="Century Gothic" w:hAnsi="Century Gothic" w:cstheme="minorBidi"/>
                <w:sz w:val="18"/>
                <w:szCs w:val="18"/>
              </w:rPr>
              <w:t xml:space="preserve">ayment </w:t>
            </w:r>
            <w:r w:rsidR="00B662E6">
              <w:rPr>
                <w:rFonts w:ascii="Century Gothic" w:hAnsi="Century Gothic" w:cstheme="minorBidi"/>
                <w:sz w:val="18"/>
                <w:szCs w:val="18"/>
              </w:rPr>
              <w:t>A</w:t>
            </w:r>
            <w:r w:rsidRPr="00E012F6">
              <w:rPr>
                <w:rFonts w:ascii="Century Gothic" w:hAnsi="Century Gothic" w:cstheme="minorBidi"/>
                <w:sz w:val="18"/>
                <w:szCs w:val="18"/>
              </w:rPr>
              <w:t xml:space="preserve">mount versus </w:t>
            </w:r>
            <w:r w:rsidR="0091273F">
              <w:rPr>
                <w:rFonts w:ascii="Century Gothic" w:hAnsi="Century Gothic" w:cstheme="minorBidi"/>
                <w:sz w:val="18"/>
                <w:szCs w:val="18"/>
              </w:rPr>
              <w:t>Payment Required</w:t>
            </w:r>
          </w:p>
          <w:p w14:paraId="54FD41C4" w14:textId="18E4EAFE" w:rsidR="00E012F6" w:rsidRPr="00E012F6" w:rsidRDefault="00E012F6" w:rsidP="00215C56">
            <w:pPr>
              <w:pStyle w:val="BodyText"/>
              <w:numPr>
                <w:ilvl w:val="2"/>
                <w:numId w:val="42"/>
              </w:numPr>
              <w:rPr>
                <w:rFonts w:ascii="Century Gothic" w:hAnsi="Century Gothic" w:cstheme="minorBidi"/>
                <w:sz w:val="18"/>
                <w:szCs w:val="18"/>
              </w:rPr>
            </w:pPr>
            <w:r w:rsidRPr="00E012F6">
              <w:rPr>
                <w:rFonts w:ascii="Century Gothic" w:hAnsi="Century Gothic" w:cstheme="minorBidi"/>
                <w:sz w:val="18"/>
                <w:szCs w:val="18"/>
              </w:rPr>
              <w:t xml:space="preserve">if payment is less than the </w:t>
            </w:r>
            <w:r w:rsidR="0091273F">
              <w:rPr>
                <w:rFonts w:ascii="Century Gothic" w:hAnsi="Century Gothic" w:cstheme="minorBidi"/>
                <w:sz w:val="18"/>
                <w:szCs w:val="18"/>
              </w:rPr>
              <w:t>Payment Required</w:t>
            </w:r>
          </w:p>
          <w:p w14:paraId="12D0EDB9" w14:textId="177EC0F2" w:rsidR="00E012F6" w:rsidRPr="00E012F6" w:rsidRDefault="00E012F6" w:rsidP="00215C56">
            <w:pPr>
              <w:pStyle w:val="BodyText"/>
              <w:numPr>
                <w:ilvl w:val="3"/>
                <w:numId w:val="42"/>
              </w:numPr>
              <w:rPr>
                <w:rFonts w:ascii="Century Gothic" w:hAnsi="Century Gothic" w:cstheme="minorBidi"/>
                <w:sz w:val="18"/>
                <w:szCs w:val="18"/>
              </w:rPr>
            </w:pPr>
            <w:r w:rsidRPr="00E012F6">
              <w:rPr>
                <w:rFonts w:ascii="Century Gothic" w:hAnsi="Century Gothic" w:cstheme="minorBidi"/>
                <w:sz w:val="18"/>
                <w:szCs w:val="18"/>
              </w:rPr>
              <w:t>Apply NRC</w:t>
            </w:r>
            <w:r w:rsidR="00302C51">
              <w:rPr>
                <w:rFonts w:ascii="Century Gothic" w:hAnsi="Century Gothic" w:cstheme="minorBidi"/>
                <w:sz w:val="18"/>
                <w:szCs w:val="18"/>
              </w:rPr>
              <w:t xml:space="preserve"> (clawback)</w:t>
            </w:r>
          </w:p>
          <w:p w14:paraId="743C8CCC" w14:textId="77777777" w:rsidR="00E012F6" w:rsidRPr="00E012F6" w:rsidRDefault="00E012F6" w:rsidP="00215C56">
            <w:pPr>
              <w:pStyle w:val="BodyText"/>
              <w:numPr>
                <w:ilvl w:val="3"/>
                <w:numId w:val="42"/>
              </w:numPr>
              <w:rPr>
                <w:rFonts w:ascii="Century Gothic" w:hAnsi="Century Gothic" w:cstheme="minorBidi"/>
                <w:sz w:val="18"/>
                <w:szCs w:val="18"/>
              </w:rPr>
            </w:pPr>
            <w:r w:rsidRPr="00E012F6">
              <w:rPr>
                <w:rFonts w:ascii="Century Gothic" w:hAnsi="Century Gothic" w:cstheme="minorBidi"/>
                <w:sz w:val="18"/>
                <w:szCs w:val="18"/>
              </w:rPr>
              <w:t>Update Temp table – NRC Flag to Y</w:t>
            </w:r>
          </w:p>
          <w:p w14:paraId="51F26FF6" w14:textId="4F59CAC8" w:rsidR="00E012F6" w:rsidRPr="00E012F6" w:rsidRDefault="00E012F6" w:rsidP="00215C56">
            <w:pPr>
              <w:pStyle w:val="BodyText"/>
              <w:numPr>
                <w:ilvl w:val="3"/>
                <w:numId w:val="42"/>
              </w:numPr>
              <w:rPr>
                <w:rFonts w:ascii="Century Gothic" w:hAnsi="Century Gothic" w:cstheme="minorBidi"/>
                <w:sz w:val="18"/>
                <w:szCs w:val="18"/>
              </w:rPr>
            </w:pPr>
            <w:r w:rsidRPr="00E012F6">
              <w:rPr>
                <w:rFonts w:ascii="Century Gothic" w:hAnsi="Century Gothic" w:cstheme="minorBidi"/>
                <w:sz w:val="18"/>
                <w:szCs w:val="18"/>
              </w:rPr>
              <w:t>Update Temp Table – campaign Status to ‘CLOSED’</w:t>
            </w:r>
          </w:p>
          <w:p w14:paraId="5CBE01F6" w14:textId="32ECEA4C" w:rsidR="00E012F6" w:rsidRPr="00E012F6" w:rsidRDefault="002936BB" w:rsidP="00215C56">
            <w:pPr>
              <w:pStyle w:val="BodyText"/>
              <w:numPr>
                <w:ilvl w:val="2"/>
                <w:numId w:val="42"/>
              </w:numPr>
              <w:rPr>
                <w:rFonts w:ascii="Century Gothic" w:hAnsi="Century Gothic" w:cstheme="minorBidi"/>
                <w:sz w:val="18"/>
                <w:szCs w:val="18"/>
              </w:rPr>
            </w:pPr>
            <w:r>
              <w:rPr>
                <w:rFonts w:ascii="Century Gothic" w:hAnsi="Century Gothic" w:cstheme="minorBidi"/>
                <w:sz w:val="18"/>
                <w:szCs w:val="18"/>
              </w:rPr>
              <w:t xml:space="preserve">If payment is equal or more than </w:t>
            </w:r>
            <w:r w:rsidR="00486479">
              <w:rPr>
                <w:rFonts w:ascii="Century Gothic" w:hAnsi="Century Gothic" w:cstheme="minorBidi"/>
                <w:sz w:val="18"/>
                <w:szCs w:val="18"/>
              </w:rPr>
              <w:t>the Payment Required</w:t>
            </w:r>
            <w:r w:rsidR="00E012F6" w:rsidRPr="00E012F6">
              <w:rPr>
                <w:rFonts w:ascii="Century Gothic" w:hAnsi="Century Gothic" w:cstheme="minorBidi"/>
                <w:sz w:val="18"/>
                <w:szCs w:val="18"/>
              </w:rPr>
              <w:t>, do not apply NRC</w:t>
            </w:r>
            <w:r w:rsidR="00922E07">
              <w:rPr>
                <w:rFonts w:ascii="Century Gothic" w:hAnsi="Century Gothic" w:cstheme="minorBidi"/>
                <w:sz w:val="18"/>
                <w:szCs w:val="18"/>
              </w:rPr>
              <w:t xml:space="preserve"> (clawback)</w:t>
            </w:r>
          </w:p>
          <w:p w14:paraId="005E3328" w14:textId="77777777" w:rsidR="00E012F6" w:rsidRPr="00E012F6" w:rsidRDefault="00E012F6" w:rsidP="00215C56">
            <w:pPr>
              <w:pStyle w:val="BodyText"/>
              <w:numPr>
                <w:ilvl w:val="3"/>
                <w:numId w:val="42"/>
              </w:numPr>
              <w:rPr>
                <w:rFonts w:ascii="Century Gothic" w:hAnsi="Century Gothic" w:cstheme="minorBidi"/>
                <w:sz w:val="18"/>
                <w:szCs w:val="18"/>
              </w:rPr>
            </w:pPr>
            <w:r w:rsidRPr="00E012F6">
              <w:rPr>
                <w:rFonts w:ascii="Century Gothic" w:hAnsi="Century Gothic" w:cstheme="minorBidi"/>
                <w:sz w:val="18"/>
                <w:szCs w:val="18"/>
              </w:rPr>
              <w:t>Update Temp table – Reversal Flag to N</w:t>
            </w:r>
          </w:p>
          <w:p w14:paraId="25B2B6A3" w14:textId="5CFE1289" w:rsidR="00E05B99" w:rsidRPr="00000A4A" w:rsidRDefault="00E012F6" w:rsidP="00000A4A">
            <w:pPr>
              <w:pStyle w:val="BodyText"/>
              <w:numPr>
                <w:ilvl w:val="3"/>
                <w:numId w:val="42"/>
              </w:numPr>
              <w:rPr>
                <w:rFonts w:ascii="Century Gothic" w:hAnsi="Century Gothic" w:cstheme="minorBidi"/>
                <w:sz w:val="18"/>
                <w:szCs w:val="18"/>
              </w:rPr>
            </w:pPr>
            <w:r w:rsidRPr="00E012F6">
              <w:rPr>
                <w:rFonts w:ascii="Century Gothic" w:hAnsi="Century Gothic" w:cstheme="minorBidi"/>
                <w:sz w:val="18"/>
                <w:szCs w:val="18"/>
              </w:rPr>
              <w:t>Update Temp Table – campaign Status to ‘CLOSED’</w:t>
            </w:r>
          </w:p>
        </w:tc>
        <w:tc>
          <w:tcPr>
            <w:tcW w:w="1077" w:type="dxa"/>
            <w:shd w:val="clear" w:color="auto" w:fill="auto"/>
          </w:tcPr>
          <w:p w14:paraId="5415576B" w14:textId="2C4DBB7A" w:rsidR="00E05B99" w:rsidRPr="00641846" w:rsidRDefault="00D77A2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REQ-002</w:t>
            </w:r>
          </w:p>
        </w:tc>
        <w:tc>
          <w:tcPr>
            <w:tcW w:w="1235" w:type="dxa"/>
            <w:shd w:val="clear" w:color="auto" w:fill="auto"/>
          </w:tcPr>
          <w:p w14:paraId="51C7734B" w14:textId="3FEE4C0A" w:rsidR="00E05B99" w:rsidRDefault="00D77A2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354DD8EF" w14:textId="77777777" w:rsidTr="006574F3">
        <w:trPr>
          <w:trHeight w:val="98"/>
        </w:trPr>
        <w:tc>
          <w:tcPr>
            <w:tcW w:w="900" w:type="dxa"/>
            <w:shd w:val="clear" w:color="auto" w:fill="auto"/>
          </w:tcPr>
          <w:p w14:paraId="6BD771C3" w14:textId="5165F701" w:rsidR="00E05B99" w:rsidRDefault="00D77A2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PS-010</w:t>
            </w:r>
          </w:p>
        </w:tc>
        <w:tc>
          <w:tcPr>
            <w:tcW w:w="6727" w:type="dxa"/>
            <w:shd w:val="clear" w:color="auto" w:fill="auto"/>
          </w:tcPr>
          <w:p w14:paraId="620B66D8" w14:textId="77777777" w:rsidR="00E05B99" w:rsidRPr="00E302DE" w:rsidRDefault="00000A4A" w:rsidP="00E05B99">
            <w:pPr>
              <w:pStyle w:val="BodyText"/>
              <w:numPr>
                <w:ilvl w:val="0"/>
                <w:numId w:val="38"/>
              </w:numPr>
              <w:rPr>
                <w:rFonts w:asciiTheme="minorBidi" w:hAnsiTheme="minorBidi" w:cstheme="minorBidi"/>
                <w:b/>
                <w:bCs/>
                <w:sz w:val="18"/>
                <w:szCs w:val="18"/>
              </w:rPr>
            </w:pPr>
            <w:r w:rsidRPr="00E302DE">
              <w:rPr>
                <w:rFonts w:asciiTheme="minorBidi" w:hAnsiTheme="minorBidi" w:cstheme="minorBidi"/>
                <w:b/>
                <w:bCs/>
                <w:sz w:val="18"/>
                <w:szCs w:val="18"/>
              </w:rPr>
              <w:t>End of Campaign Report</w:t>
            </w:r>
          </w:p>
          <w:p w14:paraId="5EE27EC0" w14:textId="77777777" w:rsidR="00000A4A" w:rsidRDefault="00000A4A" w:rsidP="00000A4A">
            <w:pPr>
              <w:pStyle w:val="BodyText"/>
              <w:ind w:left="360"/>
              <w:rPr>
                <w:rFonts w:asciiTheme="minorBidi" w:hAnsiTheme="minorBidi" w:cstheme="minorBidi"/>
                <w:sz w:val="18"/>
                <w:szCs w:val="18"/>
              </w:rPr>
            </w:pPr>
            <w:r>
              <w:rPr>
                <w:rFonts w:asciiTheme="minorBidi" w:hAnsiTheme="minorBidi" w:cstheme="minorBidi"/>
                <w:sz w:val="18"/>
                <w:szCs w:val="18"/>
              </w:rPr>
              <w:t xml:space="preserve">Report will be used to monitor </w:t>
            </w:r>
            <w:r w:rsidR="002A0DCD">
              <w:rPr>
                <w:rFonts w:asciiTheme="minorBidi" w:hAnsiTheme="minorBidi" w:cstheme="minorBidi"/>
                <w:sz w:val="18"/>
                <w:szCs w:val="18"/>
              </w:rPr>
              <w:t xml:space="preserve">campaign </w:t>
            </w:r>
          </w:p>
          <w:tbl>
            <w:tblPr>
              <w:tblW w:w="64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49"/>
              <w:gridCol w:w="5260"/>
            </w:tblGrid>
            <w:tr w:rsidR="002A0DCD" w:rsidRPr="00204455" w14:paraId="4C137E8E" w14:textId="77777777" w:rsidTr="006E4EEF">
              <w:trPr>
                <w:trHeight w:val="270"/>
              </w:trPr>
              <w:tc>
                <w:tcPr>
                  <w:tcW w:w="1149" w:type="dxa"/>
                  <w:shd w:val="clear" w:color="000000" w:fill="A6A6A6"/>
                  <w:vAlign w:val="center"/>
                  <w:hideMark/>
                </w:tcPr>
                <w:p w14:paraId="640C0328" w14:textId="77777777" w:rsidR="002A0DCD" w:rsidRPr="00BD2429" w:rsidRDefault="002A0DCD" w:rsidP="002A0DCD">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Report Criteria</w:t>
                  </w:r>
                </w:p>
              </w:tc>
              <w:tc>
                <w:tcPr>
                  <w:tcW w:w="5260" w:type="dxa"/>
                  <w:shd w:val="clear" w:color="auto" w:fill="auto"/>
                  <w:hideMark/>
                </w:tcPr>
                <w:p w14:paraId="4CFCA68D" w14:textId="461D3BD1" w:rsidR="002A0DCD" w:rsidRPr="002A0DCD" w:rsidRDefault="002A0DCD" w:rsidP="002A0DCD">
                  <w:pPr>
                    <w:pStyle w:val="BodyText"/>
                    <w:numPr>
                      <w:ilvl w:val="0"/>
                      <w:numId w:val="43"/>
                    </w:numPr>
                    <w:rPr>
                      <w:rFonts w:ascii="Century Gothic" w:hAnsi="Century Gothic" w:cstheme="minorBidi"/>
                      <w:sz w:val="18"/>
                      <w:szCs w:val="18"/>
                    </w:rPr>
                  </w:pPr>
                  <w:r w:rsidRPr="002A0DCD">
                    <w:rPr>
                      <w:rFonts w:ascii="Century Gothic" w:hAnsi="Century Gothic" w:cstheme="minorBidi"/>
                      <w:sz w:val="18"/>
                      <w:szCs w:val="18"/>
                    </w:rPr>
                    <w:t>Report will contain All accounts included in the campaign.</w:t>
                  </w:r>
                  <w:r w:rsidR="00D6482B">
                    <w:rPr>
                      <w:rFonts w:ascii="Century Gothic" w:hAnsi="Century Gothic" w:cstheme="minorBidi"/>
                      <w:sz w:val="18"/>
                      <w:szCs w:val="18"/>
                    </w:rPr>
                    <w:t xml:space="preserve"> Refer to Transaction ID</w:t>
                  </w:r>
                  <w:r w:rsidR="00854A8F">
                    <w:rPr>
                      <w:rFonts w:ascii="Century Gothic" w:hAnsi="Century Gothic" w:cstheme="minorBidi"/>
                      <w:sz w:val="18"/>
                      <w:szCs w:val="18"/>
                    </w:rPr>
                    <w:t>.</w:t>
                  </w:r>
                </w:p>
                <w:p w14:paraId="658C227A" w14:textId="34B191DE" w:rsidR="002A0DCD" w:rsidRPr="002A0DCD" w:rsidRDefault="002A0DCD" w:rsidP="002A0DCD">
                  <w:pPr>
                    <w:pStyle w:val="BodyText"/>
                    <w:numPr>
                      <w:ilvl w:val="0"/>
                      <w:numId w:val="43"/>
                    </w:numPr>
                    <w:rPr>
                      <w:rFonts w:ascii="Century Gothic" w:hAnsi="Century Gothic" w:cstheme="minorBidi"/>
                      <w:sz w:val="18"/>
                      <w:szCs w:val="18"/>
                    </w:rPr>
                  </w:pPr>
                  <w:r w:rsidRPr="002A0DCD">
                    <w:rPr>
                      <w:rFonts w:ascii="Century Gothic" w:hAnsi="Century Gothic" w:cstheme="minorBidi"/>
                      <w:sz w:val="18"/>
                      <w:szCs w:val="18"/>
                    </w:rPr>
                    <w:lastRenderedPageBreak/>
                    <w:t>This will be generated the following day based on end date of campaign period.</w:t>
                  </w:r>
                </w:p>
              </w:tc>
            </w:tr>
            <w:tr w:rsidR="002A0DCD" w:rsidRPr="009B0D11" w14:paraId="36E3B6E4" w14:textId="77777777" w:rsidTr="006E4EEF">
              <w:trPr>
                <w:trHeight w:val="64"/>
              </w:trPr>
              <w:tc>
                <w:tcPr>
                  <w:tcW w:w="1149" w:type="dxa"/>
                  <w:shd w:val="clear" w:color="000000" w:fill="A6A6A6"/>
                  <w:vAlign w:val="center"/>
                  <w:hideMark/>
                </w:tcPr>
                <w:p w14:paraId="22EAFE6E" w14:textId="77777777" w:rsidR="002A0DCD" w:rsidRPr="00BD2429" w:rsidRDefault="002A0DCD" w:rsidP="002A0DCD">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lastRenderedPageBreak/>
                    <w:t>Frequency</w:t>
                  </w:r>
                </w:p>
              </w:tc>
              <w:tc>
                <w:tcPr>
                  <w:tcW w:w="5260" w:type="dxa"/>
                  <w:shd w:val="clear" w:color="auto" w:fill="auto"/>
                  <w:hideMark/>
                </w:tcPr>
                <w:p w14:paraId="2C2F8A91" w14:textId="6AD7F152" w:rsidR="002A0DCD" w:rsidRPr="009B0D11" w:rsidRDefault="002A0DCD" w:rsidP="002A0DCD">
                  <w:pPr>
                    <w:spacing w:before="40" w:after="40"/>
                    <w:rPr>
                      <w:rFonts w:ascii="Century Gothic" w:hAnsi="Century Gothic"/>
                      <w:sz w:val="18"/>
                      <w:szCs w:val="18"/>
                    </w:rPr>
                  </w:pPr>
                  <w:r>
                    <w:rPr>
                      <w:rFonts w:ascii="Century Gothic" w:hAnsi="Century Gothic"/>
                      <w:sz w:val="18"/>
                      <w:szCs w:val="18"/>
                    </w:rPr>
                    <w:t xml:space="preserve">After </w:t>
                  </w:r>
                  <w:r w:rsidR="00562216">
                    <w:rPr>
                      <w:rFonts w:ascii="Century Gothic" w:hAnsi="Century Gothic"/>
                      <w:sz w:val="18"/>
                      <w:szCs w:val="18"/>
                    </w:rPr>
                    <w:t>end date of campaign</w:t>
                  </w:r>
                </w:p>
              </w:tc>
            </w:tr>
            <w:tr w:rsidR="002A0DCD" w:rsidRPr="00702CCB" w14:paraId="224FA163" w14:textId="77777777" w:rsidTr="006E4EEF">
              <w:trPr>
                <w:trHeight w:val="270"/>
              </w:trPr>
              <w:tc>
                <w:tcPr>
                  <w:tcW w:w="1149" w:type="dxa"/>
                  <w:shd w:val="clear" w:color="000000" w:fill="A6A6A6"/>
                  <w:vAlign w:val="center"/>
                </w:tcPr>
                <w:p w14:paraId="58EC16FA" w14:textId="77777777" w:rsidR="002A0DCD" w:rsidRPr="00BD2429" w:rsidRDefault="002A0DCD" w:rsidP="002A0DCD">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Mode of Delivery</w:t>
                  </w:r>
                  <w:r>
                    <w:rPr>
                      <w:rFonts w:ascii="Century Gothic" w:eastAsia="Times New Roman" w:hAnsi="Century Gothic" w:cs="Arial"/>
                      <w:b/>
                      <w:bCs/>
                      <w:color w:val="FFFFFF"/>
                      <w:sz w:val="18"/>
                      <w:szCs w:val="18"/>
                    </w:rPr>
                    <w:t xml:space="preserve"> and Directory</w:t>
                  </w:r>
                </w:p>
              </w:tc>
              <w:tc>
                <w:tcPr>
                  <w:tcW w:w="5260" w:type="dxa"/>
                  <w:shd w:val="clear" w:color="auto" w:fill="auto"/>
                </w:tcPr>
                <w:p w14:paraId="743A5FF7" w14:textId="77777777" w:rsidR="002A0DCD" w:rsidRDefault="002A0DCD" w:rsidP="002A0DCD">
                  <w:pPr>
                    <w:rPr>
                      <w:rFonts w:ascii="Century Gothic" w:eastAsia="Times New Roman" w:hAnsi="Century Gothic" w:cs="Arial"/>
                      <w:sz w:val="18"/>
                      <w:szCs w:val="18"/>
                    </w:rPr>
                  </w:pPr>
                  <w:r>
                    <w:rPr>
                      <w:rFonts w:ascii="Century Gothic" w:eastAsia="Times New Roman" w:hAnsi="Century Gothic" w:cs="Arial"/>
                      <w:sz w:val="18"/>
                      <w:szCs w:val="18"/>
                    </w:rPr>
                    <w:t>NAS Folder</w:t>
                  </w:r>
                </w:p>
                <w:p w14:paraId="7E807D30" w14:textId="77777777" w:rsidR="002A0DCD" w:rsidRPr="00702CCB" w:rsidRDefault="002A0DCD" w:rsidP="002A0DCD">
                  <w:pPr>
                    <w:rPr>
                      <w:rFonts w:ascii="Century Gothic" w:eastAsia="Times New Roman" w:hAnsi="Century Gothic" w:cs="Arial"/>
                      <w:sz w:val="18"/>
                      <w:szCs w:val="18"/>
                    </w:rPr>
                  </w:pPr>
                  <w:r>
                    <w:rPr>
                      <w:rFonts w:ascii="Century Gothic" w:eastAsia="Times New Roman" w:hAnsi="Century Gothic" w:cs="Arial"/>
                      <w:sz w:val="18"/>
                      <w:szCs w:val="18"/>
                    </w:rPr>
                    <w:t>Details to follow</w:t>
                  </w:r>
                </w:p>
              </w:tc>
            </w:tr>
            <w:tr w:rsidR="002A0DCD" w:rsidRPr="00702CCB" w14:paraId="6ED1FCF1" w14:textId="77777777" w:rsidTr="006E4EEF">
              <w:trPr>
                <w:trHeight w:val="270"/>
              </w:trPr>
              <w:tc>
                <w:tcPr>
                  <w:tcW w:w="1149" w:type="dxa"/>
                  <w:shd w:val="clear" w:color="000000" w:fill="A6A6A6"/>
                  <w:vAlign w:val="center"/>
                </w:tcPr>
                <w:p w14:paraId="63EF0BAF" w14:textId="77777777" w:rsidR="002A0DCD" w:rsidRPr="00BD2429" w:rsidRDefault="002A0DCD" w:rsidP="002A0DCD">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 Format</w:t>
                  </w:r>
                </w:p>
              </w:tc>
              <w:tc>
                <w:tcPr>
                  <w:tcW w:w="5260" w:type="dxa"/>
                  <w:shd w:val="clear" w:color="auto" w:fill="auto"/>
                  <w:vAlign w:val="center"/>
                </w:tcPr>
                <w:p w14:paraId="64A025AB" w14:textId="77777777" w:rsidR="002A0DCD" w:rsidRPr="00702CCB" w:rsidRDefault="002A0DCD" w:rsidP="002A0DCD">
                  <w:pPr>
                    <w:rPr>
                      <w:rFonts w:ascii="Century Gothic" w:eastAsia="Times New Roman" w:hAnsi="Century Gothic" w:cs="Arial"/>
                      <w:sz w:val="18"/>
                      <w:szCs w:val="18"/>
                    </w:rPr>
                  </w:pPr>
                  <w:r>
                    <w:rPr>
                      <w:rFonts w:ascii="Century Gothic" w:eastAsia="Times New Roman" w:hAnsi="Century Gothic" w:cs="Arial"/>
                      <w:sz w:val="18"/>
                      <w:szCs w:val="18"/>
                    </w:rPr>
                    <w:t>CSV Format (.csv)</w:t>
                  </w:r>
                </w:p>
              </w:tc>
            </w:tr>
            <w:tr w:rsidR="002A0DCD" w:rsidRPr="00314A6B" w14:paraId="051608ED" w14:textId="77777777" w:rsidTr="006E4EEF">
              <w:trPr>
                <w:trHeight w:val="270"/>
              </w:trPr>
              <w:tc>
                <w:tcPr>
                  <w:tcW w:w="1149" w:type="dxa"/>
                  <w:shd w:val="clear" w:color="000000" w:fill="A6A6A6"/>
                  <w:vAlign w:val="center"/>
                </w:tcPr>
                <w:p w14:paraId="08E19201" w14:textId="77777777" w:rsidR="002A0DCD" w:rsidRPr="00BD2429" w:rsidRDefault="002A0DCD" w:rsidP="002A0DCD">
                  <w:pPr>
                    <w:rPr>
                      <w:rFonts w:ascii="Century Gothic" w:eastAsia="Times New Roman" w:hAnsi="Century Gothic" w:cs="Arial"/>
                      <w:b/>
                      <w:bCs/>
                      <w:color w:val="FFFFFF"/>
                      <w:sz w:val="18"/>
                      <w:szCs w:val="18"/>
                    </w:rPr>
                  </w:pPr>
                  <w:r w:rsidRPr="00BD2429">
                    <w:rPr>
                      <w:rFonts w:ascii="Century Gothic" w:eastAsia="Times New Roman" w:hAnsi="Century Gothic" w:cs="Arial"/>
                      <w:b/>
                      <w:bCs/>
                      <w:color w:val="FFFFFF"/>
                      <w:sz w:val="18"/>
                      <w:szCs w:val="18"/>
                    </w:rPr>
                    <w:t>Filename Format</w:t>
                  </w:r>
                </w:p>
              </w:tc>
              <w:tc>
                <w:tcPr>
                  <w:tcW w:w="5260" w:type="dxa"/>
                  <w:shd w:val="clear" w:color="auto" w:fill="auto"/>
                  <w:vAlign w:val="center"/>
                </w:tcPr>
                <w:p w14:paraId="50AAEBEE" w14:textId="6F015AA9" w:rsidR="002A0DCD" w:rsidRDefault="00A86BCC" w:rsidP="002A0DCD">
                  <w:pPr>
                    <w:rPr>
                      <w:rFonts w:ascii="Century Gothic" w:eastAsia="Times New Roman" w:hAnsi="Century Gothic" w:cs="Arial"/>
                      <w:sz w:val="18"/>
                      <w:szCs w:val="18"/>
                    </w:rPr>
                  </w:pPr>
                  <w:r>
                    <w:rPr>
                      <w:rFonts w:ascii="Century Gothic" w:eastAsia="Times New Roman" w:hAnsi="Century Gothic" w:cs="Arial"/>
                      <w:sz w:val="18"/>
                      <w:szCs w:val="18"/>
                    </w:rPr>
                    <w:t>ENDOFCAMPAIGN</w:t>
                  </w:r>
                  <w:r w:rsidR="002A0DCD">
                    <w:rPr>
                      <w:rFonts w:ascii="Century Gothic" w:eastAsia="Times New Roman" w:hAnsi="Century Gothic" w:cs="Arial"/>
                      <w:sz w:val="18"/>
                      <w:szCs w:val="18"/>
                    </w:rPr>
                    <w:t>_</w:t>
                  </w:r>
                  <w:r w:rsidR="00563939">
                    <w:rPr>
                      <w:rFonts w:ascii="Century Gothic" w:eastAsia="Times New Roman" w:hAnsi="Century Gothic" w:cs="Arial"/>
                      <w:sz w:val="18"/>
                      <w:szCs w:val="18"/>
                    </w:rPr>
                    <w:t>&lt;C</w:t>
                  </w:r>
                  <w:r>
                    <w:rPr>
                      <w:rFonts w:ascii="Century Gothic" w:eastAsia="Times New Roman" w:hAnsi="Century Gothic" w:cs="Arial"/>
                      <w:sz w:val="18"/>
                      <w:szCs w:val="18"/>
                    </w:rPr>
                    <w:t>AMPAIGN</w:t>
                  </w:r>
                  <w:r w:rsidR="00563939">
                    <w:rPr>
                      <w:rFonts w:ascii="Century Gothic" w:eastAsia="Times New Roman" w:hAnsi="Century Gothic" w:cs="Arial"/>
                      <w:sz w:val="18"/>
                      <w:szCs w:val="18"/>
                    </w:rPr>
                    <w:t>_ID&gt;</w:t>
                  </w:r>
                  <w:r w:rsidR="002A0DCD" w:rsidRPr="00634B24">
                    <w:rPr>
                      <w:rFonts w:ascii="Century Gothic" w:eastAsia="Times New Roman" w:hAnsi="Century Gothic" w:cs="Arial"/>
                      <w:sz w:val="18"/>
                      <w:szCs w:val="18"/>
                    </w:rPr>
                    <w:t>_</w:t>
                  </w:r>
                  <w:r w:rsidR="002A0DCD">
                    <w:rPr>
                      <w:rFonts w:ascii="Century Gothic" w:eastAsia="Times New Roman" w:hAnsi="Century Gothic" w:cs="Arial"/>
                      <w:sz w:val="18"/>
                      <w:szCs w:val="18"/>
                    </w:rPr>
                    <w:t>&lt;</w:t>
                  </w:r>
                  <w:r w:rsidR="002A0DCD" w:rsidRPr="00634B24">
                    <w:rPr>
                      <w:rFonts w:ascii="Century Gothic" w:eastAsia="Times New Roman" w:hAnsi="Century Gothic" w:cs="Arial"/>
                      <w:sz w:val="18"/>
                      <w:szCs w:val="18"/>
                    </w:rPr>
                    <w:t>YYYYMMDD</w:t>
                  </w:r>
                  <w:r w:rsidR="002A0DCD">
                    <w:rPr>
                      <w:rFonts w:ascii="Century Gothic" w:eastAsia="Times New Roman" w:hAnsi="Century Gothic" w:cs="Arial"/>
                      <w:sz w:val="18"/>
                      <w:szCs w:val="18"/>
                    </w:rPr>
                    <w:t>&gt;.csv</w:t>
                  </w:r>
                </w:p>
                <w:p w14:paraId="4829F2CF" w14:textId="77777777" w:rsidR="002A0DCD" w:rsidRDefault="002A0DCD" w:rsidP="002A0DCD">
                  <w:pPr>
                    <w:rPr>
                      <w:rFonts w:ascii="Century Gothic" w:eastAsia="Times New Roman" w:hAnsi="Century Gothic" w:cs="Arial"/>
                      <w:sz w:val="18"/>
                      <w:szCs w:val="18"/>
                    </w:rPr>
                  </w:pPr>
                </w:p>
                <w:p w14:paraId="0C54D7E1" w14:textId="77777777" w:rsidR="002A0DCD" w:rsidRPr="00454C9C" w:rsidRDefault="002A0DCD" w:rsidP="002A0DCD">
                  <w:pPr>
                    <w:rPr>
                      <w:rFonts w:ascii="Century Gothic" w:eastAsia="Times New Roman" w:hAnsi="Century Gothic" w:cs="Arial"/>
                      <w:b/>
                      <w:bCs/>
                      <w:sz w:val="18"/>
                      <w:szCs w:val="18"/>
                    </w:rPr>
                  </w:pPr>
                  <w:r>
                    <w:rPr>
                      <w:rFonts w:ascii="Century Gothic" w:eastAsia="Times New Roman" w:hAnsi="Century Gothic" w:cs="Arial"/>
                      <w:b/>
                      <w:bCs/>
                      <w:sz w:val="18"/>
                      <w:szCs w:val="18"/>
                    </w:rPr>
                    <w:t>Sample:</w:t>
                  </w:r>
                </w:p>
                <w:p w14:paraId="2DEA7CB3" w14:textId="1DFF4F7E" w:rsidR="002A0DCD" w:rsidRDefault="00A86BCC" w:rsidP="002A0DCD">
                  <w:pPr>
                    <w:rPr>
                      <w:rFonts w:ascii="Century Gothic" w:eastAsia="Times New Roman" w:hAnsi="Century Gothic" w:cs="Arial"/>
                      <w:sz w:val="18"/>
                      <w:szCs w:val="18"/>
                    </w:rPr>
                  </w:pPr>
                  <w:r>
                    <w:rPr>
                      <w:rFonts w:ascii="Century Gothic" w:eastAsia="Times New Roman" w:hAnsi="Century Gothic" w:cs="Arial"/>
                      <w:sz w:val="18"/>
                      <w:szCs w:val="18"/>
                    </w:rPr>
                    <w:t>ENDOFCAMPAIGN</w:t>
                  </w:r>
                  <w:r w:rsidR="002A0DCD">
                    <w:rPr>
                      <w:rFonts w:ascii="Century Gothic" w:eastAsia="Times New Roman" w:hAnsi="Century Gothic" w:cs="Arial"/>
                      <w:sz w:val="18"/>
                      <w:szCs w:val="18"/>
                    </w:rPr>
                    <w:t>_</w:t>
                  </w:r>
                  <w:r>
                    <w:rPr>
                      <w:rFonts w:ascii="Century Gothic" w:eastAsia="Times New Roman" w:hAnsi="Century Gothic" w:cs="Arial"/>
                      <w:sz w:val="18"/>
                      <w:szCs w:val="18"/>
                    </w:rPr>
                    <w:t>CAMPAIGNID</w:t>
                  </w:r>
                  <w:r w:rsidR="002A0DCD" w:rsidRPr="00634B24">
                    <w:rPr>
                      <w:rFonts w:ascii="Century Gothic" w:eastAsia="Times New Roman" w:hAnsi="Century Gothic" w:cs="Arial"/>
                      <w:sz w:val="18"/>
                      <w:szCs w:val="18"/>
                    </w:rPr>
                    <w:t xml:space="preserve"> _202</w:t>
                  </w:r>
                  <w:r w:rsidR="002A0DCD">
                    <w:rPr>
                      <w:rFonts w:ascii="Century Gothic" w:eastAsia="Times New Roman" w:hAnsi="Century Gothic" w:cs="Arial"/>
                      <w:sz w:val="18"/>
                      <w:szCs w:val="18"/>
                    </w:rPr>
                    <w:t>2</w:t>
                  </w:r>
                  <w:r w:rsidR="002A0DCD" w:rsidRPr="00634B24">
                    <w:rPr>
                      <w:rFonts w:ascii="Century Gothic" w:eastAsia="Times New Roman" w:hAnsi="Century Gothic" w:cs="Arial"/>
                      <w:sz w:val="18"/>
                      <w:szCs w:val="18"/>
                    </w:rPr>
                    <w:t>01</w:t>
                  </w:r>
                  <w:r w:rsidR="002A0DCD">
                    <w:rPr>
                      <w:rFonts w:ascii="Century Gothic" w:eastAsia="Times New Roman" w:hAnsi="Century Gothic" w:cs="Arial"/>
                      <w:sz w:val="18"/>
                      <w:szCs w:val="18"/>
                    </w:rPr>
                    <w:t>0</w:t>
                  </w:r>
                  <w:r w:rsidR="002A0DCD" w:rsidRPr="00634B24">
                    <w:rPr>
                      <w:rFonts w:ascii="Century Gothic" w:eastAsia="Times New Roman" w:hAnsi="Century Gothic" w:cs="Arial"/>
                      <w:sz w:val="18"/>
                      <w:szCs w:val="18"/>
                    </w:rPr>
                    <w:t>1.</w:t>
                  </w:r>
                  <w:r w:rsidR="002A0DCD">
                    <w:rPr>
                      <w:rFonts w:ascii="Century Gothic" w:eastAsia="Times New Roman" w:hAnsi="Century Gothic" w:cs="Arial"/>
                      <w:sz w:val="18"/>
                      <w:szCs w:val="18"/>
                    </w:rPr>
                    <w:t>csv</w:t>
                  </w:r>
                </w:p>
                <w:p w14:paraId="17BEAE14" w14:textId="77777777" w:rsidR="002A0DCD" w:rsidRDefault="002A0DCD" w:rsidP="002A0DCD">
                  <w:pPr>
                    <w:rPr>
                      <w:rFonts w:ascii="Century Gothic" w:eastAsia="Times New Roman" w:hAnsi="Century Gothic" w:cs="Arial"/>
                      <w:b/>
                      <w:bCs/>
                      <w:sz w:val="18"/>
                      <w:szCs w:val="18"/>
                    </w:rPr>
                  </w:pPr>
                  <w:r>
                    <w:rPr>
                      <w:rFonts w:ascii="Century Gothic" w:eastAsia="Times New Roman" w:hAnsi="Century Gothic" w:cs="Arial"/>
                      <w:b/>
                      <w:bCs/>
                      <w:sz w:val="18"/>
                      <w:szCs w:val="18"/>
                    </w:rPr>
                    <w:t xml:space="preserve">Where: </w:t>
                  </w:r>
                </w:p>
                <w:p w14:paraId="092900F2" w14:textId="77777777" w:rsidR="002A0DCD" w:rsidRPr="00314A6B" w:rsidRDefault="002A0DCD" w:rsidP="002A0DCD">
                  <w:pPr>
                    <w:rPr>
                      <w:rFonts w:ascii="Century Gothic" w:eastAsia="Times New Roman" w:hAnsi="Century Gothic" w:cs="Arial"/>
                      <w:sz w:val="18"/>
                      <w:szCs w:val="18"/>
                    </w:rPr>
                  </w:pPr>
                  <w:r>
                    <w:rPr>
                      <w:rFonts w:ascii="Century Gothic" w:eastAsia="Times New Roman" w:hAnsi="Century Gothic" w:cs="Arial"/>
                      <w:sz w:val="18"/>
                      <w:szCs w:val="18"/>
                    </w:rPr>
                    <w:t>&lt;</w:t>
                  </w:r>
                  <w:r w:rsidRPr="00634B24">
                    <w:rPr>
                      <w:rFonts w:ascii="Century Gothic" w:eastAsia="Times New Roman" w:hAnsi="Century Gothic" w:cs="Arial"/>
                      <w:sz w:val="18"/>
                      <w:szCs w:val="18"/>
                    </w:rPr>
                    <w:t>YYYYMMDD</w:t>
                  </w:r>
                  <w:r>
                    <w:rPr>
                      <w:rFonts w:ascii="Century Gothic" w:eastAsia="Times New Roman" w:hAnsi="Century Gothic" w:cs="Arial"/>
                      <w:sz w:val="18"/>
                      <w:szCs w:val="18"/>
                    </w:rPr>
                    <w:t>&gt; = File creation date</w:t>
                  </w:r>
                </w:p>
              </w:tc>
            </w:tr>
            <w:tr w:rsidR="002A0DCD" w:rsidRPr="00702CCB" w14:paraId="340E8000" w14:textId="77777777" w:rsidTr="006E4EEF">
              <w:trPr>
                <w:trHeight w:val="270"/>
              </w:trPr>
              <w:tc>
                <w:tcPr>
                  <w:tcW w:w="1149" w:type="dxa"/>
                  <w:shd w:val="clear" w:color="000000" w:fill="A6A6A6"/>
                  <w:vAlign w:val="center"/>
                </w:tcPr>
                <w:p w14:paraId="39612ABD" w14:textId="77777777" w:rsidR="002A0DCD" w:rsidRPr="00BD2429" w:rsidRDefault="002A0DCD" w:rsidP="002A0DCD">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Record Format</w:t>
                  </w:r>
                </w:p>
              </w:tc>
              <w:tc>
                <w:tcPr>
                  <w:tcW w:w="5260" w:type="dxa"/>
                  <w:shd w:val="clear" w:color="auto" w:fill="auto"/>
                  <w:vAlign w:val="center"/>
                </w:tcPr>
                <w:p w14:paraId="5FB168CE" w14:textId="77777777" w:rsidR="002A0DCD" w:rsidRPr="00702CCB" w:rsidRDefault="002A0DCD" w:rsidP="002A0DCD">
                  <w:pPr>
                    <w:rPr>
                      <w:rFonts w:ascii="Century Gothic" w:eastAsia="Times New Roman" w:hAnsi="Century Gothic" w:cs="Arial"/>
                      <w:sz w:val="18"/>
                      <w:szCs w:val="18"/>
                    </w:rPr>
                  </w:pPr>
                  <w:r w:rsidRPr="006677F4">
                    <w:rPr>
                      <w:rFonts w:ascii="Century Gothic" w:eastAsia="Times New Roman" w:hAnsi="Century Gothic" w:cs="Arial"/>
                      <w:sz w:val="18"/>
                      <w:szCs w:val="18"/>
                    </w:rPr>
                    <w:t>Column Delim</w:t>
                  </w:r>
                  <w:r>
                    <w:rPr>
                      <w:rFonts w:ascii="Century Gothic" w:eastAsia="Times New Roman" w:hAnsi="Century Gothic" w:cs="Arial"/>
                      <w:sz w:val="18"/>
                      <w:szCs w:val="18"/>
                    </w:rPr>
                    <w:t>i</w:t>
                  </w:r>
                  <w:r w:rsidRPr="006677F4">
                    <w:rPr>
                      <w:rFonts w:ascii="Century Gothic" w:eastAsia="Times New Roman" w:hAnsi="Century Gothic" w:cs="Arial"/>
                      <w:sz w:val="18"/>
                      <w:szCs w:val="18"/>
                    </w:rPr>
                    <w:t xml:space="preserve">ter: </w:t>
                  </w:r>
                  <w:proofErr w:type="gramStart"/>
                  <w:r w:rsidRPr="006677F4">
                    <w:rPr>
                      <w:rFonts w:ascii="Century Gothic" w:eastAsia="Times New Roman" w:hAnsi="Century Gothic" w:cs="Arial"/>
                      <w:sz w:val="18"/>
                      <w:szCs w:val="18"/>
                    </w:rPr>
                    <w:t>Pipe(</w:t>
                  </w:r>
                  <w:proofErr w:type="gramEnd"/>
                  <w:r w:rsidRPr="006677F4">
                    <w:rPr>
                      <w:rFonts w:ascii="Century Gothic" w:eastAsia="Times New Roman" w:hAnsi="Century Gothic" w:cs="Arial"/>
                      <w:sz w:val="18"/>
                      <w:szCs w:val="18"/>
                    </w:rPr>
                    <w:t>|)</w:t>
                  </w:r>
                </w:p>
              </w:tc>
            </w:tr>
            <w:tr w:rsidR="002A0DCD" w:rsidRPr="00702CCB" w14:paraId="5A36D1A4" w14:textId="77777777" w:rsidTr="006E4EEF">
              <w:trPr>
                <w:trHeight w:val="270"/>
              </w:trPr>
              <w:tc>
                <w:tcPr>
                  <w:tcW w:w="1149" w:type="dxa"/>
                  <w:shd w:val="clear" w:color="000000" w:fill="A6A6A6"/>
                  <w:vAlign w:val="center"/>
                </w:tcPr>
                <w:p w14:paraId="2B515FAF" w14:textId="77777777" w:rsidR="002A0DCD" w:rsidRPr="00BD2429" w:rsidRDefault="002A0DCD" w:rsidP="002A0DCD">
                  <w:pPr>
                    <w:rPr>
                      <w:rFonts w:ascii="Century Gothic" w:eastAsia="Times New Roman" w:hAnsi="Century Gothic" w:cs="Arial"/>
                      <w:b/>
                      <w:bCs/>
                      <w:color w:val="FFFFFF"/>
                      <w:sz w:val="18"/>
                      <w:szCs w:val="18"/>
                    </w:rPr>
                  </w:pPr>
                  <w:r>
                    <w:rPr>
                      <w:rFonts w:ascii="Century Gothic" w:eastAsia="Times New Roman" w:hAnsi="Century Gothic" w:cs="Arial"/>
                      <w:b/>
                      <w:bCs/>
                      <w:color w:val="FFFFFF"/>
                      <w:sz w:val="18"/>
                      <w:szCs w:val="18"/>
                    </w:rPr>
                    <w:t>Header</w:t>
                  </w:r>
                </w:p>
              </w:tc>
              <w:tc>
                <w:tcPr>
                  <w:tcW w:w="5260" w:type="dxa"/>
                  <w:shd w:val="clear" w:color="auto" w:fill="auto"/>
                  <w:vAlign w:val="center"/>
                </w:tcPr>
                <w:p w14:paraId="6BD094B0" w14:textId="77777777" w:rsidR="002A0DCD" w:rsidRDefault="002A0DCD" w:rsidP="002A0DCD">
                  <w:pPr>
                    <w:rPr>
                      <w:rFonts w:ascii="Century Gothic" w:eastAsia="Times New Roman" w:hAnsi="Century Gothic" w:cs="Arial"/>
                      <w:sz w:val="18"/>
                      <w:szCs w:val="18"/>
                    </w:rPr>
                  </w:pPr>
                  <w:r>
                    <w:rPr>
                      <w:rFonts w:ascii="Century Gothic" w:eastAsia="Times New Roman" w:hAnsi="Century Gothic" w:cs="Arial"/>
                      <w:sz w:val="18"/>
                      <w:szCs w:val="18"/>
                    </w:rPr>
                    <w:t>With header</w:t>
                  </w:r>
                </w:p>
                <w:p w14:paraId="3BE51528" w14:textId="77777777" w:rsidR="002A0DCD" w:rsidRDefault="002A0DCD" w:rsidP="002A0DCD">
                  <w:pPr>
                    <w:rPr>
                      <w:rFonts w:ascii="Century Gothic" w:eastAsia="Times New Roman" w:hAnsi="Century Gothic" w:cs="Arial"/>
                      <w:sz w:val="18"/>
                      <w:szCs w:val="18"/>
                    </w:rPr>
                  </w:pPr>
                </w:p>
                <w:p w14:paraId="5E6964B0" w14:textId="6890C4A2" w:rsidR="002A0DCD" w:rsidRPr="005F6792" w:rsidRDefault="002A0DCD" w:rsidP="002A0DCD">
                  <w:pPr>
                    <w:rPr>
                      <w:rFonts w:ascii="Century Gothic" w:eastAsia="Times New Roman" w:hAnsi="Century Gothic" w:cs="Arial"/>
                      <w:sz w:val="18"/>
                      <w:szCs w:val="18"/>
                    </w:rPr>
                  </w:pPr>
                  <w:r w:rsidRPr="006677F4">
                    <w:rPr>
                      <w:rFonts w:ascii="Century Gothic" w:eastAsia="Times New Roman" w:hAnsi="Century Gothic" w:cs="Arial"/>
                      <w:sz w:val="18"/>
                      <w:szCs w:val="18"/>
                    </w:rPr>
                    <w:t>ACCOUNT</w:t>
                  </w:r>
                  <w:r>
                    <w:rPr>
                      <w:rFonts w:ascii="Century Gothic" w:eastAsia="Times New Roman" w:hAnsi="Century Gothic" w:cs="Arial"/>
                      <w:sz w:val="18"/>
                      <w:szCs w:val="18"/>
                    </w:rPr>
                    <w:t>_</w:t>
                  </w:r>
                  <w:r w:rsidRPr="006677F4">
                    <w:rPr>
                      <w:rFonts w:ascii="Century Gothic" w:eastAsia="Times New Roman" w:hAnsi="Century Gothic" w:cs="Arial"/>
                      <w:sz w:val="18"/>
                      <w:szCs w:val="18"/>
                    </w:rPr>
                    <w:t>NO</w:t>
                  </w:r>
                  <w:r w:rsidRPr="005F6792">
                    <w:rPr>
                      <w:rFonts w:ascii="Century Gothic" w:eastAsia="Times New Roman" w:hAnsi="Century Gothic" w:cs="Arial"/>
                      <w:sz w:val="18"/>
                      <w:szCs w:val="18"/>
                    </w:rPr>
                    <w:t>|</w:t>
                  </w:r>
                  <w:r>
                    <w:rPr>
                      <w:rFonts w:ascii="Century Gothic" w:eastAsia="Times New Roman" w:hAnsi="Century Gothic" w:cs="Arial"/>
                      <w:sz w:val="18"/>
                      <w:szCs w:val="18"/>
                    </w:rPr>
                    <w:t>START_DATE</w:t>
                  </w:r>
                  <w:r w:rsidRPr="005F6792">
                    <w:rPr>
                      <w:rFonts w:ascii="Century Gothic" w:eastAsia="Times New Roman" w:hAnsi="Century Gothic" w:cs="Arial"/>
                      <w:sz w:val="18"/>
                      <w:szCs w:val="18"/>
                    </w:rPr>
                    <w:t>|</w:t>
                  </w:r>
                  <w:r>
                    <w:rPr>
                      <w:rFonts w:ascii="Century Gothic" w:eastAsia="Times New Roman" w:hAnsi="Century Gothic" w:cs="Arial"/>
                      <w:sz w:val="18"/>
                      <w:szCs w:val="18"/>
                    </w:rPr>
                    <w:t>END_DATE</w:t>
                  </w:r>
                  <w:r w:rsidRPr="005F6792">
                    <w:rPr>
                      <w:rFonts w:ascii="Century Gothic" w:eastAsia="Times New Roman" w:hAnsi="Century Gothic" w:cs="Arial"/>
                      <w:sz w:val="18"/>
                      <w:szCs w:val="18"/>
                    </w:rPr>
                    <w:t>|</w:t>
                  </w:r>
                  <w:r w:rsidR="009833BB">
                    <w:rPr>
                      <w:rFonts w:ascii="Century Gothic" w:eastAsia="Times New Roman" w:hAnsi="Century Gothic" w:cs="Arial"/>
                      <w:sz w:val="18"/>
                      <w:szCs w:val="18"/>
                    </w:rPr>
                    <w:t>DISC</w:t>
                  </w:r>
                  <w:r w:rsidR="00EA7DCE">
                    <w:rPr>
                      <w:rFonts w:ascii="Century Gothic" w:eastAsia="Times New Roman" w:hAnsi="Century Gothic" w:cs="Arial"/>
                      <w:sz w:val="18"/>
                      <w:szCs w:val="18"/>
                    </w:rPr>
                    <w:t>OUNT</w:t>
                  </w:r>
                  <w:r w:rsidR="009833BB">
                    <w:rPr>
                      <w:rFonts w:ascii="Century Gothic" w:eastAsia="Times New Roman" w:hAnsi="Century Gothic" w:cs="Arial"/>
                      <w:sz w:val="18"/>
                      <w:szCs w:val="18"/>
                    </w:rPr>
                    <w:t>_</w:t>
                  </w:r>
                  <w:r>
                    <w:rPr>
                      <w:rFonts w:ascii="Century Gothic" w:eastAsia="Times New Roman" w:hAnsi="Century Gothic" w:cs="Arial"/>
                      <w:sz w:val="18"/>
                      <w:szCs w:val="18"/>
                    </w:rPr>
                    <w:t>AMOUNT</w:t>
                  </w:r>
                  <w:r w:rsidRPr="005F6792">
                    <w:rPr>
                      <w:rFonts w:ascii="Century Gothic" w:eastAsia="Times New Roman" w:hAnsi="Century Gothic" w:cs="Arial"/>
                      <w:sz w:val="18"/>
                      <w:szCs w:val="18"/>
                    </w:rPr>
                    <w:t>|</w:t>
                  </w:r>
                  <w:r w:rsidR="00C6011C">
                    <w:rPr>
                      <w:rFonts w:ascii="Century Gothic" w:eastAsia="Times New Roman" w:hAnsi="Century Gothic" w:cs="Arial"/>
                      <w:sz w:val="18"/>
                      <w:szCs w:val="18"/>
                    </w:rPr>
                    <w:t>PAYMENT_REQUIRED|</w:t>
                  </w:r>
                  <w:r>
                    <w:rPr>
                      <w:rFonts w:ascii="Century Gothic" w:eastAsia="Times New Roman" w:hAnsi="Century Gothic" w:cs="Arial"/>
                      <w:sz w:val="18"/>
                      <w:szCs w:val="18"/>
                    </w:rPr>
                    <w:t>REMARKS|</w:t>
                  </w:r>
                </w:p>
                <w:p w14:paraId="0C48A6E2" w14:textId="06B6C9D7" w:rsidR="002A0DCD" w:rsidRPr="00702CCB" w:rsidRDefault="00156D90" w:rsidP="002A0DCD">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2A0DCD">
                    <w:rPr>
                      <w:rFonts w:ascii="Century Gothic" w:eastAsia="Times New Roman" w:hAnsi="Century Gothic" w:cs="Arial"/>
                      <w:sz w:val="18"/>
                      <w:szCs w:val="18"/>
                    </w:rPr>
                    <w:t>_ID</w:t>
                  </w:r>
                  <w:r w:rsidR="002A0DCD" w:rsidRPr="005F6792">
                    <w:rPr>
                      <w:rFonts w:ascii="Century Gothic" w:eastAsia="Times New Roman" w:hAnsi="Century Gothic" w:cs="Arial"/>
                      <w:sz w:val="18"/>
                      <w:szCs w:val="18"/>
                    </w:rPr>
                    <w:t>|</w:t>
                  </w:r>
                  <w:r w:rsidR="002A0DCD">
                    <w:rPr>
                      <w:rFonts w:ascii="Century Gothic" w:eastAsia="Times New Roman" w:hAnsi="Century Gothic" w:cs="Arial"/>
                      <w:sz w:val="18"/>
                      <w:szCs w:val="18"/>
                    </w:rPr>
                    <w:t>CR_ADJ_FLAG|CR_ADJ_STATUS</w:t>
                  </w:r>
                  <w:r w:rsidR="009833BB">
                    <w:rPr>
                      <w:rFonts w:ascii="Century Gothic" w:eastAsia="Times New Roman" w:hAnsi="Century Gothic" w:cs="Arial"/>
                      <w:sz w:val="18"/>
                      <w:szCs w:val="18"/>
                    </w:rPr>
                    <w:t>|PAY</w:t>
                  </w:r>
                  <w:r w:rsidR="00EA7DCE">
                    <w:rPr>
                      <w:rFonts w:ascii="Century Gothic" w:eastAsia="Times New Roman" w:hAnsi="Century Gothic" w:cs="Arial"/>
                      <w:sz w:val="18"/>
                      <w:szCs w:val="18"/>
                    </w:rPr>
                    <w:t>MENT</w:t>
                  </w:r>
                  <w:r w:rsidR="009833BB">
                    <w:rPr>
                      <w:rFonts w:ascii="Century Gothic" w:eastAsia="Times New Roman" w:hAnsi="Century Gothic" w:cs="Arial"/>
                      <w:sz w:val="18"/>
                      <w:szCs w:val="18"/>
                    </w:rPr>
                    <w:t>_AMOUNT|</w:t>
                  </w:r>
                  <w:r w:rsidR="00EC0765">
                    <w:rPr>
                      <w:rFonts w:ascii="Century Gothic" w:eastAsia="Times New Roman" w:hAnsi="Century Gothic" w:cs="Arial"/>
                      <w:sz w:val="18"/>
                      <w:szCs w:val="18"/>
                    </w:rPr>
                    <w:t>NRC_FLAG|OB|</w:t>
                  </w:r>
                  <w:r>
                    <w:rPr>
                      <w:rFonts w:ascii="Century Gothic" w:eastAsia="Times New Roman" w:hAnsi="Century Gothic" w:cs="Arial"/>
                      <w:sz w:val="18"/>
                      <w:szCs w:val="18"/>
                    </w:rPr>
                    <w:t xml:space="preserve"> </w:t>
                  </w:r>
                  <w:r w:rsidR="00EA7DCE">
                    <w:rPr>
                      <w:rFonts w:ascii="Century Gothic" w:eastAsia="Times New Roman" w:hAnsi="Century Gothic" w:cs="Arial"/>
                      <w:sz w:val="18"/>
                      <w:szCs w:val="18"/>
                    </w:rPr>
                    <w:t>PAYMENT_DATE|CAMPAIGN_STATUS</w:t>
                  </w:r>
                </w:p>
              </w:tc>
            </w:tr>
            <w:tr w:rsidR="008F73FA" w:rsidRPr="00702CCB" w14:paraId="2CCC0AF4" w14:textId="77777777" w:rsidTr="00B97F5A">
              <w:trPr>
                <w:trHeight w:val="270"/>
              </w:trPr>
              <w:tc>
                <w:tcPr>
                  <w:tcW w:w="6409" w:type="dxa"/>
                  <w:gridSpan w:val="2"/>
                  <w:shd w:val="clear" w:color="000000" w:fill="A6A6A6"/>
                  <w:vAlign w:val="center"/>
                </w:tcPr>
                <w:p w14:paraId="2A80DDDC" w14:textId="49F7684B" w:rsidR="008F73FA" w:rsidRDefault="008F73FA" w:rsidP="008F73FA">
                  <w:pPr>
                    <w:jc w:val="center"/>
                    <w:rPr>
                      <w:rFonts w:ascii="Century Gothic" w:eastAsia="Times New Roman" w:hAnsi="Century Gothic" w:cs="Arial"/>
                      <w:sz w:val="18"/>
                      <w:szCs w:val="18"/>
                    </w:rPr>
                  </w:pPr>
                  <w:r w:rsidRPr="00702CCB">
                    <w:rPr>
                      <w:rFonts w:ascii="Century Gothic" w:eastAsia="Times New Roman" w:hAnsi="Century Gothic" w:cs="Arial"/>
                      <w:b/>
                      <w:bCs/>
                      <w:color w:val="FFFFFF" w:themeColor="background1"/>
                      <w:sz w:val="18"/>
                      <w:szCs w:val="18"/>
                    </w:rPr>
                    <w:t>Record Structure</w:t>
                  </w:r>
                </w:p>
              </w:tc>
            </w:tr>
          </w:tbl>
          <w:tbl>
            <w:tblPr>
              <w:tblStyle w:val="TableGrid"/>
              <w:tblW w:w="6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96"/>
              <w:gridCol w:w="2749"/>
              <w:gridCol w:w="1710"/>
            </w:tblGrid>
            <w:tr w:rsidR="008F73FA" w:rsidRPr="00702CCB" w14:paraId="72D63551" w14:textId="77777777" w:rsidTr="006E4EEF">
              <w:trPr>
                <w:trHeight w:val="209"/>
              </w:trPr>
              <w:tc>
                <w:tcPr>
                  <w:tcW w:w="1796" w:type="dxa"/>
                  <w:shd w:val="clear" w:color="auto" w:fill="A6A6A6" w:themeFill="background1" w:themeFillShade="A6"/>
                </w:tcPr>
                <w:p w14:paraId="7ABA77EB" w14:textId="77777777" w:rsidR="008F73FA" w:rsidRPr="00702CCB" w:rsidRDefault="008F73FA" w:rsidP="006E4EE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Field Name</w:t>
                  </w:r>
                </w:p>
              </w:tc>
              <w:tc>
                <w:tcPr>
                  <w:tcW w:w="2749" w:type="dxa"/>
                  <w:shd w:val="clear" w:color="auto" w:fill="A6A6A6" w:themeFill="background1" w:themeFillShade="A6"/>
                </w:tcPr>
                <w:p w14:paraId="5E975DD1" w14:textId="77777777" w:rsidR="008F73FA" w:rsidRPr="00702CCB" w:rsidRDefault="008F73FA" w:rsidP="006E4EE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Description</w:t>
                  </w:r>
                </w:p>
              </w:tc>
              <w:tc>
                <w:tcPr>
                  <w:tcW w:w="1710" w:type="dxa"/>
                  <w:shd w:val="clear" w:color="auto" w:fill="A6A6A6" w:themeFill="background1" w:themeFillShade="A6"/>
                </w:tcPr>
                <w:p w14:paraId="6FF7070B" w14:textId="77777777" w:rsidR="008F73FA" w:rsidRPr="00702CCB" w:rsidRDefault="008F73FA" w:rsidP="006E4EEF">
                  <w:pPr>
                    <w:jc w:val="center"/>
                    <w:rPr>
                      <w:rFonts w:ascii="Century Gothic" w:eastAsia="Times New Roman" w:hAnsi="Century Gothic" w:cs="Arial"/>
                      <w:b/>
                      <w:bCs/>
                      <w:color w:val="FFFFFF" w:themeColor="background1"/>
                      <w:sz w:val="18"/>
                      <w:szCs w:val="18"/>
                    </w:rPr>
                  </w:pPr>
                  <w:r w:rsidRPr="00702CCB">
                    <w:rPr>
                      <w:rFonts w:ascii="Century Gothic" w:eastAsia="Times New Roman" w:hAnsi="Century Gothic" w:cs="Arial"/>
                      <w:b/>
                      <w:bCs/>
                      <w:color w:val="FFFFFF" w:themeColor="background1"/>
                      <w:sz w:val="18"/>
                      <w:szCs w:val="18"/>
                    </w:rPr>
                    <w:t>Sample</w:t>
                  </w:r>
                </w:p>
              </w:tc>
            </w:tr>
            <w:tr w:rsidR="008F73FA" w:rsidRPr="00702CCB" w14:paraId="784B4DEC" w14:textId="77777777" w:rsidTr="006E4EEF">
              <w:trPr>
                <w:trHeight w:val="341"/>
              </w:trPr>
              <w:tc>
                <w:tcPr>
                  <w:tcW w:w="1796" w:type="dxa"/>
                </w:tcPr>
                <w:p w14:paraId="1EC85C3D" w14:textId="633BEA2D" w:rsidR="008F73FA" w:rsidRPr="00702CCB" w:rsidRDefault="008F73FA" w:rsidP="006E4EEF">
                  <w:pPr>
                    <w:rPr>
                      <w:rFonts w:ascii="Century Gothic" w:eastAsia="Times New Roman" w:hAnsi="Century Gothic" w:cs="Arial"/>
                      <w:sz w:val="18"/>
                      <w:szCs w:val="18"/>
                    </w:rPr>
                  </w:pPr>
                  <w:r w:rsidRPr="006677F4">
                    <w:rPr>
                      <w:rFonts w:ascii="Century Gothic" w:eastAsia="Times New Roman" w:hAnsi="Century Gothic" w:cs="Arial"/>
                      <w:sz w:val="18"/>
                      <w:szCs w:val="18"/>
                    </w:rPr>
                    <w:t>A</w:t>
                  </w:r>
                  <w:r>
                    <w:rPr>
                      <w:rFonts w:ascii="Century Gothic" w:eastAsia="Times New Roman" w:hAnsi="Century Gothic" w:cs="Arial"/>
                      <w:sz w:val="18"/>
                      <w:szCs w:val="18"/>
                    </w:rPr>
                    <w:t xml:space="preserve">ccount </w:t>
                  </w:r>
                  <w:r w:rsidR="009F0B2D">
                    <w:rPr>
                      <w:rFonts w:ascii="Century Gothic" w:eastAsia="Times New Roman" w:hAnsi="Century Gothic" w:cs="Arial"/>
                      <w:sz w:val="18"/>
                      <w:szCs w:val="18"/>
                    </w:rPr>
                    <w:t>Number</w:t>
                  </w:r>
                </w:p>
              </w:tc>
              <w:tc>
                <w:tcPr>
                  <w:tcW w:w="2749" w:type="dxa"/>
                </w:tcPr>
                <w:p w14:paraId="078754B9" w14:textId="77777777" w:rsidR="008F73FA" w:rsidRPr="00897E7E"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6DC9F866" w14:textId="77777777" w:rsidR="008F73FA" w:rsidRPr="00702CCB" w:rsidRDefault="008F73FA" w:rsidP="006E4EEF">
                  <w:pPr>
                    <w:jc w:val="center"/>
                    <w:rPr>
                      <w:rFonts w:ascii="Century Gothic" w:eastAsia="Times New Roman" w:hAnsi="Century Gothic" w:cs="Arial"/>
                      <w:sz w:val="18"/>
                      <w:szCs w:val="18"/>
                    </w:rPr>
                  </w:pPr>
                  <w:r>
                    <w:rPr>
                      <w:rFonts w:ascii="Century Gothic" w:eastAsia="Times New Roman" w:hAnsi="Century Gothic" w:cs="Arial"/>
                      <w:sz w:val="18"/>
                      <w:szCs w:val="18"/>
                    </w:rPr>
                    <w:t>0123498765</w:t>
                  </w:r>
                </w:p>
              </w:tc>
            </w:tr>
            <w:tr w:rsidR="008F73FA" w:rsidRPr="00B620BD" w14:paraId="66BCD058" w14:textId="77777777" w:rsidTr="006E4EEF">
              <w:trPr>
                <w:trHeight w:val="440"/>
              </w:trPr>
              <w:tc>
                <w:tcPr>
                  <w:tcW w:w="1796" w:type="dxa"/>
                </w:tcPr>
                <w:p w14:paraId="7BF95416"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Campaign start date</w:t>
                  </w:r>
                </w:p>
              </w:tc>
              <w:tc>
                <w:tcPr>
                  <w:tcW w:w="2749" w:type="dxa"/>
                </w:tcPr>
                <w:p w14:paraId="271BCBDA"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70682769" w14:textId="77777777" w:rsidR="008F73FA" w:rsidRPr="00B620BD" w:rsidRDefault="008F73FA" w:rsidP="006E4EEF">
                  <w:pPr>
                    <w:jc w:val="center"/>
                    <w:rPr>
                      <w:rFonts w:ascii="Century Gothic" w:eastAsia="Times New Roman" w:hAnsi="Century Gothic" w:cs="Arial"/>
                      <w:sz w:val="18"/>
                      <w:szCs w:val="18"/>
                    </w:rPr>
                  </w:pPr>
                  <w:r>
                    <w:rPr>
                      <w:rFonts w:ascii="Century Gothic" w:eastAsia="Times New Roman" w:hAnsi="Century Gothic" w:cs="Arial"/>
                      <w:sz w:val="18"/>
                      <w:szCs w:val="18"/>
                    </w:rPr>
                    <w:t>MMDDYYYY</w:t>
                  </w:r>
                </w:p>
              </w:tc>
            </w:tr>
            <w:tr w:rsidR="008F73FA" w:rsidRPr="009B0D11" w14:paraId="7E6576D0" w14:textId="77777777" w:rsidTr="006E4EEF">
              <w:trPr>
                <w:trHeight w:val="332"/>
              </w:trPr>
              <w:tc>
                <w:tcPr>
                  <w:tcW w:w="1796" w:type="dxa"/>
                </w:tcPr>
                <w:p w14:paraId="74919AB4"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Campaign end date</w:t>
                  </w:r>
                </w:p>
              </w:tc>
              <w:tc>
                <w:tcPr>
                  <w:tcW w:w="2749" w:type="dxa"/>
                </w:tcPr>
                <w:p w14:paraId="10E8EA53"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52721A3D" w14:textId="77777777" w:rsidR="008F73FA" w:rsidRPr="009B0D11" w:rsidRDefault="008F73FA" w:rsidP="006E4EEF">
                  <w:pPr>
                    <w:jc w:val="center"/>
                    <w:rPr>
                      <w:rFonts w:ascii="Century Gothic" w:eastAsia="Times New Roman" w:hAnsi="Century Gothic" w:cs="Arial"/>
                      <w:sz w:val="18"/>
                      <w:szCs w:val="18"/>
                    </w:rPr>
                  </w:pPr>
                  <w:r w:rsidRPr="00634B24">
                    <w:rPr>
                      <w:rFonts w:ascii="Century Gothic" w:eastAsia="Times New Roman" w:hAnsi="Century Gothic" w:cs="Arial"/>
                      <w:sz w:val="18"/>
                      <w:szCs w:val="18"/>
                    </w:rPr>
                    <w:t>MMDDYYYY</w:t>
                  </w:r>
                </w:p>
              </w:tc>
            </w:tr>
            <w:tr w:rsidR="008F73FA" w:rsidRPr="009B0D11" w14:paraId="6AA7B72A" w14:textId="77777777" w:rsidTr="006E4EEF">
              <w:trPr>
                <w:trHeight w:val="332"/>
              </w:trPr>
              <w:tc>
                <w:tcPr>
                  <w:tcW w:w="1796" w:type="dxa"/>
                </w:tcPr>
                <w:p w14:paraId="158C15E8"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Discount Amount</w:t>
                  </w:r>
                </w:p>
              </w:tc>
              <w:tc>
                <w:tcPr>
                  <w:tcW w:w="2749" w:type="dxa"/>
                </w:tcPr>
                <w:p w14:paraId="3A312100" w14:textId="77777777" w:rsidR="008F73FA" w:rsidRDefault="008F73FA" w:rsidP="006E4EEF">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09CBCDED" w14:textId="77777777" w:rsidR="008F73FA" w:rsidRPr="00634B24" w:rsidRDefault="008F73FA" w:rsidP="006E4EEF">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922E07" w:rsidRPr="009B0D11" w14:paraId="6F2B8F29" w14:textId="77777777" w:rsidTr="006E4EEF">
              <w:trPr>
                <w:trHeight w:val="332"/>
              </w:trPr>
              <w:tc>
                <w:tcPr>
                  <w:tcW w:w="1796" w:type="dxa"/>
                </w:tcPr>
                <w:p w14:paraId="6E486BD7" w14:textId="57C3789B"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Payment Required</w:t>
                  </w:r>
                </w:p>
              </w:tc>
              <w:tc>
                <w:tcPr>
                  <w:tcW w:w="2749" w:type="dxa"/>
                </w:tcPr>
                <w:p w14:paraId="6B5E1B34" w14:textId="3AB5B861"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14467CB9" w14:textId="7EDDF09F" w:rsidR="00922E07" w:rsidRDefault="00C6011C"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922E07" w:rsidRPr="009B0D11" w14:paraId="1670A42F" w14:textId="77777777" w:rsidTr="006E4EEF">
              <w:trPr>
                <w:trHeight w:val="332"/>
              </w:trPr>
              <w:tc>
                <w:tcPr>
                  <w:tcW w:w="1796" w:type="dxa"/>
                </w:tcPr>
                <w:p w14:paraId="3F2ABDB2"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Remarks</w:t>
                  </w:r>
                </w:p>
              </w:tc>
              <w:tc>
                <w:tcPr>
                  <w:tcW w:w="2749" w:type="dxa"/>
                </w:tcPr>
                <w:p w14:paraId="65BC1DAB"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7CCB1850" w14:textId="77777777" w:rsidR="00922E07" w:rsidRPr="00634B24"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Remarks</w:t>
                  </w:r>
                </w:p>
              </w:tc>
            </w:tr>
            <w:tr w:rsidR="00922E07" w:rsidRPr="009B0D11" w14:paraId="11D8E708" w14:textId="77777777" w:rsidTr="006E4EEF">
              <w:trPr>
                <w:trHeight w:val="332"/>
              </w:trPr>
              <w:tc>
                <w:tcPr>
                  <w:tcW w:w="1796" w:type="dxa"/>
                </w:tcPr>
                <w:p w14:paraId="7A5760EF" w14:textId="1865A29F" w:rsidR="00922E07" w:rsidRDefault="00C542D8" w:rsidP="00922E07">
                  <w:pPr>
                    <w:rPr>
                      <w:rFonts w:ascii="Century Gothic" w:eastAsia="Times New Roman" w:hAnsi="Century Gothic" w:cs="Arial"/>
                      <w:sz w:val="18"/>
                      <w:szCs w:val="18"/>
                    </w:rPr>
                  </w:pPr>
                  <w:r>
                    <w:rPr>
                      <w:rFonts w:ascii="Century Gothic" w:eastAsia="Times New Roman" w:hAnsi="Century Gothic" w:cs="Arial"/>
                      <w:sz w:val="18"/>
                      <w:szCs w:val="18"/>
                    </w:rPr>
                    <w:t>Transaction</w:t>
                  </w:r>
                  <w:r w:rsidR="00922E07">
                    <w:rPr>
                      <w:rFonts w:ascii="Century Gothic" w:eastAsia="Times New Roman" w:hAnsi="Century Gothic" w:cs="Arial"/>
                      <w:sz w:val="18"/>
                      <w:szCs w:val="18"/>
                    </w:rPr>
                    <w:t xml:space="preserve"> ID</w:t>
                  </w:r>
                </w:p>
              </w:tc>
              <w:tc>
                <w:tcPr>
                  <w:tcW w:w="2749" w:type="dxa"/>
                </w:tcPr>
                <w:p w14:paraId="052EA411"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come from AIA File</w:t>
                  </w:r>
                </w:p>
              </w:tc>
              <w:tc>
                <w:tcPr>
                  <w:tcW w:w="1710" w:type="dxa"/>
                </w:tcPr>
                <w:p w14:paraId="6958E1BC" w14:textId="77777777" w:rsidR="00922E07" w:rsidRPr="00634B24"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XXXXX</w:t>
                  </w:r>
                </w:p>
              </w:tc>
            </w:tr>
            <w:tr w:rsidR="00922E07" w:rsidRPr="009B0D11" w14:paraId="0DA1AD19" w14:textId="77777777" w:rsidTr="006E4EEF">
              <w:trPr>
                <w:trHeight w:val="332"/>
              </w:trPr>
              <w:tc>
                <w:tcPr>
                  <w:tcW w:w="1796" w:type="dxa"/>
                </w:tcPr>
                <w:p w14:paraId="4923C970"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Credit Adjustment Flag</w:t>
                  </w:r>
                </w:p>
              </w:tc>
              <w:tc>
                <w:tcPr>
                  <w:tcW w:w="2749" w:type="dxa"/>
                </w:tcPr>
                <w:p w14:paraId="7CF3BBFB"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be populated based on the status of Credit Adjustment</w:t>
                  </w:r>
                </w:p>
              </w:tc>
              <w:tc>
                <w:tcPr>
                  <w:tcW w:w="1710" w:type="dxa"/>
                </w:tcPr>
                <w:p w14:paraId="2D7F7469" w14:textId="77777777" w:rsidR="00922E07" w:rsidRPr="00634B24"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Y or N</w:t>
                  </w:r>
                </w:p>
              </w:tc>
            </w:tr>
            <w:tr w:rsidR="00922E07" w:rsidRPr="009B0D11" w14:paraId="3CA0D5F7" w14:textId="77777777" w:rsidTr="006E4EEF">
              <w:trPr>
                <w:trHeight w:val="332"/>
              </w:trPr>
              <w:tc>
                <w:tcPr>
                  <w:tcW w:w="1796" w:type="dxa"/>
                </w:tcPr>
                <w:p w14:paraId="0E7A6077"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Credit Adjustment Status</w:t>
                  </w:r>
                </w:p>
              </w:tc>
              <w:tc>
                <w:tcPr>
                  <w:tcW w:w="2749" w:type="dxa"/>
                </w:tcPr>
                <w:p w14:paraId="07D37A8B"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be populated based on credit adjustment status</w:t>
                  </w:r>
                </w:p>
              </w:tc>
              <w:tc>
                <w:tcPr>
                  <w:tcW w:w="1710" w:type="dxa"/>
                </w:tcPr>
                <w:p w14:paraId="5710DAA5" w14:textId="77777777" w:rsidR="00922E07"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Successful</w:t>
                  </w:r>
                </w:p>
              </w:tc>
            </w:tr>
            <w:tr w:rsidR="00922E07" w:rsidRPr="009B0D11" w14:paraId="43DF022F" w14:textId="77777777" w:rsidTr="006E4EEF">
              <w:trPr>
                <w:trHeight w:val="332"/>
              </w:trPr>
              <w:tc>
                <w:tcPr>
                  <w:tcW w:w="1796" w:type="dxa"/>
                </w:tcPr>
                <w:p w14:paraId="013D3F66"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Payment Amount</w:t>
                  </w:r>
                </w:p>
              </w:tc>
              <w:tc>
                <w:tcPr>
                  <w:tcW w:w="2749" w:type="dxa"/>
                </w:tcPr>
                <w:p w14:paraId="25B5D74A"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Based on Payment made by subscriber on the given campaign period</w:t>
                  </w:r>
                </w:p>
              </w:tc>
              <w:tc>
                <w:tcPr>
                  <w:tcW w:w="1710" w:type="dxa"/>
                </w:tcPr>
                <w:p w14:paraId="4C11044E" w14:textId="77777777" w:rsidR="00922E07"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12345</w:t>
                  </w:r>
                </w:p>
              </w:tc>
            </w:tr>
            <w:tr w:rsidR="00922E07" w:rsidRPr="009B0D11" w14:paraId="7A0916C7" w14:textId="77777777" w:rsidTr="006E4EEF">
              <w:trPr>
                <w:trHeight w:val="332"/>
              </w:trPr>
              <w:tc>
                <w:tcPr>
                  <w:tcW w:w="1796" w:type="dxa"/>
                </w:tcPr>
                <w:p w14:paraId="5D639F23"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NRC Flag</w:t>
                  </w:r>
                </w:p>
              </w:tc>
              <w:tc>
                <w:tcPr>
                  <w:tcW w:w="2749" w:type="dxa"/>
                </w:tcPr>
                <w:p w14:paraId="51DCE84A"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will determine if subscriber meet the criteria set for a campaign</w:t>
                  </w:r>
                </w:p>
              </w:tc>
              <w:tc>
                <w:tcPr>
                  <w:tcW w:w="1710" w:type="dxa"/>
                </w:tcPr>
                <w:p w14:paraId="22C85246" w14:textId="77777777" w:rsidR="00922E07"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Y or N</w:t>
                  </w:r>
                </w:p>
              </w:tc>
            </w:tr>
            <w:tr w:rsidR="00922E07" w:rsidRPr="009B0D11" w14:paraId="63066356" w14:textId="77777777" w:rsidTr="006E4EEF">
              <w:trPr>
                <w:trHeight w:val="332"/>
              </w:trPr>
              <w:tc>
                <w:tcPr>
                  <w:tcW w:w="1796" w:type="dxa"/>
                </w:tcPr>
                <w:p w14:paraId="68F712A7"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Latest Payment Date</w:t>
                  </w:r>
                </w:p>
              </w:tc>
              <w:tc>
                <w:tcPr>
                  <w:tcW w:w="2749" w:type="dxa"/>
                </w:tcPr>
                <w:p w14:paraId="69938DDF"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Date where last payment has been made</w:t>
                  </w:r>
                </w:p>
              </w:tc>
              <w:tc>
                <w:tcPr>
                  <w:tcW w:w="1710" w:type="dxa"/>
                </w:tcPr>
                <w:p w14:paraId="5CB691DB" w14:textId="77777777" w:rsidR="00922E07"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MMDDYYYY</w:t>
                  </w:r>
                </w:p>
              </w:tc>
            </w:tr>
            <w:tr w:rsidR="00922E07" w:rsidRPr="009B0D11" w14:paraId="1D8E57D9" w14:textId="77777777" w:rsidTr="006E4EEF">
              <w:trPr>
                <w:trHeight w:val="332"/>
              </w:trPr>
              <w:tc>
                <w:tcPr>
                  <w:tcW w:w="1796" w:type="dxa"/>
                </w:tcPr>
                <w:p w14:paraId="071DBFD9"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Campaign Status</w:t>
                  </w:r>
                </w:p>
              </w:tc>
              <w:tc>
                <w:tcPr>
                  <w:tcW w:w="2749" w:type="dxa"/>
                </w:tcPr>
                <w:p w14:paraId="1B55A700" w14:textId="77777777" w:rsidR="00922E07" w:rsidRDefault="00922E07" w:rsidP="00922E07">
                  <w:pPr>
                    <w:rPr>
                      <w:rFonts w:ascii="Century Gothic" w:eastAsia="Times New Roman" w:hAnsi="Century Gothic" w:cs="Arial"/>
                      <w:sz w:val="18"/>
                      <w:szCs w:val="18"/>
                    </w:rPr>
                  </w:pPr>
                  <w:r>
                    <w:rPr>
                      <w:rFonts w:ascii="Century Gothic" w:eastAsia="Times New Roman" w:hAnsi="Century Gothic" w:cs="Arial"/>
                      <w:sz w:val="18"/>
                      <w:szCs w:val="18"/>
                    </w:rPr>
                    <w:t xml:space="preserve">Will determine Campaign Status </w:t>
                  </w:r>
                </w:p>
              </w:tc>
              <w:tc>
                <w:tcPr>
                  <w:tcW w:w="1710" w:type="dxa"/>
                </w:tcPr>
                <w:p w14:paraId="3FF46332" w14:textId="77777777" w:rsidR="00922E07" w:rsidRDefault="00922E07" w:rsidP="00922E07">
                  <w:pPr>
                    <w:jc w:val="center"/>
                    <w:rPr>
                      <w:rFonts w:ascii="Century Gothic" w:eastAsia="Times New Roman" w:hAnsi="Century Gothic" w:cs="Arial"/>
                      <w:sz w:val="18"/>
                      <w:szCs w:val="18"/>
                    </w:rPr>
                  </w:pPr>
                  <w:r>
                    <w:rPr>
                      <w:rFonts w:ascii="Century Gothic" w:eastAsia="Times New Roman" w:hAnsi="Century Gothic" w:cs="Arial"/>
                      <w:sz w:val="18"/>
                      <w:szCs w:val="18"/>
                    </w:rPr>
                    <w:t>OPEN or CLOSED</w:t>
                  </w:r>
                </w:p>
              </w:tc>
            </w:tr>
          </w:tbl>
          <w:p w14:paraId="433423CD" w14:textId="1CC223C2" w:rsidR="002A0DCD" w:rsidRPr="00FA6D35" w:rsidRDefault="002A0DCD" w:rsidP="00000A4A">
            <w:pPr>
              <w:pStyle w:val="BodyText"/>
              <w:ind w:left="360"/>
              <w:rPr>
                <w:rFonts w:asciiTheme="minorBidi" w:hAnsiTheme="minorBidi" w:cstheme="minorBidi"/>
                <w:sz w:val="18"/>
                <w:szCs w:val="18"/>
              </w:rPr>
            </w:pPr>
          </w:p>
        </w:tc>
        <w:tc>
          <w:tcPr>
            <w:tcW w:w="1077" w:type="dxa"/>
            <w:shd w:val="clear" w:color="auto" w:fill="auto"/>
          </w:tcPr>
          <w:p w14:paraId="424E40EB" w14:textId="44895396" w:rsidR="00E05B99" w:rsidRPr="00641846" w:rsidRDefault="00D77A2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REQ-004</w:t>
            </w:r>
          </w:p>
        </w:tc>
        <w:tc>
          <w:tcPr>
            <w:tcW w:w="1235" w:type="dxa"/>
            <w:shd w:val="clear" w:color="auto" w:fill="auto"/>
          </w:tcPr>
          <w:p w14:paraId="4F1D6238" w14:textId="62A9EC22" w:rsidR="00E05B99" w:rsidRDefault="00D77A27"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1AAF0D2E" w14:textId="77777777" w:rsidTr="006574F3">
        <w:trPr>
          <w:trHeight w:val="98"/>
        </w:trPr>
        <w:tc>
          <w:tcPr>
            <w:tcW w:w="900" w:type="dxa"/>
            <w:shd w:val="clear" w:color="auto" w:fill="auto"/>
          </w:tcPr>
          <w:p w14:paraId="334DD662" w14:textId="07DC3196" w:rsidR="00E05B99" w:rsidRDefault="00B75CB4"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lastRenderedPageBreak/>
              <w:t>PS-011</w:t>
            </w:r>
          </w:p>
        </w:tc>
        <w:tc>
          <w:tcPr>
            <w:tcW w:w="6727" w:type="dxa"/>
            <w:shd w:val="clear" w:color="auto" w:fill="auto"/>
          </w:tcPr>
          <w:p w14:paraId="1BA672A5" w14:textId="53457F80" w:rsidR="003F5741" w:rsidRPr="00F14869" w:rsidRDefault="003F5741" w:rsidP="003F5741">
            <w:pPr>
              <w:pStyle w:val="BodyText"/>
              <w:numPr>
                <w:ilvl w:val="0"/>
                <w:numId w:val="38"/>
              </w:numPr>
              <w:rPr>
                <w:rFonts w:ascii="Century Gothic" w:hAnsi="Century Gothic" w:cstheme="minorBidi"/>
                <w:sz w:val="18"/>
                <w:szCs w:val="18"/>
              </w:rPr>
            </w:pPr>
            <w:r>
              <w:rPr>
                <w:rFonts w:ascii="Century Gothic" w:hAnsi="Century Gothic" w:cstheme="minorBidi"/>
                <w:sz w:val="18"/>
                <w:szCs w:val="18"/>
              </w:rPr>
              <w:t xml:space="preserve">No need to update </w:t>
            </w:r>
            <w:r w:rsidR="00BC2096" w:rsidRPr="00F14869">
              <w:rPr>
                <w:rFonts w:ascii="Century Gothic" w:hAnsi="Century Gothic" w:cstheme="minorBidi"/>
                <w:sz w:val="18"/>
                <w:szCs w:val="18"/>
              </w:rPr>
              <w:t>Financial Reports</w:t>
            </w:r>
            <w:r>
              <w:rPr>
                <w:rFonts w:ascii="Century Gothic" w:hAnsi="Century Gothic" w:cstheme="minorBidi"/>
                <w:sz w:val="18"/>
                <w:szCs w:val="18"/>
              </w:rPr>
              <w:t xml:space="preserve"> as existing NRC will be used.</w:t>
            </w:r>
          </w:p>
          <w:p w14:paraId="4C262B7E" w14:textId="51069E5D" w:rsidR="00BC2096" w:rsidRPr="00F14869" w:rsidRDefault="00BC2096" w:rsidP="00BC2096">
            <w:pPr>
              <w:pStyle w:val="BodyText"/>
              <w:ind w:left="360"/>
              <w:rPr>
                <w:rFonts w:ascii="Century Gothic" w:hAnsi="Century Gothic" w:cstheme="minorBidi"/>
                <w:sz w:val="18"/>
                <w:szCs w:val="18"/>
              </w:rPr>
            </w:pPr>
          </w:p>
        </w:tc>
        <w:tc>
          <w:tcPr>
            <w:tcW w:w="1077" w:type="dxa"/>
            <w:shd w:val="clear" w:color="auto" w:fill="auto"/>
          </w:tcPr>
          <w:p w14:paraId="6F5F5BF5" w14:textId="4BE11A14" w:rsidR="00E05B99" w:rsidRPr="00641846" w:rsidRDefault="00B75CB4"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REQ-004</w:t>
            </w:r>
          </w:p>
        </w:tc>
        <w:tc>
          <w:tcPr>
            <w:tcW w:w="1235" w:type="dxa"/>
            <w:shd w:val="clear" w:color="auto" w:fill="auto"/>
          </w:tcPr>
          <w:p w14:paraId="3857C861" w14:textId="2496C6F0" w:rsidR="00E05B99" w:rsidRDefault="00B75CB4"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1F70A538" w14:textId="77777777" w:rsidTr="006574F3">
        <w:trPr>
          <w:trHeight w:val="98"/>
        </w:trPr>
        <w:tc>
          <w:tcPr>
            <w:tcW w:w="900" w:type="dxa"/>
            <w:shd w:val="clear" w:color="auto" w:fill="auto"/>
          </w:tcPr>
          <w:p w14:paraId="27946186" w14:textId="166CB2AA" w:rsidR="00E05B99"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PS-012</w:t>
            </w:r>
          </w:p>
        </w:tc>
        <w:tc>
          <w:tcPr>
            <w:tcW w:w="6727" w:type="dxa"/>
            <w:shd w:val="clear" w:color="auto" w:fill="auto"/>
          </w:tcPr>
          <w:p w14:paraId="65048126" w14:textId="77777777" w:rsidR="00E05B99" w:rsidRPr="00F14869" w:rsidRDefault="00F14869" w:rsidP="00E05B99">
            <w:pPr>
              <w:pStyle w:val="BodyText"/>
              <w:numPr>
                <w:ilvl w:val="0"/>
                <w:numId w:val="38"/>
              </w:numPr>
              <w:rPr>
                <w:rFonts w:ascii="Century Gothic" w:hAnsi="Century Gothic" w:cstheme="minorBidi"/>
                <w:sz w:val="18"/>
                <w:szCs w:val="18"/>
              </w:rPr>
            </w:pPr>
            <w:r w:rsidRPr="00F14869">
              <w:rPr>
                <w:rFonts w:ascii="Century Gothic" w:hAnsi="Century Gothic" w:cstheme="minorBidi"/>
                <w:sz w:val="18"/>
                <w:szCs w:val="18"/>
              </w:rPr>
              <w:t>SOA presentment for Credit Adjustment should be AS-IS on how credit adjustment is being shown.</w:t>
            </w:r>
          </w:p>
          <w:p w14:paraId="026E2BE6" w14:textId="1A2DE2E9" w:rsidR="00F14869" w:rsidRPr="00F14869" w:rsidRDefault="009E081E" w:rsidP="008C1A04">
            <w:pPr>
              <w:pStyle w:val="BodyText"/>
              <w:ind w:left="360"/>
              <w:rPr>
                <w:rFonts w:ascii="Century Gothic" w:hAnsi="Century Gothic" w:cstheme="minorBidi"/>
                <w:sz w:val="18"/>
                <w:szCs w:val="18"/>
              </w:rPr>
            </w:pPr>
            <w:r>
              <w:rPr>
                <w:noProof/>
              </w:rPr>
              <w:drawing>
                <wp:inline distT="0" distB="0" distL="0" distR="0" wp14:anchorId="6D66D5CA" wp14:editId="1A492726">
                  <wp:extent cx="3771900" cy="830580"/>
                  <wp:effectExtent l="0" t="0" r="0" b="7620"/>
                  <wp:docPr id="4" name="x__x0000_i1056"/>
                  <wp:cNvGraphicFramePr/>
                  <a:graphic xmlns:a="http://schemas.openxmlformats.org/drawingml/2006/main">
                    <a:graphicData uri="http://schemas.openxmlformats.org/drawingml/2006/picture">
                      <pic:pic xmlns:pic="http://schemas.openxmlformats.org/drawingml/2006/picture">
                        <pic:nvPicPr>
                          <pic:cNvPr id="3" name="x__x0000_i1056"/>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71900" cy="830580"/>
                          </a:xfrm>
                          <a:prstGeom prst="rect">
                            <a:avLst/>
                          </a:prstGeom>
                          <a:noFill/>
                          <a:ln>
                            <a:noFill/>
                          </a:ln>
                        </pic:spPr>
                      </pic:pic>
                    </a:graphicData>
                  </a:graphic>
                </wp:inline>
              </w:drawing>
            </w:r>
          </w:p>
        </w:tc>
        <w:tc>
          <w:tcPr>
            <w:tcW w:w="1077" w:type="dxa"/>
            <w:shd w:val="clear" w:color="auto" w:fill="auto"/>
          </w:tcPr>
          <w:p w14:paraId="5796BE57" w14:textId="0BC63120" w:rsidR="00E05B99" w:rsidRPr="00641846"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REQ-002</w:t>
            </w:r>
          </w:p>
        </w:tc>
        <w:tc>
          <w:tcPr>
            <w:tcW w:w="1235" w:type="dxa"/>
            <w:shd w:val="clear" w:color="auto" w:fill="auto"/>
          </w:tcPr>
          <w:p w14:paraId="4D10FAC1" w14:textId="427F2605" w:rsidR="00E05B99"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r w:rsidR="00E05B99" w:rsidRPr="00641846" w14:paraId="6807647B" w14:textId="77777777" w:rsidTr="006574F3">
        <w:trPr>
          <w:trHeight w:val="98"/>
        </w:trPr>
        <w:tc>
          <w:tcPr>
            <w:tcW w:w="900" w:type="dxa"/>
            <w:shd w:val="clear" w:color="auto" w:fill="auto"/>
          </w:tcPr>
          <w:p w14:paraId="3464FA6A" w14:textId="4CFC168F" w:rsidR="00E05B99"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PS-013</w:t>
            </w:r>
          </w:p>
        </w:tc>
        <w:tc>
          <w:tcPr>
            <w:tcW w:w="6727" w:type="dxa"/>
            <w:shd w:val="clear" w:color="auto" w:fill="auto"/>
          </w:tcPr>
          <w:p w14:paraId="1CA55477" w14:textId="77777777" w:rsidR="00F14869" w:rsidRPr="00F14869" w:rsidRDefault="00F14869" w:rsidP="00F14869">
            <w:pPr>
              <w:pStyle w:val="BodyText"/>
              <w:numPr>
                <w:ilvl w:val="0"/>
                <w:numId w:val="38"/>
              </w:numPr>
              <w:rPr>
                <w:rFonts w:ascii="Century Gothic" w:hAnsi="Century Gothic" w:cstheme="minorBidi"/>
                <w:sz w:val="18"/>
                <w:szCs w:val="18"/>
              </w:rPr>
            </w:pPr>
            <w:r w:rsidRPr="00F14869">
              <w:rPr>
                <w:rFonts w:ascii="Century Gothic" w:hAnsi="Century Gothic" w:cstheme="minorBidi"/>
                <w:sz w:val="18"/>
                <w:szCs w:val="18"/>
              </w:rPr>
              <w:t>SOA Presentment for Reversal of Credit Adjustment (Charge back)</w:t>
            </w:r>
          </w:p>
          <w:p w14:paraId="20E77FF6" w14:textId="0C50F5C0" w:rsidR="00E05B99" w:rsidRPr="00FA6D35" w:rsidRDefault="008C1A04" w:rsidP="00F14869">
            <w:pPr>
              <w:pStyle w:val="BodyText"/>
              <w:ind w:left="360"/>
              <w:rPr>
                <w:rFonts w:asciiTheme="minorBidi" w:hAnsiTheme="minorBidi" w:cstheme="minorBidi"/>
                <w:sz w:val="18"/>
                <w:szCs w:val="18"/>
              </w:rPr>
            </w:pPr>
            <w:r w:rsidRPr="008C1A04">
              <w:rPr>
                <w:rFonts w:ascii="Century Gothic" w:hAnsi="Century Gothic" w:cstheme="minorBidi"/>
                <w:sz w:val="18"/>
                <w:szCs w:val="18"/>
                <w:highlight w:val="yellow"/>
              </w:rPr>
              <w:t>Attached sample SOA</w:t>
            </w:r>
          </w:p>
        </w:tc>
        <w:tc>
          <w:tcPr>
            <w:tcW w:w="1077" w:type="dxa"/>
            <w:shd w:val="clear" w:color="auto" w:fill="auto"/>
          </w:tcPr>
          <w:p w14:paraId="6C24D6D5" w14:textId="50E3E0FE" w:rsidR="00E05B99" w:rsidRPr="00641846"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REQ-002</w:t>
            </w:r>
          </w:p>
        </w:tc>
        <w:tc>
          <w:tcPr>
            <w:tcW w:w="1235" w:type="dxa"/>
            <w:shd w:val="clear" w:color="auto" w:fill="auto"/>
          </w:tcPr>
          <w:p w14:paraId="5C529ABE" w14:textId="1A727AD3" w:rsidR="00E05B99" w:rsidRDefault="00BA4E6F" w:rsidP="00E05B99">
            <w:pPr>
              <w:spacing w:before="40" w:after="40"/>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KENAN</w:t>
            </w:r>
          </w:p>
        </w:tc>
      </w:tr>
    </w:tbl>
    <w:p w14:paraId="54298E34" w14:textId="75E51A70" w:rsidR="001C37DB" w:rsidRDefault="001C37DB" w:rsidP="001C37DB">
      <w:pPr>
        <w:pStyle w:val="BodyText"/>
        <w:ind w:left="1800"/>
        <w:rPr>
          <w:rFonts w:asciiTheme="minorBidi" w:hAnsiTheme="minorBidi" w:cstheme="minorBidi"/>
        </w:rPr>
      </w:pPr>
    </w:p>
    <w:p w14:paraId="572BB63E" w14:textId="77777777" w:rsidR="00131E07" w:rsidRDefault="00131E07" w:rsidP="0080407A">
      <w:pPr>
        <w:pStyle w:val="BodyText"/>
        <w:ind w:left="0"/>
        <w:rPr>
          <w:rFonts w:asciiTheme="minorBidi" w:hAnsiTheme="minorBidi" w:cstheme="minorBidi"/>
          <w:b/>
          <w:bCs/>
        </w:rPr>
      </w:pPr>
    </w:p>
    <w:p w14:paraId="7F87F619" w14:textId="451524A5" w:rsidR="000D6965" w:rsidRPr="00A2322C" w:rsidRDefault="0080407A" w:rsidP="0080407A">
      <w:pPr>
        <w:pStyle w:val="BodyText"/>
        <w:ind w:left="0"/>
        <w:rPr>
          <w:rFonts w:asciiTheme="minorBidi" w:hAnsiTheme="minorBidi" w:cstheme="minorBidi"/>
          <w:b/>
          <w:bCs/>
        </w:rPr>
      </w:pPr>
      <w:r w:rsidRPr="00A2322C">
        <w:rPr>
          <w:rFonts w:asciiTheme="minorBidi" w:hAnsiTheme="minorBidi" w:cstheme="minorBidi"/>
          <w:b/>
          <w:bCs/>
        </w:rPr>
        <w:t>Solution Details:</w:t>
      </w:r>
    </w:p>
    <w:p w14:paraId="02E441BB" w14:textId="77777777" w:rsidR="0080407A" w:rsidRPr="00A2322C" w:rsidRDefault="0080407A" w:rsidP="0080407A">
      <w:pPr>
        <w:pStyle w:val="BodyText"/>
        <w:ind w:left="0"/>
        <w:rPr>
          <w:rFonts w:asciiTheme="minorBidi" w:hAnsiTheme="minorBidi" w:cstheme="minorBidi"/>
        </w:rPr>
      </w:pPr>
    </w:p>
    <w:tbl>
      <w:tblPr>
        <w:tblStyle w:val="TableGrid"/>
        <w:tblW w:w="9265" w:type="dxa"/>
        <w:tblInd w:w="85" w:type="dxa"/>
        <w:tblLook w:val="04A0" w:firstRow="1" w:lastRow="0" w:firstColumn="1" w:lastColumn="0" w:noHBand="0" w:noVBand="1"/>
      </w:tblPr>
      <w:tblGrid>
        <w:gridCol w:w="1722"/>
        <w:gridCol w:w="4991"/>
        <w:gridCol w:w="2552"/>
      </w:tblGrid>
      <w:tr w:rsidR="00A434A6" w:rsidRPr="00A2322C" w14:paraId="295861F2" w14:textId="77777777" w:rsidTr="005E571B">
        <w:tc>
          <w:tcPr>
            <w:tcW w:w="1722" w:type="dxa"/>
            <w:shd w:val="clear" w:color="auto" w:fill="00B0F0"/>
          </w:tcPr>
          <w:p w14:paraId="1DF91E09" w14:textId="77777777" w:rsidR="00A434A6" w:rsidRPr="00A2322C" w:rsidRDefault="00A434A6" w:rsidP="000D6965">
            <w:pPr>
              <w:pStyle w:val="BodyText"/>
              <w:ind w:left="0"/>
              <w:rPr>
                <w:rFonts w:asciiTheme="minorBidi" w:hAnsiTheme="minorBidi" w:cstheme="minorBidi"/>
                <w:b/>
                <w:bCs/>
              </w:rPr>
            </w:pPr>
            <w:r w:rsidRPr="00A2322C">
              <w:rPr>
                <w:rFonts w:asciiTheme="minorBidi" w:hAnsiTheme="minorBidi" w:cstheme="minorBidi"/>
                <w:b/>
                <w:bCs/>
              </w:rPr>
              <w:t>System</w:t>
            </w:r>
          </w:p>
        </w:tc>
        <w:tc>
          <w:tcPr>
            <w:tcW w:w="4991" w:type="dxa"/>
            <w:shd w:val="clear" w:color="auto" w:fill="00B0F0"/>
          </w:tcPr>
          <w:p w14:paraId="790209F8" w14:textId="77777777" w:rsidR="00A434A6" w:rsidRPr="00A2322C" w:rsidRDefault="00A434A6" w:rsidP="000D6965">
            <w:pPr>
              <w:pStyle w:val="BodyText"/>
              <w:ind w:left="0"/>
              <w:rPr>
                <w:rFonts w:asciiTheme="minorBidi" w:hAnsiTheme="minorBidi" w:cstheme="minorBidi"/>
                <w:b/>
                <w:bCs/>
              </w:rPr>
            </w:pPr>
            <w:r w:rsidRPr="00A2322C">
              <w:rPr>
                <w:rFonts w:asciiTheme="minorBidi" w:hAnsiTheme="minorBidi" w:cstheme="minorBidi"/>
                <w:b/>
                <w:bCs/>
              </w:rPr>
              <w:t>Solution</w:t>
            </w:r>
          </w:p>
        </w:tc>
        <w:tc>
          <w:tcPr>
            <w:tcW w:w="2552" w:type="dxa"/>
            <w:shd w:val="clear" w:color="auto" w:fill="00B0F0"/>
          </w:tcPr>
          <w:p w14:paraId="5E4572F7" w14:textId="77777777" w:rsidR="00A434A6" w:rsidRPr="00A2322C" w:rsidRDefault="00A434A6" w:rsidP="000D6965">
            <w:pPr>
              <w:pStyle w:val="BodyText"/>
              <w:ind w:left="0"/>
              <w:rPr>
                <w:rFonts w:asciiTheme="minorBidi" w:hAnsiTheme="minorBidi" w:cstheme="minorBidi"/>
                <w:b/>
                <w:bCs/>
              </w:rPr>
            </w:pPr>
            <w:r w:rsidRPr="00A2322C">
              <w:rPr>
                <w:rFonts w:asciiTheme="minorBidi" w:hAnsiTheme="minorBidi" w:cstheme="minorBidi"/>
                <w:b/>
                <w:bCs/>
              </w:rPr>
              <w:t>Mandays</w:t>
            </w:r>
          </w:p>
        </w:tc>
      </w:tr>
      <w:tr w:rsidR="00A434A6" w:rsidRPr="00A2322C" w14:paraId="484AB674" w14:textId="77777777" w:rsidTr="005E571B">
        <w:tc>
          <w:tcPr>
            <w:tcW w:w="1722" w:type="dxa"/>
          </w:tcPr>
          <w:p w14:paraId="3EB25030" w14:textId="17D3A7A2" w:rsidR="00A434A6" w:rsidRPr="00A2322C" w:rsidRDefault="00520264" w:rsidP="000D6965">
            <w:pPr>
              <w:pStyle w:val="BodyText"/>
              <w:ind w:left="0"/>
              <w:rPr>
                <w:rFonts w:asciiTheme="minorBidi" w:hAnsiTheme="minorBidi" w:cstheme="minorBidi"/>
              </w:rPr>
            </w:pPr>
            <w:r>
              <w:rPr>
                <w:rFonts w:asciiTheme="minorBidi" w:hAnsiTheme="minorBidi" w:cstheme="minorBidi"/>
              </w:rPr>
              <w:t>AIA</w:t>
            </w:r>
          </w:p>
        </w:tc>
        <w:tc>
          <w:tcPr>
            <w:tcW w:w="4991" w:type="dxa"/>
          </w:tcPr>
          <w:p w14:paraId="606D9DEB" w14:textId="400F92EB" w:rsidR="00D325C3" w:rsidRPr="00A2322C" w:rsidRDefault="00D325C3" w:rsidP="00F03721">
            <w:pPr>
              <w:rPr>
                <w:rFonts w:asciiTheme="minorBidi" w:eastAsia="Times New Roman" w:hAnsiTheme="minorBidi" w:cstheme="minorBidi"/>
                <w:sz w:val="22"/>
                <w:szCs w:val="22"/>
              </w:rPr>
            </w:pPr>
          </w:p>
        </w:tc>
        <w:tc>
          <w:tcPr>
            <w:tcW w:w="2552" w:type="dxa"/>
          </w:tcPr>
          <w:p w14:paraId="3E907E51" w14:textId="541E9C20" w:rsidR="00BE6BB8" w:rsidRPr="00A2322C" w:rsidRDefault="00BE6BB8" w:rsidP="00710116">
            <w:pPr>
              <w:rPr>
                <w:rFonts w:asciiTheme="minorBidi" w:eastAsia="Times New Roman" w:hAnsiTheme="minorBidi" w:cstheme="minorBidi"/>
                <w:sz w:val="22"/>
                <w:szCs w:val="22"/>
              </w:rPr>
            </w:pPr>
          </w:p>
        </w:tc>
      </w:tr>
      <w:tr w:rsidR="009A621E" w:rsidRPr="00A2322C" w14:paraId="6A06F74D" w14:textId="77777777" w:rsidTr="005E571B">
        <w:tc>
          <w:tcPr>
            <w:tcW w:w="1722" w:type="dxa"/>
          </w:tcPr>
          <w:p w14:paraId="5DBA7A52" w14:textId="5C6BCF82" w:rsidR="009A621E" w:rsidRPr="00A2322C" w:rsidRDefault="00E604A8" w:rsidP="009A621E">
            <w:pPr>
              <w:pStyle w:val="BodyText"/>
              <w:ind w:left="0"/>
              <w:rPr>
                <w:rFonts w:asciiTheme="minorBidi" w:hAnsiTheme="minorBidi" w:cstheme="minorBidi"/>
              </w:rPr>
            </w:pPr>
            <w:r>
              <w:rPr>
                <w:rFonts w:asciiTheme="minorBidi" w:hAnsiTheme="minorBidi" w:cstheme="minorBidi"/>
              </w:rPr>
              <w:t>KENAN</w:t>
            </w:r>
          </w:p>
        </w:tc>
        <w:tc>
          <w:tcPr>
            <w:tcW w:w="4991" w:type="dxa"/>
          </w:tcPr>
          <w:p w14:paraId="55F37B19" w14:textId="30840E19" w:rsidR="00316175" w:rsidRPr="00A2322C" w:rsidRDefault="00316175" w:rsidP="009A621E">
            <w:pPr>
              <w:autoSpaceDE w:val="0"/>
              <w:autoSpaceDN w:val="0"/>
              <w:spacing w:before="40" w:after="40"/>
              <w:rPr>
                <w:rFonts w:asciiTheme="minorBidi" w:hAnsiTheme="minorBidi" w:cstheme="minorBidi"/>
                <w:sz w:val="22"/>
                <w:szCs w:val="22"/>
                <w:lang w:val="fr-FR"/>
              </w:rPr>
            </w:pPr>
          </w:p>
        </w:tc>
        <w:tc>
          <w:tcPr>
            <w:tcW w:w="2552" w:type="dxa"/>
          </w:tcPr>
          <w:p w14:paraId="78C649B7" w14:textId="77777777" w:rsidR="009A621E" w:rsidRPr="00A2322C" w:rsidRDefault="009A621E" w:rsidP="009A621E">
            <w:pPr>
              <w:rPr>
                <w:rFonts w:asciiTheme="minorBidi" w:eastAsia="Times New Roman" w:hAnsiTheme="minorBidi" w:cstheme="minorBidi"/>
                <w:sz w:val="22"/>
                <w:szCs w:val="22"/>
                <w:lang w:val="fr-FR"/>
              </w:rPr>
            </w:pPr>
          </w:p>
        </w:tc>
      </w:tr>
      <w:tr w:rsidR="009A621E" w:rsidRPr="00A2322C" w14:paraId="53F7C409" w14:textId="77777777" w:rsidTr="005E571B">
        <w:tc>
          <w:tcPr>
            <w:tcW w:w="1722" w:type="dxa"/>
          </w:tcPr>
          <w:p w14:paraId="42B5D9BA" w14:textId="030FEBC7" w:rsidR="009A621E" w:rsidRPr="00A2322C" w:rsidRDefault="0046741C" w:rsidP="009A621E">
            <w:pPr>
              <w:pStyle w:val="BodyText"/>
              <w:ind w:left="0"/>
              <w:rPr>
                <w:rFonts w:asciiTheme="minorBidi" w:hAnsiTheme="minorBidi" w:cstheme="minorBidi"/>
              </w:rPr>
            </w:pPr>
            <w:r>
              <w:rPr>
                <w:rFonts w:asciiTheme="minorBidi" w:hAnsiTheme="minorBidi" w:cstheme="minorBidi"/>
              </w:rPr>
              <w:t>Testing</w:t>
            </w:r>
          </w:p>
        </w:tc>
        <w:tc>
          <w:tcPr>
            <w:tcW w:w="4991" w:type="dxa"/>
          </w:tcPr>
          <w:p w14:paraId="556E9574" w14:textId="5B1B0325" w:rsidR="009A621E" w:rsidRPr="00A2322C" w:rsidRDefault="009A621E" w:rsidP="009A621E">
            <w:pPr>
              <w:autoSpaceDE w:val="0"/>
              <w:autoSpaceDN w:val="0"/>
              <w:spacing w:before="40" w:after="40"/>
              <w:rPr>
                <w:rFonts w:asciiTheme="minorBidi" w:hAnsiTheme="minorBidi" w:cstheme="minorBidi"/>
                <w:sz w:val="22"/>
                <w:szCs w:val="22"/>
              </w:rPr>
            </w:pPr>
          </w:p>
        </w:tc>
        <w:tc>
          <w:tcPr>
            <w:tcW w:w="2552" w:type="dxa"/>
          </w:tcPr>
          <w:p w14:paraId="0E6857AA" w14:textId="52A09AF9" w:rsidR="009F3E9F" w:rsidRPr="00A2322C" w:rsidRDefault="009F3E9F" w:rsidP="009A621E">
            <w:pPr>
              <w:rPr>
                <w:rFonts w:asciiTheme="minorBidi" w:eastAsia="Times New Roman" w:hAnsiTheme="minorBidi" w:cstheme="minorBidi"/>
                <w:sz w:val="22"/>
                <w:szCs w:val="22"/>
              </w:rPr>
            </w:pPr>
          </w:p>
        </w:tc>
      </w:tr>
    </w:tbl>
    <w:p w14:paraId="099944EE" w14:textId="77777777" w:rsidR="00525964" w:rsidRDefault="00525964" w:rsidP="007071FB">
      <w:pPr>
        <w:pStyle w:val="BodyText"/>
        <w:rPr>
          <w:rFonts w:asciiTheme="minorBidi" w:hAnsiTheme="minorBidi" w:cstheme="minorBidi"/>
        </w:rPr>
      </w:pPr>
    </w:p>
    <w:p w14:paraId="4A1D5ADF" w14:textId="6AADA9CD" w:rsidR="002D38BB" w:rsidRPr="000D3EC4" w:rsidRDefault="00592DFA" w:rsidP="00BC2679">
      <w:pPr>
        <w:pStyle w:val="Heading2"/>
        <w:rPr>
          <w:rFonts w:asciiTheme="minorBidi" w:hAnsiTheme="minorBidi" w:cstheme="minorBidi"/>
          <w:noProof/>
          <w:sz w:val="32"/>
          <w:szCs w:val="32"/>
        </w:rPr>
      </w:pPr>
      <w:bookmarkStart w:id="88" w:name="_Toc104976116"/>
      <w:r w:rsidRPr="000D3EC4">
        <w:rPr>
          <w:rFonts w:asciiTheme="minorBidi" w:hAnsiTheme="minorBidi" w:cstheme="minorBidi"/>
          <w:noProof/>
          <w:sz w:val="32"/>
          <w:szCs w:val="32"/>
        </w:rPr>
        <w:t>Effort</w:t>
      </w:r>
      <w:bookmarkEnd w:id="88"/>
    </w:p>
    <w:p w14:paraId="386EC2A2" w14:textId="2B0344C2" w:rsidR="007C3D9A" w:rsidRPr="00A2322C" w:rsidRDefault="007C3D9A" w:rsidP="007C3D9A">
      <w:pPr>
        <w:pStyle w:val="BodyText"/>
        <w:ind w:left="0"/>
        <w:rPr>
          <w:rFonts w:asciiTheme="minorBidi" w:hAnsiTheme="minorBidi" w:cstheme="minorBidi"/>
        </w:rPr>
      </w:pPr>
    </w:p>
    <w:p w14:paraId="246CD5A1" w14:textId="77777777" w:rsidR="007C477E" w:rsidRPr="005A601F" w:rsidRDefault="007C477E" w:rsidP="007C477E">
      <w:pPr>
        <w:pStyle w:val="BodyText"/>
        <w:ind w:left="0"/>
        <w:rPr>
          <w:rFonts w:asciiTheme="minorBidi" w:hAnsiTheme="minorBidi" w:cstheme="minorBidi"/>
          <w:b/>
          <w:bCs/>
          <w:u w:val="single"/>
        </w:rPr>
      </w:pPr>
      <w:r w:rsidRPr="005A601F">
        <w:rPr>
          <w:rFonts w:asciiTheme="minorBidi" w:hAnsiTheme="minorBidi" w:cstheme="minorBidi"/>
          <w:b/>
          <w:bCs/>
          <w:u w:val="single"/>
        </w:rPr>
        <w:t xml:space="preserve">Bucket </w:t>
      </w:r>
      <w:proofErr w:type="gramStart"/>
      <w:r w:rsidRPr="005A601F">
        <w:rPr>
          <w:rFonts w:asciiTheme="minorBidi" w:hAnsiTheme="minorBidi" w:cstheme="minorBidi"/>
          <w:b/>
          <w:bCs/>
          <w:u w:val="single"/>
        </w:rPr>
        <w:t>A :</w:t>
      </w:r>
      <w:proofErr w:type="gramEnd"/>
      <w:r w:rsidRPr="005A601F">
        <w:rPr>
          <w:rFonts w:asciiTheme="minorBidi" w:hAnsiTheme="minorBidi" w:cstheme="minorBidi"/>
          <w:b/>
          <w:bCs/>
          <w:u w:val="single"/>
        </w:rPr>
        <w:t xml:space="preserve"> Total DCUT &amp; Testing:</w:t>
      </w:r>
    </w:p>
    <w:tbl>
      <w:tblPr>
        <w:tblW w:w="9260" w:type="dxa"/>
        <w:tblCellMar>
          <w:left w:w="0" w:type="dxa"/>
          <w:right w:w="0" w:type="dxa"/>
        </w:tblCellMar>
        <w:tblLook w:val="04A0" w:firstRow="1" w:lastRow="0" w:firstColumn="1" w:lastColumn="0" w:noHBand="0" w:noVBand="1"/>
      </w:tblPr>
      <w:tblGrid>
        <w:gridCol w:w="4320"/>
        <w:gridCol w:w="1380"/>
        <w:gridCol w:w="3560"/>
      </w:tblGrid>
      <w:tr w:rsidR="007C477E" w:rsidRPr="005A601F" w14:paraId="3787E690" w14:textId="77777777" w:rsidTr="00FA7065">
        <w:trPr>
          <w:trHeight w:val="290"/>
        </w:trPr>
        <w:tc>
          <w:tcPr>
            <w:tcW w:w="4320" w:type="dxa"/>
            <w:vMerge w:val="restar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7E4C38B5" w14:textId="77777777" w:rsidR="007C477E" w:rsidRPr="005A601F" w:rsidRDefault="007C477E" w:rsidP="00FA7065">
            <w:pPr>
              <w:jc w:val="center"/>
              <w:rPr>
                <w:rFonts w:asciiTheme="minorBidi" w:hAnsiTheme="minorBidi" w:cstheme="minorBidi"/>
                <w:b/>
                <w:bCs/>
                <w:color w:val="000000"/>
                <w:sz w:val="22"/>
                <w:szCs w:val="22"/>
              </w:rPr>
            </w:pPr>
            <w:r w:rsidRPr="005A601F">
              <w:rPr>
                <w:rFonts w:asciiTheme="minorBidi" w:hAnsiTheme="minorBidi" w:cstheme="minorBidi"/>
                <w:b/>
                <w:bCs/>
                <w:color w:val="000000"/>
                <w:sz w:val="22"/>
                <w:szCs w:val="22"/>
              </w:rPr>
              <w:t>Project Execution Items</w:t>
            </w:r>
          </w:p>
        </w:tc>
        <w:tc>
          <w:tcPr>
            <w:tcW w:w="138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D2872EF" w14:textId="77777777" w:rsidR="007C477E" w:rsidRPr="005A601F" w:rsidRDefault="007C477E" w:rsidP="00FA7065">
            <w:pPr>
              <w:jc w:val="center"/>
              <w:rPr>
                <w:rFonts w:asciiTheme="minorBidi" w:hAnsiTheme="minorBidi" w:cstheme="minorBidi"/>
                <w:b/>
                <w:bCs/>
                <w:color w:val="000000"/>
                <w:sz w:val="22"/>
                <w:szCs w:val="22"/>
              </w:rPr>
            </w:pPr>
            <w:r w:rsidRPr="005A601F">
              <w:rPr>
                <w:rFonts w:asciiTheme="minorBidi" w:hAnsiTheme="minorBidi" w:cstheme="minorBidi"/>
                <w:b/>
                <w:bCs/>
                <w:color w:val="000000"/>
                <w:sz w:val="22"/>
                <w:szCs w:val="22"/>
              </w:rPr>
              <w:t>Bucket A</w:t>
            </w:r>
          </w:p>
        </w:tc>
        <w:tc>
          <w:tcPr>
            <w:tcW w:w="3560" w:type="dxa"/>
            <w:vMerge w:val="restar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3CE2C58" w14:textId="77777777" w:rsidR="007C477E" w:rsidRPr="005A601F" w:rsidRDefault="007C477E" w:rsidP="00FA7065">
            <w:pPr>
              <w:jc w:val="center"/>
              <w:rPr>
                <w:rFonts w:asciiTheme="minorBidi" w:hAnsiTheme="minorBidi" w:cstheme="minorBidi"/>
                <w:b/>
                <w:bCs/>
                <w:color w:val="000000"/>
                <w:sz w:val="22"/>
                <w:szCs w:val="22"/>
              </w:rPr>
            </w:pPr>
            <w:r w:rsidRPr="005A601F">
              <w:rPr>
                <w:rFonts w:asciiTheme="minorBidi" w:hAnsiTheme="minorBidi" w:cstheme="minorBidi"/>
                <w:b/>
                <w:bCs/>
                <w:color w:val="000000"/>
                <w:sz w:val="22"/>
                <w:szCs w:val="22"/>
              </w:rPr>
              <w:t>Remarks</w:t>
            </w:r>
          </w:p>
        </w:tc>
      </w:tr>
      <w:tr w:rsidR="007C477E" w:rsidRPr="005A601F" w14:paraId="6E1884D2" w14:textId="77777777" w:rsidTr="00FA7065">
        <w:trPr>
          <w:trHeight w:val="5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3A4FDCC" w14:textId="77777777" w:rsidR="007C477E" w:rsidRPr="005A601F" w:rsidRDefault="007C477E" w:rsidP="00FA7065">
            <w:pPr>
              <w:rPr>
                <w:rFonts w:asciiTheme="minorBidi" w:eastAsiaTheme="minorHAnsi" w:hAnsiTheme="minorBidi" w:cstheme="minorBidi"/>
                <w:b/>
                <w:bCs/>
                <w:color w:val="000000"/>
                <w:sz w:val="22"/>
                <w:szCs w:val="22"/>
              </w:rPr>
            </w:pPr>
          </w:p>
        </w:tc>
        <w:tc>
          <w:tcPr>
            <w:tcW w:w="13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BA972FF" w14:textId="77777777" w:rsidR="007C477E" w:rsidRPr="005A601F" w:rsidRDefault="007C477E" w:rsidP="00FA7065">
            <w:pPr>
              <w:jc w:val="center"/>
              <w:rPr>
                <w:rFonts w:asciiTheme="minorBidi" w:hAnsiTheme="minorBidi" w:cstheme="minorBidi"/>
                <w:b/>
                <w:bCs/>
                <w:color w:val="000000"/>
                <w:sz w:val="22"/>
                <w:szCs w:val="22"/>
              </w:rPr>
            </w:pPr>
            <w:r w:rsidRPr="005A601F">
              <w:rPr>
                <w:rFonts w:asciiTheme="minorBidi" w:hAnsiTheme="minorBidi" w:cstheme="minorBidi"/>
                <w:b/>
                <w:bCs/>
                <w:color w:val="000000"/>
                <w:sz w:val="22"/>
                <w:szCs w:val="22"/>
              </w:rPr>
              <w:t>Actual Effort (MD)</w:t>
            </w:r>
          </w:p>
        </w:tc>
        <w:tc>
          <w:tcPr>
            <w:tcW w:w="0" w:type="auto"/>
            <w:vMerge/>
            <w:tcBorders>
              <w:top w:val="single" w:sz="8" w:space="0" w:color="auto"/>
              <w:left w:val="nil"/>
              <w:bottom w:val="single" w:sz="8" w:space="0" w:color="auto"/>
              <w:right w:val="single" w:sz="8" w:space="0" w:color="auto"/>
            </w:tcBorders>
            <w:vAlign w:val="center"/>
            <w:hideMark/>
          </w:tcPr>
          <w:p w14:paraId="4EAD6C17" w14:textId="77777777" w:rsidR="007C477E" w:rsidRPr="005A601F" w:rsidRDefault="007C477E" w:rsidP="00FA7065">
            <w:pPr>
              <w:rPr>
                <w:rFonts w:asciiTheme="minorBidi" w:eastAsiaTheme="minorHAnsi" w:hAnsiTheme="minorBidi" w:cstheme="minorBidi"/>
                <w:b/>
                <w:bCs/>
                <w:color w:val="000000"/>
                <w:sz w:val="22"/>
                <w:szCs w:val="22"/>
              </w:rPr>
            </w:pPr>
          </w:p>
        </w:tc>
      </w:tr>
      <w:tr w:rsidR="007C477E" w:rsidRPr="005A601F" w14:paraId="74682BCD" w14:textId="77777777" w:rsidTr="00FA7065">
        <w:trPr>
          <w:trHeight w:val="290"/>
        </w:trPr>
        <w:tc>
          <w:tcPr>
            <w:tcW w:w="4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AC5DA8" w14:textId="77777777" w:rsidR="007C477E" w:rsidRPr="005A601F" w:rsidRDefault="007C477E" w:rsidP="00FA7065">
            <w:pPr>
              <w:rPr>
                <w:rFonts w:asciiTheme="minorBidi" w:hAnsiTheme="minorBidi" w:cstheme="minorBidi"/>
                <w:color w:val="000000"/>
                <w:sz w:val="22"/>
                <w:szCs w:val="22"/>
              </w:rPr>
            </w:pPr>
            <w:r w:rsidRPr="005A601F">
              <w:rPr>
                <w:rFonts w:asciiTheme="minorBidi" w:hAnsiTheme="minorBidi" w:cstheme="minorBidi"/>
                <w:color w:val="000000"/>
                <w:sz w:val="22"/>
                <w:szCs w:val="22"/>
              </w:rPr>
              <w:t>Development and Unit Testing (DCUT)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891C921" w14:textId="715139EC" w:rsidR="007C477E" w:rsidRPr="005A601F" w:rsidRDefault="007C477E" w:rsidP="00FA7065">
            <w:pPr>
              <w:jc w:val="center"/>
              <w:rPr>
                <w:rFonts w:asciiTheme="minorBidi" w:hAnsiTheme="minorBidi" w:cstheme="minorBidi"/>
                <w:sz w:val="22"/>
                <w:szCs w:val="22"/>
              </w:rPr>
            </w:pPr>
          </w:p>
        </w:tc>
        <w:tc>
          <w:tcPr>
            <w:tcW w:w="3560" w:type="dxa"/>
            <w:tcBorders>
              <w:top w:val="nil"/>
              <w:left w:val="nil"/>
              <w:bottom w:val="single" w:sz="8" w:space="0" w:color="auto"/>
              <w:right w:val="single" w:sz="8" w:space="0" w:color="auto"/>
            </w:tcBorders>
            <w:tcMar>
              <w:top w:w="0" w:type="dxa"/>
              <w:left w:w="108" w:type="dxa"/>
              <w:bottom w:w="0" w:type="dxa"/>
              <w:right w:w="108" w:type="dxa"/>
            </w:tcMar>
            <w:hideMark/>
          </w:tcPr>
          <w:p w14:paraId="2BDDBB53" w14:textId="77777777" w:rsidR="007C477E" w:rsidRPr="005A601F" w:rsidRDefault="007C477E" w:rsidP="00FA7065">
            <w:pPr>
              <w:jc w:val="center"/>
              <w:rPr>
                <w:rFonts w:asciiTheme="minorBidi" w:hAnsiTheme="minorBidi" w:cstheme="minorBidi"/>
                <w:sz w:val="22"/>
                <w:szCs w:val="22"/>
              </w:rPr>
            </w:pPr>
            <w:r w:rsidRPr="005A601F">
              <w:rPr>
                <w:rFonts w:asciiTheme="minorBidi" w:hAnsiTheme="minorBidi" w:cstheme="minorBidi"/>
                <w:sz w:val="22"/>
                <w:szCs w:val="22"/>
              </w:rPr>
              <w:t xml:space="preserve">Breakdown mentioned </w:t>
            </w:r>
            <w:r>
              <w:rPr>
                <w:rFonts w:asciiTheme="minorBidi" w:hAnsiTheme="minorBidi" w:cstheme="minorBidi"/>
                <w:sz w:val="22"/>
                <w:szCs w:val="22"/>
              </w:rPr>
              <w:t>above</w:t>
            </w:r>
          </w:p>
        </w:tc>
      </w:tr>
      <w:tr w:rsidR="007C477E" w:rsidRPr="005A601F" w14:paraId="5511CAE7" w14:textId="77777777" w:rsidTr="00FA7065">
        <w:trPr>
          <w:trHeight w:val="290"/>
        </w:trPr>
        <w:tc>
          <w:tcPr>
            <w:tcW w:w="4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B6550B5" w14:textId="77777777" w:rsidR="007C477E" w:rsidRPr="005A601F" w:rsidRDefault="007C477E" w:rsidP="00FA7065">
            <w:pPr>
              <w:rPr>
                <w:rFonts w:asciiTheme="minorBidi" w:hAnsiTheme="minorBidi" w:cstheme="minorBidi"/>
                <w:color w:val="000000"/>
                <w:sz w:val="22"/>
                <w:szCs w:val="22"/>
              </w:rPr>
            </w:pPr>
            <w:r>
              <w:rPr>
                <w:rFonts w:asciiTheme="minorBidi" w:hAnsiTheme="minorBidi" w:cstheme="minorBidi"/>
                <w:color w:val="000000"/>
                <w:sz w:val="22"/>
                <w:szCs w:val="22"/>
              </w:rPr>
              <w:t>DCUT Support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8D605B2" w14:textId="54281106" w:rsidR="007C477E" w:rsidRDefault="007C477E" w:rsidP="00FA7065">
            <w:pPr>
              <w:jc w:val="center"/>
              <w:rPr>
                <w:rFonts w:asciiTheme="minorBidi" w:hAnsiTheme="minorBidi" w:cstheme="minorBidi"/>
                <w:sz w:val="22"/>
                <w:szCs w:val="22"/>
              </w:rPr>
            </w:pPr>
          </w:p>
        </w:tc>
        <w:tc>
          <w:tcPr>
            <w:tcW w:w="3560" w:type="dxa"/>
            <w:tcBorders>
              <w:top w:val="nil"/>
              <w:left w:val="nil"/>
              <w:bottom w:val="single" w:sz="8" w:space="0" w:color="auto"/>
              <w:right w:val="single" w:sz="8" w:space="0" w:color="auto"/>
            </w:tcBorders>
            <w:tcMar>
              <w:top w:w="0" w:type="dxa"/>
              <w:left w:w="108" w:type="dxa"/>
              <w:bottom w:w="0" w:type="dxa"/>
              <w:right w:w="108" w:type="dxa"/>
            </w:tcMar>
          </w:tcPr>
          <w:p w14:paraId="25A5649E" w14:textId="77777777" w:rsidR="007C477E" w:rsidRPr="005A601F" w:rsidRDefault="007C477E" w:rsidP="00FA7065">
            <w:pPr>
              <w:jc w:val="center"/>
              <w:rPr>
                <w:rFonts w:asciiTheme="minorBidi" w:hAnsiTheme="minorBidi" w:cstheme="minorBidi"/>
                <w:sz w:val="22"/>
                <w:szCs w:val="22"/>
              </w:rPr>
            </w:pPr>
          </w:p>
        </w:tc>
      </w:tr>
      <w:tr w:rsidR="007C477E" w:rsidRPr="005A601F" w14:paraId="5C46700E" w14:textId="77777777" w:rsidTr="00FA7065">
        <w:trPr>
          <w:trHeight w:val="290"/>
        </w:trPr>
        <w:tc>
          <w:tcPr>
            <w:tcW w:w="4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A1E107" w14:textId="77777777" w:rsidR="007C477E" w:rsidRPr="005A601F" w:rsidRDefault="007C477E" w:rsidP="00FA7065">
            <w:pPr>
              <w:rPr>
                <w:rFonts w:asciiTheme="minorBidi" w:hAnsiTheme="minorBidi" w:cstheme="minorBidi"/>
                <w:color w:val="000000"/>
                <w:sz w:val="22"/>
                <w:szCs w:val="22"/>
              </w:rPr>
            </w:pPr>
            <w:r w:rsidRPr="005A601F">
              <w:rPr>
                <w:rFonts w:asciiTheme="minorBidi" w:hAnsiTheme="minorBidi" w:cstheme="minorBidi"/>
                <w:color w:val="000000"/>
                <w:sz w:val="22"/>
                <w:szCs w:val="22"/>
              </w:rPr>
              <w:t>Testing (SAT/IAT/UAT/PPT)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B428C9B" w14:textId="20220632" w:rsidR="007C477E" w:rsidRPr="005A601F" w:rsidRDefault="007C477E" w:rsidP="00FA7065">
            <w:pPr>
              <w:jc w:val="center"/>
              <w:rPr>
                <w:rFonts w:asciiTheme="minorBidi" w:hAnsiTheme="minorBidi" w:cstheme="minorBidi"/>
                <w:sz w:val="22"/>
                <w:szCs w:val="22"/>
              </w:rPr>
            </w:pPr>
          </w:p>
        </w:tc>
        <w:tc>
          <w:tcPr>
            <w:tcW w:w="3560" w:type="dxa"/>
            <w:tcBorders>
              <w:top w:val="nil"/>
              <w:left w:val="nil"/>
              <w:bottom w:val="single" w:sz="8" w:space="0" w:color="auto"/>
              <w:right w:val="single" w:sz="8" w:space="0" w:color="auto"/>
            </w:tcBorders>
            <w:tcMar>
              <w:top w:w="0" w:type="dxa"/>
              <w:left w:w="108" w:type="dxa"/>
              <w:bottom w:w="0" w:type="dxa"/>
              <w:right w:w="108" w:type="dxa"/>
            </w:tcMar>
            <w:hideMark/>
          </w:tcPr>
          <w:p w14:paraId="3318DF97" w14:textId="77777777" w:rsidR="007C477E" w:rsidRPr="005A601F" w:rsidRDefault="007C477E" w:rsidP="00FA7065">
            <w:pPr>
              <w:jc w:val="center"/>
              <w:rPr>
                <w:rFonts w:asciiTheme="minorBidi" w:hAnsiTheme="minorBidi" w:cstheme="minorBidi"/>
                <w:sz w:val="22"/>
                <w:szCs w:val="22"/>
              </w:rPr>
            </w:pPr>
            <w:r w:rsidRPr="005A601F">
              <w:rPr>
                <w:rFonts w:asciiTheme="minorBidi" w:hAnsiTheme="minorBidi" w:cstheme="minorBidi"/>
                <w:sz w:val="22"/>
                <w:szCs w:val="22"/>
              </w:rPr>
              <w:t xml:space="preserve">Breakdown mentioned </w:t>
            </w:r>
            <w:r>
              <w:rPr>
                <w:rFonts w:asciiTheme="minorBidi" w:hAnsiTheme="minorBidi" w:cstheme="minorBidi"/>
                <w:sz w:val="22"/>
                <w:szCs w:val="22"/>
              </w:rPr>
              <w:t>above</w:t>
            </w:r>
          </w:p>
        </w:tc>
      </w:tr>
      <w:tr w:rsidR="007C477E" w:rsidRPr="005A601F" w14:paraId="5B5A6DDC" w14:textId="77777777" w:rsidTr="00FA7065">
        <w:trPr>
          <w:trHeight w:val="290"/>
        </w:trPr>
        <w:tc>
          <w:tcPr>
            <w:tcW w:w="432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1545BEE0" w14:textId="77777777" w:rsidR="007C477E" w:rsidRPr="005A601F" w:rsidRDefault="007C477E" w:rsidP="00FA7065">
            <w:pPr>
              <w:rPr>
                <w:rFonts w:asciiTheme="minorBidi" w:hAnsiTheme="minorBidi" w:cstheme="minorBidi"/>
                <w:color w:val="000000"/>
                <w:sz w:val="22"/>
                <w:szCs w:val="22"/>
              </w:rPr>
            </w:pPr>
            <w:r w:rsidRPr="005A601F">
              <w:rPr>
                <w:rFonts w:asciiTheme="minorBidi" w:hAnsiTheme="minorBidi" w:cstheme="minorBidi"/>
                <w:color w:val="000000"/>
                <w:sz w:val="22"/>
                <w:szCs w:val="22"/>
              </w:rPr>
              <w:t>Total</w:t>
            </w:r>
          </w:p>
        </w:tc>
        <w:tc>
          <w:tcPr>
            <w:tcW w:w="13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tcPr>
          <w:p w14:paraId="2FB85F88" w14:textId="54547F09" w:rsidR="007C477E" w:rsidRPr="005A601F" w:rsidRDefault="007C477E" w:rsidP="00FA7065">
            <w:pPr>
              <w:jc w:val="center"/>
              <w:rPr>
                <w:rFonts w:asciiTheme="minorBidi" w:hAnsiTheme="minorBidi" w:cstheme="minorBidi"/>
                <w:sz w:val="22"/>
                <w:szCs w:val="22"/>
              </w:rPr>
            </w:pPr>
          </w:p>
        </w:tc>
        <w:tc>
          <w:tcPr>
            <w:tcW w:w="356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F35BB2C" w14:textId="77777777" w:rsidR="007C477E" w:rsidRPr="005A601F" w:rsidRDefault="007C477E" w:rsidP="00FA7065">
            <w:pPr>
              <w:jc w:val="center"/>
              <w:rPr>
                <w:rFonts w:asciiTheme="minorBidi" w:hAnsiTheme="minorBidi" w:cstheme="minorBidi"/>
                <w:sz w:val="22"/>
                <w:szCs w:val="22"/>
              </w:rPr>
            </w:pPr>
          </w:p>
        </w:tc>
      </w:tr>
    </w:tbl>
    <w:p w14:paraId="0FBE944D" w14:textId="77777777" w:rsidR="00D12CF4" w:rsidRPr="00A2322C" w:rsidRDefault="00D12CF4" w:rsidP="00064E61">
      <w:pPr>
        <w:pStyle w:val="BodyText"/>
        <w:ind w:left="0"/>
        <w:rPr>
          <w:rFonts w:asciiTheme="minorBidi" w:hAnsiTheme="minorBidi" w:cstheme="minorBidi"/>
        </w:rPr>
      </w:pPr>
    </w:p>
    <w:p w14:paraId="1813C3E3" w14:textId="77777777" w:rsidR="00E74712" w:rsidRPr="000D3EC4" w:rsidRDefault="00E74712" w:rsidP="00E74712">
      <w:pPr>
        <w:pStyle w:val="Heading2"/>
        <w:rPr>
          <w:rFonts w:asciiTheme="minorBidi" w:hAnsiTheme="minorBidi" w:cstheme="minorBidi"/>
          <w:noProof/>
          <w:sz w:val="32"/>
          <w:szCs w:val="32"/>
        </w:rPr>
      </w:pPr>
      <w:bookmarkStart w:id="89" w:name="_Toc104976117"/>
      <w:r w:rsidRPr="000D3EC4">
        <w:rPr>
          <w:rFonts w:asciiTheme="minorBidi" w:hAnsiTheme="minorBidi" w:cstheme="minorBidi"/>
          <w:noProof/>
          <w:sz w:val="32"/>
          <w:szCs w:val="32"/>
        </w:rPr>
        <w:lastRenderedPageBreak/>
        <w:t>Timeline</w:t>
      </w:r>
      <w:bookmarkEnd w:id="89"/>
    </w:p>
    <w:p w14:paraId="494EA7E4" w14:textId="77777777" w:rsidR="00CB319B" w:rsidRPr="00A2322C" w:rsidRDefault="00ED47A2" w:rsidP="00066978">
      <w:pPr>
        <w:pStyle w:val="BodyText"/>
        <w:ind w:left="0"/>
        <w:rPr>
          <w:rFonts w:asciiTheme="minorBidi" w:hAnsiTheme="minorBidi" w:cstheme="minorBidi"/>
        </w:rPr>
      </w:pPr>
      <w:r w:rsidRPr="00A2322C">
        <w:rPr>
          <w:rFonts w:asciiTheme="minorBidi" w:hAnsiTheme="minorBidi" w:cstheme="minorBidi"/>
        </w:rPr>
        <w:tab/>
      </w:r>
      <w:r w:rsidRPr="00A2322C">
        <w:rPr>
          <w:rFonts w:asciiTheme="minorBidi" w:hAnsiTheme="minorBidi" w:cstheme="minorBidi"/>
        </w:rPr>
        <w:tab/>
      </w:r>
      <w:r w:rsidRPr="00A2322C">
        <w:rPr>
          <w:rFonts w:asciiTheme="minorBidi" w:hAnsiTheme="minorBidi" w:cstheme="minorBidi"/>
        </w:rPr>
        <w:tab/>
      </w:r>
    </w:p>
    <w:tbl>
      <w:tblPr>
        <w:tblW w:w="7720" w:type="dxa"/>
        <w:tblLook w:val="04A0" w:firstRow="1" w:lastRow="0" w:firstColumn="1" w:lastColumn="0" w:noHBand="0" w:noVBand="1"/>
      </w:tblPr>
      <w:tblGrid>
        <w:gridCol w:w="4920"/>
        <w:gridCol w:w="2800"/>
      </w:tblGrid>
      <w:tr w:rsidR="00CB319B" w:rsidRPr="00A2322C" w14:paraId="0B49A1D5" w14:textId="77777777" w:rsidTr="00CB319B">
        <w:trPr>
          <w:trHeight w:val="300"/>
        </w:trPr>
        <w:tc>
          <w:tcPr>
            <w:tcW w:w="4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98BBA28" w14:textId="77777777" w:rsidR="00CB319B" w:rsidRPr="00A2322C" w:rsidRDefault="00CB319B" w:rsidP="00CB319B">
            <w:pPr>
              <w:jc w:val="center"/>
              <w:rPr>
                <w:rFonts w:asciiTheme="minorBidi" w:eastAsia="Times New Roman" w:hAnsiTheme="minorBidi" w:cstheme="minorBidi"/>
                <w:b/>
                <w:bCs/>
                <w:color w:val="000000"/>
                <w:sz w:val="22"/>
                <w:szCs w:val="22"/>
              </w:rPr>
            </w:pPr>
            <w:r w:rsidRPr="00A2322C">
              <w:rPr>
                <w:rFonts w:asciiTheme="minorBidi" w:eastAsia="Times New Roman" w:hAnsiTheme="minorBidi" w:cstheme="minorBidi"/>
                <w:b/>
                <w:bCs/>
                <w:color w:val="000000"/>
                <w:sz w:val="22"/>
                <w:szCs w:val="22"/>
              </w:rPr>
              <w:t>Item</w:t>
            </w:r>
          </w:p>
        </w:tc>
        <w:tc>
          <w:tcPr>
            <w:tcW w:w="2800" w:type="dxa"/>
            <w:tcBorders>
              <w:top w:val="single" w:sz="4" w:space="0" w:color="auto"/>
              <w:left w:val="nil"/>
              <w:bottom w:val="single" w:sz="4" w:space="0" w:color="auto"/>
              <w:right w:val="single" w:sz="4" w:space="0" w:color="auto"/>
            </w:tcBorders>
            <w:shd w:val="clear" w:color="000000" w:fill="D9D9D9"/>
            <w:vAlign w:val="bottom"/>
            <w:hideMark/>
          </w:tcPr>
          <w:p w14:paraId="307172B0" w14:textId="77777777" w:rsidR="00CB319B" w:rsidRPr="00A2322C" w:rsidRDefault="00CB319B" w:rsidP="00CB319B">
            <w:pPr>
              <w:jc w:val="center"/>
              <w:rPr>
                <w:rFonts w:asciiTheme="minorBidi" w:eastAsia="Times New Roman" w:hAnsiTheme="minorBidi" w:cstheme="minorBidi"/>
                <w:b/>
                <w:bCs/>
                <w:color w:val="000000"/>
                <w:sz w:val="22"/>
                <w:szCs w:val="22"/>
              </w:rPr>
            </w:pPr>
            <w:r w:rsidRPr="00A2322C">
              <w:rPr>
                <w:rFonts w:asciiTheme="minorBidi" w:eastAsia="Times New Roman" w:hAnsiTheme="minorBidi" w:cstheme="minorBidi"/>
                <w:b/>
                <w:bCs/>
                <w:color w:val="000000"/>
                <w:sz w:val="22"/>
                <w:szCs w:val="22"/>
              </w:rPr>
              <w:t>Timelines</w:t>
            </w:r>
          </w:p>
        </w:tc>
      </w:tr>
      <w:tr w:rsidR="00CB319B" w:rsidRPr="00A2322C" w14:paraId="11D5C138" w14:textId="77777777" w:rsidTr="00CB319B">
        <w:trPr>
          <w:trHeight w:val="300"/>
        </w:trPr>
        <w:tc>
          <w:tcPr>
            <w:tcW w:w="4920" w:type="dxa"/>
            <w:tcBorders>
              <w:top w:val="nil"/>
              <w:left w:val="single" w:sz="4" w:space="0" w:color="auto"/>
              <w:bottom w:val="single" w:sz="4" w:space="0" w:color="auto"/>
              <w:right w:val="single" w:sz="4" w:space="0" w:color="auto"/>
            </w:tcBorders>
            <w:shd w:val="clear" w:color="000000" w:fill="FFFFFF"/>
            <w:vAlign w:val="bottom"/>
            <w:hideMark/>
          </w:tcPr>
          <w:p w14:paraId="22D21E54" w14:textId="77777777" w:rsidR="00CB319B" w:rsidRPr="00A2322C" w:rsidRDefault="00CB319B" w:rsidP="00CB319B">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Development and Unit Testing (DCUT)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1E24DF6" w14:textId="77777777" w:rsidR="00CB319B" w:rsidRPr="00A2322C" w:rsidRDefault="00CB319B" w:rsidP="00CB319B">
            <w:pPr>
              <w:jc w:val="cente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w:t>
            </w:r>
          </w:p>
        </w:tc>
      </w:tr>
      <w:tr w:rsidR="00CB319B" w:rsidRPr="00A2322C" w14:paraId="21EA0672" w14:textId="77777777" w:rsidTr="00CB319B">
        <w:trPr>
          <w:trHeight w:val="300"/>
        </w:trPr>
        <w:tc>
          <w:tcPr>
            <w:tcW w:w="4920" w:type="dxa"/>
            <w:tcBorders>
              <w:top w:val="nil"/>
              <w:left w:val="single" w:sz="4" w:space="0" w:color="auto"/>
              <w:bottom w:val="single" w:sz="4" w:space="0" w:color="auto"/>
              <w:right w:val="single" w:sz="4" w:space="0" w:color="auto"/>
            </w:tcBorders>
            <w:shd w:val="clear" w:color="000000" w:fill="FFFFFF"/>
            <w:vAlign w:val="bottom"/>
            <w:hideMark/>
          </w:tcPr>
          <w:p w14:paraId="506235B8" w14:textId="77777777" w:rsidR="00CB319B" w:rsidRPr="00A2322C" w:rsidRDefault="00CB319B" w:rsidP="00CB319B">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Integration Acceptance Testing &amp; Support (IAT)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62B3AC68" w14:textId="77777777" w:rsidR="00CB319B" w:rsidRPr="00A2322C" w:rsidRDefault="00CB319B" w:rsidP="00CB319B">
            <w:pPr>
              <w:jc w:val="cente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w:t>
            </w:r>
          </w:p>
        </w:tc>
      </w:tr>
      <w:tr w:rsidR="00CB319B" w:rsidRPr="00A2322C" w14:paraId="0498364D" w14:textId="77777777" w:rsidTr="00CB319B">
        <w:trPr>
          <w:trHeight w:val="300"/>
        </w:trPr>
        <w:tc>
          <w:tcPr>
            <w:tcW w:w="4920" w:type="dxa"/>
            <w:tcBorders>
              <w:top w:val="nil"/>
              <w:left w:val="single" w:sz="4" w:space="0" w:color="auto"/>
              <w:bottom w:val="single" w:sz="4" w:space="0" w:color="auto"/>
              <w:right w:val="single" w:sz="4" w:space="0" w:color="auto"/>
            </w:tcBorders>
            <w:shd w:val="clear" w:color="000000" w:fill="FFFFFF"/>
            <w:vAlign w:val="bottom"/>
            <w:hideMark/>
          </w:tcPr>
          <w:p w14:paraId="2A061623" w14:textId="77777777" w:rsidR="00CB319B" w:rsidRPr="00A2322C" w:rsidRDefault="00CB319B" w:rsidP="00CB319B">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User Acceptance Testing Support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468C0492" w14:textId="77777777" w:rsidR="00CB319B" w:rsidRPr="00A2322C" w:rsidRDefault="00CB319B" w:rsidP="00CB319B">
            <w:pPr>
              <w:jc w:val="cente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w:t>
            </w:r>
          </w:p>
        </w:tc>
      </w:tr>
      <w:tr w:rsidR="00CB319B" w:rsidRPr="00A2322C" w14:paraId="47BBF212" w14:textId="77777777" w:rsidTr="00CB319B">
        <w:trPr>
          <w:trHeight w:val="300"/>
        </w:trPr>
        <w:tc>
          <w:tcPr>
            <w:tcW w:w="4920" w:type="dxa"/>
            <w:tcBorders>
              <w:top w:val="nil"/>
              <w:left w:val="single" w:sz="4" w:space="0" w:color="auto"/>
              <w:bottom w:val="single" w:sz="4" w:space="0" w:color="auto"/>
              <w:right w:val="single" w:sz="4" w:space="0" w:color="auto"/>
            </w:tcBorders>
            <w:shd w:val="clear" w:color="000000" w:fill="FFFFFF"/>
            <w:vAlign w:val="bottom"/>
            <w:hideMark/>
          </w:tcPr>
          <w:p w14:paraId="5E67D29B" w14:textId="3F7C40FD" w:rsidR="00CB319B" w:rsidRPr="00A2322C" w:rsidRDefault="00CB319B" w:rsidP="00CB319B">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Volume Testing</w:t>
            </w:r>
            <w:r w:rsidR="000D3EC4">
              <w:rPr>
                <w:rFonts w:asciiTheme="minorBidi" w:eastAsia="Times New Roman" w:hAnsiTheme="minorBidi" w:cstheme="minorBidi"/>
                <w:color w:val="000000"/>
                <w:sz w:val="22"/>
                <w:szCs w:val="22"/>
              </w:rPr>
              <w:t xml:space="preserve"> </w:t>
            </w:r>
            <w:r w:rsidRPr="00A2322C">
              <w:rPr>
                <w:rFonts w:asciiTheme="minorBidi" w:eastAsia="Times New Roman" w:hAnsiTheme="minorBidi" w:cstheme="minorBidi"/>
                <w:color w:val="000000"/>
                <w:sz w:val="22"/>
                <w:szCs w:val="22"/>
              </w:rPr>
              <w: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50076BB5" w14:textId="77777777" w:rsidR="00CB319B" w:rsidRPr="00A2322C" w:rsidRDefault="00CB319B" w:rsidP="00CB319B">
            <w:pPr>
              <w:jc w:val="cente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w:t>
            </w:r>
          </w:p>
        </w:tc>
      </w:tr>
      <w:tr w:rsidR="00CB319B" w:rsidRPr="00A2322C" w14:paraId="04B1BB83" w14:textId="77777777" w:rsidTr="00CB319B">
        <w:trPr>
          <w:trHeight w:val="300"/>
        </w:trPr>
        <w:tc>
          <w:tcPr>
            <w:tcW w:w="4920" w:type="dxa"/>
            <w:tcBorders>
              <w:top w:val="nil"/>
              <w:left w:val="single" w:sz="4" w:space="0" w:color="auto"/>
              <w:bottom w:val="single" w:sz="4" w:space="0" w:color="auto"/>
              <w:right w:val="single" w:sz="4" w:space="0" w:color="auto"/>
            </w:tcBorders>
            <w:shd w:val="clear" w:color="000000" w:fill="FFFFFF"/>
            <w:vAlign w:val="bottom"/>
            <w:hideMark/>
          </w:tcPr>
          <w:p w14:paraId="104264EC" w14:textId="77777777" w:rsidR="00CB319B" w:rsidRPr="00A2322C" w:rsidRDefault="00CB319B" w:rsidP="00CB319B">
            <w:pP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Deployment</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5E26770B" w14:textId="77777777" w:rsidR="00CB319B" w:rsidRPr="00A2322C" w:rsidRDefault="00CB319B" w:rsidP="00CB319B">
            <w:pPr>
              <w:jc w:val="center"/>
              <w:rPr>
                <w:rFonts w:asciiTheme="minorBidi" w:eastAsia="Times New Roman" w:hAnsiTheme="minorBidi" w:cstheme="minorBidi"/>
                <w:color w:val="000000"/>
                <w:sz w:val="22"/>
                <w:szCs w:val="22"/>
              </w:rPr>
            </w:pPr>
            <w:r w:rsidRPr="00A2322C">
              <w:rPr>
                <w:rFonts w:asciiTheme="minorBidi" w:eastAsia="Times New Roman" w:hAnsiTheme="minorBidi" w:cstheme="minorBidi"/>
                <w:color w:val="000000"/>
                <w:sz w:val="22"/>
                <w:szCs w:val="22"/>
              </w:rPr>
              <w:t> </w:t>
            </w:r>
          </w:p>
        </w:tc>
      </w:tr>
    </w:tbl>
    <w:p w14:paraId="31735440" w14:textId="77777777" w:rsidR="00066978" w:rsidRPr="00A2322C" w:rsidRDefault="00066978" w:rsidP="00066978">
      <w:pPr>
        <w:pStyle w:val="BodyText"/>
        <w:ind w:left="0"/>
        <w:rPr>
          <w:rFonts w:asciiTheme="minorBidi" w:hAnsiTheme="minorBidi" w:cstheme="minorBidi"/>
        </w:rPr>
      </w:pPr>
    </w:p>
    <w:p w14:paraId="3073F5EA" w14:textId="451D41B6" w:rsidR="004B44D7" w:rsidRPr="00A2322C" w:rsidRDefault="004B44D7" w:rsidP="004B44D7">
      <w:pPr>
        <w:autoSpaceDE w:val="0"/>
        <w:autoSpaceDN w:val="0"/>
        <w:spacing w:before="40" w:after="40"/>
        <w:rPr>
          <w:rFonts w:asciiTheme="minorBidi" w:hAnsiTheme="minorBidi" w:cstheme="minorBidi"/>
          <w:sz w:val="22"/>
          <w:szCs w:val="22"/>
        </w:rPr>
      </w:pPr>
      <w:r w:rsidRPr="00A2322C">
        <w:rPr>
          <w:rFonts w:asciiTheme="minorBidi" w:hAnsiTheme="minorBidi" w:cstheme="minorBidi"/>
          <w:sz w:val="22"/>
          <w:szCs w:val="22"/>
          <w:shd w:val="clear" w:color="auto" w:fill="FFFF00"/>
        </w:rPr>
        <w:t>NOTE: </w:t>
      </w:r>
      <w:r w:rsidRPr="00A2322C">
        <w:rPr>
          <w:rFonts w:asciiTheme="minorBidi" w:hAnsiTheme="minorBidi" w:cstheme="minorBidi"/>
          <w:sz w:val="22"/>
          <w:szCs w:val="22"/>
        </w:rPr>
        <w:t xml:space="preserve">timeline will be defined based on new Prioritization process and only after HLD approval to be coordinated with </w:t>
      </w:r>
      <w:r w:rsidR="00866396" w:rsidRPr="00A2322C">
        <w:rPr>
          <w:rFonts w:asciiTheme="minorBidi" w:hAnsiTheme="minorBidi" w:cstheme="minorBidi"/>
          <w:sz w:val="22"/>
          <w:szCs w:val="22"/>
        </w:rPr>
        <w:t>assigned portfolio manager.</w:t>
      </w:r>
      <w:r w:rsidRPr="00A2322C">
        <w:rPr>
          <w:rFonts w:asciiTheme="minorBidi" w:hAnsiTheme="minorBidi" w:cstheme="minorBidi"/>
          <w:color w:val="000000"/>
          <w:sz w:val="22"/>
          <w:szCs w:val="22"/>
        </w:rPr>
        <w:t xml:space="preserve"> </w:t>
      </w:r>
    </w:p>
    <w:p w14:paraId="6BADE39A" w14:textId="77777777" w:rsidR="004B44D7" w:rsidRPr="00A2322C" w:rsidRDefault="004B44D7" w:rsidP="00066978">
      <w:pPr>
        <w:pStyle w:val="BodyText"/>
        <w:ind w:left="0"/>
        <w:rPr>
          <w:rFonts w:asciiTheme="minorBidi" w:hAnsiTheme="minorBidi" w:cstheme="minorBidi"/>
        </w:rPr>
      </w:pPr>
    </w:p>
    <w:p w14:paraId="090183BC" w14:textId="77777777" w:rsidR="005435F4" w:rsidRPr="00A2322C" w:rsidRDefault="005435F4" w:rsidP="00322C6F">
      <w:pPr>
        <w:pStyle w:val="BodyText"/>
        <w:rPr>
          <w:rFonts w:asciiTheme="minorBidi" w:hAnsiTheme="minorBidi" w:cstheme="minorBidi"/>
        </w:rPr>
      </w:pPr>
    </w:p>
    <w:p w14:paraId="2F2CF943" w14:textId="77777777" w:rsidR="00F00B2C" w:rsidRPr="000D3EC4" w:rsidRDefault="00470123" w:rsidP="00F00B2C">
      <w:pPr>
        <w:pStyle w:val="Heading1"/>
        <w:rPr>
          <w:rFonts w:asciiTheme="minorBidi" w:hAnsiTheme="minorBidi" w:cstheme="minorBidi"/>
          <w:sz w:val="32"/>
          <w:szCs w:val="32"/>
        </w:rPr>
      </w:pPr>
      <w:bookmarkStart w:id="90" w:name="_Toc104976118"/>
      <w:r w:rsidRPr="000D3EC4">
        <w:rPr>
          <w:rFonts w:asciiTheme="minorBidi" w:hAnsiTheme="minorBidi" w:cstheme="minorBidi"/>
          <w:sz w:val="32"/>
          <w:szCs w:val="32"/>
        </w:rPr>
        <w:t xml:space="preserve">Other </w:t>
      </w:r>
      <w:r w:rsidR="00F00B2C" w:rsidRPr="000D3EC4">
        <w:rPr>
          <w:rFonts w:asciiTheme="minorBidi" w:hAnsiTheme="minorBidi" w:cstheme="minorBidi"/>
          <w:sz w:val="32"/>
          <w:szCs w:val="32"/>
        </w:rPr>
        <w:t>Impact</w:t>
      </w:r>
      <w:r w:rsidRPr="000D3EC4">
        <w:rPr>
          <w:rFonts w:asciiTheme="minorBidi" w:hAnsiTheme="minorBidi" w:cstheme="minorBidi"/>
          <w:sz w:val="32"/>
          <w:szCs w:val="32"/>
        </w:rPr>
        <w:t>s</w:t>
      </w:r>
      <w:bookmarkEnd w:id="90"/>
    </w:p>
    <w:p w14:paraId="6B634C10" w14:textId="3C1F57FD" w:rsidR="00F00B2C" w:rsidRPr="000D3EC4" w:rsidRDefault="007D1D17" w:rsidP="00F00B2C">
      <w:pPr>
        <w:pStyle w:val="Heading2"/>
        <w:rPr>
          <w:rFonts w:asciiTheme="minorBidi" w:hAnsiTheme="minorBidi" w:cstheme="minorBidi"/>
          <w:sz w:val="32"/>
          <w:szCs w:val="32"/>
        </w:rPr>
      </w:pPr>
      <w:bookmarkStart w:id="91" w:name="_Toc425776952"/>
      <w:bookmarkStart w:id="92" w:name="_Toc104976119"/>
      <w:r w:rsidRPr="000D3EC4">
        <w:rPr>
          <w:rFonts w:asciiTheme="minorBidi" w:hAnsiTheme="minorBidi" w:cstheme="minorBidi"/>
          <w:sz w:val="32"/>
          <w:szCs w:val="32"/>
        </w:rPr>
        <w:t>Impacted</w:t>
      </w:r>
      <w:r w:rsidR="00F00B2C" w:rsidRPr="000D3EC4">
        <w:rPr>
          <w:rFonts w:asciiTheme="minorBidi" w:hAnsiTheme="minorBidi" w:cstheme="minorBidi"/>
          <w:sz w:val="32"/>
          <w:szCs w:val="32"/>
        </w:rPr>
        <w:t xml:space="preserve"> Interfaces</w:t>
      </w:r>
      <w:bookmarkEnd w:id="91"/>
      <w:bookmarkEnd w:id="92"/>
    </w:p>
    <w:p w14:paraId="5B6A0203" w14:textId="77777777" w:rsidR="004B44D7" w:rsidRPr="00A2322C" w:rsidRDefault="004B44D7" w:rsidP="004B44D7">
      <w:pPr>
        <w:pStyle w:val="BodyText"/>
        <w:rPr>
          <w:rFonts w:asciiTheme="minorBidi" w:hAnsiTheme="minorBidi" w:cstheme="minorBidi"/>
        </w:rPr>
      </w:pPr>
      <w:r w:rsidRPr="00A2322C">
        <w:rPr>
          <w:rFonts w:asciiTheme="minorBidi" w:hAnsiTheme="minorBidi" w:cstheme="minorBidi"/>
        </w:rPr>
        <w:t>N/A</w:t>
      </w:r>
    </w:p>
    <w:p w14:paraId="0CDC2534" w14:textId="77777777" w:rsidR="00F00B2C" w:rsidRPr="000D3EC4" w:rsidRDefault="00F00B2C" w:rsidP="00F00B2C">
      <w:pPr>
        <w:pStyle w:val="Heading3"/>
        <w:rPr>
          <w:rFonts w:asciiTheme="minorBidi" w:hAnsiTheme="minorBidi" w:cstheme="minorBidi"/>
          <w:sz w:val="32"/>
          <w:szCs w:val="32"/>
        </w:rPr>
      </w:pPr>
      <w:bookmarkStart w:id="93" w:name="_Toc425776953"/>
      <w:bookmarkStart w:id="94" w:name="_Toc104976120"/>
      <w:r w:rsidRPr="000D3EC4">
        <w:rPr>
          <w:rFonts w:asciiTheme="minorBidi" w:hAnsiTheme="minorBidi" w:cstheme="minorBidi"/>
          <w:sz w:val="32"/>
          <w:szCs w:val="32"/>
        </w:rPr>
        <w:t>Related Requirements</w:t>
      </w:r>
      <w:bookmarkEnd w:id="93"/>
      <w:bookmarkEnd w:id="94"/>
    </w:p>
    <w:p w14:paraId="748BF5E2" w14:textId="77777777" w:rsidR="004B44D7" w:rsidRPr="00A2322C" w:rsidRDefault="004B44D7" w:rsidP="004B44D7">
      <w:pPr>
        <w:pStyle w:val="BodyText"/>
        <w:rPr>
          <w:rFonts w:asciiTheme="minorBidi" w:hAnsiTheme="minorBidi" w:cstheme="minorBidi"/>
        </w:rPr>
      </w:pPr>
      <w:r w:rsidRPr="00A2322C">
        <w:rPr>
          <w:rFonts w:asciiTheme="minorBidi" w:hAnsiTheme="minorBidi" w:cstheme="minorBidi"/>
        </w:rPr>
        <w:t>N/A</w:t>
      </w:r>
    </w:p>
    <w:p w14:paraId="415679F3" w14:textId="40B899B3" w:rsidR="00470123" w:rsidRPr="00A2322C" w:rsidRDefault="00470123" w:rsidP="000D3EC4">
      <w:pPr>
        <w:pStyle w:val="Heading2"/>
        <w:rPr>
          <w:rFonts w:asciiTheme="minorBidi" w:hAnsiTheme="minorBidi" w:cstheme="minorBidi"/>
          <w:sz w:val="22"/>
          <w:szCs w:val="22"/>
        </w:rPr>
      </w:pPr>
      <w:bookmarkStart w:id="95" w:name="_Toc104976121"/>
      <w:r w:rsidRPr="000D3EC4">
        <w:rPr>
          <w:rFonts w:asciiTheme="minorBidi" w:hAnsiTheme="minorBidi" w:cstheme="minorBidi"/>
          <w:sz w:val="32"/>
          <w:szCs w:val="32"/>
        </w:rPr>
        <w:t>Hardware/Third-party Software Impact</w:t>
      </w:r>
      <w:bookmarkEnd w:id="95"/>
    </w:p>
    <w:p w14:paraId="2D91276F" w14:textId="77777777" w:rsidR="004B44D7" w:rsidRPr="00A2322C" w:rsidRDefault="004B44D7" w:rsidP="004B44D7">
      <w:pPr>
        <w:pStyle w:val="BodyText"/>
        <w:rPr>
          <w:rFonts w:asciiTheme="minorBidi" w:hAnsiTheme="minorBidi" w:cstheme="minorBidi"/>
        </w:rPr>
      </w:pPr>
      <w:r w:rsidRPr="00A2322C">
        <w:rPr>
          <w:rFonts w:asciiTheme="minorBidi" w:hAnsiTheme="minorBidi" w:cstheme="minorBidi"/>
        </w:rPr>
        <w:t>N/A</w:t>
      </w:r>
    </w:p>
    <w:p w14:paraId="34A2A418" w14:textId="77777777" w:rsidR="00470123" w:rsidRPr="000D3EC4" w:rsidRDefault="00470123" w:rsidP="00470123">
      <w:pPr>
        <w:pStyle w:val="Heading2"/>
        <w:rPr>
          <w:rFonts w:asciiTheme="minorBidi" w:hAnsiTheme="minorBidi" w:cstheme="minorBidi"/>
          <w:sz w:val="32"/>
          <w:szCs w:val="32"/>
        </w:rPr>
      </w:pPr>
      <w:bookmarkStart w:id="96" w:name="_Toc104976122"/>
      <w:r w:rsidRPr="000D3EC4">
        <w:rPr>
          <w:rFonts w:asciiTheme="minorBidi" w:hAnsiTheme="minorBidi" w:cstheme="minorBidi"/>
          <w:sz w:val="32"/>
          <w:szCs w:val="32"/>
        </w:rPr>
        <w:t>Impact on Operation</w:t>
      </w:r>
      <w:bookmarkEnd w:id="96"/>
    </w:p>
    <w:p w14:paraId="5E7DED3B" w14:textId="77777777" w:rsidR="004B44D7" w:rsidRPr="000D3EC4" w:rsidRDefault="004B44D7" w:rsidP="004B44D7">
      <w:pPr>
        <w:pStyle w:val="BodyText"/>
        <w:rPr>
          <w:rFonts w:asciiTheme="minorBidi" w:hAnsiTheme="minorBidi" w:cstheme="minorBidi"/>
          <w:sz w:val="32"/>
          <w:szCs w:val="32"/>
        </w:rPr>
      </w:pPr>
      <w:r w:rsidRPr="00A2322C">
        <w:rPr>
          <w:rFonts w:asciiTheme="minorBidi" w:hAnsiTheme="minorBidi" w:cstheme="minorBidi"/>
        </w:rPr>
        <w:t>N/A</w:t>
      </w:r>
    </w:p>
    <w:p w14:paraId="2002D956" w14:textId="77777777" w:rsidR="00470123" w:rsidRPr="000D3EC4" w:rsidRDefault="00470123" w:rsidP="00470123">
      <w:pPr>
        <w:pStyle w:val="Heading2"/>
        <w:rPr>
          <w:rFonts w:asciiTheme="minorBidi" w:hAnsiTheme="minorBidi" w:cstheme="minorBidi"/>
          <w:sz w:val="32"/>
          <w:szCs w:val="32"/>
        </w:rPr>
      </w:pPr>
      <w:bookmarkStart w:id="97" w:name="_Toc104976123"/>
      <w:r w:rsidRPr="000D3EC4">
        <w:rPr>
          <w:rFonts w:asciiTheme="minorBidi" w:hAnsiTheme="minorBidi" w:cstheme="minorBidi"/>
          <w:sz w:val="32"/>
          <w:szCs w:val="32"/>
        </w:rPr>
        <w:t>Impact on Security</w:t>
      </w:r>
      <w:bookmarkEnd w:id="97"/>
    </w:p>
    <w:p w14:paraId="2858771C" w14:textId="77777777" w:rsidR="004B44D7" w:rsidRPr="000D3EC4" w:rsidRDefault="004B44D7" w:rsidP="004B44D7">
      <w:pPr>
        <w:pStyle w:val="BodyText"/>
        <w:rPr>
          <w:rFonts w:asciiTheme="minorBidi" w:hAnsiTheme="minorBidi" w:cstheme="minorBidi"/>
          <w:sz w:val="32"/>
          <w:szCs w:val="32"/>
        </w:rPr>
      </w:pPr>
      <w:r w:rsidRPr="00A2322C">
        <w:rPr>
          <w:rFonts w:asciiTheme="minorBidi" w:hAnsiTheme="minorBidi" w:cstheme="minorBidi"/>
        </w:rPr>
        <w:t>N/A</w:t>
      </w:r>
    </w:p>
    <w:p w14:paraId="64DE2FDB" w14:textId="77777777" w:rsidR="00470123" w:rsidRPr="000D3EC4" w:rsidRDefault="00470123" w:rsidP="00470123">
      <w:pPr>
        <w:pStyle w:val="Heading2"/>
        <w:rPr>
          <w:rFonts w:asciiTheme="minorBidi" w:hAnsiTheme="minorBidi" w:cstheme="minorBidi"/>
          <w:sz w:val="32"/>
          <w:szCs w:val="32"/>
        </w:rPr>
      </w:pPr>
      <w:bookmarkStart w:id="98" w:name="_Toc104976124"/>
      <w:r w:rsidRPr="000D3EC4">
        <w:rPr>
          <w:rFonts w:asciiTheme="minorBidi" w:hAnsiTheme="minorBidi" w:cstheme="minorBidi"/>
          <w:sz w:val="32"/>
          <w:szCs w:val="32"/>
        </w:rPr>
        <w:t>Impact on Training</w:t>
      </w:r>
      <w:bookmarkEnd w:id="98"/>
    </w:p>
    <w:p w14:paraId="3ADED7B9" w14:textId="77777777" w:rsidR="004B44D7" w:rsidRPr="000D3EC4" w:rsidRDefault="004B44D7" w:rsidP="004B44D7">
      <w:pPr>
        <w:pStyle w:val="BodyText"/>
        <w:rPr>
          <w:rFonts w:asciiTheme="minorBidi" w:hAnsiTheme="minorBidi" w:cstheme="minorBidi"/>
          <w:sz w:val="32"/>
          <w:szCs w:val="32"/>
        </w:rPr>
      </w:pPr>
      <w:r w:rsidRPr="00A2322C">
        <w:rPr>
          <w:rFonts w:asciiTheme="minorBidi" w:hAnsiTheme="minorBidi" w:cstheme="minorBidi"/>
        </w:rPr>
        <w:t>N/A</w:t>
      </w:r>
    </w:p>
    <w:p w14:paraId="1206B504" w14:textId="77777777" w:rsidR="00470123" w:rsidRPr="000D3EC4" w:rsidRDefault="00470123" w:rsidP="00470123">
      <w:pPr>
        <w:pStyle w:val="Heading2"/>
        <w:rPr>
          <w:rFonts w:asciiTheme="minorBidi" w:hAnsiTheme="minorBidi" w:cstheme="minorBidi"/>
          <w:sz w:val="32"/>
          <w:szCs w:val="32"/>
        </w:rPr>
      </w:pPr>
      <w:bookmarkStart w:id="99" w:name="_Toc104976125"/>
      <w:r w:rsidRPr="000D3EC4">
        <w:rPr>
          <w:rFonts w:asciiTheme="minorBidi" w:hAnsiTheme="minorBidi" w:cstheme="minorBidi"/>
          <w:sz w:val="32"/>
          <w:szCs w:val="32"/>
        </w:rPr>
        <w:lastRenderedPageBreak/>
        <w:t>Impact on Migration</w:t>
      </w:r>
      <w:bookmarkEnd w:id="99"/>
    </w:p>
    <w:p w14:paraId="265B2801" w14:textId="77777777" w:rsidR="004B44D7" w:rsidRPr="000D3EC4" w:rsidRDefault="004B44D7" w:rsidP="004B44D7">
      <w:pPr>
        <w:pStyle w:val="BodyText"/>
        <w:rPr>
          <w:rFonts w:asciiTheme="minorBidi" w:hAnsiTheme="minorBidi" w:cstheme="minorBidi"/>
          <w:sz w:val="32"/>
          <w:szCs w:val="32"/>
        </w:rPr>
      </w:pPr>
      <w:r w:rsidRPr="00A2322C">
        <w:rPr>
          <w:rFonts w:asciiTheme="minorBidi" w:hAnsiTheme="minorBidi" w:cstheme="minorBidi"/>
        </w:rPr>
        <w:t>N/A</w:t>
      </w:r>
    </w:p>
    <w:p w14:paraId="121A8821" w14:textId="77777777" w:rsidR="00E74712" w:rsidRPr="000D3EC4" w:rsidRDefault="00E74712" w:rsidP="00E74712">
      <w:pPr>
        <w:pStyle w:val="Heading2"/>
        <w:rPr>
          <w:rFonts w:asciiTheme="minorBidi" w:hAnsiTheme="minorBidi" w:cstheme="minorBidi"/>
          <w:sz w:val="32"/>
          <w:szCs w:val="32"/>
        </w:rPr>
      </w:pPr>
      <w:bookmarkStart w:id="100" w:name="_Toc104976126"/>
      <w:r w:rsidRPr="000D3EC4">
        <w:rPr>
          <w:rFonts w:asciiTheme="minorBidi" w:hAnsiTheme="minorBidi" w:cstheme="minorBidi"/>
          <w:sz w:val="32"/>
          <w:szCs w:val="32"/>
        </w:rPr>
        <w:t>Impact on Production (System Downtime and Data)</w:t>
      </w:r>
      <w:bookmarkEnd w:id="100"/>
    </w:p>
    <w:p w14:paraId="57BD77CF" w14:textId="77777777" w:rsidR="00E74712" w:rsidRPr="00A2322C" w:rsidRDefault="00E74712" w:rsidP="00E74712">
      <w:pPr>
        <w:pStyle w:val="BodyText"/>
        <w:rPr>
          <w:rFonts w:asciiTheme="minorBidi" w:hAnsiTheme="minorBidi" w:cstheme="minorBidi"/>
        </w:rPr>
      </w:pPr>
    </w:p>
    <w:p w14:paraId="1AAA346A" w14:textId="77777777" w:rsidR="00470123" w:rsidRPr="000D3EC4" w:rsidRDefault="00470123" w:rsidP="00470123">
      <w:pPr>
        <w:pStyle w:val="BodyText"/>
        <w:rPr>
          <w:rFonts w:asciiTheme="minorBidi" w:hAnsiTheme="minorBidi" w:cstheme="minorBidi"/>
          <w:sz w:val="32"/>
          <w:szCs w:val="32"/>
        </w:rPr>
      </w:pPr>
    </w:p>
    <w:p w14:paraId="4416E15C" w14:textId="77777777" w:rsidR="00F00B2C" w:rsidRPr="000D3EC4" w:rsidRDefault="00F00B2C" w:rsidP="00F00B2C">
      <w:pPr>
        <w:pStyle w:val="BodyText"/>
        <w:rPr>
          <w:rFonts w:asciiTheme="minorBidi" w:hAnsiTheme="minorBidi" w:cstheme="minorBidi"/>
          <w:sz w:val="32"/>
          <w:szCs w:val="32"/>
        </w:rPr>
        <w:sectPr w:rsidR="00F00B2C" w:rsidRPr="000D3EC4" w:rsidSect="00F00B2C">
          <w:headerReference w:type="even" r:id="rId33"/>
          <w:headerReference w:type="default" r:id="rId34"/>
          <w:footerReference w:type="even" r:id="rId35"/>
          <w:footerReference w:type="default" r:id="rId36"/>
          <w:headerReference w:type="first" r:id="rId37"/>
          <w:footerReference w:type="first" r:id="rId38"/>
          <w:pgSz w:w="12240" w:h="15840" w:code="1"/>
          <w:pgMar w:top="1440" w:right="1440" w:bottom="1440" w:left="1440" w:header="1008" w:footer="494" w:gutter="0"/>
          <w:pgBorders w:offsetFrom="page">
            <w:bottom w:val="dashSmallGap" w:sz="4" w:space="24" w:color="FFFFFF"/>
          </w:pgBorders>
          <w:cols w:space="708"/>
          <w:titlePg/>
          <w:docGrid w:linePitch="360"/>
        </w:sectPr>
      </w:pPr>
    </w:p>
    <w:p w14:paraId="3CD06B20" w14:textId="77777777" w:rsidR="002604CC" w:rsidRPr="000D3EC4" w:rsidRDefault="002604CC" w:rsidP="002604CC">
      <w:pPr>
        <w:pStyle w:val="Heading1"/>
        <w:rPr>
          <w:rFonts w:asciiTheme="minorBidi" w:hAnsiTheme="minorBidi" w:cstheme="minorBidi"/>
          <w:sz w:val="32"/>
          <w:szCs w:val="32"/>
        </w:rPr>
      </w:pPr>
      <w:bookmarkStart w:id="101" w:name="_Toc104976127"/>
      <w:r w:rsidRPr="000D3EC4">
        <w:rPr>
          <w:rFonts w:asciiTheme="minorBidi" w:hAnsiTheme="minorBidi" w:cstheme="minorBidi"/>
          <w:sz w:val="32"/>
          <w:szCs w:val="32"/>
        </w:rPr>
        <w:lastRenderedPageBreak/>
        <w:t>Risks</w:t>
      </w:r>
      <w:bookmarkEnd w:id="101"/>
    </w:p>
    <w:p w14:paraId="22AA8943" w14:textId="77777777" w:rsidR="002604CC" w:rsidRPr="00A2322C" w:rsidRDefault="002604CC" w:rsidP="002604CC">
      <w:pPr>
        <w:pStyle w:val="BodyText"/>
        <w:ind w:left="0"/>
        <w:rPr>
          <w:rFonts w:asciiTheme="minorBidi" w:hAnsiTheme="minorBidi" w:cstheme="minorBidi"/>
        </w:rPr>
      </w:pPr>
    </w:p>
    <w:tbl>
      <w:tblPr>
        <w:tblStyle w:val="TableGrid"/>
        <w:tblW w:w="10987" w:type="dxa"/>
        <w:tblInd w:w="-10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450"/>
        <w:gridCol w:w="810"/>
        <w:gridCol w:w="1260"/>
        <w:gridCol w:w="3870"/>
        <w:gridCol w:w="1170"/>
        <w:gridCol w:w="810"/>
        <w:gridCol w:w="810"/>
        <w:gridCol w:w="630"/>
        <w:gridCol w:w="1177"/>
      </w:tblGrid>
      <w:tr w:rsidR="002604CC" w:rsidRPr="00A2322C" w14:paraId="74CED509" w14:textId="77777777" w:rsidTr="00734BE3">
        <w:trPr>
          <w:cantSplit/>
          <w:tblHeader/>
        </w:trPr>
        <w:tc>
          <w:tcPr>
            <w:tcW w:w="450" w:type="dxa"/>
            <w:tcBorders>
              <w:bottom w:val="single" w:sz="4" w:space="0" w:color="808080"/>
            </w:tcBorders>
            <w:shd w:val="clear" w:color="auto" w:fill="EEECE1"/>
            <w:vAlign w:val="center"/>
            <w:hideMark/>
          </w:tcPr>
          <w:p w14:paraId="036092A1"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w:t>
            </w:r>
          </w:p>
        </w:tc>
        <w:tc>
          <w:tcPr>
            <w:tcW w:w="810" w:type="dxa"/>
            <w:tcBorders>
              <w:bottom w:val="single" w:sz="4" w:space="0" w:color="808080"/>
            </w:tcBorders>
            <w:shd w:val="clear" w:color="auto" w:fill="EEECE1"/>
            <w:vAlign w:val="center"/>
            <w:hideMark/>
          </w:tcPr>
          <w:p w14:paraId="2AE5E250"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Risk</w:t>
            </w:r>
          </w:p>
        </w:tc>
        <w:tc>
          <w:tcPr>
            <w:tcW w:w="1260" w:type="dxa"/>
            <w:tcBorders>
              <w:bottom w:val="single" w:sz="4" w:space="0" w:color="808080"/>
            </w:tcBorders>
            <w:shd w:val="clear" w:color="auto" w:fill="EEECE1"/>
            <w:vAlign w:val="center"/>
            <w:hideMark/>
          </w:tcPr>
          <w:p w14:paraId="5027D6E7"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Impact Type</w:t>
            </w:r>
          </w:p>
        </w:tc>
        <w:tc>
          <w:tcPr>
            <w:tcW w:w="3870" w:type="dxa"/>
            <w:tcBorders>
              <w:bottom w:val="single" w:sz="4" w:space="0" w:color="808080"/>
            </w:tcBorders>
            <w:shd w:val="clear" w:color="auto" w:fill="EEECE1"/>
            <w:vAlign w:val="center"/>
            <w:hideMark/>
          </w:tcPr>
          <w:p w14:paraId="236C2C78"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Impact Severity</w:t>
            </w:r>
          </w:p>
        </w:tc>
        <w:tc>
          <w:tcPr>
            <w:tcW w:w="1170" w:type="dxa"/>
            <w:tcBorders>
              <w:bottom w:val="single" w:sz="4" w:space="0" w:color="808080"/>
            </w:tcBorders>
            <w:shd w:val="clear" w:color="auto" w:fill="EEECE1"/>
            <w:vAlign w:val="center"/>
            <w:hideMark/>
          </w:tcPr>
          <w:p w14:paraId="07F2B530"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Mitigation</w:t>
            </w:r>
            <w:r w:rsidR="00352FEC" w:rsidRPr="00A2322C">
              <w:rPr>
                <w:rFonts w:asciiTheme="minorBidi" w:hAnsiTheme="minorBidi" w:cstheme="minorBidi"/>
                <w:sz w:val="22"/>
                <w:szCs w:val="22"/>
              </w:rPr>
              <w:t xml:space="preserve"> </w:t>
            </w:r>
            <w:r w:rsidRPr="00A2322C">
              <w:rPr>
                <w:rFonts w:asciiTheme="minorBidi" w:hAnsiTheme="minorBidi" w:cstheme="minorBidi"/>
                <w:sz w:val="22"/>
                <w:szCs w:val="22"/>
              </w:rPr>
              <w:t>/</w:t>
            </w:r>
            <w:r w:rsidR="00352FEC" w:rsidRPr="00A2322C">
              <w:rPr>
                <w:rFonts w:asciiTheme="minorBidi" w:hAnsiTheme="minorBidi" w:cstheme="minorBidi"/>
                <w:sz w:val="22"/>
                <w:szCs w:val="22"/>
              </w:rPr>
              <w:t xml:space="preserve"> </w:t>
            </w:r>
            <w:r w:rsidRPr="00A2322C">
              <w:rPr>
                <w:rFonts w:asciiTheme="minorBidi" w:hAnsiTheme="minorBidi" w:cstheme="minorBidi"/>
                <w:sz w:val="22"/>
                <w:szCs w:val="22"/>
              </w:rPr>
              <w:t>Solution</w:t>
            </w:r>
          </w:p>
        </w:tc>
        <w:tc>
          <w:tcPr>
            <w:tcW w:w="810" w:type="dxa"/>
            <w:tcBorders>
              <w:bottom w:val="single" w:sz="4" w:space="0" w:color="808080"/>
            </w:tcBorders>
            <w:shd w:val="clear" w:color="auto" w:fill="EEECE1"/>
            <w:vAlign w:val="center"/>
            <w:hideMark/>
          </w:tcPr>
          <w:p w14:paraId="051DB1C1"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Owner</w:t>
            </w:r>
          </w:p>
        </w:tc>
        <w:tc>
          <w:tcPr>
            <w:tcW w:w="810" w:type="dxa"/>
            <w:tcBorders>
              <w:bottom w:val="single" w:sz="4" w:space="0" w:color="808080"/>
            </w:tcBorders>
            <w:shd w:val="clear" w:color="auto" w:fill="EEECE1"/>
            <w:vAlign w:val="center"/>
            <w:hideMark/>
          </w:tcPr>
          <w:p w14:paraId="5F38FF3F"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Status</w:t>
            </w:r>
          </w:p>
        </w:tc>
        <w:tc>
          <w:tcPr>
            <w:tcW w:w="630" w:type="dxa"/>
            <w:tcBorders>
              <w:bottom w:val="single" w:sz="4" w:space="0" w:color="808080"/>
            </w:tcBorders>
            <w:shd w:val="clear" w:color="auto" w:fill="EEECE1"/>
            <w:vAlign w:val="center"/>
            <w:hideMark/>
          </w:tcPr>
          <w:p w14:paraId="28A4EE54"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Due Date</w:t>
            </w:r>
          </w:p>
        </w:tc>
        <w:tc>
          <w:tcPr>
            <w:tcW w:w="1177" w:type="dxa"/>
            <w:tcBorders>
              <w:bottom w:val="single" w:sz="4" w:space="0" w:color="808080"/>
            </w:tcBorders>
            <w:shd w:val="clear" w:color="auto" w:fill="EEECE1"/>
            <w:vAlign w:val="center"/>
            <w:hideMark/>
          </w:tcPr>
          <w:p w14:paraId="5A57C935" w14:textId="77777777" w:rsidR="002604CC" w:rsidRPr="00A2322C" w:rsidRDefault="002604CC" w:rsidP="002604CC">
            <w:pPr>
              <w:pStyle w:val="HeaderTable"/>
              <w:rPr>
                <w:rFonts w:asciiTheme="minorBidi" w:hAnsiTheme="minorBidi" w:cstheme="minorBidi"/>
                <w:sz w:val="22"/>
                <w:szCs w:val="22"/>
              </w:rPr>
            </w:pPr>
            <w:r w:rsidRPr="00A2322C">
              <w:rPr>
                <w:rFonts w:asciiTheme="minorBidi" w:hAnsiTheme="minorBidi" w:cstheme="minorBidi"/>
                <w:sz w:val="22"/>
                <w:szCs w:val="22"/>
              </w:rPr>
              <w:t>Comments</w:t>
            </w:r>
          </w:p>
        </w:tc>
      </w:tr>
      <w:tr w:rsidR="002604CC" w:rsidRPr="00A2322C" w14:paraId="667D3F07" w14:textId="77777777" w:rsidTr="00734BE3">
        <w:trPr>
          <w:cantSplit/>
        </w:trPr>
        <w:tc>
          <w:tcPr>
            <w:tcW w:w="450" w:type="dxa"/>
            <w:shd w:val="clear" w:color="auto" w:fill="auto"/>
          </w:tcPr>
          <w:p w14:paraId="3DCFB1DB" w14:textId="77777777" w:rsidR="002604CC" w:rsidRPr="00A2322C" w:rsidRDefault="002604CC" w:rsidP="002604CC">
            <w:pPr>
              <w:spacing w:after="200" w:line="276" w:lineRule="auto"/>
              <w:rPr>
                <w:rFonts w:asciiTheme="minorBidi" w:hAnsiTheme="minorBidi" w:cstheme="minorBidi"/>
                <w:sz w:val="22"/>
                <w:szCs w:val="22"/>
              </w:rPr>
            </w:pPr>
          </w:p>
        </w:tc>
        <w:tc>
          <w:tcPr>
            <w:tcW w:w="810" w:type="dxa"/>
            <w:shd w:val="clear" w:color="auto" w:fill="auto"/>
          </w:tcPr>
          <w:p w14:paraId="63E6F480" w14:textId="77777777" w:rsidR="002604CC" w:rsidRPr="00A2322C" w:rsidRDefault="002604CC" w:rsidP="002604CC">
            <w:pPr>
              <w:spacing w:after="200" w:line="276" w:lineRule="auto"/>
              <w:rPr>
                <w:rFonts w:asciiTheme="minorBidi" w:hAnsiTheme="minorBidi" w:cstheme="minorBidi"/>
                <w:sz w:val="22"/>
                <w:szCs w:val="22"/>
              </w:rPr>
            </w:pPr>
          </w:p>
        </w:tc>
        <w:tc>
          <w:tcPr>
            <w:tcW w:w="1260" w:type="dxa"/>
            <w:shd w:val="clear" w:color="auto" w:fill="auto"/>
          </w:tcPr>
          <w:p w14:paraId="2E3EB974" w14:textId="77777777" w:rsidR="002604CC" w:rsidRPr="00A2322C" w:rsidRDefault="002604CC" w:rsidP="002604CC">
            <w:pPr>
              <w:spacing w:after="200" w:line="276" w:lineRule="auto"/>
              <w:rPr>
                <w:rFonts w:asciiTheme="minorBidi" w:hAnsiTheme="minorBidi" w:cstheme="minorBidi"/>
                <w:sz w:val="22"/>
                <w:szCs w:val="22"/>
              </w:rPr>
            </w:pPr>
          </w:p>
        </w:tc>
        <w:tc>
          <w:tcPr>
            <w:tcW w:w="3870" w:type="dxa"/>
            <w:shd w:val="clear" w:color="auto" w:fill="auto"/>
          </w:tcPr>
          <w:p w14:paraId="375D60A5" w14:textId="77777777" w:rsidR="002604CC" w:rsidRPr="00A2322C" w:rsidRDefault="002604CC" w:rsidP="002604CC">
            <w:pPr>
              <w:spacing w:after="200" w:line="276" w:lineRule="auto"/>
              <w:rPr>
                <w:rFonts w:asciiTheme="minorBidi" w:hAnsiTheme="minorBidi" w:cstheme="minorBidi"/>
                <w:sz w:val="22"/>
                <w:szCs w:val="22"/>
              </w:rPr>
            </w:pPr>
          </w:p>
        </w:tc>
        <w:tc>
          <w:tcPr>
            <w:tcW w:w="1170" w:type="dxa"/>
            <w:shd w:val="clear" w:color="auto" w:fill="auto"/>
          </w:tcPr>
          <w:p w14:paraId="14517B0D" w14:textId="77777777" w:rsidR="002604CC" w:rsidRPr="00A2322C" w:rsidRDefault="002604CC" w:rsidP="002604CC">
            <w:pPr>
              <w:spacing w:after="200" w:line="276" w:lineRule="auto"/>
              <w:rPr>
                <w:rFonts w:asciiTheme="minorBidi" w:hAnsiTheme="minorBidi" w:cstheme="minorBidi"/>
                <w:sz w:val="22"/>
                <w:szCs w:val="22"/>
              </w:rPr>
            </w:pPr>
          </w:p>
        </w:tc>
        <w:tc>
          <w:tcPr>
            <w:tcW w:w="810" w:type="dxa"/>
            <w:shd w:val="clear" w:color="auto" w:fill="auto"/>
          </w:tcPr>
          <w:p w14:paraId="14EA64C9" w14:textId="77777777" w:rsidR="002604CC" w:rsidRPr="00A2322C" w:rsidRDefault="002604CC" w:rsidP="002604CC">
            <w:pPr>
              <w:spacing w:after="200" w:line="276" w:lineRule="auto"/>
              <w:rPr>
                <w:rFonts w:asciiTheme="minorBidi" w:hAnsiTheme="minorBidi" w:cstheme="minorBidi"/>
                <w:sz w:val="22"/>
                <w:szCs w:val="22"/>
              </w:rPr>
            </w:pPr>
          </w:p>
        </w:tc>
        <w:tc>
          <w:tcPr>
            <w:tcW w:w="810" w:type="dxa"/>
            <w:shd w:val="clear" w:color="auto" w:fill="auto"/>
          </w:tcPr>
          <w:p w14:paraId="7F293C4C" w14:textId="77777777" w:rsidR="002604CC" w:rsidRPr="00A2322C" w:rsidRDefault="002604CC" w:rsidP="002604CC">
            <w:pPr>
              <w:spacing w:after="200" w:line="276" w:lineRule="auto"/>
              <w:rPr>
                <w:rFonts w:asciiTheme="minorBidi" w:hAnsiTheme="minorBidi" w:cstheme="minorBidi"/>
                <w:sz w:val="22"/>
                <w:szCs w:val="22"/>
              </w:rPr>
            </w:pPr>
          </w:p>
        </w:tc>
        <w:tc>
          <w:tcPr>
            <w:tcW w:w="630" w:type="dxa"/>
            <w:shd w:val="clear" w:color="auto" w:fill="auto"/>
          </w:tcPr>
          <w:p w14:paraId="6BFB222C" w14:textId="77777777" w:rsidR="002604CC" w:rsidRPr="00A2322C" w:rsidRDefault="002604CC" w:rsidP="002604CC">
            <w:pPr>
              <w:spacing w:after="200" w:line="276" w:lineRule="auto"/>
              <w:rPr>
                <w:rFonts w:asciiTheme="minorBidi" w:hAnsiTheme="minorBidi" w:cstheme="minorBidi"/>
                <w:sz w:val="22"/>
                <w:szCs w:val="22"/>
              </w:rPr>
            </w:pPr>
          </w:p>
        </w:tc>
        <w:tc>
          <w:tcPr>
            <w:tcW w:w="1177" w:type="dxa"/>
            <w:shd w:val="clear" w:color="auto" w:fill="auto"/>
          </w:tcPr>
          <w:p w14:paraId="1C5AE7D9" w14:textId="77777777" w:rsidR="002604CC" w:rsidRPr="00A2322C" w:rsidRDefault="002604CC" w:rsidP="002604CC">
            <w:pPr>
              <w:spacing w:after="200" w:line="276" w:lineRule="auto"/>
              <w:rPr>
                <w:rFonts w:asciiTheme="minorBidi" w:hAnsiTheme="minorBidi" w:cstheme="minorBidi"/>
                <w:sz w:val="22"/>
                <w:szCs w:val="22"/>
              </w:rPr>
            </w:pPr>
          </w:p>
        </w:tc>
      </w:tr>
    </w:tbl>
    <w:p w14:paraId="6DE7EF85" w14:textId="77777777" w:rsidR="002604CC" w:rsidRPr="00A2322C" w:rsidRDefault="002604CC" w:rsidP="002604CC">
      <w:pPr>
        <w:pStyle w:val="BodyText"/>
        <w:ind w:left="0"/>
        <w:rPr>
          <w:rFonts w:asciiTheme="minorBidi" w:hAnsiTheme="minorBidi" w:cstheme="minorBidi"/>
        </w:rPr>
      </w:pPr>
    </w:p>
    <w:p w14:paraId="75DCA472" w14:textId="77777777" w:rsidR="002604CC" w:rsidRPr="00A2322C" w:rsidRDefault="002604CC" w:rsidP="001A4C9C">
      <w:pPr>
        <w:pStyle w:val="BodyText"/>
        <w:rPr>
          <w:rFonts w:asciiTheme="minorBidi" w:hAnsiTheme="minorBidi" w:cstheme="minorBidi"/>
        </w:rPr>
      </w:pPr>
    </w:p>
    <w:p w14:paraId="1FBDDE8E" w14:textId="77777777" w:rsidR="00734BE3" w:rsidRPr="00A2322C" w:rsidRDefault="00734BE3" w:rsidP="001A4C9C">
      <w:pPr>
        <w:pStyle w:val="BodyText"/>
        <w:rPr>
          <w:rFonts w:asciiTheme="minorBidi" w:hAnsiTheme="minorBidi" w:cstheme="minorBidi"/>
        </w:rPr>
        <w:sectPr w:rsidR="00734BE3" w:rsidRPr="00A2322C" w:rsidSect="001A4C9C">
          <w:headerReference w:type="even" r:id="rId39"/>
          <w:headerReference w:type="default" r:id="rId40"/>
          <w:footerReference w:type="even" r:id="rId41"/>
          <w:footerReference w:type="default" r:id="rId42"/>
          <w:headerReference w:type="first" r:id="rId43"/>
          <w:footerReference w:type="first" r:id="rId44"/>
          <w:pgSz w:w="12240" w:h="15840" w:code="1"/>
          <w:pgMar w:top="1440" w:right="1440" w:bottom="1440" w:left="1440" w:header="1008" w:footer="494" w:gutter="0"/>
          <w:pgBorders w:offsetFrom="page">
            <w:bottom w:val="dashSmallGap" w:sz="4" w:space="24" w:color="FFFFFF"/>
          </w:pgBorders>
          <w:cols w:space="708"/>
          <w:titlePg/>
          <w:docGrid w:linePitch="360"/>
        </w:sectPr>
      </w:pPr>
    </w:p>
    <w:p w14:paraId="520FB55E" w14:textId="77777777" w:rsidR="00734BE3" w:rsidRPr="000D3EC4" w:rsidRDefault="00734BE3" w:rsidP="00734BE3">
      <w:pPr>
        <w:pStyle w:val="Heading1"/>
        <w:rPr>
          <w:rFonts w:asciiTheme="minorBidi" w:hAnsiTheme="minorBidi" w:cstheme="minorBidi"/>
          <w:sz w:val="32"/>
          <w:szCs w:val="32"/>
        </w:rPr>
      </w:pPr>
      <w:bookmarkStart w:id="102" w:name="_Toc104976128"/>
      <w:r w:rsidRPr="000D3EC4">
        <w:rPr>
          <w:rFonts w:asciiTheme="minorBidi" w:hAnsiTheme="minorBidi" w:cstheme="minorBidi"/>
          <w:sz w:val="32"/>
          <w:szCs w:val="32"/>
        </w:rPr>
        <w:lastRenderedPageBreak/>
        <w:t>Open Issues</w:t>
      </w:r>
      <w:bookmarkEnd w:id="102"/>
      <w:r w:rsidRPr="000D3EC4">
        <w:rPr>
          <w:rFonts w:asciiTheme="minorBidi" w:hAnsiTheme="minorBidi" w:cstheme="minorBidi"/>
          <w:sz w:val="32"/>
          <w:szCs w:val="32"/>
        </w:rPr>
        <w:t xml:space="preserve"> </w:t>
      </w:r>
    </w:p>
    <w:p w14:paraId="2A172F7F" w14:textId="77777777" w:rsidR="00696794" w:rsidRDefault="00696794" w:rsidP="00696794">
      <w:pPr>
        <w:pStyle w:val="BodyText"/>
        <w:ind w:left="0"/>
        <w:rPr>
          <w:rFonts w:asciiTheme="minorBidi" w:hAnsiTheme="minorBidi" w:cstheme="minorBidi"/>
        </w:rPr>
      </w:pPr>
    </w:p>
    <w:tbl>
      <w:tblPr>
        <w:tblStyle w:val="TableGrid"/>
        <w:tblpPr w:leftFromText="180" w:rightFromText="180" w:vertAnchor="text" w:horzAnchor="margin" w:tblpXSpec="center" w:tblpY="131"/>
        <w:tblW w:w="512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806"/>
        <w:gridCol w:w="994"/>
        <w:gridCol w:w="3598"/>
        <w:gridCol w:w="1166"/>
        <w:gridCol w:w="992"/>
        <w:gridCol w:w="2018"/>
      </w:tblGrid>
      <w:tr w:rsidR="00D76638" w:rsidRPr="00565B0D" w14:paraId="42691CB5" w14:textId="77777777" w:rsidTr="006E4EEF">
        <w:trPr>
          <w:cantSplit/>
          <w:trHeight w:val="215"/>
          <w:tblHeader/>
        </w:trPr>
        <w:tc>
          <w:tcPr>
            <w:tcW w:w="421" w:type="pct"/>
            <w:shd w:val="clear" w:color="auto" w:fill="A6A6A6" w:themeFill="background1" w:themeFillShade="A6"/>
            <w:vAlign w:val="center"/>
            <w:hideMark/>
          </w:tcPr>
          <w:p w14:paraId="09DE5B60" w14:textId="77777777" w:rsidR="00D76638" w:rsidRDefault="00D76638" w:rsidP="006E4EEF">
            <w:pPr>
              <w:pStyle w:val="HeaderTable"/>
              <w:jc w:val="center"/>
              <w:rPr>
                <w:rFonts w:ascii="Century Gothic" w:hAnsi="Century Gothic" w:cstheme="minorBidi"/>
                <w:color w:val="FFFFFF" w:themeColor="background1"/>
              </w:rPr>
            </w:pPr>
            <w:r>
              <w:rPr>
                <w:rFonts w:ascii="Century Gothic" w:hAnsi="Century Gothic" w:cstheme="minorBidi"/>
                <w:color w:val="FFFFFF" w:themeColor="background1"/>
              </w:rPr>
              <w:t>Open</w:t>
            </w:r>
          </w:p>
          <w:p w14:paraId="32642C78" w14:textId="77777777" w:rsidR="00D76638" w:rsidRPr="00565B0D" w:rsidRDefault="00D76638" w:rsidP="006E4EEF">
            <w:pPr>
              <w:pStyle w:val="HeaderTable"/>
              <w:jc w:val="center"/>
              <w:rPr>
                <w:rFonts w:ascii="Century Gothic" w:hAnsi="Century Gothic" w:cstheme="minorBidi"/>
                <w:color w:val="FFFFFF" w:themeColor="background1"/>
              </w:rPr>
            </w:pPr>
            <w:r w:rsidRPr="00565B0D">
              <w:rPr>
                <w:rFonts w:ascii="Century Gothic" w:hAnsi="Century Gothic" w:cstheme="minorBidi"/>
                <w:color w:val="FFFFFF" w:themeColor="background1"/>
              </w:rPr>
              <w:t>Item</w:t>
            </w:r>
          </w:p>
        </w:tc>
        <w:tc>
          <w:tcPr>
            <w:tcW w:w="519" w:type="pct"/>
            <w:shd w:val="clear" w:color="auto" w:fill="A6A6A6" w:themeFill="background1" w:themeFillShade="A6"/>
            <w:vAlign w:val="center"/>
            <w:hideMark/>
          </w:tcPr>
          <w:p w14:paraId="480AD315" w14:textId="77777777" w:rsidR="00D76638" w:rsidRPr="00565B0D" w:rsidRDefault="00D76638" w:rsidP="006E4EEF">
            <w:pPr>
              <w:pStyle w:val="HeaderTable"/>
              <w:jc w:val="center"/>
              <w:rPr>
                <w:rFonts w:ascii="Century Gothic" w:hAnsi="Century Gothic" w:cstheme="minorBidi"/>
                <w:color w:val="FFFFFF" w:themeColor="background1"/>
              </w:rPr>
            </w:pPr>
            <w:r w:rsidRPr="00565B0D">
              <w:rPr>
                <w:rFonts w:ascii="Century Gothic" w:hAnsi="Century Gothic" w:cstheme="minorBidi"/>
                <w:color w:val="FFFFFF" w:themeColor="background1"/>
              </w:rPr>
              <w:t>Impact</w:t>
            </w:r>
          </w:p>
        </w:tc>
        <w:tc>
          <w:tcPr>
            <w:tcW w:w="1879" w:type="pct"/>
            <w:shd w:val="clear" w:color="auto" w:fill="A6A6A6" w:themeFill="background1" w:themeFillShade="A6"/>
            <w:vAlign w:val="center"/>
            <w:hideMark/>
          </w:tcPr>
          <w:p w14:paraId="62509E26" w14:textId="77777777" w:rsidR="00D76638" w:rsidRPr="00565B0D" w:rsidRDefault="00D76638" w:rsidP="006E4EEF">
            <w:pPr>
              <w:pStyle w:val="HeaderTable"/>
              <w:jc w:val="center"/>
              <w:rPr>
                <w:rFonts w:ascii="Century Gothic" w:hAnsi="Century Gothic" w:cstheme="minorBidi"/>
                <w:color w:val="FFFFFF" w:themeColor="background1"/>
              </w:rPr>
            </w:pPr>
            <w:r>
              <w:rPr>
                <w:rFonts w:ascii="Century Gothic" w:hAnsi="Century Gothic" w:cstheme="minorBidi"/>
                <w:color w:val="FFFFFF" w:themeColor="background1"/>
              </w:rPr>
              <w:t>Type of Open Item</w:t>
            </w:r>
          </w:p>
        </w:tc>
        <w:tc>
          <w:tcPr>
            <w:tcW w:w="609" w:type="pct"/>
            <w:shd w:val="clear" w:color="auto" w:fill="A6A6A6" w:themeFill="background1" w:themeFillShade="A6"/>
            <w:vAlign w:val="center"/>
            <w:hideMark/>
          </w:tcPr>
          <w:p w14:paraId="49D0099F" w14:textId="77777777" w:rsidR="00D76638" w:rsidRPr="00565B0D" w:rsidRDefault="00D76638" w:rsidP="006E4EEF">
            <w:pPr>
              <w:pStyle w:val="HeaderTable"/>
              <w:jc w:val="center"/>
              <w:rPr>
                <w:rFonts w:ascii="Century Gothic" w:hAnsi="Century Gothic" w:cstheme="minorBidi"/>
                <w:color w:val="FFFFFF" w:themeColor="background1"/>
              </w:rPr>
            </w:pPr>
            <w:r w:rsidRPr="00565B0D">
              <w:rPr>
                <w:rFonts w:ascii="Century Gothic" w:hAnsi="Century Gothic" w:cstheme="minorBidi"/>
                <w:color w:val="FFFFFF" w:themeColor="background1"/>
              </w:rPr>
              <w:t>Owner</w:t>
            </w:r>
          </w:p>
        </w:tc>
        <w:tc>
          <w:tcPr>
            <w:tcW w:w="518" w:type="pct"/>
            <w:shd w:val="clear" w:color="auto" w:fill="A6A6A6" w:themeFill="background1" w:themeFillShade="A6"/>
            <w:vAlign w:val="center"/>
            <w:hideMark/>
          </w:tcPr>
          <w:p w14:paraId="4D0DEF3A" w14:textId="77777777" w:rsidR="00D76638" w:rsidRPr="00565B0D" w:rsidRDefault="00D76638" w:rsidP="006E4EEF">
            <w:pPr>
              <w:pStyle w:val="HeaderTable"/>
              <w:jc w:val="center"/>
              <w:rPr>
                <w:rFonts w:ascii="Century Gothic" w:hAnsi="Century Gothic" w:cstheme="minorBidi"/>
                <w:color w:val="FFFFFF" w:themeColor="background1"/>
              </w:rPr>
            </w:pPr>
            <w:r w:rsidRPr="00565B0D">
              <w:rPr>
                <w:rFonts w:ascii="Century Gothic" w:hAnsi="Century Gothic" w:cstheme="minorBidi"/>
                <w:color w:val="FFFFFF" w:themeColor="background1"/>
              </w:rPr>
              <w:t>Status</w:t>
            </w:r>
          </w:p>
        </w:tc>
        <w:tc>
          <w:tcPr>
            <w:tcW w:w="1054" w:type="pct"/>
            <w:shd w:val="clear" w:color="auto" w:fill="A6A6A6" w:themeFill="background1" w:themeFillShade="A6"/>
            <w:vAlign w:val="center"/>
            <w:hideMark/>
          </w:tcPr>
          <w:p w14:paraId="2A9F7570" w14:textId="77777777" w:rsidR="00D76638" w:rsidRPr="00565B0D" w:rsidRDefault="00D76638" w:rsidP="006E4EEF">
            <w:pPr>
              <w:pStyle w:val="HeaderTable"/>
              <w:jc w:val="center"/>
              <w:rPr>
                <w:rFonts w:ascii="Century Gothic" w:hAnsi="Century Gothic" w:cstheme="minorBidi"/>
                <w:color w:val="FFFFFF" w:themeColor="background1"/>
              </w:rPr>
            </w:pPr>
            <w:r w:rsidRPr="00565B0D">
              <w:rPr>
                <w:rFonts w:ascii="Century Gothic" w:hAnsi="Century Gothic" w:cstheme="minorBidi"/>
                <w:color w:val="FFFFFF" w:themeColor="background1"/>
              </w:rPr>
              <w:t>Comments</w:t>
            </w:r>
          </w:p>
        </w:tc>
      </w:tr>
      <w:tr w:rsidR="00D76638" w:rsidRPr="003176AA" w14:paraId="7274487A" w14:textId="77777777" w:rsidTr="006E4EEF">
        <w:trPr>
          <w:cantSplit/>
          <w:trHeight w:val="70"/>
        </w:trPr>
        <w:tc>
          <w:tcPr>
            <w:tcW w:w="421" w:type="pct"/>
            <w:shd w:val="clear" w:color="auto" w:fill="auto"/>
          </w:tcPr>
          <w:p w14:paraId="557F2F7C" w14:textId="77777777" w:rsidR="00D76638" w:rsidRPr="003176AA" w:rsidRDefault="00D76638" w:rsidP="006E4EEF">
            <w:pPr>
              <w:pStyle w:val="TableText"/>
              <w:spacing w:line="276" w:lineRule="auto"/>
              <w:rPr>
                <w:rFonts w:ascii="Century Gothic" w:hAnsi="Century Gothic" w:cstheme="minorBidi"/>
              </w:rPr>
            </w:pPr>
            <w:r>
              <w:rPr>
                <w:rFonts w:ascii="Century Gothic" w:hAnsi="Century Gothic" w:cstheme="minorBidi"/>
              </w:rPr>
              <w:t>OI-001</w:t>
            </w:r>
          </w:p>
        </w:tc>
        <w:tc>
          <w:tcPr>
            <w:tcW w:w="519" w:type="pct"/>
            <w:shd w:val="clear" w:color="auto" w:fill="auto"/>
          </w:tcPr>
          <w:p w14:paraId="0B4D78D3" w14:textId="77777777" w:rsidR="00D76638" w:rsidRPr="003176AA" w:rsidRDefault="00D76638" w:rsidP="006E4EEF">
            <w:pPr>
              <w:pStyle w:val="TableText"/>
              <w:spacing w:line="276" w:lineRule="auto"/>
              <w:rPr>
                <w:rFonts w:ascii="Century Gothic" w:hAnsi="Century Gothic" w:cstheme="minorBidi"/>
              </w:rPr>
            </w:pPr>
            <w:r>
              <w:rPr>
                <w:rFonts w:ascii="Century Gothic" w:hAnsi="Century Gothic" w:cstheme="minorBidi"/>
              </w:rPr>
              <w:t>Solution/Effort</w:t>
            </w:r>
          </w:p>
        </w:tc>
        <w:tc>
          <w:tcPr>
            <w:tcW w:w="1879" w:type="pct"/>
            <w:shd w:val="clear" w:color="auto" w:fill="auto"/>
          </w:tcPr>
          <w:p w14:paraId="3620E2C9" w14:textId="55D96D3C" w:rsidR="00D76638" w:rsidRPr="003176AA" w:rsidRDefault="00A4430C" w:rsidP="006E4EEF">
            <w:pPr>
              <w:pStyle w:val="TableText"/>
              <w:spacing w:line="276" w:lineRule="auto"/>
              <w:rPr>
                <w:rFonts w:ascii="Century Gothic" w:hAnsi="Century Gothic" w:cstheme="minorBidi"/>
              </w:rPr>
            </w:pPr>
            <w:r>
              <w:rPr>
                <w:rFonts w:ascii="Century Gothic" w:hAnsi="Century Gothic" w:cstheme="minorBidi"/>
              </w:rPr>
              <w:t xml:space="preserve">SFTP details where AIA will dump </w:t>
            </w:r>
            <w:r w:rsidR="00FB7C5F">
              <w:rPr>
                <w:rFonts w:ascii="Century Gothic" w:hAnsi="Century Gothic" w:cstheme="minorBidi"/>
              </w:rPr>
              <w:t>the file</w:t>
            </w:r>
          </w:p>
        </w:tc>
        <w:tc>
          <w:tcPr>
            <w:tcW w:w="609" w:type="pct"/>
            <w:shd w:val="clear" w:color="auto" w:fill="auto"/>
          </w:tcPr>
          <w:p w14:paraId="26A91256" w14:textId="45FD5720" w:rsidR="00D76638" w:rsidRPr="003176AA" w:rsidRDefault="00A4430C" w:rsidP="006E4EEF">
            <w:pPr>
              <w:pStyle w:val="TableText"/>
              <w:spacing w:line="276" w:lineRule="auto"/>
              <w:rPr>
                <w:rFonts w:ascii="Century Gothic" w:hAnsi="Century Gothic" w:cstheme="minorBidi"/>
              </w:rPr>
            </w:pPr>
            <w:r>
              <w:rPr>
                <w:rFonts w:ascii="Century Gothic" w:hAnsi="Century Gothic" w:cstheme="minorBidi"/>
              </w:rPr>
              <w:t xml:space="preserve">KENAN </w:t>
            </w:r>
            <w:r w:rsidR="00D76638">
              <w:rPr>
                <w:rFonts w:ascii="Century Gothic" w:hAnsi="Century Gothic" w:cstheme="minorBidi"/>
              </w:rPr>
              <w:t xml:space="preserve">Team </w:t>
            </w:r>
            <w:r w:rsidR="00FB7C5F">
              <w:rPr>
                <w:rFonts w:ascii="Century Gothic" w:hAnsi="Century Gothic" w:cstheme="minorBidi"/>
              </w:rPr>
              <w:t>–</w:t>
            </w:r>
            <w:r w:rsidR="00D76638">
              <w:rPr>
                <w:rFonts w:ascii="Century Gothic" w:hAnsi="Century Gothic" w:cstheme="minorBidi"/>
              </w:rPr>
              <w:t xml:space="preserve"> Amdocs</w:t>
            </w:r>
          </w:p>
        </w:tc>
        <w:tc>
          <w:tcPr>
            <w:tcW w:w="518" w:type="pct"/>
            <w:shd w:val="clear" w:color="auto" w:fill="auto"/>
          </w:tcPr>
          <w:p w14:paraId="3F313480" w14:textId="77777777" w:rsidR="00D76638" w:rsidRPr="003176AA" w:rsidRDefault="00D76638" w:rsidP="006E4EEF">
            <w:pPr>
              <w:pStyle w:val="TableText"/>
              <w:spacing w:line="276" w:lineRule="auto"/>
              <w:rPr>
                <w:rFonts w:ascii="Century Gothic" w:hAnsi="Century Gothic" w:cstheme="minorBidi"/>
              </w:rPr>
            </w:pPr>
            <w:r>
              <w:rPr>
                <w:rFonts w:ascii="Century Gothic" w:hAnsi="Century Gothic" w:cstheme="minorBidi"/>
              </w:rPr>
              <w:t>Pending</w:t>
            </w:r>
          </w:p>
        </w:tc>
        <w:tc>
          <w:tcPr>
            <w:tcW w:w="1054" w:type="pct"/>
            <w:shd w:val="clear" w:color="auto" w:fill="auto"/>
          </w:tcPr>
          <w:p w14:paraId="5DB7E25F" w14:textId="77777777" w:rsidR="00D76638" w:rsidRPr="003176AA" w:rsidRDefault="00D76638" w:rsidP="006E4EEF">
            <w:pPr>
              <w:pStyle w:val="TableText"/>
              <w:spacing w:line="276" w:lineRule="auto"/>
              <w:rPr>
                <w:rFonts w:ascii="Century Gothic" w:hAnsi="Century Gothic" w:cstheme="minorBidi"/>
              </w:rPr>
            </w:pPr>
          </w:p>
        </w:tc>
      </w:tr>
      <w:tr w:rsidR="00FB7C5F" w:rsidRPr="003176AA" w14:paraId="2A8095E8" w14:textId="77777777" w:rsidTr="006E4EEF">
        <w:trPr>
          <w:cantSplit/>
          <w:trHeight w:val="70"/>
        </w:trPr>
        <w:tc>
          <w:tcPr>
            <w:tcW w:w="421" w:type="pct"/>
            <w:shd w:val="clear" w:color="auto" w:fill="auto"/>
          </w:tcPr>
          <w:p w14:paraId="3B3A0892" w14:textId="7BF335AE" w:rsidR="00FB7C5F" w:rsidRDefault="00FB7C5F" w:rsidP="00FB7C5F">
            <w:pPr>
              <w:pStyle w:val="TableText"/>
              <w:spacing w:line="276" w:lineRule="auto"/>
              <w:rPr>
                <w:rFonts w:ascii="Century Gothic" w:hAnsi="Century Gothic" w:cstheme="minorBidi"/>
              </w:rPr>
            </w:pPr>
            <w:r>
              <w:rPr>
                <w:rFonts w:ascii="Century Gothic" w:hAnsi="Century Gothic" w:cstheme="minorBidi"/>
              </w:rPr>
              <w:t>OI-002</w:t>
            </w:r>
          </w:p>
        </w:tc>
        <w:tc>
          <w:tcPr>
            <w:tcW w:w="519" w:type="pct"/>
            <w:shd w:val="clear" w:color="auto" w:fill="auto"/>
          </w:tcPr>
          <w:p w14:paraId="3C679B50" w14:textId="49554C8B" w:rsidR="00FB7C5F" w:rsidRDefault="00FB7C5F" w:rsidP="00FB7C5F">
            <w:pPr>
              <w:pStyle w:val="TableText"/>
              <w:spacing w:line="276" w:lineRule="auto"/>
              <w:rPr>
                <w:rFonts w:ascii="Century Gothic" w:hAnsi="Century Gothic" w:cstheme="minorBidi"/>
              </w:rPr>
            </w:pPr>
            <w:r>
              <w:rPr>
                <w:rFonts w:ascii="Century Gothic" w:hAnsi="Century Gothic" w:cstheme="minorBidi"/>
              </w:rPr>
              <w:t>Solution/Effort</w:t>
            </w:r>
          </w:p>
        </w:tc>
        <w:tc>
          <w:tcPr>
            <w:tcW w:w="1879" w:type="pct"/>
            <w:shd w:val="clear" w:color="auto" w:fill="auto"/>
          </w:tcPr>
          <w:p w14:paraId="6DBE1078" w14:textId="0B1EE968" w:rsidR="00FB7C5F" w:rsidRDefault="00FB7C5F" w:rsidP="00FB7C5F">
            <w:pPr>
              <w:pStyle w:val="TableText"/>
              <w:spacing w:line="276" w:lineRule="auto"/>
              <w:rPr>
                <w:rFonts w:ascii="Century Gothic" w:hAnsi="Century Gothic" w:cstheme="minorBidi"/>
              </w:rPr>
            </w:pPr>
            <w:r>
              <w:rPr>
                <w:rFonts w:ascii="Century Gothic" w:hAnsi="Century Gothic" w:cstheme="minorBidi"/>
              </w:rPr>
              <w:t>SFTP details where KENAN will dump the file</w:t>
            </w:r>
          </w:p>
        </w:tc>
        <w:tc>
          <w:tcPr>
            <w:tcW w:w="609" w:type="pct"/>
            <w:shd w:val="clear" w:color="auto" w:fill="auto"/>
          </w:tcPr>
          <w:p w14:paraId="2F8AC594" w14:textId="41FEB62B" w:rsidR="00FB7C5F" w:rsidRDefault="00FB7C5F" w:rsidP="00FB7C5F">
            <w:pPr>
              <w:pStyle w:val="TableText"/>
              <w:spacing w:line="276" w:lineRule="auto"/>
              <w:rPr>
                <w:rFonts w:ascii="Century Gothic" w:hAnsi="Century Gothic" w:cstheme="minorBidi"/>
              </w:rPr>
            </w:pPr>
            <w:r>
              <w:rPr>
                <w:rFonts w:ascii="Century Gothic" w:hAnsi="Century Gothic" w:cstheme="minorBidi"/>
              </w:rPr>
              <w:t>AIA Team – Amdocs</w:t>
            </w:r>
          </w:p>
        </w:tc>
        <w:tc>
          <w:tcPr>
            <w:tcW w:w="518" w:type="pct"/>
            <w:shd w:val="clear" w:color="auto" w:fill="auto"/>
          </w:tcPr>
          <w:p w14:paraId="79CA8D83" w14:textId="6D12628A" w:rsidR="00FB7C5F" w:rsidRDefault="00FB7C5F" w:rsidP="00FB7C5F">
            <w:pPr>
              <w:pStyle w:val="TableText"/>
              <w:spacing w:line="276" w:lineRule="auto"/>
              <w:rPr>
                <w:rFonts w:ascii="Century Gothic" w:hAnsi="Century Gothic" w:cstheme="minorBidi"/>
              </w:rPr>
            </w:pPr>
            <w:r>
              <w:rPr>
                <w:rFonts w:ascii="Century Gothic" w:hAnsi="Century Gothic" w:cstheme="minorBidi"/>
              </w:rPr>
              <w:t>Pending</w:t>
            </w:r>
          </w:p>
        </w:tc>
        <w:tc>
          <w:tcPr>
            <w:tcW w:w="1054" w:type="pct"/>
            <w:shd w:val="clear" w:color="auto" w:fill="auto"/>
          </w:tcPr>
          <w:p w14:paraId="6AA3D71E" w14:textId="77777777" w:rsidR="00FB7C5F" w:rsidRPr="003176AA" w:rsidRDefault="00FB7C5F" w:rsidP="00FB7C5F">
            <w:pPr>
              <w:pStyle w:val="TableText"/>
              <w:spacing w:line="276" w:lineRule="auto"/>
              <w:rPr>
                <w:rFonts w:ascii="Century Gothic" w:hAnsi="Century Gothic" w:cstheme="minorBidi"/>
              </w:rPr>
            </w:pPr>
          </w:p>
        </w:tc>
      </w:tr>
      <w:tr w:rsidR="00FB7C5F" w:rsidRPr="003176AA" w14:paraId="15B256A1" w14:textId="77777777" w:rsidTr="006E4EEF">
        <w:trPr>
          <w:cantSplit/>
          <w:trHeight w:val="70"/>
        </w:trPr>
        <w:tc>
          <w:tcPr>
            <w:tcW w:w="421" w:type="pct"/>
            <w:shd w:val="clear" w:color="auto" w:fill="auto"/>
          </w:tcPr>
          <w:p w14:paraId="783AB6DD" w14:textId="6C6DD4D6" w:rsidR="00FB7C5F" w:rsidRDefault="00AB5A18" w:rsidP="00FB7C5F">
            <w:pPr>
              <w:pStyle w:val="TableText"/>
              <w:spacing w:line="276" w:lineRule="auto"/>
              <w:rPr>
                <w:rFonts w:ascii="Century Gothic" w:hAnsi="Century Gothic" w:cstheme="minorBidi"/>
              </w:rPr>
            </w:pPr>
            <w:r>
              <w:rPr>
                <w:rFonts w:ascii="Century Gothic" w:hAnsi="Century Gothic" w:cstheme="minorBidi"/>
              </w:rPr>
              <w:t>OI-003</w:t>
            </w:r>
          </w:p>
        </w:tc>
        <w:tc>
          <w:tcPr>
            <w:tcW w:w="519" w:type="pct"/>
            <w:shd w:val="clear" w:color="auto" w:fill="auto"/>
          </w:tcPr>
          <w:p w14:paraId="7F8642A1" w14:textId="77777777" w:rsidR="00FB7C5F" w:rsidRDefault="00FB7C5F" w:rsidP="00FB7C5F">
            <w:pPr>
              <w:pStyle w:val="TableText"/>
              <w:spacing w:line="276" w:lineRule="auto"/>
              <w:rPr>
                <w:rFonts w:ascii="Century Gothic" w:hAnsi="Century Gothic" w:cstheme="minorBidi"/>
              </w:rPr>
            </w:pPr>
          </w:p>
        </w:tc>
        <w:tc>
          <w:tcPr>
            <w:tcW w:w="1879" w:type="pct"/>
            <w:shd w:val="clear" w:color="auto" w:fill="auto"/>
          </w:tcPr>
          <w:p w14:paraId="6EB73B7C" w14:textId="77777777" w:rsidR="00FB7C5F" w:rsidRDefault="00AB5A18" w:rsidP="00FB7C5F">
            <w:pPr>
              <w:pStyle w:val="TableText"/>
              <w:spacing w:line="276" w:lineRule="auto"/>
              <w:rPr>
                <w:rFonts w:ascii="Century Gothic" w:hAnsi="Century Gothic" w:cstheme="minorBidi"/>
              </w:rPr>
            </w:pPr>
            <w:r>
              <w:rPr>
                <w:rFonts w:ascii="Century Gothic" w:hAnsi="Century Gothic" w:cstheme="minorBidi"/>
              </w:rPr>
              <w:t>NAS Folder where reports will be dump</w:t>
            </w:r>
          </w:p>
          <w:p w14:paraId="692DF0A8" w14:textId="77777777" w:rsidR="00AB5A18" w:rsidRDefault="00AB5A18" w:rsidP="00AB5A18">
            <w:pPr>
              <w:pStyle w:val="TableText"/>
              <w:numPr>
                <w:ilvl w:val="0"/>
                <w:numId w:val="45"/>
              </w:numPr>
              <w:spacing w:line="276" w:lineRule="auto"/>
              <w:rPr>
                <w:rFonts w:ascii="Century Gothic" w:hAnsi="Century Gothic" w:cstheme="minorBidi"/>
              </w:rPr>
            </w:pPr>
            <w:r>
              <w:rPr>
                <w:rFonts w:ascii="Century Gothic" w:hAnsi="Century Gothic" w:cstheme="minorBidi"/>
              </w:rPr>
              <w:t>Fallout Report</w:t>
            </w:r>
          </w:p>
          <w:p w14:paraId="5CB70E8D" w14:textId="7A531362" w:rsidR="00AB5A18" w:rsidRDefault="00AB5A18" w:rsidP="00AB5A18">
            <w:pPr>
              <w:pStyle w:val="TableText"/>
              <w:numPr>
                <w:ilvl w:val="0"/>
                <w:numId w:val="45"/>
              </w:numPr>
              <w:spacing w:line="276" w:lineRule="auto"/>
              <w:rPr>
                <w:rFonts w:ascii="Century Gothic" w:hAnsi="Century Gothic" w:cstheme="minorBidi"/>
              </w:rPr>
            </w:pPr>
            <w:r>
              <w:rPr>
                <w:rFonts w:ascii="Century Gothic" w:hAnsi="Century Gothic" w:cstheme="minorBidi"/>
              </w:rPr>
              <w:t>End of Campaign Report</w:t>
            </w:r>
          </w:p>
        </w:tc>
        <w:tc>
          <w:tcPr>
            <w:tcW w:w="609" w:type="pct"/>
            <w:shd w:val="clear" w:color="auto" w:fill="auto"/>
          </w:tcPr>
          <w:p w14:paraId="75B61EFF" w14:textId="6A4D1850" w:rsidR="00FB7C5F" w:rsidRDefault="00333876" w:rsidP="00FB7C5F">
            <w:pPr>
              <w:pStyle w:val="TableText"/>
              <w:spacing w:line="276" w:lineRule="auto"/>
              <w:rPr>
                <w:rFonts w:ascii="Century Gothic" w:hAnsi="Century Gothic" w:cstheme="minorBidi"/>
              </w:rPr>
            </w:pPr>
            <w:r>
              <w:rPr>
                <w:rFonts w:ascii="Century Gothic" w:hAnsi="Century Gothic" w:cstheme="minorBidi"/>
              </w:rPr>
              <w:t>PLDT</w:t>
            </w:r>
          </w:p>
        </w:tc>
        <w:tc>
          <w:tcPr>
            <w:tcW w:w="518" w:type="pct"/>
            <w:shd w:val="clear" w:color="auto" w:fill="auto"/>
          </w:tcPr>
          <w:p w14:paraId="66D00C6D" w14:textId="67EFE115" w:rsidR="00FB7C5F" w:rsidRDefault="00333876" w:rsidP="00FB7C5F">
            <w:pPr>
              <w:pStyle w:val="TableText"/>
              <w:spacing w:line="276" w:lineRule="auto"/>
              <w:rPr>
                <w:rFonts w:ascii="Century Gothic" w:hAnsi="Century Gothic" w:cstheme="minorBidi"/>
              </w:rPr>
            </w:pPr>
            <w:r>
              <w:rPr>
                <w:rFonts w:ascii="Century Gothic" w:hAnsi="Century Gothic" w:cstheme="minorBidi"/>
              </w:rPr>
              <w:t>Pending</w:t>
            </w:r>
          </w:p>
        </w:tc>
        <w:tc>
          <w:tcPr>
            <w:tcW w:w="1054" w:type="pct"/>
            <w:shd w:val="clear" w:color="auto" w:fill="auto"/>
          </w:tcPr>
          <w:p w14:paraId="5679B219" w14:textId="77777777" w:rsidR="00FB7C5F" w:rsidRPr="003176AA" w:rsidRDefault="00FB7C5F" w:rsidP="00FB7C5F">
            <w:pPr>
              <w:pStyle w:val="TableText"/>
              <w:spacing w:line="276" w:lineRule="auto"/>
              <w:rPr>
                <w:rFonts w:ascii="Century Gothic" w:hAnsi="Century Gothic" w:cstheme="minorBidi"/>
              </w:rPr>
            </w:pPr>
          </w:p>
        </w:tc>
      </w:tr>
      <w:tr w:rsidR="00333876" w:rsidRPr="003176AA" w14:paraId="45E67CD1" w14:textId="77777777" w:rsidTr="006E4EEF">
        <w:trPr>
          <w:cantSplit/>
          <w:trHeight w:val="70"/>
        </w:trPr>
        <w:tc>
          <w:tcPr>
            <w:tcW w:w="421" w:type="pct"/>
            <w:shd w:val="clear" w:color="auto" w:fill="auto"/>
          </w:tcPr>
          <w:p w14:paraId="2FD9005E" w14:textId="4901A675" w:rsidR="00333876" w:rsidRDefault="00333876" w:rsidP="00FB7C5F">
            <w:pPr>
              <w:pStyle w:val="TableText"/>
              <w:spacing w:line="276" w:lineRule="auto"/>
              <w:rPr>
                <w:rFonts w:ascii="Century Gothic" w:hAnsi="Century Gothic" w:cstheme="minorBidi"/>
              </w:rPr>
            </w:pPr>
            <w:r>
              <w:rPr>
                <w:rFonts w:ascii="Century Gothic" w:hAnsi="Century Gothic" w:cstheme="minorBidi"/>
              </w:rPr>
              <w:t>OI-004</w:t>
            </w:r>
          </w:p>
        </w:tc>
        <w:tc>
          <w:tcPr>
            <w:tcW w:w="519" w:type="pct"/>
            <w:shd w:val="clear" w:color="auto" w:fill="auto"/>
          </w:tcPr>
          <w:p w14:paraId="32EFEEB7" w14:textId="77777777" w:rsidR="00333876" w:rsidRDefault="00333876" w:rsidP="00FB7C5F">
            <w:pPr>
              <w:pStyle w:val="TableText"/>
              <w:spacing w:line="276" w:lineRule="auto"/>
              <w:rPr>
                <w:rFonts w:ascii="Century Gothic" w:hAnsi="Century Gothic" w:cstheme="minorBidi"/>
              </w:rPr>
            </w:pPr>
          </w:p>
        </w:tc>
        <w:tc>
          <w:tcPr>
            <w:tcW w:w="1879" w:type="pct"/>
            <w:shd w:val="clear" w:color="auto" w:fill="auto"/>
          </w:tcPr>
          <w:p w14:paraId="39A5B0C8" w14:textId="70818608" w:rsidR="00333876" w:rsidRDefault="00333876" w:rsidP="00FB7C5F">
            <w:pPr>
              <w:pStyle w:val="TableText"/>
              <w:spacing w:line="276" w:lineRule="auto"/>
              <w:rPr>
                <w:rFonts w:ascii="Century Gothic" w:hAnsi="Century Gothic" w:cstheme="minorBidi"/>
              </w:rPr>
            </w:pPr>
            <w:r>
              <w:rPr>
                <w:rFonts w:ascii="Century Gothic" w:hAnsi="Century Gothic" w:cstheme="minorBidi"/>
              </w:rPr>
              <w:t>Existing NRC Details</w:t>
            </w:r>
          </w:p>
        </w:tc>
        <w:tc>
          <w:tcPr>
            <w:tcW w:w="609" w:type="pct"/>
            <w:shd w:val="clear" w:color="auto" w:fill="auto"/>
          </w:tcPr>
          <w:p w14:paraId="247BBB61" w14:textId="397C5B6E" w:rsidR="00333876" w:rsidRDefault="00333876" w:rsidP="00FB7C5F">
            <w:pPr>
              <w:pStyle w:val="TableText"/>
              <w:spacing w:line="276" w:lineRule="auto"/>
              <w:rPr>
                <w:rFonts w:ascii="Century Gothic" w:hAnsi="Century Gothic" w:cstheme="minorBidi"/>
              </w:rPr>
            </w:pPr>
            <w:r>
              <w:rPr>
                <w:rFonts w:ascii="Century Gothic" w:hAnsi="Century Gothic" w:cstheme="minorBidi"/>
              </w:rPr>
              <w:t>KENAN Team - Amdocs</w:t>
            </w:r>
          </w:p>
        </w:tc>
        <w:tc>
          <w:tcPr>
            <w:tcW w:w="518" w:type="pct"/>
            <w:shd w:val="clear" w:color="auto" w:fill="auto"/>
          </w:tcPr>
          <w:p w14:paraId="39D04018" w14:textId="2E1FF097" w:rsidR="00333876" w:rsidRDefault="00333876" w:rsidP="00FB7C5F">
            <w:pPr>
              <w:pStyle w:val="TableText"/>
              <w:spacing w:line="276" w:lineRule="auto"/>
              <w:rPr>
                <w:rFonts w:ascii="Century Gothic" w:hAnsi="Century Gothic" w:cstheme="minorBidi"/>
              </w:rPr>
            </w:pPr>
            <w:r>
              <w:rPr>
                <w:rFonts w:ascii="Century Gothic" w:hAnsi="Century Gothic" w:cstheme="minorBidi"/>
              </w:rPr>
              <w:t>Pending</w:t>
            </w:r>
          </w:p>
        </w:tc>
        <w:tc>
          <w:tcPr>
            <w:tcW w:w="1054" w:type="pct"/>
            <w:shd w:val="clear" w:color="auto" w:fill="auto"/>
          </w:tcPr>
          <w:p w14:paraId="0537B9FB" w14:textId="77777777" w:rsidR="00333876" w:rsidRPr="003176AA" w:rsidRDefault="00333876" w:rsidP="00FB7C5F">
            <w:pPr>
              <w:pStyle w:val="TableText"/>
              <w:spacing w:line="276" w:lineRule="auto"/>
              <w:rPr>
                <w:rFonts w:ascii="Century Gothic" w:hAnsi="Century Gothic" w:cstheme="minorBidi"/>
              </w:rPr>
            </w:pPr>
          </w:p>
        </w:tc>
      </w:tr>
      <w:tr w:rsidR="00333876" w:rsidRPr="003176AA" w14:paraId="665790BB" w14:textId="77777777" w:rsidTr="006E4EEF">
        <w:trPr>
          <w:cantSplit/>
          <w:trHeight w:val="70"/>
        </w:trPr>
        <w:tc>
          <w:tcPr>
            <w:tcW w:w="421" w:type="pct"/>
            <w:shd w:val="clear" w:color="auto" w:fill="auto"/>
          </w:tcPr>
          <w:p w14:paraId="116E734A" w14:textId="2653BD44" w:rsidR="00333876" w:rsidRDefault="00333876" w:rsidP="00FB7C5F">
            <w:pPr>
              <w:pStyle w:val="TableText"/>
              <w:spacing w:line="276" w:lineRule="auto"/>
              <w:rPr>
                <w:rFonts w:ascii="Century Gothic" w:hAnsi="Century Gothic" w:cstheme="minorBidi"/>
              </w:rPr>
            </w:pPr>
            <w:r>
              <w:rPr>
                <w:rFonts w:ascii="Century Gothic" w:hAnsi="Century Gothic" w:cstheme="minorBidi"/>
              </w:rPr>
              <w:t>OI-005</w:t>
            </w:r>
          </w:p>
        </w:tc>
        <w:tc>
          <w:tcPr>
            <w:tcW w:w="519" w:type="pct"/>
            <w:shd w:val="clear" w:color="auto" w:fill="auto"/>
          </w:tcPr>
          <w:p w14:paraId="55498764" w14:textId="77777777" w:rsidR="00333876" w:rsidRDefault="00333876" w:rsidP="00FB7C5F">
            <w:pPr>
              <w:pStyle w:val="TableText"/>
              <w:spacing w:line="276" w:lineRule="auto"/>
              <w:rPr>
                <w:rFonts w:ascii="Century Gothic" w:hAnsi="Century Gothic" w:cstheme="minorBidi"/>
              </w:rPr>
            </w:pPr>
          </w:p>
        </w:tc>
        <w:tc>
          <w:tcPr>
            <w:tcW w:w="1879" w:type="pct"/>
            <w:shd w:val="clear" w:color="auto" w:fill="auto"/>
          </w:tcPr>
          <w:p w14:paraId="00DBF94C" w14:textId="7C5253F4" w:rsidR="00333876" w:rsidRDefault="00333876" w:rsidP="00FB7C5F">
            <w:pPr>
              <w:pStyle w:val="TableText"/>
              <w:spacing w:line="276" w:lineRule="auto"/>
              <w:rPr>
                <w:rFonts w:ascii="Century Gothic" w:hAnsi="Century Gothic" w:cstheme="minorBidi"/>
              </w:rPr>
            </w:pPr>
            <w:r>
              <w:rPr>
                <w:rFonts w:ascii="Century Gothic" w:hAnsi="Century Gothic" w:cstheme="minorBidi"/>
              </w:rPr>
              <w:t xml:space="preserve">List of </w:t>
            </w:r>
            <w:r w:rsidR="00A60E81">
              <w:rPr>
                <w:rFonts w:ascii="Century Gothic" w:hAnsi="Century Gothic" w:cstheme="minorBidi"/>
              </w:rPr>
              <w:t>Financial Report to be updated</w:t>
            </w:r>
          </w:p>
        </w:tc>
        <w:tc>
          <w:tcPr>
            <w:tcW w:w="609" w:type="pct"/>
            <w:shd w:val="clear" w:color="auto" w:fill="auto"/>
          </w:tcPr>
          <w:p w14:paraId="11F796A7" w14:textId="691364C6" w:rsidR="00333876" w:rsidRDefault="00A60E81" w:rsidP="00FB7C5F">
            <w:pPr>
              <w:pStyle w:val="TableText"/>
              <w:spacing w:line="276" w:lineRule="auto"/>
              <w:rPr>
                <w:rFonts w:ascii="Century Gothic" w:hAnsi="Century Gothic" w:cstheme="minorBidi"/>
              </w:rPr>
            </w:pPr>
            <w:r>
              <w:rPr>
                <w:rFonts w:ascii="Century Gothic" w:hAnsi="Century Gothic" w:cstheme="minorBidi"/>
              </w:rPr>
              <w:t>PLDT</w:t>
            </w:r>
          </w:p>
        </w:tc>
        <w:tc>
          <w:tcPr>
            <w:tcW w:w="518" w:type="pct"/>
            <w:shd w:val="clear" w:color="auto" w:fill="auto"/>
          </w:tcPr>
          <w:p w14:paraId="625B476E" w14:textId="6A6A8B12" w:rsidR="00333876" w:rsidRDefault="00A60E81" w:rsidP="00FB7C5F">
            <w:pPr>
              <w:pStyle w:val="TableText"/>
              <w:spacing w:line="276" w:lineRule="auto"/>
              <w:rPr>
                <w:rFonts w:ascii="Century Gothic" w:hAnsi="Century Gothic" w:cstheme="minorBidi"/>
              </w:rPr>
            </w:pPr>
            <w:r>
              <w:rPr>
                <w:rFonts w:ascii="Century Gothic" w:hAnsi="Century Gothic" w:cstheme="minorBidi"/>
              </w:rPr>
              <w:t>Pending</w:t>
            </w:r>
          </w:p>
        </w:tc>
        <w:tc>
          <w:tcPr>
            <w:tcW w:w="1054" w:type="pct"/>
            <w:shd w:val="clear" w:color="auto" w:fill="auto"/>
          </w:tcPr>
          <w:p w14:paraId="62D0263B" w14:textId="77777777" w:rsidR="00333876" w:rsidRPr="003176AA" w:rsidRDefault="00333876" w:rsidP="00FB7C5F">
            <w:pPr>
              <w:pStyle w:val="TableText"/>
              <w:spacing w:line="276" w:lineRule="auto"/>
              <w:rPr>
                <w:rFonts w:ascii="Century Gothic" w:hAnsi="Century Gothic" w:cstheme="minorBidi"/>
              </w:rPr>
            </w:pPr>
          </w:p>
        </w:tc>
      </w:tr>
    </w:tbl>
    <w:p w14:paraId="621F548A" w14:textId="2ACD8940" w:rsidR="00696794" w:rsidRPr="00A2322C" w:rsidRDefault="00696794" w:rsidP="00696794">
      <w:pPr>
        <w:pStyle w:val="BodyText"/>
        <w:ind w:left="0"/>
        <w:rPr>
          <w:rFonts w:asciiTheme="minorBidi" w:hAnsiTheme="minorBidi" w:cstheme="minorBidi"/>
        </w:rPr>
        <w:sectPr w:rsidR="00696794" w:rsidRPr="00A2322C" w:rsidSect="001A4C9C">
          <w:headerReference w:type="even" r:id="rId45"/>
          <w:headerReference w:type="default" r:id="rId46"/>
          <w:footerReference w:type="even" r:id="rId47"/>
          <w:footerReference w:type="default" r:id="rId48"/>
          <w:headerReference w:type="first" r:id="rId49"/>
          <w:footerReference w:type="first" r:id="rId50"/>
          <w:pgSz w:w="12240" w:h="15840" w:code="1"/>
          <w:pgMar w:top="1440" w:right="1440" w:bottom="1440" w:left="1440" w:header="1008" w:footer="494" w:gutter="0"/>
          <w:pgBorders w:offsetFrom="page">
            <w:bottom w:val="dashSmallGap" w:sz="4" w:space="24" w:color="FFFFFF"/>
          </w:pgBorders>
          <w:cols w:space="708"/>
          <w:titlePg/>
          <w:docGrid w:linePitch="360"/>
        </w:sectPr>
      </w:pPr>
    </w:p>
    <w:bookmarkEnd w:id="9"/>
    <w:bookmarkEnd w:id="10"/>
    <w:bookmarkEnd w:id="11"/>
    <w:p w14:paraId="66FB2119" w14:textId="77777777" w:rsidR="00652EA0" w:rsidRPr="00A2322C" w:rsidRDefault="00652EA0">
      <w:pPr>
        <w:rPr>
          <w:rFonts w:asciiTheme="minorBidi" w:hAnsiTheme="minorBidi" w:cstheme="minorBidi"/>
          <w:sz w:val="22"/>
          <w:szCs w:val="22"/>
        </w:rPr>
      </w:pPr>
    </w:p>
    <w:p w14:paraId="4B31BCA9" w14:textId="77777777" w:rsidR="006C449B" w:rsidRPr="00A2322C" w:rsidRDefault="006C449B" w:rsidP="005425B5">
      <w:pPr>
        <w:pStyle w:val="ReleaseNotesTitle"/>
        <w:outlineLvl w:val="0"/>
        <w:rPr>
          <w:rFonts w:asciiTheme="minorBidi" w:hAnsiTheme="minorBidi" w:cstheme="minorBidi"/>
          <w:sz w:val="22"/>
          <w:szCs w:val="22"/>
        </w:rPr>
      </w:pPr>
      <w:r w:rsidRPr="00A2322C">
        <w:rPr>
          <w:rFonts w:asciiTheme="minorBidi" w:hAnsiTheme="minorBidi" w:cstheme="minorBidi"/>
          <w:sz w:val="22"/>
          <w:szCs w:val="22"/>
        </w:rPr>
        <w:t>Document Release Information</w:t>
      </w:r>
    </w:p>
    <w:p w14:paraId="4E1F6D8B" w14:textId="77777777" w:rsidR="003A3201" w:rsidRPr="00A2322C" w:rsidRDefault="003A3201" w:rsidP="008116A9">
      <w:pPr>
        <w:pStyle w:val="BodyText"/>
        <w:ind w:left="0"/>
        <w:rPr>
          <w:rFonts w:asciiTheme="minorBidi" w:hAnsiTheme="minorBidi" w:cstheme="minorBidi"/>
        </w:rPr>
      </w:pPr>
      <w:r w:rsidRPr="00A2322C">
        <w:rPr>
          <w:rStyle w:val="Command"/>
          <w:rFonts w:asciiTheme="minorBidi" w:hAnsiTheme="minorBidi" w:cstheme="minorBidi"/>
        </w:rPr>
        <w:t>Every change made to the document following the initial delivery MUST be shown in detail in this table</w:t>
      </w:r>
    </w:p>
    <w:tbl>
      <w:tblPr>
        <w:tblW w:w="5005" w:type="pct"/>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639"/>
        <w:gridCol w:w="1624"/>
        <w:gridCol w:w="1408"/>
        <w:gridCol w:w="699"/>
        <w:gridCol w:w="1012"/>
        <w:gridCol w:w="1144"/>
        <w:gridCol w:w="699"/>
        <w:gridCol w:w="1312"/>
        <w:gridCol w:w="813"/>
      </w:tblGrid>
      <w:tr w:rsidR="00A629B3" w:rsidRPr="00A2322C" w14:paraId="44396F3B" w14:textId="77777777" w:rsidTr="005C0A2F">
        <w:trPr>
          <w:cantSplit/>
          <w:tblHeader/>
        </w:trPr>
        <w:tc>
          <w:tcPr>
            <w:tcW w:w="306" w:type="pct"/>
            <w:shd w:val="clear" w:color="auto" w:fill="EEECE1"/>
            <w:tcMar>
              <w:top w:w="0" w:type="dxa"/>
              <w:left w:w="115" w:type="dxa"/>
              <w:bottom w:w="0" w:type="dxa"/>
              <w:right w:w="115" w:type="dxa"/>
            </w:tcMar>
            <w:vAlign w:val="center"/>
            <w:hideMark/>
          </w:tcPr>
          <w:p w14:paraId="26BA58A5"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SW Ver.</w:t>
            </w:r>
          </w:p>
        </w:tc>
        <w:tc>
          <w:tcPr>
            <w:tcW w:w="744" w:type="pct"/>
            <w:shd w:val="clear" w:color="auto" w:fill="EEECE1"/>
            <w:tcMar>
              <w:top w:w="0" w:type="dxa"/>
              <w:left w:w="115" w:type="dxa"/>
              <w:bottom w:w="0" w:type="dxa"/>
              <w:right w:w="115" w:type="dxa"/>
            </w:tcMar>
            <w:vAlign w:val="center"/>
            <w:hideMark/>
          </w:tcPr>
          <w:p w14:paraId="55E7820A"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Editor/Author</w:t>
            </w:r>
          </w:p>
        </w:tc>
        <w:tc>
          <w:tcPr>
            <w:tcW w:w="845" w:type="pct"/>
            <w:shd w:val="clear" w:color="auto" w:fill="EEECE1"/>
            <w:tcMar>
              <w:top w:w="0" w:type="dxa"/>
              <w:left w:w="115" w:type="dxa"/>
              <w:bottom w:w="0" w:type="dxa"/>
              <w:right w:w="115" w:type="dxa"/>
            </w:tcMar>
            <w:vAlign w:val="center"/>
            <w:hideMark/>
          </w:tcPr>
          <w:p w14:paraId="2D749A24"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Application</w:t>
            </w:r>
          </w:p>
        </w:tc>
        <w:tc>
          <w:tcPr>
            <w:tcW w:w="358" w:type="pct"/>
            <w:shd w:val="clear" w:color="auto" w:fill="EEECE1"/>
            <w:tcMar>
              <w:top w:w="0" w:type="dxa"/>
              <w:left w:w="115" w:type="dxa"/>
              <w:bottom w:w="0" w:type="dxa"/>
              <w:right w:w="115" w:type="dxa"/>
            </w:tcMar>
            <w:vAlign w:val="center"/>
            <w:hideMark/>
          </w:tcPr>
          <w:p w14:paraId="6D4A2F1E" w14:textId="77777777" w:rsidR="00A629B3" w:rsidRPr="00A2322C" w:rsidRDefault="00A629B3" w:rsidP="00D92554">
            <w:pPr>
              <w:pStyle w:val="HeaderTable"/>
              <w:jc w:val="both"/>
              <w:rPr>
                <w:rFonts w:asciiTheme="minorBidi" w:eastAsiaTheme="minorHAnsi" w:hAnsiTheme="minorBidi" w:cstheme="minorBidi"/>
                <w:sz w:val="22"/>
                <w:szCs w:val="22"/>
              </w:rPr>
            </w:pPr>
            <w:r w:rsidRPr="00A2322C">
              <w:rPr>
                <w:rFonts w:asciiTheme="minorBidi" w:hAnsiTheme="minorBidi" w:cstheme="minorBidi"/>
                <w:sz w:val="22"/>
                <w:szCs w:val="22"/>
              </w:rPr>
              <w:t>Edit Date</w:t>
            </w:r>
          </w:p>
          <w:p w14:paraId="51FE7C25"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EEECE1"/>
            <w:tcMar>
              <w:top w:w="0" w:type="dxa"/>
              <w:left w:w="115" w:type="dxa"/>
              <w:bottom w:w="0" w:type="dxa"/>
              <w:right w:w="115" w:type="dxa"/>
            </w:tcMar>
            <w:vAlign w:val="center"/>
            <w:hideMark/>
          </w:tcPr>
          <w:p w14:paraId="2AED8729"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Section</w:t>
            </w:r>
          </w:p>
        </w:tc>
        <w:tc>
          <w:tcPr>
            <w:tcW w:w="905" w:type="pct"/>
            <w:shd w:val="clear" w:color="auto" w:fill="EEECE1"/>
            <w:tcMar>
              <w:top w:w="0" w:type="dxa"/>
              <w:left w:w="115" w:type="dxa"/>
              <w:bottom w:w="0" w:type="dxa"/>
              <w:right w:w="115" w:type="dxa"/>
            </w:tcMar>
            <w:vAlign w:val="center"/>
            <w:hideMark/>
          </w:tcPr>
          <w:p w14:paraId="75670310"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Changes</w:t>
            </w:r>
          </w:p>
        </w:tc>
        <w:tc>
          <w:tcPr>
            <w:tcW w:w="332" w:type="pct"/>
            <w:shd w:val="clear" w:color="auto" w:fill="EEECE1"/>
            <w:tcMar>
              <w:top w:w="0" w:type="dxa"/>
              <w:left w:w="115" w:type="dxa"/>
              <w:bottom w:w="0" w:type="dxa"/>
              <w:right w:w="115" w:type="dxa"/>
            </w:tcMar>
            <w:vAlign w:val="center"/>
            <w:hideMark/>
          </w:tcPr>
          <w:p w14:paraId="0BED6E7B"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Sent to site</w:t>
            </w:r>
          </w:p>
        </w:tc>
        <w:tc>
          <w:tcPr>
            <w:tcW w:w="604" w:type="pct"/>
            <w:shd w:val="clear" w:color="auto" w:fill="EEECE1"/>
            <w:tcMar>
              <w:top w:w="0" w:type="dxa"/>
              <w:left w:w="115" w:type="dxa"/>
              <w:bottom w:w="0" w:type="dxa"/>
              <w:right w:w="115" w:type="dxa"/>
            </w:tcMar>
            <w:vAlign w:val="center"/>
            <w:hideMark/>
          </w:tcPr>
          <w:p w14:paraId="2EB42D4A"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Approving Manager</w:t>
            </w:r>
          </w:p>
        </w:tc>
        <w:tc>
          <w:tcPr>
            <w:tcW w:w="367" w:type="pct"/>
            <w:shd w:val="clear" w:color="auto" w:fill="EEECE1"/>
          </w:tcPr>
          <w:p w14:paraId="513A4A19" w14:textId="77777777" w:rsidR="00A629B3" w:rsidRPr="00A2322C" w:rsidRDefault="00A629B3" w:rsidP="00D92554">
            <w:pPr>
              <w:pStyle w:val="HeaderTable"/>
              <w:jc w:val="both"/>
              <w:rPr>
                <w:rFonts w:asciiTheme="minorBidi" w:hAnsiTheme="minorBidi" w:cstheme="minorBidi"/>
                <w:sz w:val="22"/>
                <w:szCs w:val="22"/>
              </w:rPr>
            </w:pPr>
            <w:r w:rsidRPr="00A2322C">
              <w:rPr>
                <w:rFonts w:asciiTheme="minorBidi" w:hAnsiTheme="minorBidi" w:cstheme="minorBidi"/>
                <w:sz w:val="22"/>
                <w:szCs w:val="22"/>
              </w:rPr>
              <w:t>Version</w:t>
            </w:r>
          </w:p>
        </w:tc>
      </w:tr>
      <w:tr w:rsidR="00A629B3" w:rsidRPr="00A2322C" w14:paraId="6B672978" w14:textId="77777777" w:rsidTr="005C0A2F">
        <w:trPr>
          <w:cantSplit/>
          <w:tblHeader/>
        </w:trPr>
        <w:tc>
          <w:tcPr>
            <w:tcW w:w="306" w:type="pct"/>
            <w:shd w:val="clear" w:color="auto" w:fill="auto"/>
            <w:tcMar>
              <w:top w:w="0" w:type="dxa"/>
              <w:left w:w="115" w:type="dxa"/>
              <w:bottom w:w="0" w:type="dxa"/>
              <w:right w:w="115" w:type="dxa"/>
            </w:tcMar>
            <w:vAlign w:val="center"/>
          </w:tcPr>
          <w:p w14:paraId="6A6D1594" w14:textId="549C4402" w:rsidR="00A629B3" w:rsidRPr="00A2322C" w:rsidRDefault="00D8016E" w:rsidP="00BD72A1">
            <w:pPr>
              <w:pStyle w:val="HeaderTable"/>
              <w:jc w:val="both"/>
              <w:rPr>
                <w:rFonts w:asciiTheme="minorBidi" w:hAnsiTheme="minorBidi" w:cstheme="minorBidi"/>
                <w:b w:val="0"/>
                <w:sz w:val="22"/>
                <w:szCs w:val="22"/>
              </w:rPr>
            </w:pPr>
            <w:r w:rsidRPr="00A2322C">
              <w:rPr>
                <w:rFonts w:asciiTheme="minorBidi" w:hAnsiTheme="minorBidi" w:cstheme="minorBidi"/>
                <w:b w:val="0"/>
                <w:sz w:val="22"/>
                <w:szCs w:val="22"/>
              </w:rPr>
              <w:t>1</w:t>
            </w:r>
          </w:p>
        </w:tc>
        <w:tc>
          <w:tcPr>
            <w:tcW w:w="744" w:type="pct"/>
            <w:shd w:val="clear" w:color="auto" w:fill="auto"/>
            <w:tcMar>
              <w:top w:w="0" w:type="dxa"/>
              <w:left w:w="115" w:type="dxa"/>
              <w:bottom w:w="0" w:type="dxa"/>
              <w:right w:w="115" w:type="dxa"/>
            </w:tcMar>
            <w:vAlign w:val="center"/>
          </w:tcPr>
          <w:p w14:paraId="75E1C539" w14:textId="1B93AC09" w:rsidR="00A629B3" w:rsidRPr="00A2322C" w:rsidRDefault="00D8016E" w:rsidP="00D92554">
            <w:pPr>
              <w:pStyle w:val="HeaderTable"/>
              <w:jc w:val="both"/>
              <w:rPr>
                <w:rFonts w:asciiTheme="minorBidi" w:hAnsiTheme="minorBidi" w:cstheme="minorBidi"/>
                <w:b w:val="0"/>
                <w:sz w:val="22"/>
                <w:szCs w:val="22"/>
              </w:rPr>
            </w:pPr>
            <w:r w:rsidRPr="00A2322C">
              <w:rPr>
                <w:rFonts w:asciiTheme="minorBidi" w:hAnsiTheme="minorBidi" w:cstheme="minorBidi"/>
                <w:b w:val="0"/>
                <w:sz w:val="22"/>
                <w:szCs w:val="22"/>
              </w:rPr>
              <w:t>Lourdes Dela Cruz</w:t>
            </w:r>
          </w:p>
        </w:tc>
        <w:tc>
          <w:tcPr>
            <w:tcW w:w="845" w:type="pct"/>
            <w:shd w:val="clear" w:color="auto" w:fill="auto"/>
            <w:tcMar>
              <w:top w:w="0" w:type="dxa"/>
              <w:left w:w="115" w:type="dxa"/>
              <w:bottom w:w="0" w:type="dxa"/>
              <w:right w:w="115" w:type="dxa"/>
            </w:tcMar>
            <w:vAlign w:val="center"/>
          </w:tcPr>
          <w:p w14:paraId="71582293" w14:textId="77777777" w:rsidR="00A629B3" w:rsidRPr="00A2322C" w:rsidRDefault="00A629B3" w:rsidP="005C0A2F">
            <w:pPr>
              <w:pStyle w:val="HeaderTable"/>
              <w:jc w:val="both"/>
              <w:rPr>
                <w:rFonts w:asciiTheme="minorBidi" w:hAnsiTheme="minorBidi" w:cstheme="minorBidi"/>
                <w:b w:val="0"/>
                <w:sz w:val="22"/>
                <w:szCs w:val="22"/>
              </w:rPr>
            </w:pPr>
          </w:p>
        </w:tc>
        <w:tc>
          <w:tcPr>
            <w:tcW w:w="358" w:type="pct"/>
            <w:shd w:val="clear" w:color="auto" w:fill="auto"/>
            <w:tcMar>
              <w:top w:w="0" w:type="dxa"/>
              <w:left w:w="115" w:type="dxa"/>
              <w:bottom w:w="0" w:type="dxa"/>
              <w:right w:w="115" w:type="dxa"/>
            </w:tcMar>
            <w:vAlign w:val="center"/>
          </w:tcPr>
          <w:p w14:paraId="5D335FCE" w14:textId="77777777" w:rsidR="00A629B3" w:rsidRPr="00A2322C" w:rsidRDefault="00A629B3" w:rsidP="006631EA">
            <w:pPr>
              <w:pStyle w:val="HeaderTable"/>
              <w:jc w:val="both"/>
              <w:rPr>
                <w:rFonts w:asciiTheme="minorBidi" w:hAnsiTheme="minorBidi" w:cstheme="minorBidi"/>
                <w:b w:val="0"/>
                <w:sz w:val="22"/>
                <w:szCs w:val="22"/>
              </w:rPr>
            </w:pPr>
          </w:p>
        </w:tc>
        <w:tc>
          <w:tcPr>
            <w:tcW w:w="539" w:type="pct"/>
            <w:shd w:val="clear" w:color="auto" w:fill="auto"/>
            <w:tcMar>
              <w:top w:w="0" w:type="dxa"/>
              <w:left w:w="115" w:type="dxa"/>
              <w:bottom w:w="0" w:type="dxa"/>
              <w:right w:w="115" w:type="dxa"/>
            </w:tcMar>
            <w:vAlign w:val="center"/>
          </w:tcPr>
          <w:p w14:paraId="16EF4C29" w14:textId="77777777" w:rsidR="002975F0" w:rsidRPr="00A2322C" w:rsidRDefault="002975F0" w:rsidP="00D92554">
            <w:pPr>
              <w:pStyle w:val="HeaderTable"/>
              <w:jc w:val="both"/>
              <w:rPr>
                <w:rFonts w:asciiTheme="minorBidi" w:hAnsiTheme="minorBidi" w:cstheme="minorBidi"/>
                <w:b w:val="0"/>
                <w:sz w:val="22"/>
                <w:szCs w:val="22"/>
              </w:rPr>
            </w:pPr>
          </w:p>
        </w:tc>
        <w:tc>
          <w:tcPr>
            <w:tcW w:w="905" w:type="pct"/>
            <w:shd w:val="clear" w:color="auto" w:fill="auto"/>
            <w:tcMar>
              <w:top w:w="0" w:type="dxa"/>
              <w:left w:w="115" w:type="dxa"/>
              <w:bottom w:w="0" w:type="dxa"/>
              <w:right w:w="115" w:type="dxa"/>
            </w:tcMar>
            <w:vAlign w:val="center"/>
          </w:tcPr>
          <w:p w14:paraId="75499111" w14:textId="42E68CD3" w:rsidR="00A629B3" w:rsidRPr="00A2322C" w:rsidRDefault="00D8016E" w:rsidP="005C0A2F">
            <w:pPr>
              <w:pStyle w:val="HeaderTable"/>
              <w:jc w:val="both"/>
              <w:rPr>
                <w:rFonts w:asciiTheme="minorBidi" w:hAnsiTheme="minorBidi" w:cstheme="minorBidi"/>
                <w:b w:val="0"/>
                <w:sz w:val="22"/>
                <w:szCs w:val="22"/>
              </w:rPr>
            </w:pPr>
            <w:r w:rsidRPr="00A2322C">
              <w:rPr>
                <w:rFonts w:asciiTheme="minorBidi" w:hAnsiTheme="minorBidi" w:cstheme="minorBidi"/>
                <w:b w:val="0"/>
                <w:sz w:val="22"/>
                <w:szCs w:val="22"/>
              </w:rPr>
              <w:t>Initial Release</w:t>
            </w:r>
          </w:p>
        </w:tc>
        <w:tc>
          <w:tcPr>
            <w:tcW w:w="332" w:type="pct"/>
            <w:shd w:val="clear" w:color="auto" w:fill="auto"/>
            <w:tcMar>
              <w:top w:w="0" w:type="dxa"/>
              <w:left w:w="115" w:type="dxa"/>
              <w:bottom w:w="0" w:type="dxa"/>
              <w:right w:w="115" w:type="dxa"/>
            </w:tcMar>
            <w:vAlign w:val="center"/>
          </w:tcPr>
          <w:p w14:paraId="224F20A7" w14:textId="77777777" w:rsidR="00A629B3" w:rsidRPr="00A2322C" w:rsidRDefault="00A629B3" w:rsidP="00D92554">
            <w:pPr>
              <w:pStyle w:val="HeaderTable"/>
              <w:jc w:val="both"/>
              <w:rPr>
                <w:rFonts w:asciiTheme="minorBidi" w:hAnsiTheme="minorBidi" w:cstheme="minorBidi"/>
                <w:b w:val="0"/>
                <w:sz w:val="22"/>
                <w:szCs w:val="22"/>
              </w:rPr>
            </w:pPr>
          </w:p>
        </w:tc>
        <w:tc>
          <w:tcPr>
            <w:tcW w:w="604" w:type="pct"/>
            <w:shd w:val="clear" w:color="auto" w:fill="auto"/>
            <w:tcMar>
              <w:top w:w="0" w:type="dxa"/>
              <w:left w:w="115" w:type="dxa"/>
              <w:bottom w:w="0" w:type="dxa"/>
              <w:right w:w="115" w:type="dxa"/>
            </w:tcMar>
            <w:vAlign w:val="center"/>
          </w:tcPr>
          <w:p w14:paraId="50A47AA9" w14:textId="77777777" w:rsidR="00A629B3" w:rsidRPr="00A2322C" w:rsidRDefault="00A629B3" w:rsidP="00D92554">
            <w:pPr>
              <w:pStyle w:val="HeaderTable"/>
              <w:jc w:val="both"/>
              <w:rPr>
                <w:rFonts w:asciiTheme="minorBidi" w:hAnsiTheme="minorBidi" w:cstheme="minorBidi"/>
                <w:b w:val="0"/>
                <w:sz w:val="22"/>
                <w:szCs w:val="22"/>
              </w:rPr>
            </w:pPr>
          </w:p>
        </w:tc>
        <w:tc>
          <w:tcPr>
            <w:tcW w:w="367" w:type="pct"/>
            <w:vAlign w:val="center"/>
          </w:tcPr>
          <w:p w14:paraId="510296FC" w14:textId="77777777" w:rsidR="00A629B3" w:rsidRPr="00A2322C" w:rsidRDefault="00A629B3" w:rsidP="004920D8">
            <w:pPr>
              <w:pStyle w:val="HeaderTable"/>
              <w:jc w:val="center"/>
              <w:rPr>
                <w:rFonts w:asciiTheme="minorBidi" w:hAnsiTheme="minorBidi" w:cstheme="minorBidi"/>
                <w:b w:val="0"/>
                <w:sz w:val="22"/>
                <w:szCs w:val="22"/>
              </w:rPr>
            </w:pPr>
          </w:p>
        </w:tc>
      </w:tr>
      <w:tr w:rsidR="00A629B3" w:rsidRPr="00A2322C" w14:paraId="1E8BF8B3" w14:textId="77777777" w:rsidTr="005C0A2F">
        <w:trPr>
          <w:cantSplit/>
          <w:tblHeader/>
        </w:trPr>
        <w:tc>
          <w:tcPr>
            <w:tcW w:w="306" w:type="pct"/>
            <w:shd w:val="clear" w:color="auto" w:fill="auto"/>
            <w:tcMar>
              <w:top w:w="0" w:type="dxa"/>
              <w:left w:w="115" w:type="dxa"/>
              <w:bottom w:w="0" w:type="dxa"/>
              <w:right w:w="115" w:type="dxa"/>
            </w:tcMar>
            <w:vAlign w:val="center"/>
          </w:tcPr>
          <w:p w14:paraId="6FAEDE52" w14:textId="77777777" w:rsidR="00A629B3" w:rsidRPr="00A2322C" w:rsidRDefault="00A629B3" w:rsidP="00D92554">
            <w:pPr>
              <w:pStyle w:val="HeaderTable"/>
              <w:jc w:val="both"/>
              <w:rPr>
                <w:rFonts w:asciiTheme="minorBidi" w:hAnsiTheme="minorBidi" w:cstheme="minorBidi"/>
                <w:b w:val="0"/>
                <w:sz w:val="22"/>
                <w:szCs w:val="22"/>
              </w:rPr>
            </w:pPr>
          </w:p>
        </w:tc>
        <w:tc>
          <w:tcPr>
            <w:tcW w:w="744" w:type="pct"/>
            <w:shd w:val="clear" w:color="auto" w:fill="auto"/>
            <w:tcMar>
              <w:top w:w="0" w:type="dxa"/>
              <w:left w:w="115" w:type="dxa"/>
              <w:bottom w:w="0" w:type="dxa"/>
              <w:right w:w="115" w:type="dxa"/>
            </w:tcMar>
            <w:vAlign w:val="center"/>
          </w:tcPr>
          <w:p w14:paraId="2293E833" w14:textId="77777777" w:rsidR="00A629B3" w:rsidRPr="00A2322C" w:rsidRDefault="00A629B3" w:rsidP="00D92554">
            <w:pPr>
              <w:pStyle w:val="HeaderTable"/>
              <w:jc w:val="both"/>
              <w:rPr>
                <w:rFonts w:asciiTheme="minorBidi" w:hAnsiTheme="minorBidi" w:cstheme="minorBidi"/>
                <w:b w:val="0"/>
                <w:sz w:val="22"/>
                <w:szCs w:val="22"/>
              </w:rPr>
            </w:pPr>
          </w:p>
        </w:tc>
        <w:tc>
          <w:tcPr>
            <w:tcW w:w="845" w:type="pct"/>
            <w:shd w:val="clear" w:color="auto" w:fill="auto"/>
            <w:tcMar>
              <w:top w:w="0" w:type="dxa"/>
              <w:left w:w="115" w:type="dxa"/>
              <w:bottom w:w="0" w:type="dxa"/>
              <w:right w:w="115" w:type="dxa"/>
            </w:tcMar>
            <w:vAlign w:val="center"/>
          </w:tcPr>
          <w:p w14:paraId="1F3FC279" w14:textId="77777777" w:rsidR="00A629B3" w:rsidRPr="00A2322C" w:rsidRDefault="00A629B3" w:rsidP="00D92554">
            <w:pPr>
              <w:pStyle w:val="HeaderTable"/>
              <w:jc w:val="both"/>
              <w:rPr>
                <w:rFonts w:asciiTheme="minorBidi" w:hAnsiTheme="minorBidi" w:cstheme="minorBidi"/>
                <w:b w:val="0"/>
                <w:sz w:val="22"/>
                <w:szCs w:val="22"/>
              </w:rPr>
            </w:pPr>
          </w:p>
        </w:tc>
        <w:tc>
          <w:tcPr>
            <w:tcW w:w="358" w:type="pct"/>
            <w:shd w:val="clear" w:color="auto" w:fill="auto"/>
            <w:tcMar>
              <w:top w:w="0" w:type="dxa"/>
              <w:left w:w="115" w:type="dxa"/>
              <w:bottom w:w="0" w:type="dxa"/>
              <w:right w:w="115" w:type="dxa"/>
            </w:tcMar>
            <w:vAlign w:val="center"/>
          </w:tcPr>
          <w:p w14:paraId="6C145C8B" w14:textId="77777777" w:rsidR="00A629B3" w:rsidRPr="00A2322C" w:rsidRDefault="00A629B3" w:rsidP="00D92554">
            <w:pPr>
              <w:pStyle w:val="HeaderTable"/>
              <w:jc w:val="both"/>
              <w:rPr>
                <w:rFonts w:asciiTheme="minorBidi" w:hAnsiTheme="minorBidi" w:cstheme="minorBidi"/>
                <w:b w:val="0"/>
                <w:sz w:val="22"/>
                <w:szCs w:val="22"/>
              </w:rPr>
            </w:pPr>
          </w:p>
        </w:tc>
        <w:tc>
          <w:tcPr>
            <w:tcW w:w="539" w:type="pct"/>
            <w:shd w:val="clear" w:color="auto" w:fill="auto"/>
            <w:tcMar>
              <w:top w:w="0" w:type="dxa"/>
              <w:left w:w="115" w:type="dxa"/>
              <w:bottom w:w="0" w:type="dxa"/>
              <w:right w:w="115" w:type="dxa"/>
            </w:tcMar>
            <w:vAlign w:val="center"/>
          </w:tcPr>
          <w:p w14:paraId="642F305D" w14:textId="77777777" w:rsidR="00A629B3" w:rsidRPr="00A2322C" w:rsidRDefault="00A629B3" w:rsidP="00D92554">
            <w:pPr>
              <w:pStyle w:val="HeaderTable"/>
              <w:jc w:val="both"/>
              <w:rPr>
                <w:rFonts w:asciiTheme="minorBidi" w:hAnsiTheme="minorBidi" w:cstheme="minorBidi"/>
                <w:b w:val="0"/>
                <w:sz w:val="22"/>
                <w:szCs w:val="22"/>
              </w:rPr>
            </w:pPr>
          </w:p>
        </w:tc>
        <w:tc>
          <w:tcPr>
            <w:tcW w:w="905" w:type="pct"/>
            <w:shd w:val="clear" w:color="auto" w:fill="auto"/>
            <w:tcMar>
              <w:top w:w="0" w:type="dxa"/>
              <w:left w:w="115" w:type="dxa"/>
              <w:bottom w:w="0" w:type="dxa"/>
              <w:right w:w="115" w:type="dxa"/>
            </w:tcMar>
            <w:vAlign w:val="center"/>
          </w:tcPr>
          <w:p w14:paraId="015F40F9" w14:textId="77777777" w:rsidR="00A629B3" w:rsidRPr="00A2322C" w:rsidRDefault="00A629B3" w:rsidP="00D92554">
            <w:pPr>
              <w:pStyle w:val="HeaderTable"/>
              <w:jc w:val="both"/>
              <w:rPr>
                <w:rFonts w:asciiTheme="minorBidi" w:hAnsiTheme="minorBidi" w:cstheme="minorBidi"/>
                <w:b w:val="0"/>
                <w:sz w:val="22"/>
                <w:szCs w:val="22"/>
              </w:rPr>
            </w:pPr>
          </w:p>
        </w:tc>
        <w:tc>
          <w:tcPr>
            <w:tcW w:w="332" w:type="pct"/>
            <w:shd w:val="clear" w:color="auto" w:fill="auto"/>
            <w:tcMar>
              <w:top w:w="0" w:type="dxa"/>
              <w:left w:w="115" w:type="dxa"/>
              <w:bottom w:w="0" w:type="dxa"/>
              <w:right w:w="115" w:type="dxa"/>
            </w:tcMar>
            <w:vAlign w:val="center"/>
          </w:tcPr>
          <w:p w14:paraId="3E4C3420" w14:textId="77777777" w:rsidR="00A629B3" w:rsidRPr="00A2322C" w:rsidRDefault="00A629B3" w:rsidP="00D92554">
            <w:pPr>
              <w:pStyle w:val="HeaderTable"/>
              <w:jc w:val="both"/>
              <w:rPr>
                <w:rFonts w:asciiTheme="minorBidi" w:hAnsiTheme="minorBidi" w:cstheme="minorBidi"/>
                <w:b w:val="0"/>
                <w:sz w:val="22"/>
                <w:szCs w:val="22"/>
              </w:rPr>
            </w:pPr>
          </w:p>
        </w:tc>
        <w:tc>
          <w:tcPr>
            <w:tcW w:w="604" w:type="pct"/>
            <w:shd w:val="clear" w:color="auto" w:fill="auto"/>
            <w:tcMar>
              <w:top w:w="0" w:type="dxa"/>
              <w:left w:w="115" w:type="dxa"/>
              <w:bottom w:w="0" w:type="dxa"/>
              <w:right w:w="115" w:type="dxa"/>
            </w:tcMar>
            <w:vAlign w:val="center"/>
          </w:tcPr>
          <w:p w14:paraId="0C7874CA" w14:textId="77777777" w:rsidR="00A629B3" w:rsidRPr="00A2322C" w:rsidRDefault="00A629B3" w:rsidP="00D92554">
            <w:pPr>
              <w:pStyle w:val="HeaderTable"/>
              <w:jc w:val="both"/>
              <w:rPr>
                <w:rFonts w:asciiTheme="minorBidi" w:hAnsiTheme="minorBidi" w:cstheme="minorBidi"/>
                <w:b w:val="0"/>
                <w:sz w:val="22"/>
                <w:szCs w:val="22"/>
              </w:rPr>
            </w:pPr>
          </w:p>
        </w:tc>
        <w:tc>
          <w:tcPr>
            <w:tcW w:w="367" w:type="pct"/>
          </w:tcPr>
          <w:p w14:paraId="04251B10" w14:textId="77777777" w:rsidR="00A629B3" w:rsidRPr="00A2322C" w:rsidRDefault="00A629B3" w:rsidP="00D92554">
            <w:pPr>
              <w:pStyle w:val="HeaderTable"/>
              <w:jc w:val="both"/>
              <w:rPr>
                <w:rFonts w:asciiTheme="minorBidi" w:hAnsiTheme="minorBidi" w:cstheme="minorBidi"/>
                <w:b w:val="0"/>
                <w:sz w:val="22"/>
                <w:szCs w:val="22"/>
              </w:rPr>
            </w:pPr>
          </w:p>
        </w:tc>
      </w:tr>
      <w:tr w:rsidR="00A629B3" w:rsidRPr="00A2322C" w14:paraId="23C619C1" w14:textId="77777777" w:rsidTr="005C0A2F">
        <w:trPr>
          <w:cantSplit/>
          <w:tblHeader/>
        </w:trPr>
        <w:tc>
          <w:tcPr>
            <w:tcW w:w="306" w:type="pct"/>
            <w:shd w:val="clear" w:color="auto" w:fill="auto"/>
            <w:tcMar>
              <w:top w:w="0" w:type="dxa"/>
              <w:left w:w="115" w:type="dxa"/>
              <w:bottom w:w="0" w:type="dxa"/>
              <w:right w:w="115" w:type="dxa"/>
            </w:tcMar>
            <w:vAlign w:val="center"/>
          </w:tcPr>
          <w:p w14:paraId="7AD0B43B" w14:textId="77777777" w:rsidR="00A629B3" w:rsidRPr="00A2322C" w:rsidRDefault="00A629B3" w:rsidP="00D92554">
            <w:pPr>
              <w:pStyle w:val="HeaderTable"/>
              <w:jc w:val="both"/>
              <w:rPr>
                <w:rFonts w:asciiTheme="minorBidi" w:hAnsiTheme="minorBidi" w:cstheme="minorBidi"/>
                <w:sz w:val="22"/>
                <w:szCs w:val="22"/>
              </w:rPr>
            </w:pPr>
          </w:p>
        </w:tc>
        <w:tc>
          <w:tcPr>
            <w:tcW w:w="744" w:type="pct"/>
            <w:shd w:val="clear" w:color="auto" w:fill="auto"/>
            <w:tcMar>
              <w:top w:w="0" w:type="dxa"/>
              <w:left w:w="115" w:type="dxa"/>
              <w:bottom w:w="0" w:type="dxa"/>
              <w:right w:w="115" w:type="dxa"/>
            </w:tcMar>
            <w:vAlign w:val="center"/>
          </w:tcPr>
          <w:p w14:paraId="339F2708" w14:textId="77777777" w:rsidR="00A629B3" w:rsidRPr="00A2322C" w:rsidRDefault="00A629B3" w:rsidP="00D92554">
            <w:pPr>
              <w:pStyle w:val="HeaderTable"/>
              <w:jc w:val="both"/>
              <w:rPr>
                <w:rFonts w:asciiTheme="minorBidi" w:hAnsiTheme="minorBidi" w:cstheme="minorBidi"/>
                <w:sz w:val="22"/>
                <w:szCs w:val="22"/>
              </w:rPr>
            </w:pPr>
          </w:p>
        </w:tc>
        <w:tc>
          <w:tcPr>
            <w:tcW w:w="845" w:type="pct"/>
            <w:shd w:val="clear" w:color="auto" w:fill="auto"/>
            <w:tcMar>
              <w:top w:w="0" w:type="dxa"/>
              <w:left w:w="115" w:type="dxa"/>
              <w:bottom w:w="0" w:type="dxa"/>
              <w:right w:w="115" w:type="dxa"/>
            </w:tcMar>
            <w:vAlign w:val="center"/>
          </w:tcPr>
          <w:p w14:paraId="7BA93173" w14:textId="77777777" w:rsidR="00A629B3" w:rsidRPr="00A2322C" w:rsidRDefault="00A629B3" w:rsidP="00D92554">
            <w:pPr>
              <w:pStyle w:val="HeaderTable"/>
              <w:jc w:val="both"/>
              <w:rPr>
                <w:rFonts w:asciiTheme="minorBidi" w:hAnsiTheme="minorBidi" w:cstheme="minorBidi"/>
                <w:sz w:val="22"/>
                <w:szCs w:val="22"/>
              </w:rPr>
            </w:pPr>
          </w:p>
        </w:tc>
        <w:tc>
          <w:tcPr>
            <w:tcW w:w="358" w:type="pct"/>
            <w:shd w:val="clear" w:color="auto" w:fill="auto"/>
            <w:tcMar>
              <w:top w:w="0" w:type="dxa"/>
              <w:left w:w="115" w:type="dxa"/>
              <w:bottom w:w="0" w:type="dxa"/>
              <w:right w:w="115" w:type="dxa"/>
            </w:tcMar>
            <w:vAlign w:val="center"/>
          </w:tcPr>
          <w:p w14:paraId="24DAF6ED"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auto"/>
            <w:tcMar>
              <w:top w:w="0" w:type="dxa"/>
              <w:left w:w="115" w:type="dxa"/>
              <w:bottom w:w="0" w:type="dxa"/>
              <w:right w:w="115" w:type="dxa"/>
            </w:tcMar>
            <w:vAlign w:val="center"/>
          </w:tcPr>
          <w:p w14:paraId="7F3F962B" w14:textId="77777777" w:rsidR="00A629B3" w:rsidRPr="00A2322C" w:rsidRDefault="00A629B3" w:rsidP="00D92554">
            <w:pPr>
              <w:pStyle w:val="HeaderTable"/>
              <w:jc w:val="both"/>
              <w:rPr>
                <w:rFonts w:asciiTheme="minorBidi" w:hAnsiTheme="minorBidi" w:cstheme="minorBidi"/>
                <w:sz w:val="22"/>
                <w:szCs w:val="22"/>
              </w:rPr>
            </w:pPr>
          </w:p>
        </w:tc>
        <w:tc>
          <w:tcPr>
            <w:tcW w:w="905" w:type="pct"/>
            <w:shd w:val="clear" w:color="auto" w:fill="auto"/>
            <w:tcMar>
              <w:top w:w="0" w:type="dxa"/>
              <w:left w:w="115" w:type="dxa"/>
              <w:bottom w:w="0" w:type="dxa"/>
              <w:right w:w="115" w:type="dxa"/>
            </w:tcMar>
            <w:vAlign w:val="center"/>
          </w:tcPr>
          <w:p w14:paraId="4570F90A" w14:textId="77777777" w:rsidR="00A629B3" w:rsidRPr="00A2322C" w:rsidRDefault="00A629B3" w:rsidP="00D92554">
            <w:pPr>
              <w:pStyle w:val="HeaderTable"/>
              <w:jc w:val="both"/>
              <w:rPr>
                <w:rFonts w:asciiTheme="minorBidi" w:hAnsiTheme="minorBidi" w:cstheme="minorBidi"/>
                <w:sz w:val="22"/>
                <w:szCs w:val="22"/>
              </w:rPr>
            </w:pPr>
          </w:p>
        </w:tc>
        <w:tc>
          <w:tcPr>
            <w:tcW w:w="332" w:type="pct"/>
            <w:shd w:val="clear" w:color="auto" w:fill="auto"/>
            <w:tcMar>
              <w:top w:w="0" w:type="dxa"/>
              <w:left w:w="115" w:type="dxa"/>
              <w:bottom w:w="0" w:type="dxa"/>
              <w:right w:w="115" w:type="dxa"/>
            </w:tcMar>
            <w:vAlign w:val="center"/>
          </w:tcPr>
          <w:p w14:paraId="1A0ED392" w14:textId="77777777" w:rsidR="00A629B3" w:rsidRPr="00A2322C" w:rsidRDefault="00A629B3" w:rsidP="00D92554">
            <w:pPr>
              <w:pStyle w:val="HeaderTable"/>
              <w:jc w:val="both"/>
              <w:rPr>
                <w:rFonts w:asciiTheme="minorBidi" w:hAnsiTheme="minorBidi" w:cstheme="minorBidi"/>
                <w:sz w:val="22"/>
                <w:szCs w:val="22"/>
              </w:rPr>
            </w:pPr>
          </w:p>
        </w:tc>
        <w:tc>
          <w:tcPr>
            <w:tcW w:w="604" w:type="pct"/>
            <w:shd w:val="clear" w:color="auto" w:fill="auto"/>
            <w:tcMar>
              <w:top w:w="0" w:type="dxa"/>
              <w:left w:w="115" w:type="dxa"/>
              <w:bottom w:w="0" w:type="dxa"/>
              <w:right w:w="115" w:type="dxa"/>
            </w:tcMar>
            <w:vAlign w:val="center"/>
          </w:tcPr>
          <w:p w14:paraId="45D740D6" w14:textId="77777777" w:rsidR="00A629B3" w:rsidRPr="00A2322C" w:rsidRDefault="00A629B3" w:rsidP="00D92554">
            <w:pPr>
              <w:pStyle w:val="HeaderTable"/>
              <w:jc w:val="both"/>
              <w:rPr>
                <w:rFonts w:asciiTheme="minorBidi" w:hAnsiTheme="minorBidi" w:cstheme="minorBidi"/>
                <w:sz w:val="22"/>
                <w:szCs w:val="22"/>
              </w:rPr>
            </w:pPr>
          </w:p>
        </w:tc>
        <w:tc>
          <w:tcPr>
            <w:tcW w:w="367" w:type="pct"/>
          </w:tcPr>
          <w:p w14:paraId="6DDF1F71" w14:textId="77777777" w:rsidR="00A629B3" w:rsidRPr="00A2322C" w:rsidRDefault="00A629B3" w:rsidP="00D92554">
            <w:pPr>
              <w:pStyle w:val="HeaderTable"/>
              <w:jc w:val="both"/>
              <w:rPr>
                <w:rFonts w:asciiTheme="minorBidi" w:hAnsiTheme="minorBidi" w:cstheme="minorBidi"/>
                <w:sz w:val="22"/>
                <w:szCs w:val="22"/>
              </w:rPr>
            </w:pPr>
          </w:p>
        </w:tc>
      </w:tr>
      <w:tr w:rsidR="00A629B3" w:rsidRPr="00A2322C" w14:paraId="7F8558E7" w14:textId="77777777" w:rsidTr="005C0A2F">
        <w:trPr>
          <w:cantSplit/>
          <w:tblHeader/>
        </w:trPr>
        <w:tc>
          <w:tcPr>
            <w:tcW w:w="306" w:type="pct"/>
            <w:shd w:val="clear" w:color="auto" w:fill="auto"/>
            <w:tcMar>
              <w:top w:w="0" w:type="dxa"/>
              <w:left w:w="115" w:type="dxa"/>
              <w:bottom w:w="0" w:type="dxa"/>
              <w:right w:w="115" w:type="dxa"/>
            </w:tcMar>
            <w:vAlign w:val="center"/>
          </w:tcPr>
          <w:p w14:paraId="01D6C394" w14:textId="77777777" w:rsidR="00A629B3" w:rsidRPr="00A2322C" w:rsidRDefault="00A629B3" w:rsidP="00D92554">
            <w:pPr>
              <w:pStyle w:val="HeaderTable"/>
              <w:jc w:val="both"/>
              <w:rPr>
                <w:rFonts w:asciiTheme="minorBidi" w:hAnsiTheme="minorBidi" w:cstheme="minorBidi"/>
                <w:sz w:val="22"/>
                <w:szCs w:val="22"/>
              </w:rPr>
            </w:pPr>
          </w:p>
        </w:tc>
        <w:tc>
          <w:tcPr>
            <w:tcW w:w="744" w:type="pct"/>
            <w:shd w:val="clear" w:color="auto" w:fill="auto"/>
            <w:tcMar>
              <w:top w:w="0" w:type="dxa"/>
              <w:left w:w="115" w:type="dxa"/>
              <w:bottom w:w="0" w:type="dxa"/>
              <w:right w:w="115" w:type="dxa"/>
            </w:tcMar>
            <w:vAlign w:val="center"/>
          </w:tcPr>
          <w:p w14:paraId="2719BCAA" w14:textId="77777777" w:rsidR="00A629B3" w:rsidRPr="00A2322C" w:rsidRDefault="00A629B3" w:rsidP="00D92554">
            <w:pPr>
              <w:pStyle w:val="HeaderTable"/>
              <w:jc w:val="both"/>
              <w:rPr>
                <w:rFonts w:asciiTheme="minorBidi" w:hAnsiTheme="minorBidi" w:cstheme="minorBidi"/>
                <w:sz w:val="22"/>
                <w:szCs w:val="22"/>
              </w:rPr>
            </w:pPr>
          </w:p>
        </w:tc>
        <w:tc>
          <w:tcPr>
            <w:tcW w:w="845" w:type="pct"/>
            <w:shd w:val="clear" w:color="auto" w:fill="auto"/>
            <w:tcMar>
              <w:top w:w="0" w:type="dxa"/>
              <w:left w:w="115" w:type="dxa"/>
              <w:bottom w:w="0" w:type="dxa"/>
              <w:right w:w="115" w:type="dxa"/>
            </w:tcMar>
            <w:vAlign w:val="center"/>
          </w:tcPr>
          <w:p w14:paraId="21678C92" w14:textId="77777777" w:rsidR="00A629B3" w:rsidRPr="00A2322C" w:rsidRDefault="00A629B3" w:rsidP="00D92554">
            <w:pPr>
              <w:pStyle w:val="HeaderTable"/>
              <w:jc w:val="both"/>
              <w:rPr>
                <w:rFonts w:asciiTheme="minorBidi" w:hAnsiTheme="minorBidi" w:cstheme="minorBidi"/>
                <w:sz w:val="22"/>
                <w:szCs w:val="22"/>
              </w:rPr>
            </w:pPr>
          </w:p>
        </w:tc>
        <w:tc>
          <w:tcPr>
            <w:tcW w:w="358" w:type="pct"/>
            <w:shd w:val="clear" w:color="auto" w:fill="auto"/>
            <w:tcMar>
              <w:top w:w="0" w:type="dxa"/>
              <w:left w:w="115" w:type="dxa"/>
              <w:bottom w:w="0" w:type="dxa"/>
              <w:right w:w="115" w:type="dxa"/>
            </w:tcMar>
            <w:vAlign w:val="center"/>
          </w:tcPr>
          <w:p w14:paraId="1C887A1C"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auto"/>
            <w:tcMar>
              <w:top w:w="0" w:type="dxa"/>
              <w:left w:w="115" w:type="dxa"/>
              <w:bottom w:w="0" w:type="dxa"/>
              <w:right w:w="115" w:type="dxa"/>
            </w:tcMar>
            <w:vAlign w:val="center"/>
          </w:tcPr>
          <w:p w14:paraId="3AC13912" w14:textId="77777777" w:rsidR="00A629B3" w:rsidRPr="00A2322C" w:rsidRDefault="00A629B3" w:rsidP="00D92554">
            <w:pPr>
              <w:pStyle w:val="HeaderTable"/>
              <w:jc w:val="both"/>
              <w:rPr>
                <w:rFonts w:asciiTheme="minorBidi" w:hAnsiTheme="minorBidi" w:cstheme="minorBidi"/>
                <w:sz w:val="22"/>
                <w:szCs w:val="22"/>
              </w:rPr>
            </w:pPr>
          </w:p>
        </w:tc>
        <w:tc>
          <w:tcPr>
            <w:tcW w:w="905" w:type="pct"/>
            <w:shd w:val="clear" w:color="auto" w:fill="auto"/>
            <w:tcMar>
              <w:top w:w="0" w:type="dxa"/>
              <w:left w:w="115" w:type="dxa"/>
              <w:bottom w:w="0" w:type="dxa"/>
              <w:right w:w="115" w:type="dxa"/>
            </w:tcMar>
            <w:vAlign w:val="center"/>
          </w:tcPr>
          <w:p w14:paraId="21B74A86" w14:textId="77777777" w:rsidR="00A629B3" w:rsidRPr="00A2322C" w:rsidRDefault="00A629B3" w:rsidP="00D92554">
            <w:pPr>
              <w:pStyle w:val="HeaderTable"/>
              <w:jc w:val="both"/>
              <w:rPr>
                <w:rFonts w:asciiTheme="minorBidi" w:hAnsiTheme="minorBidi" w:cstheme="minorBidi"/>
                <w:sz w:val="22"/>
                <w:szCs w:val="22"/>
              </w:rPr>
            </w:pPr>
          </w:p>
        </w:tc>
        <w:tc>
          <w:tcPr>
            <w:tcW w:w="332" w:type="pct"/>
            <w:shd w:val="clear" w:color="auto" w:fill="auto"/>
            <w:tcMar>
              <w:top w:w="0" w:type="dxa"/>
              <w:left w:w="115" w:type="dxa"/>
              <w:bottom w:w="0" w:type="dxa"/>
              <w:right w:w="115" w:type="dxa"/>
            </w:tcMar>
            <w:vAlign w:val="center"/>
          </w:tcPr>
          <w:p w14:paraId="0FB2A823" w14:textId="77777777" w:rsidR="00A629B3" w:rsidRPr="00A2322C" w:rsidRDefault="00A629B3" w:rsidP="00D92554">
            <w:pPr>
              <w:pStyle w:val="HeaderTable"/>
              <w:jc w:val="both"/>
              <w:rPr>
                <w:rFonts w:asciiTheme="minorBidi" w:hAnsiTheme="minorBidi" w:cstheme="minorBidi"/>
                <w:sz w:val="22"/>
                <w:szCs w:val="22"/>
              </w:rPr>
            </w:pPr>
          </w:p>
        </w:tc>
        <w:tc>
          <w:tcPr>
            <w:tcW w:w="604" w:type="pct"/>
            <w:shd w:val="clear" w:color="auto" w:fill="auto"/>
            <w:tcMar>
              <w:top w:w="0" w:type="dxa"/>
              <w:left w:w="115" w:type="dxa"/>
              <w:bottom w:w="0" w:type="dxa"/>
              <w:right w:w="115" w:type="dxa"/>
            </w:tcMar>
            <w:vAlign w:val="center"/>
          </w:tcPr>
          <w:p w14:paraId="53E8F5B2" w14:textId="77777777" w:rsidR="00A629B3" w:rsidRPr="00A2322C" w:rsidRDefault="00A629B3" w:rsidP="00D92554">
            <w:pPr>
              <w:pStyle w:val="HeaderTable"/>
              <w:jc w:val="both"/>
              <w:rPr>
                <w:rFonts w:asciiTheme="minorBidi" w:hAnsiTheme="minorBidi" w:cstheme="minorBidi"/>
                <w:sz w:val="22"/>
                <w:szCs w:val="22"/>
              </w:rPr>
            </w:pPr>
          </w:p>
        </w:tc>
        <w:tc>
          <w:tcPr>
            <w:tcW w:w="367" w:type="pct"/>
          </w:tcPr>
          <w:p w14:paraId="2B26833C" w14:textId="77777777" w:rsidR="00A629B3" w:rsidRPr="00A2322C" w:rsidRDefault="00A629B3" w:rsidP="00D92554">
            <w:pPr>
              <w:pStyle w:val="HeaderTable"/>
              <w:jc w:val="both"/>
              <w:rPr>
                <w:rFonts w:asciiTheme="minorBidi" w:hAnsiTheme="minorBidi" w:cstheme="minorBidi"/>
                <w:sz w:val="22"/>
                <w:szCs w:val="22"/>
              </w:rPr>
            </w:pPr>
          </w:p>
        </w:tc>
      </w:tr>
      <w:tr w:rsidR="00A629B3" w:rsidRPr="00A2322C" w14:paraId="11924B02" w14:textId="77777777" w:rsidTr="005C0A2F">
        <w:trPr>
          <w:cantSplit/>
          <w:tblHeader/>
        </w:trPr>
        <w:tc>
          <w:tcPr>
            <w:tcW w:w="306" w:type="pct"/>
            <w:shd w:val="clear" w:color="auto" w:fill="auto"/>
            <w:tcMar>
              <w:top w:w="0" w:type="dxa"/>
              <w:left w:w="115" w:type="dxa"/>
              <w:bottom w:w="0" w:type="dxa"/>
              <w:right w:w="115" w:type="dxa"/>
            </w:tcMar>
            <w:vAlign w:val="center"/>
          </w:tcPr>
          <w:p w14:paraId="39B09A64" w14:textId="77777777" w:rsidR="00A629B3" w:rsidRPr="00A2322C" w:rsidRDefault="00A629B3" w:rsidP="00D92554">
            <w:pPr>
              <w:pStyle w:val="HeaderTable"/>
              <w:jc w:val="both"/>
              <w:rPr>
                <w:rFonts w:asciiTheme="minorBidi" w:hAnsiTheme="minorBidi" w:cstheme="minorBidi"/>
                <w:sz w:val="22"/>
                <w:szCs w:val="22"/>
              </w:rPr>
            </w:pPr>
          </w:p>
        </w:tc>
        <w:tc>
          <w:tcPr>
            <w:tcW w:w="744" w:type="pct"/>
            <w:shd w:val="clear" w:color="auto" w:fill="auto"/>
            <w:tcMar>
              <w:top w:w="0" w:type="dxa"/>
              <w:left w:w="115" w:type="dxa"/>
              <w:bottom w:w="0" w:type="dxa"/>
              <w:right w:w="115" w:type="dxa"/>
            </w:tcMar>
            <w:vAlign w:val="center"/>
          </w:tcPr>
          <w:p w14:paraId="471FCD90" w14:textId="77777777" w:rsidR="00A629B3" w:rsidRPr="00A2322C" w:rsidRDefault="00A629B3" w:rsidP="00D92554">
            <w:pPr>
              <w:pStyle w:val="HeaderTable"/>
              <w:jc w:val="both"/>
              <w:rPr>
                <w:rFonts w:asciiTheme="minorBidi" w:hAnsiTheme="minorBidi" w:cstheme="minorBidi"/>
                <w:sz w:val="22"/>
                <w:szCs w:val="22"/>
              </w:rPr>
            </w:pPr>
          </w:p>
        </w:tc>
        <w:tc>
          <w:tcPr>
            <w:tcW w:w="845" w:type="pct"/>
            <w:shd w:val="clear" w:color="auto" w:fill="auto"/>
            <w:tcMar>
              <w:top w:w="0" w:type="dxa"/>
              <w:left w:w="115" w:type="dxa"/>
              <w:bottom w:w="0" w:type="dxa"/>
              <w:right w:w="115" w:type="dxa"/>
            </w:tcMar>
            <w:vAlign w:val="center"/>
          </w:tcPr>
          <w:p w14:paraId="2A1DE1FC" w14:textId="77777777" w:rsidR="00A629B3" w:rsidRPr="00A2322C" w:rsidRDefault="00A629B3" w:rsidP="00D92554">
            <w:pPr>
              <w:pStyle w:val="HeaderTable"/>
              <w:jc w:val="both"/>
              <w:rPr>
                <w:rFonts w:asciiTheme="minorBidi" w:hAnsiTheme="minorBidi" w:cstheme="minorBidi"/>
                <w:sz w:val="22"/>
                <w:szCs w:val="22"/>
              </w:rPr>
            </w:pPr>
          </w:p>
        </w:tc>
        <w:tc>
          <w:tcPr>
            <w:tcW w:w="358" w:type="pct"/>
            <w:shd w:val="clear" w:color="auto" w:fill="auto"/>
            <w:tcMar>
              <w:top w:w="0" w:type="dxa"/>
              <w:left w:w="115" w:type="dxa"/>
              <w:bottom w:w="0" w:type="dxa"/>
              <w:right w:w="115" w:type="dxa"/>
            </w:tcMar>
            <w:vAlign w:val="center"/>
          </w:tcPr>
          <w:p w14:paraId="57733DC3"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auto"/>
            <w:tcMar>
              <w:top w:w="0" w:type="dxa"/>
              <w:left w:w="115" w:type="dxa"/>
              <w:bottom w:w="0" w:type="dxa"/>
              <w:right w:w="115" w:type="dxa"/>
            </w:tcMar>
            <w:vAlign w:val="center"/>
          </w:tcPr>
          <w:p w14:paraId="7B154B09" w14:textId="77777777" w:rsidR="00A629B3" w:rsidRPr="00A2322C" w:rsidRDefault="00A629B3" w:rsidP="00D92554">
            <w:pPr>
              <w:pStyle w:val="HeaderTable"/>
              <w:jc w:val="both"/>
              <w:rPr>
                <w:rFonts w:asciiTheme="minorBidi" w:hAnsiTheme="minorBidi" w:cstheme="minorBidi"/>
                <w:sz w:val="22"/>
                <w:szCs w:val="22"/>
              </w:rPr>
            </w:pPr>
          </w:p>
        </w:tc>
        <w:tc>
          <w:tcPr>
            <w:tcW w:w="905" w:type="pct"/>
            <w:shd w:val="clear" w:color="auto" w:fill="auto"/>
            <w:tcMar>
              <w:top w:w="0" w:type="dxa"/>
              <w:left w:w="115" w:type="dxa"/>
              <w:bottom w:w="0" w:type="dxa"/>
              <w:right w:w="115" w:type="dxa"/>
            </w:tcMar>
            <w:vAlign w:val="center"/>
          </w:tcPr>
          <w:p w14:paraId="7AEC995E" w14:textId="77777777" w:rsidR="00A629B3" w:rsidRPr="00A2322C" w:rsidRDefault="00A629B3" w:rsidP="00D92554">
            <w:pPr>
              <w:pStyle w:val="HeaderTable"/>
              <w:jc w:val="both"/>
              <w:rPr>
                <w:rFonts w:asciiTheme="minorBidi" w:hAnsiTheme="minorBidi" w:cstheme="minorBidi"/>
                <w:sz w:val="22"/>
                <w:szCs w:val="22"/>
              </w:rPr>
            </w:pPr>
          </w:p>
        </w:tc>
        <w:tc>
          <w:tcPr>
            <w:tcW w:w="332" w:type="pct"/>
            <w:shd w:val="clear" w:color="auto" w:fill="auto"/>
            <w:tcMar>
              <w:top w:w="0" w:type="dxa"/>
              <w:left w:w="115" w:type="dxa"/>
              <w:bottom w:w="0" w:type="dxa"/>
              <w:right w:w="115" w:type="dxa"/>
            </w:tcMar>
            <w:vAlign w:val="center"/>
          </w:tcPr>
          <w:p w14:paraId="61C4AA26" w14:textId="77777777" w:rsidR="00A629B3" w:rsidRPr="00A2322C" w:rsidRDefault="00A629B3" w:rsidP="00D92554">
            <w:pPr>
              <w:pStyle w:val="HeaderTable"/>
              <w:jc w:val="both"/>
              <w:rPr>
                <w:rFonts w:asciiTheme="minorBidi" w:hAnsiTheme="minorBidi" w:cstheme="minorBidi"/>
                <w:sz w:val="22"/>
                <w:szCs w:val="22"/>
              </w:rPr>
            </w:pPr>
          </w:p>
        </w:tc>
        <w:tc>
          <w:tcPr>
            <w:tcW w:w="604" w:type="pct"/>
            <w:shd w:val="clear" w:color="auto" w:fill="auto"/>
            <w:tcMar>
              <w:top w:w="0" w:type="dxa"/>
              <w:left w:w="115" w:type="dxa"/>
              <w:bottom w:w="0" w:type="dxa"/>
              <w:right w:w="115" w:type="dxa"/>
            </w:tcMar>
            <w:vAlign w:val="center"/>
          </w:tcPr>
          <w:p w14:paraId="50C06F83" w14:textId="77777777" w:rsidR="00A629B3" w:rsidRPr="00A2322C" w:rsidRDefault="00A629B3" w:rsidP="00D92554">
            <w:pPr>
              <w:pStyle w:val="HeaderTable"/>
              <w:jc w:val="both"/>
              <w:rPr>
                <w:rFonts w:asciiTheme="minorBidi" w:hAnsiTheme="minorBidi" w:cstheme="minorBidi"/>
                <w:sz w:val="22"/>
                <w:szCs w:val="22"/>
              </w:rPr>
            </w:pPr>
          </w:p>
        </w:tc>
        <w:tc>
          <w:tcPr>
            <w:tcW w:w="367" w:type="pct"/>
          </w:tcPr>
          <w:p w14:paraId="0182CA29" w14:textId="77777777" w:rsidR="00A629B3" w:rsidRPr="00A2322C" w:rsidRDefault="00A629B3" w:rsidP="00D92554">
            <w:pPr>
              <w:pStyle w:val="HeaderTable"/>
              <w:jc w:val="both"/>
              <w:rPr>
                <w:rFonts w:asciiTheme="minorBidi" w:hAnsiTheme="minorBidi" w:cstheme="minorBidi"/>
                <w:sz w:val="22"/>
                <w:szCs w:val="22"/>
              </w:rPr>
            </w:pPr>
          </w:p>
        </w:tc>
      </w:tr>
      <w:tr w:rsidR="00A629B3" w:rsidRPr="00A2322C" w14:paraId="0B68575F" w14:textId="77777777" w:rsidTr="005C0A2F">
        <w:trPr>
          <w:cantSplit/>
          <w:tblHeader/>
        </w:trPr>
        <w:tc>
          <w:tcPr>
            <w:tcW w:w="306" w:type="pct"/>
            <w:shd w:val="clear" w:color="auto" w:fill="auto"/>
            <w:tcMar>
              <w:top w:w="0" w:type="dxa"/>
              <w:left w:w="115" w:type="dxa"/>
              <w:bottom w:w="0" w:type="dxa"/>
              <w:right w:w="115" w:type="dxa"/>
            </w:tcMar>
            <w:vAlign w:val="center"/>
          </w:tcPr>
          <w:p w14:paraId="3454437A" w14:textId="77777777" w:rsidR="00A629B3" w:rsidRPr="00A2322C" w:rsidRDefault="00A629B3" w:rsidP="00D92554">
            <w:pPr>
              <w:pStyle w:val="HeaderTable"/>
              <w:jc w:val="both"/>
              <w:rPr>
                <w:rFonts w:asciiTheme="minorBidi" w:hAnsiTheme="minorBidi" w:cstheme="minorBidi"/>
                <w:sz w:val="22"/>
                <w:szCs w:val="22"/>
              </w:rPr>
            </w:pPr>
          </w:p>
        </w:tc>
        <w:tc>
          <w:tcPr>
            <w:tcW w:w="744" w:type="pct"/>
            <w:shd w:val="clear" w:color="auto" w:fill="auto"/>
            <w:tcMar>
              <w:top w:w="0" w:type="dxa"/>
              <w:left w:w="115" w:type="dxa"/>
              <w:bottom w:w="0" w:type="dxa"/>
              <w:right w:w="115" w:type="dxa"/>
            </w:tcMar>
            <w:vAlign w:val="center"/>
          </w:tcPr>
          <w:p w14:paraId="1FAD63B2" w14:textId="77777777" w:rsidR="00A629B3" w:rsidRPr="00A2322C" w:rsidRDefault="00A629B3" w:rsidP="00D92554">
            <w:pPr>
              <w:pStyle w:val="HeaderTable"/>
              <w:jc w:val="both"/>
              <w:rPr>
                <w:rFonts w:asciiTheme="minorBidi" w:hAnsiTheme="minorBidi" w:cstheme="minorBidi"/>
                <w:sz w:val="22"/>
                <w:szCs w:val="22"/>
              </w:rPr>
            </w:pPr>
          </w:p>
        </w:tc>
        <w:tc>
          <w:tcPr>
            <w:tcW w:w="845" w:type="pct"/>
            <w:shd w:val="clear" w:color="auto" w:fill="auto"/>
            <w:tcMar>
              <w:top w:w="0" w:type="dxa"/>
              <w:left w:w="115" w:type="dxa"/>
              <w:bottom w:w="0" w:type="dxa"/>
              <w:right w:w="115" w:type="dxa"/>
            </w:tcMar>
            <w:vAlign w:val="center"/>
          </w:tcPr>
          <w:p w14:paraId="59D6609E" w14:textId="77777777" w:rsidR="00A629B3" w:rsidRPr="00A2322C" w:rsidRDefault="00A629B3" w:rsidP="00D92554">
            <w:pPr>
              <w:pStyle w:val="HeaderTable"/>
              <w:jc w:val="both"/>
              <w:rPr>
                <w:rFonts w:asciiTheme="minorBidi" w:hAnsiTheme="minorBidi" w:cstheme="minorBidi"/>
                <w:sz w:val="22"/>
                <w:szCs w:val="22"/>
              </w:rPr>
            </w:pPr>
          </w:p>
        </w:tc>
        <w:tc>
          <w:tcPr>
            <w:tcW w:w="358" w:type="pct"/>
            <w:shd w:val="clear" w:color="auto" w:fill="auto"/>
            <w:tcMar>
              <w:top w:w="0" w:type="dxa"/>
              <w:left w:w="115" w:type="dxa"/>
              <w:bottom w:w="0" w:type="dxa"/>
              <w:right w:w="115" w:type="dxa"/>
            </w:tcMar>
            <w:vAlign w:val="center"/>
          </w:tcPr>
          <w:p w14:paraId="10457165"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auto"/>
            <w:tcMar>
              <w:top w:w="0" w:type="dxa"/>
              <w:left w:w="115" w:type="dxa"/>
              <w:bottom w:w="0" w:type="dxa"/>
              <w:right w:w="115" w:type="dxa"/>
            </w:tcMar>
            <w:vAlign w:val="center"/>
          </w:tcPr>
          <w:p w14:paraId="531BDF58" w14:textId="77777777" w:rsidR="00A629B3" w:rsidRPr="00A2322C" w:rsidRDefault="00A629B3" w:rsidP="00D92554">
            <w:pPr>
              <w:pStyle w:val="HeaderTable"/>
              <w:jc w:val="both"/>
              <w:rPr>
                <w:rFonts w:asciiTheme="minorBidi" w:hAnsiTheme="minorBidi" w:cstheme="minorBidi"/>
                <w:sz w:val="22"/>
                <w:szCs w:val="22"/>
              </w:rPr>
            </w:pPr>
          </w:p>
        </w:tc>
        <w:tc>
          <w:tcPr>
            <w:tcW w:w="905" w:type="pct"/>
            <w:shd w:val="clear" w:color="auto" w:fill="auto"/>
            <w:tcMar>
              <w:top w:w="0" w:type="dxa"/>
              <w:left w:w="115" w:type="dxa"/>
              <w:bottom w:w="0" w:type="dxa"/>
              <w:right w:w="115" w:type="dxa"/>
            </w:tcMar>
            <w:vAlign w:val="center"/>
          </w:tcPr>
          <w:p w14:paraId="6F5420E3" w14:textId="77777777" w:rsidR="00A629B3" w:rsidRPr="00A2322C" w:rsidRDefault="00A629B3" w:rsidP="00D92554">
            <w:pPr>
              <w:pStyle w:val="HeaderTable"/>
              <w:jc w:val="both"/>
              <w:rPr>
                <w:rFonts w:asciiTheme="minorBidi" w:hAnsiTheme="minorBidi" w:cstheme="minorBidi"/>
                <w:sz w:val="22"/>
                <w:szCs w:val="22"/>
              </w:rPr>
            </w:pPr>
          </w:p>
        </w:tc>
        <w:tc>
          <w:tcPr>
            <w:tcW w:w="332" w:type="pct"/>
            <w:shd w:val="clear" w:color="auto" w:fill="auto"/>
            <w:tcMar>
              <w:top w:w="0" w:type="dxa"/>
              <w:left w:w="115" w:type="dxa"/>
              <w:bottom w:w="0" w:type="dxa"/>
              <w:right w:w="115" w:type="dxa"/>
            </w:tcMar>
            <w:vAlign w:val="center"/>
          </w:tcPr>
          <w:p w14:paraId="097E9037" w14:textId="77777777" w:rsidR="00A629B3" w:rsidRPr="00A2322C" w:rsidRDefault="00A629B3" w:rsidP="00D92554">
            <w:pPr>
              <w:pStyle w:val="HeaderTable"/>
              <w:jc w:val="both"/>
              <w:rPr>
                <w:rFonts w:asciiTheme="minorBidi" w:hAnsiTheme="minorBidi" w:cstheme="minorBidi"/>
                <w:sz w:val="22"/>
                <w:szCs w:val="22"/>
              </w:rPr>
            </w:pPr>
          </w:p>
        </w:tc>
        <w:tc>
          <w:tcPr>
            <w:tcW w:w="604" w:type="pct"/>
            <w:shd w:val="clear" w:color="auto" w:fill="auto"/>
            <w:tcMar>
              <w:top w:w="0" w:type="dxa"/>
              <w:left w:w="115" w:type="dxa"/>
              <w:bottom w:w="0" w:type="dxa"/>
              <w:right w:w="115" w:type="dxa"/>
            </w:tcMar>
            <w:vAlign w:val="center"/>
          </w:tcPr>
          <w:p w14:paraId="576F493F" w14:textId="77777777" w:rsidR="00A629B3" w:rsidRPr="00A2322C" w:rsidRDefault="00A629B3" w:rsidP="00D92554">
            <w:pPr>
              <w:pStyle w:val="HeaderTable"/>
              <w:jc w:val="both"/>
              <w:rPr>
                <w:rFonts w:asciiTheme="minorBidi" w:hAnsiTheme="minorBidi" w:cstheme="minorBidi"/>
                <w:sz w:val="22"/>
                <w:szCs w:val="22"/>
              </w:rPr>
            </w:pPr>
          </w:p>
        </w:tc>
        <w:tc>
          <w:tcPr>
            <w:tcW w:w="367" w:type="pct"/>
          </w:tcPr>
          <w:p w14:paraId="6359E9B9" w14:textId="77777777" w:rsidR="00A629B3" w:rsidRPr="00A2322C" w:rsidRDefault="00A629B3" w:rsidP="00D92554">
            <w:pPr>
              <w:pStyle w:val="HeaderTable"/>
              <w:jc w:val="both"/>
              <w:rPr>
                <w:rFonts w:asciiTheme="minorBidi" w:hAnsiTheme="minorBidi" w:cstheme="minorBidi"/>
                <w:sz w:val="22"/>
                <w:szCs w:val="22"/>
              </w:rPr>
            </w:pPr>
          </w:p>
        </w:tc>
      </w:tr>
      <w:tr w:rsidR="00A629B3" w:rsidRPr="00A2322C" w14:paraId="548FE032" w14:textId="77777777" w:rsidTr="005C0A2F">
        <w:trPr>
          <w:cantSplit/>
          <w:tblHeader/>
        </w:trPr>
        <w:tc>
          <w:tcPr>
            <w:tcW w:w="306" w:type="pct"/>
            <w:shd w:val="clear" w:color="auto" w:fill="auto"/>
            <w:tcMar>
              <w:top w:w="0" w:type="dxa"/>
              <w:left w:w="115" w:type="dxa"/>
              <w:bottom w:w="0" w:type="dxa"/>
              <w:right w:w="115" w:type="dxa"/>
            </w:tcMar>
            <w:vAlign w:val="center"/>
          </w:tcPr>
          <w:p w14:paraId="3CEC7FF9" w14:textId="77777777" w:rsidR="00A629B3" w:rsidRPr="00A2322C" w:rsidRDefault="00A629B3" w:rsidP="00D92554">
            <w:pPr>
              <w:pStyle w:val="HeaderTable"/>
              <w:jc w:val="both"/>
              <w:rPr>
                <w:rFonts w:asciiTheme="minorBidi" w:hAnsiTheme="minorBidi" w:cstheme="minorBidi"/>
                <w:sz w:val="22"/>
                <w:szCs w:val="22"/>
              </w:rPr>
            </w:pPr>
          </w:p>
        </w:tc>
        <w:tc>
          <w:tcPr>
            <w:tcW w:w="744" w:type="pct"/>
            <w:shd w:val="clear" w:color="auto" w:fill="auto"/>
            <w:tcMar>
              <w:top w:w="0" w:type="dxa"/>
              <w:left w:w="115" w:type="dxa"/>
              <w:bottom w:w="0" w:type="dxa"/>
              <w:right w:w="115" w:type="dxa"/>
            </w:tcMar>
            <w:vAlign w:val="center"/>
          </w:tcPr>
          <w:p w14:paraId="57F65097" w14:textId="77777777" w:rsidR="00A629B3" w:rsidRPr="00A2322C" w:rsidRDefault="00A629B3" w:rsidP="00D92554">
            <w:pPr>
              <w:pStyle w:val="HeaderTable"/>
              <w:jc w:val="both"/>
              <w:rPr>
                <w:rFonts w:asciiTheme="minorBidi" w:hAnsiTheme="minorBidi" w:cstheme="minorBidi"/>
                <w:sz w:val="22"/>
                <w:szCs w:val="22"/>
              </w:rPr>
            </w:pPr>
          </w:p>
        </w:tc>
        <w:tc>
          <w:tcPr>
            <w:tcW w:w="845" w:type="pct"/>
            <w:shd w:val="clear" w:color="auto" w:fill="auto"/>
            <w:tcMar>
              <w:top w:w="0" w:type="dxa"/>
              <w:left w:w="115" w:type="dxa"/>
              <w:bottom w:w="0" w:type="dxa"/>
              <w:right w:w="115" w:type="dxa"/>
            </w:tcMar>
            <w:vAlign w:val="center"/>
          </w:tcPr>
          <w:p w14:paraId="1F7EA898" w14:textId="77777777" w:rsidR="00A629B3" w:rsidRPr="00A2322C" w:rsidRDefault="00A629B3" w:rsidP="00D92554">
            <w:pPr>
              <w:pStyle w:val="HeaderTable"/>
              <w:jc w:val="both"/>
              <w:rPr>
                <w:rFonts w:asciiTheme="minorBidi" w:hAnsiTheme="minorBidi" w:cstheme="minorBidi"/>
                <w:sz w:val="22"/>
                <w:szCs w:val="22"/>
              </w:rPr>
            </w:pPr>
          </w:p>
        </w:tc>
        <w:tc>
          <w:tcPr>
            <w:tcW w:w="358" w:type="pct"/>
            <w:shd w:val="clear" w:color="auto" w:fill="auto"/>
            <w:tcMar>
              <w:top w:w="0" w:type="dxa"/>
              <w:left w:w="115" w:type="dxa"/>
              <w:bottom w:w="0" w:type="dxa"/>
              <w:right w:w="115" w:type="dxa"/>
            </w:tcMar>
            <w:vAlign w:val="center"/>
          </w:tcPr>
          <w:p w14:paraId="59168CBC" w14:textId="77777777" w:rsidR="00A629B3" w:rsidRPr="00A2322C" w:rsidRDefault="00A629B3" w:rsidP="00D92554">
            <w:pPr>
              <w:pStyle w:val="HeaderTable"/>
              <w:jc w:val="both"/>
              <w:rPr>
                <w:rFonts w:asciiTheme="minorBidi" w:hAnsiTheme="minorBidi" w:cstheme="minorBidi"/>
                <w:sz w:val="22"/>
                <w:szCs w:val="22"/>
              </w:rPr>
            </w:pPr>
          </w:p>
        </w:tc>
        <w:tc>
          <w:tcPr>
            <w:tcW w:w="539" w:type="pct"/>
            <w:shd w:val="clear" w:color="auto" w:fill="auto"/>
            <w:tcMar>
              <w:top w:w="0" w:type="dxa"/>
              <w:left w:w="115" w:type="dxa"/>
              <w:bottom w:w="0" w:type="dxa"/>
              <w:right w:w="115" w:type="dxa"/>
            </w:tcMar>
            <w:vAlign w:val="center"/>
          </w:tcPr>
          <w:p w14:paraId="5121E701" w14:textId="77777777" w:rsidR="00A629B3" w:rsidRPr="00A2322C" w:rsidRDefault="00A629B3" w:rsidP="00D92554">
            <w:pPr>
              <w:pStyle w:val="HeaderTable"/>
              <w:jc w:val="both"/>
              <w:rPr>
                <w:rFonts w:asciiTheme="minorBidi" w:hAnsiTheme="minorBidi" w:cstheme="minorBidi"/>
                <w:sz w:val="22"/>
                <w:szCs w:val="22"/>
              </w:rPr>
            </w:pPr>
          </w:p>
        </w:tc>
        <w:tc>
          <w:tcPr>
            <w:tcW w:w="905" w:type="pct"/>
            <w:shd w:val="clear" w:color="auto" w:fill="auto"/>
            <w:tcMar>
              <w:top w:w="0" w:type="dxa"/>
              <w:left w:w="115" w:type="dxa"/>
              <w:bottom w:w="0" w:type="dxa"/>
              <w:right w:w="115" w:type="dxa"/>
            </w:tcMar>
            <w:vAlign w:val="center"/>
          </w:tcPr>
          <w:p w14:paraId="1CA801FC" w14:textId="77777777" w:rsidR="00A629B3" w:rsidRPr="00A2322C" w:rsidRDefault="00A629B3" w:rsidP="00D92554">
            <w:pPr>
              <w:pStyle w:val="HeaderTable"/>
              <w:jc w:val="both"/>
              <w:rPr>
                <w:rFonts w:asciiTheme="minorBidi" w:hAnsiTheme="minorBidi" w:cstheme="minorBidi"/>
                <w:sz w:val="22"/>
                <w:szCs w:val="22"/>
              </w:rPr>
            </w:pPr>
          </w:p>
        </w:tc>
        <w:tc>
          <w:tcPr>
            <w:tcW w:w="332" w:type="pct"/>
            <w:shd w:val="clear" w:color="auto" w:fill="auto"/>
            <w:tcMar>
              <w:top w:w="0" w:type="dxa"/>
              <w:left w:w="115" w:type="dxa"/>
              <w:bottom w:w="0" w:type="dxa"/>
              <w:right w:w="115" w:type="dxa"/>
            </w:tcMar>
            <w:vAlign w:val="center"/>
          </w:tcPr>
          <w:p w14:paraId="7460D43F" w14:textId="77777777" w:rsidR="00A629B3" w:rsidRPr="00A2322C" w:rsidRDefault="00A629B3" w:rsidP="00D92554">
            <w:pPr>
              <w:pStyle w:val="HeaderTable"/>
              <w:jc w:val="both"/>
              <w:rPr>
                <w:rFonts w:asciiTheme="minorBidi" w:hAnsiTheme="minorBidi" w:cstheme="minorBidi"/>
                <w:sz w:val="22"/>
                <w:szCs w:val="22"/>
              </w:rPr>
            </w:pPr>
          </w:p>
        </w:tc>
        <w:tc>
          <w:tcPr>
            <w:tcW w:w="604" w:type="pct"/>
            <w:shd w:val="clear" w:color="auto" w:fill="auto"/>
            <w:tcMar>
              <w:top w:w="0" w:type="dxa"/>
              <w:left w:w="115" w:type="dxa"/>
              <w:bottom w:w="0" w:type="dxa"/>
              <w:right w:w="115" w:type="dxa"/>
            </w:tcMar>
            <w:vAlign w:val="center"/>
          </w:tcPr>
          <w:p w14:paraId="41BB5B77" w14:textId="77777777" w:rsidR="00A629B3" w:rsidRPr="00A2322C" w:rsidRDefault="00A629B3" w:rsidP="00D92554">
            <w:pPr>
              <w:pStyle w:val="HeaderTable"/>
              <w:jc w:val="both"/>
              <w:rPr>
                <w:rFonts w:asciiTheme="minorBidi" w:hAnsiTheme="minorBidi" w:cstheme="minorBidi"/>
                <w:sz w:val="22"/>
                <w:szCs w:val="22"/>
              </w:rPr>
            </w:pPr>
          </w:p>
        </w:tc>
        <w:tc>
          <w:tcPr>
            <w:tcW w:w="367" w:type="pct"/>
          </w:tcPr>
          <w:p w14:paraId="4BB0B155" w14:textId="77777777" w:rsidR="00A629B3" w:rsidRPr="00A2322C" w:rsidRDefault="00A629B3" w:rsidP="00D92554">
            <w:pPr>
              <w:pStyle w:val="HeaderTable"/>
              <w:jc w:val="both"/>
              <w:rPr>
                <w:rFonts w:asciiTheme="minorBidi" w:hAnsiTheme="minorBidi" w:cstheme="minorBidi"/>
                <w:sz w:val="22"/>
                <w:szCs w:val="22"/>
              </w:rPr>
            </w:pPr>
          </w:p>
        </w:tc>
      </w:tr>
    </w:tbl>
    <w:p w14:paraId="2E98C198" w14:textId="77777777" w:rsidR="002850B6" w:rsidRPr="00A2322C" w:rsidRDefault="002850B6" w:rsidP="006107E0">
      <w:pPr>
        <w:pStyle w:val="BodyText"/>
        <w:rPr>
          <w:rFonts w:asciiTheme="minorBidi" w:hAnsiTheme="minorBidi" w:cstheme="minorBidi"/>
        </w:rPr>
      </w:pPr>
    </w:p>
    <w:sectPr w:rsidR="002850B6" w:rsidRPr="00A2322C" w:rsidSect="00652EA0">
      <w:headerReference w:type="even" r:id="rId51"/>
      <w:headerReference w:type="default" r:id="rId52"/>
      <w:footerReference w:type="even" r:id="rId53"/>
      <w:footerReference w:type="default" r:id="rId54"/>
      <w:headerReference w:type="first" r:id="rId55"/>
      <w:footerReference w:type="first" r:id="rId56"/>
      <w:pgSz w:w="12240" w:h="15840" w:code="1"/>
      <w:pgMar w:top="1440" w:right="1440" w:bottom="1440" w:left="1440" w:header="10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0BC3" w14:textId="77777777" w:rsidR="00607AFF" w:rsidRDefault="00607AFF">
      <w:r>
        <w:separator/>
      </w:r>
    </w:p>
    <w:p w14:paraId="524D0923" w14:textId="77777777" w:rsidR="00607AFF" w:rsidRDefault="00607AFF"/>
    <w:p w14:paraId="706460A0" w14:textId="77777777" w:rsidR="00607AFF" w:rsidRDefault="00607AFF"/>
  </w:endnote>
  <w:endnote w:type="continuationSeparator" w:id="0">
    <w:p w14:paraId="69ECCCF5" w14:textId="77777777" w:rsidR="00607AFF" w:rsidRDefault="00607AFF">
      <w:r>
        <w:continuationSeparator/>
      </w:r>
    </w:p>
    <w:p w14:paraId="3C7FB78F" w14:textId="77777777" w:rsidR="00607AFF" w:rsidRDefault="00607AFF"/>
    <w:p w14:paraId="0AB1B9A7" w14:textId="77777777" w:rsidR="00607AFF" w:rsidRDefault="00607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EC9C1" w14:textId="77777777" w:rsidR="009E697B" w:rsidRDefault="009E697B" w:rsidP="008178C4">
    <w:pPr>
      <w:jc w:val="center"/>
    </w:pPr>
    <w:r>
      <w:rPr>
        <w:rFonts w:ascii="Arial Black" w:hAnsi="Arial Black"/>
        <w:noProof/>
        <w:color w:val="FF99CC"/>
        <w:lang w:val="en-PH" w:eastAsia="en-PH" w:bidi="ar-SA"/>
      </w:rPr>
      <mc:AlternateContent>
        <mc:Choice Requires="wps">
          <w:drawing>
            <wp:anchor distT="0" distB="0" distL="114300" distR="114300" simplePos="0" relativeHeight="251681792" behindDoc="0" locked="0" layoutInCell="1" allowOverlap="1" wp14:anchorId="6C34BE9E" wp14:editId="3E81987A">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18391" w14:textId="3588EBAB" w:rsidR="009E697B" w:rsidRPr="0012563B" w:rsidRDefault="009E697B" w:rsidP="0012563B">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DOCPROPERTY  "Product Year"  \* MERGEFORMAT </w:instrText>
                          </w:r>
                          <w:r w:rsidRPr="0012563B">
                            <w:rPr>
                              <w:rFonts w:asciiTheme="majorHAnsi" w:hAnsiTheme="majorHAnsi"/>
                              <w:sz w:val="20"/>
                              <w:szCs w:val="20"/>
                            </w:rPr>
                            <w:fldChar w:fldCharType="separate"/>
                          </w:r>
                          <w:r>
                            <w:rPr>
                              <w:rFonts w:asciiTheme="majorHAnsi" w:hAnsiTheme="majorHAnsi"/>
                              <w:sz w:val="20"/>
                              <w:szCs w:val="20"/>
                            </w:rPr>
                            <w:t xml:space="preserve"> </w:t>
                          </w:r>
                          <w:r w:rsidRPr="0012563B">
                            <w:rPr>
                              <w:rFonts w:asciiTheme="majorHAnsi" w:hAnsiTheme="majorHAnsi"/>
                              <w:sz w:val="20"/>
                              <w:szCs w:val="20"/>
                            </w:rPr>
                            <w:fldChar w:fldCharType="end"/>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70154C">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rPr>
                              <w:rFonts w:asciiTheme="majorHAnsi" w:hAnsiTheme="majorHAnsi"/>
                              <w:sz w:val="20"/>
                              <w:szCs w:val="20"/>
                            </w:rPr>
                            <w:t>Intelecable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Collabrent</w:t>
                          </w:r>
                          <w:proofErr w:type="spellEnd"/>
                          <w:r w:rsidRPr="0012563B">
                            <w:rPr>
                              <w:rFonts w:asciiTheme="majorHAnsi" w:hAnsiTheme="majorHAnsi"/>
                              <w:sz w:val="20"/>
                              <w:szCs w:val="20"/>
                            </w:rPr>
                            <w:t xml:space="preserve">, XACCT, DST Innovis, </w:t>
                          </w:r>
                          <w:proofErr w:type="spellStart"/>
                          <w:r w:rsidRPr="0012563B">
                            <w:rPr>
                              <w:rFonts w:asciiTheme="majorHAnsi" w:hAnsiTheme="majorHAnsi"/>
                              <w:sz w:val="20"/>
                              <w:szCs w:val="20"/>
                            </w:rPr>
                            <w:t>Stibo</w:t>
                          </w:r>
                          <w:proofErr w:type="spellEnd"/>
                          <w:r w:rsidRPr="0012563B">
                            <w:rPr>
                              <w:rFonts w:asciiTheme="majorHAnsi" w:hAnsiTheme="majorHAnsi"/>
                              <w:sz w:val="20"/>
                              <w:szCs w:val="20"/>
                            </w:rPr>
                            <w:t xml:space="preserve"> Graphic Software, </w:t>
                          </w:r>
                          <w:proofErr w:type="spellStart"/>
                          <w:r w:rsidRPr="0012563B">
                            <w:rPr>
                              <w:rFonts w:asciiTheme="majorHAnsi" w:hAnsiTheme="majorHAnsi"/>
                              <w:sz w:val="20"/>
                              <w:szCs w:val="20"/>
                            </w:rPr>
                            <w:t>Qpass</w:t>
                          </w:r>
                          <w:proofErr w:type="spellEnd"/>
                          <w:r w:rsidRPr="0012563B">
                            <w:rPr>
                              <w:rFonts w:asciiTheme="majorHAnsi" w:hAnsiTheme="majorHAnsi"/>
                              <w:sz w:val="20"/>
                              <w:szCs w:val="20"/>
                            </w:rPr>
                            <w:t xml:space="preserve">, Cramer, </w:t>
                          </w:r>
                          <w:proofErr w:type="spellStart"/>
                          <w:r w:rsidRPr="0012563B">
                            <w:rPr>
                              <w:rFonts w:asciiTheme="majorHAnsi" w:hAnsiTheme="majorHAnsi"/>
                              <w:sz w:val="20"/>
                              <w:szCs w:val="20"/>
                            </w:rPr>
                            <w:t>SigValue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JacobsRimell</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ChangingWorlds</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jNetX</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OpenMarket</w:t>
                          </w:r>
                          <w:proofErr w:type="spellEnd"/>
                          <w:r w:rsidRPr="0012563B">
                            <w:rPr>
                              <w:rFonts w:asciiTheme="majorHAnsi" w:hAnsiTheme="majorHAnsi"/>
                              <w:sz w:val="20"/>
                              <w:szCs w:val="20"/>
                            </w:rPr>
                            <w:t xml:space="preserve"> Inc., MX Telecom Inc., MX Telecom Ltd, </w:t>
                          </w:r>
                          <w:proofErr w:type="spellStart"/>
                          <w:r w:rsidRPr="0012563B">
                            <w:rPr>
                              <w:rFonts w:asciiTheme="majorHAnsi" w:hAnsiTheme="majorHAnsi"/>
                              <w:sz w:val="20"/>
                              <w:szCs w:val="20"/>
                            </w:rPr>
                            <w:t>Streamezzo</w:t>
                          </w:r>
                          <w:proofErr w:type="spellEnd"/>
                          <w:r w:rsidRPr="0012563B">
                            <w:rPr>
                              <w:rFonts w:asciiTheme="majorHAnsi" w:hAnsiTheme="majorHAnsi"/>
                              <w:sz w:val="20"/>
                              <w:szCs w:val="20"/>
                            </w:rPr>
                            <w:t>,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4BE9E"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" stroked="f">
              <v:textbox>
                <w:txbxContent>
                  <w:p w14:paraId="49318391" w14:textId="3588EBAB" w:rsidR="009E697B" w:rsidRPr="0012563B" w:rsidRDefault="009E697B" w:rsidP="0012563B">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DOCPROPERTY  "Product Year"  \* MERGEFORMAT </w:instrText>
                    </w:r>
                    <w:r w:rsidRPr="0012563B">
                      <w:rPr>
                        <w:rFonts w:asciiTheme="majorHAnsi" w:hAnsiTheme="majorHAnsi"/>
                        <w:sz w:val="20"/>
                        <w:szCs w:val="20"/>
                      </w:rPr>
                      <w:fldChar w:fldCharType="separate"/>
                    </w:r>
                    <w:r>
                      <w:rPr>
                        <w:rFonts w:asciiTheme="majorHAnsi" w:hAnsiTheme="majorHAnsi"/>
                        <w:sz w:val="20"/>
                        <w:szCs w:val="20"/>
                      </w:rPr>
                      <w:t xml:space="preserve"> </w:t>
                    </w:r>
                    <w:r w:rsidRPr="0012563B">
                      <w:rPr>
                        <w:rFonts w:asciiTheme="majorHAnsi" w:hAnsiTheme="majorHAnsi"/>
                        <w:sz w:val="20"/>
                        <w:szCs w:val="20"/>
                      </w:rPr>
                      <w:fldChar w:fldCharType="end"/>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70154C">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rPr>
                        <w:rFonts w:asciiTheme="majorHAnsi" w:hAnsiTheme="majorHAnsi"/>
                        <w:sz w:val="20"/>
                        <w:szCs w:val="20"/>
                      </w:rPr>
                      <w:t>Intelecable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Collabrent</w:t>
                    </w:r>
                    <w:proofErr w:type="spellEnd"/>
                    <w:r w:rsidRPr="0012563B">
                      <w:rPr>
                        <w:rFonts w:asciiTheme="majorHAnsi" w:hAnsiTheme="majorHAnsi"/>
                        <w:sz w:val="20"/>
                        <w:szCs w:val="20"/>
                      </w:rPr>
                      <w:t xml:space="preserve">, XACCT, DST Innovis, </w:t>
                    </w:r>
                    <w:proofErr w:type="spellStart"/>
                    <w:r w:rsidRPr="0012563B">
                      <w:rPr>
                        <w:rFonts w:asciiTheme="majorHAnsi" w:hAnsiTheme="majorHAnsi"/>
                        <w:sz w:val="20"/>
                        <w:szCs w:val="20"/>
                      </w:rPr>
                      <w:t>Stibo</w:t>
                    </w:r>
                    <w:proofErr w:type="spellEnd"/>
                    <w:r w:rsidRPr="0012563B">
                      <w:rPr>
                        <w:rFonts w:asciiTheme="majorHAnsi" w:hAnsiTheme="majorHAnsi"/>
                        <w:sz w:val="20"/>
                        <w:szCs w:val="20"/>
                      </w:rPr>
                      <w:t xml:space="preserve"> Graphic Software, </w:t>
                    </w:r>
                    <w:proofErr w:type="spellStart"/>
                    <w:r w:rsidRPr="0012563B">
                      <w:rPr>
                        <w:rFonts w:asciiTheme="majorHAnsi" w:hAnsiTheme="majorHAnsi"/>
                        <w:sz w:val="20"/>
                        <w:szCs w:val="20"/>
                      </w:rPr>
                      <w:t>Qpass</w:t>
                    </w:r>
                    <w:proofErr w:type="spellEnd"/>
                    <w:r w:rsidRPr="0012563B">
                      <w:rPr>
                        <w:rFonts w:asciiTheme="majorHAnsi" w:hAnsiTheme="majorHAnsi"/>
                        <w:sz w:val="20"/>
                        <w:szCs w:val="20"/>
                      </w:rPr>
                      <w:t xml:space="preserve">, Cramer, </w:t>
                    </w:r>
                    <w:proofErr w:type="spellStart"/>
                    <w:r w:rsidRPr="0012563B">
                      <w:rPr>
                        <w:rFonts w:asciiTheme="majorHAnsi" w:hAnsiTheme="majorHAnsi"/>
                        <w:sz w:val="20"/>
                        <w:szCs w:val="20"/>
                      </w:rPr>
                      <w:t>SigValue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JacobsRimell</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ChangingWorlds</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jNetX</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OpenMarket</w:t>
                    </w:r>
                    <w:proofErr w:type="spellEnd"/>
                    <w:r w:rsidRPr="0012563B">
                      <w:rPr>
                        <w:rFonts w:asciiTheme="majorHAnsi" w:hAnsiTheme="majorHAnsi"/>
                        <w:sz w:val="20"/>
                        <w:szCs w:val="20"/>
                      </w:rPr>
                      <w:t xml:space="preserve"> Inc., MX Telecom Inc., MX Telecom Ltd, </w:t>
                    </w:r>
                    <w:proofErr w:type="spellStart"/>
                    <w:r w:rsidRPr="0012563B">
                      <w:rPr>
                        <w:rFonts w:asciiTheme="majorHAnsi" w:hAnsiTheme="majorHAnsi"/>
                        <w:sz w:val="20"/>
                        <w:szCs w:val="20"/>
                      </w:rPr>
                      <w:t>Streamezzo</w:t>
                    </w:r>
                    <w:proofErr w:type="spellEnd"/>
                    <w:r w:rsidRPr="0012563B">
                      <w:rPr>
                        <w:rFonts w:asciiTheme="majorHAnsi" w:hAnsiTheme="majorHAnsi"/>
                        <w:sz w:val="20"/>
                        <w:szCs w:val="20"/>
                      </w:rPr>
                      <w:t>, and Bridgewater Systems are the exclusive property of Amdocs, and may not be used without permission. All other marks are the property of their respective owners.</w:t>
                    </w:r>
                  </w:p>
                </w:txbxContent>
              </v:textbox>
            </v:shape>
          </w:pict>
        </mc:Fallback>
      </mc:AlternateContent>
    </w:r>
    <w:r>
      <w:rPr>
        <w:rFonts w:ascii="Arial Black" w:hAnsi="Arial Black"/>
        <w:noProof/>
        <w:color w:val="FF99CC"/>
        <w:lang w:val="en-PH" w:eastAsia="en-PH" w:bidi="ar-SA"/>
      </w:rPr>
      <mc:AlternateContent>
        <mc:Choice Requires="wps">
          <w:drawing>
            <wp:anchor distT="0" distB="0" distL="114300" distR="114300" simplePos="0" relativeHeight="251682816" behindDoc="1" locked="0" layoutInCell="1" allowOverlap="1" wp14:anchorId="0CC35B83" wp14:editId="3D9A663D">
              <wp:simplePos x="0" y="0"/>
              <wp:positionH relativeFrom="column">
                <wp:posOffset>2590800</wp:posOffset>
              </wp:positionH>
              <wp:positionV relativeFrom="paragraph">
                <wp:posOffset>-63500</wp:posOffset>
              </wp:positionV>
              <wp:extent cx="990600" cy="342900"/>
              <wp:effectExtent l="0" t="3175" r="0" b="0"/>
              <wp:wrapNone/>
              <wp:docPr id="15"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05571" w14:textId="77777777" w:rsidR="009E697B" w:rsidRDefault="009E081E" w:rsidP="008178C4">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35B83" id="Text Box 1104" o:spid="_x0000_s1027" type="#_x0000_t202" style="position:absolute;left:0;text-align:left;margin-left:204pt;margin-top:-5pt;width:78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" stroked="f">
              <v:textbox>
                <w:txbxContent>
                  <w:p w14:paraId="7E505571" w14:textId="77777777" w:rsidR="009E697B" w:rsidRDefault="000E3B9F" w:rsidP="008178C4">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22E7" w14:textId="77777777" w:rsidR="009E697B" w:rsidRDefault="009E697B" w:rsidP="004417B0">
    <w:r>
      <w:rPr>
        <w:noProof/>
        <w:lang w:val="en-PH" w:eastAsia="en-PH" w:bidi="ar-SA"/>
      </w:rPr>
      <mc:AlternateContent>
        <mc:Choice Requires="wps">
          <w:drawing>
            <wp:anchor distT="0" distB="0" distL="114300" distR="114300" simplePos="0" relativeHeight="251645952" behindDoc="1" locked="0" layoutInCell="1" allowOverlap="1" wp14:anchorId="665CF29B" wp14:editId="16D41CDF">
              <wp:simplePos x="0" y="0"/>
              <wp:positionH relativeFrom="column">
                <wp:posOffset>457200</wp:posOffset>
              </wp:positionH>
              <wp:positionV relativeFrom="paragraph">
                <wp:posOffset>88900</wp:posOffset>
              </wp:positionV>
              <wp:extent cx="990600" cy="342900"/>
              <wp:effectExtent l="0" t="3175" r="0" b="0"/>
              <wp:wrapNone/>
              <wp:docPr id="29"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5D543"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CF29B" id="_x0000_t202" coordsize="21600,21600" o:spt="202" path="m,l,21600r21600,l21600,xe">
              <v:stroke joinstyle="miter"/>
              <v:path gradientshapeok="t" o:connecttype="rect"/>
            </v:shapetype>
            <v:shape id="_x0000_s1036" type="#_x0000_t202" style="position:absolute;margin-left:36pt;margin-top:7pt;width:7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" stroked="f">
              <v:textbox>
                <w:txbxContent>
                  <w:p w14:paraId="4545D543"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31338AB" w14:textId="77777777" w:rsidR="009E697B" w:rsidRDefault="009E697B"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ab/>
    </w:r>
    <w:r w:rsidRPr="0092229C">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3371BCFB" w14:textId="77777777" w:rsidR="009E697B" w:rsidRDefault="009E697B" w:rsidP="000B6BD0">
    <w:pPr>
      <w:pStyle w:val="Footer"/>
      <w:jc w:val="right"/>
    </w:pPr>
    <w:r>
      <w:t>Proprietary and Confidential Information of Amdocs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B33A4" w14:textId="77777777" w:rsidR="009E697B" w:rsidRDefault="009E697B" w:rsidP="004417B0">
    <w:r>
      <w:rPr>
        <w:noProof/>
        <w:lang w:val="en-PH" w:eastAsia="en-PH" w:bidi="ar-SA"/>
      </w:rPr>
      <mc:AlternateContent>
        <mc:Choice Requires="wps">
          <w:drawing>
            <wp:anchor distT="0" distB="0" distL="114300" distR="114300" simplePos="0" relativeHeight="251646976" behindDoc="1" locked="0" layoutInCell="1" allowOverlap="1" wp14:anchorId="62645473" wp14:editId="3E08BDE2">
              <wp:simplePos x="0" y="0"/>
              <wp:positionH relativeFrom="column">
                <wp:posOffset>4572000</wp:posOffset>
              </wp:positionH>
              <wp:positionV relativeFrom="paragraph">
                <wp:posOffset>-132451</wp:posOffset>
              </wp:positionV>
              <wp:extent cx="990600" cy="342900"/>
              <wp:effectExtent l="0" t="0" r="0" b="0"/>
              <wp:wrapNone/>
              <wp:docPr id="30"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6CFF2"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45473" id="_x0000_t202" coordsize="21600,21600" o:spt="202" path="m,l,21600r21600,l21600,xe">
              <v:stroke joinstyle="miter"/>
              <v:path gradientshapeok="t" o:connecttype="rect"/>
            </v:shapetype>
            <v:shape id="_x0000_s1037" type="#_x0000_t202" style="position:absolute;margin-left:5in;margin-top:-10.45pt;width:7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" stroked="f">
              <v:textbox>
                <w:txbxContent>
                  <w:p w14:paraId="0F46CFF2"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AA43E2C"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5</w:t>
    </w:r>
    <w:r w:rsidRPr="002850B6">
      <w:rPr>
        <w:rStyle w:val="PageNumber"/>
        <w:sz w:val="16"/>
        <w:szCs w:val="16"/>
      </w:rPr>
      <w:fldChar w:fldCharType="end"/>
    </w:r>
  </w:p>
  <w:p w14:paraId="79F1EDDB"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0CC6" w14:textId="77777777" w:rsidR="009E697B" w:rsidRDefault="009E697B" w:rsidP="004417B0">
    <w:r>
      <w:rPr>
        <w:noProof/>
        <w:lang w:val="en-PH" w:eastAsia="en-PH" w:bidi="ar-SA"/>
      </w:rPr>
      <mc:AlternateContent>
        <mc:Choice Requires="wps">
          <w:drawing>
            <wp:anchor distT="0" distB="0" distL="114300" distR="114300" simplePos="0" relativeHeight="251644928" behindDoc="1" locked="0" layoutInCell="1" allowOverlap="1" wp14:anchorId="70695579" wp14:editId="14010303">
              <wp:simplePos x="0" y="0"/>
              <wp:positionH relativeFrom="column">
                <wp:posOffset>4737100</wp:posOffset>
              </wp:positionH>
              <wp:positionV relativeFrom="paragraph">
                <wp:posOffset>-140706</wp:posOffset>
              </wp:positionV>
              <wp:extent cx="990600" cy="342900"/>
              <wp:effectExtent l="0" t="0" r="0" b="0"/>
              <wp:wrapNone/>
              <wp:docPr id="3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50ADA"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95579" id="_x0000_t202" coordsize="21600,21600" o:spt="202" path="m,l,21600r21600,l21600,xe">
              <v:stroke joinstyle="miter"/>
              <v:path gradientshapeok="t" o:connecttype="rect"/>
            </v:shapetype>
            <v:shape id="_x0000_s1038" type="#_x0000_t202" style="position:absolute;margin-left:373pt;margin-top:-11.1pt;width:7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" stroked="f">
              <v:textbox>
                <w:txbxContent>
                  <w:p w14:paraId="04050ADA"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07E052B"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5</w:t>
    </w:r>
    <w:r w:rsidRPr="002850B6">
      <w:rPr>
        <w:rStyle w:val="PageNumber"/>
        <w:sz w:val="16"/>
        <w:szCs w:val="16"/>
      </w:rPr>
      <w:fldChar w:fldCharType="end"/>
    </w:r>
  </w:p>
  <w:p w14:paraId="0D991066"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74E0" w14:textId="77777777" w:rsidR="009E697B" w:rsidRDefault="009E697B" w:rsidP="004417B0">
    <w:r>
      <w:rPr>
        <w:noProof/>
        <w:lang w:val="en-PH" w:eastAsia="en-PH" w:bidi="ar-SA"/>
      </w:rPr>
      <mc:AlternateContent>
        <mc:Choice Requires="wps">
          <w:drawing>
            <wp:anchor distT="0" distB="0" distL="114300" distR="114300" simplePos="0" relativeHeight="251673600" behindDoc="1" locked="0" layoutInCell="1" allowOverlap="1" wp14:anchorId="4B8E6C90" wp14:editId="31E79BEB">
              <wp:simplePos x="0" y="0"/>
              <wp:positionH relativeFrom="column">
                <wp:posOffset>457200</wp:posOffset>
              </wp:positionH>
              <wp:positionV relativeFrom="paragraph">
                <wp:posOffset>88900</wp:posOffset>
              </wp:positionV>
              <wp:extent cx="990600" cy="342900"/>
              <wp:effectExtent l="0" t="3175" r="0" b="0"/>
              <wp:wrapNone/>
              <wp:docPr id="6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8BA84"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E6C90" id="_x0000_t202" coordsize="21600,21600" o:spt="202" path="m,l,21600r21600,l21600,xe">
              <v:stroke joinstyle="miter"/>
              <v:path gradientshapeok="t" o:connecttype="rect"/>
            </v:shapetype>
            <v:shape id="_x0000_s1039" type="#_x0000_t202" style="position:absolute;margin-left:36pt;margin-top:7pt;width:78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" stroked="f">
              <v:textbox>
                <w:txbxContent>
                  <w:p w14:paraId="25A8BA84"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50826AE" w14:textId="77777777" w:rsidR="009E697B" w:rsidRDefault="009E697B"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ab/>
    </w:r>
    <w:r w:rsidRPr="0092229C">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34C0BB0D" w14:textId="77777777" w:rsidR="009E697B" w:rsidRDefault="009E697B" w:rsidP="000B6BD0">
    <w:pPr>
      <w:pStyle w:val="Footer"/>
      <w:jc w:val="right"/>
    </w:pPr>
    <w:r>
      <w:t>Proprietary and Confidential Information of Amdocs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0314" w14:textId="77777777" w:rsidR="009E697B" w:rsidRDefault="009E697B" w:rsidP="004417B0">
    <w:r>
      <w:rPr>
        <w:noProof/>
        <w:lang w:val="en-PH" w:eastAsia="en-PH" w:bidi="ar-SA"/>
      </w:rPr>
      <mc:AlternateContent>
        <mc:Choice Requires="wps">
          <w:drawing>
            <wp:anchor distT="0" distB="0" distL="114300" distR="114300" simplePos="0" relativeHeight="251674624" behindDoc="1" locked="0" layoutInCell="1" allowOverlap="1" wp14:anchorId="1D55446A" wp14:editId="6B2E5944">
              <wp:simplePos x="0" y="0"/>
              <wp:positionH relativeFrom="column">
                <wp:posOffset>4572000</wp:posOffset>
              </wp:positionH>
              <wp:positionV relativeFrom="paragraph">
                <wp:posOffset>-132451</wp:posOffset>
              </wp:positionV>
              <wp:extent cx="990600" cy="342900"/>
              <wp:effectExtent l="0" t="0" r="0" b="0"/>
              <wp:wrapNone/>
              <wp:docPr id="6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CAC0B"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5446A" id="_x0000_t202" coordsize="21600,21600" o:spt="202" path="m,l,21600r21600,l21600,xe">
              <v:stroke joinstyle="miter"/>
              <v:path gradientshapeok="t" o:connecttype="rect"/>
            </v:shapetype>
            <v:shape id="_x0000_s1040" type="#_x0000_t202" style="position:absolute;margin-left:5in;margin-top:-10.45pt;width:78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" stroked="f">
              <v:textbox>
                <w:txbxContent>
                  <w:p w14:paraId="2CFCAC0B"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460DC83"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16</w:t>
    </w:r>
    <w:r w:rsidRPr="002850B6">
      <w:rPr>
        <w:rStyle w:val="PageNumber"/>
        <w:sz w:val="16"/>
        <w:szCs w:val="16"/>
      </w:rPr>
      <w:fldChar w:fldCharType="end"/>
    </w:r>
  </w:p>
  <w:p w14:paraId="42F88879"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033B" w14:textId="77777777" w:rsidR="009E697B" w:rsidRDefault="009E697B" w:rsidP="004417B0">
    <w:r>
      <w:rPr>
        <w:noProof/>
        <w:lang w:val="en-PH" w:eastAsia="en-PH" w:bidi="ar-SA"/>
      </w:rPr>
      <mc:AlternateContent>
        <mc:Choice Requires="wps">
          <w:drawing>
            <wp:anchor distT="0" distB="0" distL="114300" distR="114300" simplePos="0" relativeHeight="251672576" behindDoc="1" locked="0" layoutInCell="1" allowOverlap="1" wp14:anchorId="6C237FD5" wp14:editId="28EC1195">
              <wp:simplePos x="0" y="0"/>
              <wp:positionH relativeFrom="column">
                <wp:posOffset>4737100</wp:posOffset>
              </wp:positionH>
              <wp:positionV relativeFrom="paragraph">
                <wp:posOffset>-140706</wp:posOffset>
              </wp:positionV>
              <wp:extent cx="990600" cy="342900"/>
              <wp:effectExtent l="0" t="0" r="0" b="0"/>
              <wp:wrapNone/>
              <wp:docPr id="6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3C7E85"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37FD5" id="_x0000_t202" coordsize="21600,21600" o:spt="202" path="m,l,21600r21600,l21600,xe">
              <v:stroke joinstyle="miter"/>
              <v:path gradientshapeok="t" o:connecttype="rect"/>
            </v:shapetype>
            <v:shape id="_x0000_s1041" type="#_x0000_t202" style="position:absolute;margin-left:373pt;margin-top:-11.1pt;width:78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" stroked="f">
              <v:textbox>
                <w:txbxContent>
                  <w:p w14:paraId="233C7E85"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2CE7D85"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6</w:t>
    </w:r>
    <w:r w:rsidRPr="002850B6">
      <w:rPr>
        <w:rStyle w:val="PageNumber"/>
        <w:sz w:val="16"/>
        <w:szCs w:val="16"/>
      </w:rPr>
      <w:fldChar w:fldCharType="end"/>
    </w:r>
  </w:p>
  <w:p w14:paraId="26B242EA"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538C" w14:textId="77777777" w:rsidR="009E697B" w:rsidRDefault="009E697B" w:rsidP="004417B0">
    <w:r>
      <w:rPr>
        <w:noProof/>
        <w:lang w:val="en-PH" w:eastAsia="en-PH" w:bidi="ar-SA"/>
      </w:rPr>
      <mc:AlternateContent>
        <mc:Choice Requires="wps">
          <w:drawing>
            <wp:anchor distT="0" distB="0" distL="114300" distR="114300" simplePos="0" relativeHeight="251676672" behindDoc="1" locked="0" layoutInCell="1" allowOverlap="1" wp14:anchorId="036B36B5" wp14:editId="431E6C5C">
              <wp:simplePos x="0" y="0"/>
              <wp:positionH relativeFrom="column">
                <wp:posOffset>457200</wp:posOffset>
              </wp:positionH>
              <wp:positionV relativeFrom="paragraph">
                <wp:posOffset>88900</wp:posOffset>
              </wp:positionV>
              <wp:extent cx="990600" cy="342900"/>
              <wp:effectExtent l="0" t="3175" r="0" b="0"/>
              <wp:wrapNone/>
              <wp:docPr id="7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9F1B9"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B36B5" id="_x0000_t202" coordsize="21600,21600" o:spt="202" path="m,l,21600r21600,l21600,xe">
              <v:stroke joinstyle="miter"/>
              <v:path gradientshapeok="t" o:connecttype="rect"/>
            </v:shapetype>
            <v:shape id="_x0000_s1042" type="#_x0000_t202" style="position:absolute;margin-left:36pt;margin-top:7pt;width:78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" stroked="f">
              <v:textbox>
                <w:txbxContent>
                  <w:p w14:paraId="3EA9F1B9"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8AB14BC" w14:textId="77777777" w:rsidR="009E697B" w:rsidRDefault="009E697B"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r>
    <w:r w:rsidRPr="0092229C">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7647318E" w14:textId="77777777" w:rsidR="009E697B" w:rsidRDefault="009E697B" w:rsidP="000B6BD0">
    <w:pPr>
      <w:pStyle w:val="Footer"/>
      <w:jc w:val="right"/>
    </w:pPr>
    <w:r>
      <w:t>Proprietary and Confidential Information of Amdocs</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ED5F" w14:textId="77777777" w:rsidR="009E697B" w:rsidRDefault="009E697B" w:rsidP="004417B0">
    <w:r>
      <w:rPr>
        <w:noProof/>
        <w:lang w:val="en-PH" w:eastAsia="en-PH" w:bidi="ar-SA"/>
      </w:rPr>
      <mc:AlternateContent>
        <mc:Choice Requires="wps">
          <w:drawing>
            <wp:anchor distT="0" distB="0" distL="114300" distR="114300" simplePos="0" relativeHeight="251677696" behindDoc="1" locked="0" layoutInCell="1" allowOverlap="1" wp14:anchorId="012FDE84" wp14:editId="2478204F">
              <wp:simplePos x="0" y="0"/>
              <wp:positionH relativeFrom="column">
                <wp:posOffset>4572000</wp:posOffset>
              </wp:positionH>
              <wp:positionV relativeFrom="paragraph">
                <wp:posOffset>-132451</wp:posOffset>
              </wp:positionV>
              <wp:extent cx="990600" cy="342900"/>
              <wp:effectExtent l="0" t="0" r="0" b="0"/>
              <wp:wrapNone/>
              <wp:docPr id="7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A3280"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DE84" id="_x0000_t202" coordsize="21600,21600" o:spt="202" path="m,l,21600r21600,l21600,xe">
              <v:stroke joinstyle="miter"/>
              <v:path gradientshapeok="t" o:connecttype="rect"/>
            </v:shapetype>
            <v:shape id="_x0000_s1043" type="#_x0000_t202" style="position:absolute;margin-left:5in;margin-top:-10.45pt;width:78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" stroked="f">
              <v:textbox>
                <w:txbxContent>
                  <w:p w14:paraId="422A3280"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7E031BD"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17</w:t>
    </w:r>
    <w:r w:rsidRPr="002850B6">
      <w:rPr>
        <w:rStyle w:val="PageNumber"/>
        <w:sz w:val="16"/>
        <w:szCs w:val="16"/>
      </w:rPr>
      <w:fldChar w:fldCharType="end"/>
    </w:r>
  </w:p>
  <w:p w14:paraId="1EE10650"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5C5F" w14:textId="77777777" w:rsidR="009E697B" w:rsidRDefault="009E697B" w:rsidP="004417B0">
    <w:r>
      <w:rPr>
        <w:noProof/>
        <w:lang w:val="en-PH" w:eastAsia="en-PH" w:bidi="ar-SA"/>
      </w:rPr>
      <mc:AlternateContent>
        <mc:Choice Requires="wps">
          <w:drawing>
            <wp:anchor distT="0" distB="0" distL="114300" distR="114300" simplePos="0" relativeHeight="251675648" behindDoc="1" locked="0" layoutInCell="1" allowOverlap="1" wp14:anchorId="2F7C2C93" wp14:editId="49C6D962">
              <wp:simplePos x="0" y="0"/>
              <wp:positionH relativeFrom="column">
                <wp:posOffset>4737100</wp:posOffset>
              </wp:positionH>
              <wp:positionV relativeFrom="paragraph">
                <wp:posOffset>-140706</wp:posOffset>
              </wp:positionV>
              <wp:extent cx="990600" cy="342900"/>
              <wp:effectExtent l="0" t="0" r="0" b="0"/>
              <wp:wrapNone/>
              <wp:docPr id="7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7F6F6"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C2C93" id="_x0000_t202" coordsize="21600,21600" o:spt="202" path="m,l,21600r21600,l21600,xe">
              <v:stroke joinstyle="miter"/>
              <v:path gradientshapeok="t" o:connecttype="rect"/>
            </v:shapetype>
            <v:shape id="_x0000_s1044" type="#_x0000_t202" style="position:absolute;margin-left:373pt;margin-top:-11.1pt;width:7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" stroked="f">
              <v:textbox>
                <w:txbxContent>
                  <w:p w14:paraId="3627F6F6"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63A04B9"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7</w:t>
    </w:r>
    <w:r w:rsidRPr="002850B6">
      <w:rPr>
        <w:rStyle w:val="PageNumber"/>
        <w:sz w:val="16"/>
        <w:szCs w:val="16"/>
      </w:rPr>
      <w:fldChar w:fldCharType="end"/>
    </w:r>
  </w:p>
  <w:p w14:paraId="6AD40060"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80FF" w14:textId="77777777" w:rsidR="009E697B" w:rsidRDefault="009E697B" w:rsidP="004417B0">
    <w:r>
      <w:rPr>
        <w:noProof/>
        <w:lang w:val="en-PH" w:eastAsia="en-PH" w:bidi="ar-SA"/>
      </w:rPr>
      <mc:AlternateContent>
        <mc:Choice Requires="wps">
          <w:drawing>
            <wp:anchor distT="0" distB="0" distL="114300" distR="114300" simplePos="0" relativeHeight="251660288" behindDoc="1" locked="0" layoutInCell="1" allowOverlap="1" wp14:anchorId="7D7C9260" wp14:editId="2F087792">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1E305"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C9260" id="_x0000_t202" coordsize="21600,21600" o:spt="202" path="m,l,21600r21600,l21600,xe">
              <v:stroke joinstyle="miter"/>
              <v:path gradientshapeok="t" o:connecttype="rect"/>
            </v:shapetype>
            <v:shape id="Text Box 1148" o:spid="_x0000_s1045" type="#_x0000_t202" style="position:absolute;margin-left:36pt;margin-top:7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" stroked="f">
              <v:textbox>
                <w:txbxContent>
                  <w:p w14:paraId="18D1E305"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46FEFAB4" w14:textId="77777777" w:rsidR="009E697B" w:rsidRPr="00FC7B0B" w:rsidRDefault="009E697B"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20</w:t>
    </w:r>
    <w:r w:rsidRPr="00FC7B0B">
      <w:rPr>
        <w:rStyle w:val="PageNumber"/>
      </w:rPr>
      <w:fldChar w:fldCharType="end"/>
    </w:r>
    <w:r w:rsidRPr="00FC7B0B">
      <w:rPr>
        <w:rStyle w:val="PageNumber"/>
      </w:rPr>
      <w:tab/>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3EE49499" w14:textId="77777777" w:rsidR="009E697B" w:rsidRDefault="009E697B" w:rsidP="00F16AD4">
    <w:pPr>
      <w:pStyle w:val="Footer"/>
      <w:jc w:val="right"/>
    </w:pPr>
    <w:r>
      <w:t>Proprietary and Confidential Information of Amdocs</w:t>
    </w:r>
  </w:p>
  <w:p w14:paraId="622576D0" w14:textId="77777777" w:rsidR="009E697B" w:rsidRDefault="009E69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0F8F3" w14:textId="77777777" w:rsidR="009E697B" w:rsidRDefault="009E697B" w:rsidP="008D6418">
    <w:pPr>
      <w:jc w:val="center"/>
    </w:pPr>
    <w:r>
      <w:rPr>
        <w:rFonts w:ascii="Arial Black" w:hAnsi="Arial Black"/>
        <w:noProof/>
        <w:color w:val="FF99CC"/>
        <w:lang w:val="en-PH" w:eastAsia="en-PH" w:bidi="ar-SA"/>
      </w:rPr>
      <mc:AlternateContent>
        <mc:Choice Requires="wps">
          <w:drawing>
            <wp:anchor distT="0" distB="0" distL="114300" distR="114300" simplePos="0" relativeHeight="251684864" behindDoc="0" locked="0" layoutInCell="1" allowOverlap="1" wp14:anchorId="67510E18" wp14:editId="2B96AA0D">
              <wp:simplePos x="0" y="0"/>
              <wp:positionH relativeFrom="column">
                <wp:posOffset>-77470</wp:posOffset>
              </wp:positionH>
              <wp:positionV relativeFrom="paragraph">
                <wp:posOffset>-1430919</wp:posOffset>
              </wp:positionV>
              <wp:extent cx="6146800" cy="1328468"/>
              <wp:effectExtent l="0" t="0" r="6350" b="508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328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21DBC" w14:textId="38D330D8" w:rsidR="009E697B" w:rsidRDefault="009E697B" w:rsidP="008B2997">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70154C">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w:t>
                          </w:r>
                        </w:p>
                        <w:p w14:paraId="35BB9BCD" w14:textId="77777777" w:rsidR="009E697B" w:rsidRDefault="009E697B" w:rsidP="00233FCF">
                          <w:pPr>
                            <w:rPr>
                              <w:rFonts w:asciiTheme="majorHAnsi" w:hAnsiTheme="majorHAnsi"/>
                              <w:sz w:val="20"/>
                              <w:szCs w:val="20"/>
                            </w:rPr>
                          </w:pPr>
                          <w:r w:rsidRPr="00233FCF">
                            <w:rPr>
                              <w:rFonts w:asciiTheme="majorHAnsi" w:hAnsiTheme="majorHAnsi"/>
                              <w:sz w:val="20"/>
                              <w:szCs w:val="20"/>
                            </w:rPr>
                            <w:t xml:space="preserve">Information Security </w:t>
                          </w:r>
                          <w:r w:rsidRPr="00233FCF">
                            <w:rPr>
                              <w:rFonts w:asciiTheme="majorHAnsi" w:hAnsiTheme="majorHAnsi"/>
                              <w:sz w:val="20"/>
                              <w:szCs w:val="20"/>
                            </w:rPr>
                            <w:fldChar w:fldCharType="begin"/>
                          </w:r>
                          <w:r w:rsidRPr="00233FCF">
                            <w:rPr>
                              <w:rFonts w:asciiTheme="majorHAnsi" w:hAnsiTheme="majorHAnsi"/>
                              <w:sz w:val="20"/>
                              <w:szCs w:val="20"/>
                            </w:rPr>
                            <w:instrText xml:space="preserve"> DOCPROPERTY  SecurityLevel  \* MERGEFORMAT </w:instrText>
                          </w:r>
                          <w:r w:rsidRPr="00233FCF">
                            <w:rPr>
                              <w:rFonts w:asciiTheme="majorHAnsi" w:hAnsiTheme="majorHAnsi"/>
                              <w:sz w:val="20"/>
                              <w:szCs w:val="20"/>
                            </w:rPr>
                            <w:fldChar w:fldCharType="separate"/>
                          </w:r>
                          <w:r>
                            <w:rPr>
                              <w:rFonts w:asciiTheme="majorHAnsi" w:hAnsiTheme="majorHAnsi"/>
                              <w:sz w:val="20"/>
                              <w:szCs w:val="20"/>
                            </w:rPr>
                            <w:t>Level 1 - Confidential</w:t>
                          </w:r>
                          <w:r w:rsidRPr="00233FCF">
                            <w:rPr>
                              <w:rFonts w:asciiTheme="majorHAnsi" w:hAnsiTheme="majorHAnsi"/>
                              <w:sz w:val="20"/>
                              <w:szCs w:val="20"/>
                            </w:rPr>
                            <w:fldChar w:fldCharType="end"/>
                          </w:r>
                        </w:p>
                        <w:p w14:paraId="7954CD87" w14:textId="77777777" w:rsidR="009E697B" w:rsidRPr="00233FCF" w:rsidRDefault="009E697B" w:rsidP="00233FCF">
                          <w:pPr>
                            <w:rPr>
                              <w:rFonts w:asciiTheme="majorHAnsi" w:hAnsiTheme="majorHAnsi"/>
                              <w:sz w:val="20"/>
                              <w:szCs w:val="20"/>
                            </w:rPr>
                          </w:pPr>
                          <w:r w:rsidRPr="00233FCF">
                            <w:rPr>
                              <w:rFonts w:asciiTheme="majorHAnsi" w:hAnsiTheme="majorHAnsi"/>
                              <w:sz w:val="20"/>
                              <w:szCs w:val="20"/>
                            </w:rPr>
                            <w:t>CONTAINS RESTRICTED - PROPRIETARY INFORMATION</w:t>
                          </w:r>
                        </w:p>
                        <w:p w14:paraId="455DADE0" w14:textId="77777777" w:rsidR="009E697B" w:rsidRPr="00367813" w:rsidRDefault="009E697B" w:rsidP="00367813">
                          <w:pPr>
                            <w:rPr>
                              <w:rFonts w:asciiTheme="majorHAnsi" w:hAnsiTheme="majorHAnsi"/>
                              <w:sz w:val="20"/>
                              <w:szCs w:val="20"/>
                            </w:rPr>
                          </w:pPr>
                          <w:r w:rsidRPr="00367813">
                            <w:rPr>
                              <w:rFonts w:asciiTheme="majorHAnsi" w:hAnsiTheme="majorHAnsi"/>
                              <w:sz w:val="20"/>
                              <w:szCs w:val="20"/>
                            </w:rPr>
                            <w:t xml:space="preserve">This document is strictly confidential and proprietary; to be used only by authorized persons on a need to know </w:t>
                          </w:r>
                          <w:proofErr w:type="gramStart"/>
                          <w:r w:rsidRPr="00367813">
                            <w:rPr>
                              <w:rFonts w:asciiTheme="majorHAnsi" w:hAnsiTheme="majorHAnsi"/>
                              <w:sz w:val="20"/>
                              <w:szCs w:val="20"/>
                            </w:rPr>
                            <w:t>basis, and</w:t>
                          </w:r>
                          <w:proofErr w:type="gramEnd"/>
                          <w:r w:rsidRPr="00367813">
                            <w:rPr>
                              <w:rFonts w:asciiTheme="majorHAnsi" w:hAnsiTheme="majorHAnsi"/>
                              <w:sz w:val="20"/>
                              <w:szCs w:val="20"/>
                            </w:rPr>
                            <w:t xml:space="preserve"> must not be distributed without specific permission. </w:t>
                          </w:r>
                        </w:p>
                        <w:p w14:paraId="35E451B4" w14:textId="77777777" w:rsidR="009E697B" w:rsidRPr="0012563B" w:rsidRDefault="009E697B" w:rsidP="00367813">
                          <w:pPr>
                            <w:rPr>
                              <w:rFonts w:asciiTheme="majorHAnsi" w:hAnsiTheme="majorHAnsi"/>
                              <w:sz w:val="20"/>
                              <w:szCs w:val="20"/>
                            </w:rPr>
                          </w:pPr>
                          <w:r w:rsidRPr="00367813">
                            <w:rPr>
                              <w:rFonts w:asciiTheme="majorHAnsi" w:hAnsiTheme="majorHAnsi"/>
                              <w:sz w:val="20"/>
                              <w:szCs w:val="20"/>
                            </w:rPr>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10E18" id="_x0000_t202" coordsize="21600,21600" o:spt="202" path="m,l,21600r21600,l21600,xe">
              <v:stroke joinstyle="miter"/>
              <v:path gradientshapeok="t" o:connecttype="rect"/>
            </v:shapetype>
            <v:shape id="_x0000_s1028" type="#_x0000_t202" style="position:absolute;left:0;text-align:left;margin-left:-6.1pt;margin-top:-112.65pt;width:484pt;height:10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" stroked="f">
              <v:textbox>
                <w:txbxContent>
                  <w:p w14:paraId="57821DBC" w14:textId="38D330D8" w:rsidR="009E697B" w:rsidRDefault="009E697B" w:rsidP="008B2997">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70154C">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w:t>
                    </w:r>
                  </w:p>
                  <w:p w14:paraId="35BB9BCD" w14:textId="77777777" w:rsidR="009E697B" w:rsidRDefault="009E697B" w:rsidP="00233FCF">
                    <w:pPr>
                      <w:rPr>
                        <w:rFonts w:asciiTheme="majorHAnsi" w:hAnsiTheme="majorHAnsi"/>
                        <w:sz w:val="20"/>
                        <w:szCs w:val="20"/>
                      </w:rPr>
                    </w:pPr>
                    <w:r w:rsidRPr="00233FCF">
                      <w:rPr>
                        <w:rFonts w:asciiTheme="majorHAnsi" w:hAnsiTheme="majorHAnsi"/>
                        <w:sz w:val="20"/>
                        <w:szCs w:val="20"/>
                      </w:rPr>
                      <w:t xml:space="preserve">Information Security </w:t>
                    </w:r>
                    <w:r w:rsidRPr="00233FCF">
                      <w:rPr>
                        <w:rFonts w:asciiTheme="majorHAnsi" w:hAnsiTheme="majorHAnsi"/>
                        <w:sz w:val="20"/>
                        <w:szCs w:val="20"/>
                      </w:rPr>
                      <w:fldChar w:fldCharType="begin"/>
                    </w:r>
                    <w:r w:rsidRPr="00233FCF">
                      <w:rPr>
                        <w:rFonts w:asciiTheme="majorHAnsi" w:hAnsiTheme="majorHAnsi"/>
                        <w:sz w:val="20"/>
                        <w:szCs w:val="20"/>
                      </w:rPr>
                      <w:instrText xml:space="preserve"> DOCPROPERTY  SecurityLevel  \* MERGEFORMAT </w:instrText>
                    </w:r>
                    <w:r w:rsidRPr="00233FCF">
                      <w:rPr>
                        <w:rFonts w:asciiTheme="majorHAnsi" w:hAnsiTheme="majorHAnsi"/>
                        <w:sz w:val="20"/>
                        <w:szCs w:val="20"/>
                      </w:rPr>
                      <w:fldChar w:fldCharType="separate"/>
                    </w:r>
                    <w:r>
                      <w:rPr>
                        <w:rFonts w:asciiTheme="majorHAnsi" w:hAnsiTheme="majorHAnsi"/>
                        <w:sz w:val="20"/>
                        <w:szCs w:val="20"/>
                      </w:rPr>
                      <w:t>Level 1 - Confidential</w:t>
                    </w:r>
                    <w:r w:rsidRPr="00233FCF">
                      <w:rPr>
                        <w:rFonts w:asciiTheme="majorHAnsi" w:hAnsiTheme="majorHAnsi"/>
                        <w:sz w:val="20"/>
                        <w:szCs w:val="20"/>
                      </w:rPr>
                      <w:fldChar w:fldCharType="end"/>
                    </w:r>
                  </w:p>
                  <w:p w14:paraId="7954CD87" w14:textId="77777777" w:rsidR="009E697B" w:rsidRPr="00233FCF" w:rsidRDefault="009E697B" w:rsidP="00233FCF">
                    <w:pPr>
                      <w:rPr>
                        <w:rFonts w:asciiTheme="majorHAnsi" w:hAnsiTheme="majorHAnsi"/>
                        <w:sz w:val="20"/>
                        <w:szCs w:val="20"/>
                      </w:rPr>
                    </w:pPr>
                    <w:r w:rsidRPr="00233FCF">
                      <w:rPr>
                        <w:rFonts w:asciiTheme="majorHAnsi" w:hAnsiTheme="majorHAnsi"/>
                        <w:sz w:val="20"/>
                        <w:szCs w:val="20"/>
                      </w:rPr>
                      <w:t>CONTAINS RESTRICTED - PROPRIETARY INFORMATION</w:t>
                    </w:r>
                  </w:p>
                  <w:p w14:paraId="455DADE0" w14:textId="77777777" w:rsidR="009E697B" w:rsidRPr="00367813" w:rsidRDefault="009E697B" w:rsidP="00367813">
                    <w:pPr>
                      <w:rPr>
                        <w:rFonts w:asciiTheme="majorHAnsi" w:hAnsiTheme="majorHAnsi"/>
                        <w:sz w:val="20"/>
                        <w:szCs w:val="20"/>
                      </w:rPr>
                    </w:pPr>
                    <w:r w:rsidRPr="00367813">
                      <w:rPr>
                        <w:rFonts w:asciiTheme="majorHAnsi" w:hAnsiTheme="majorHAnsi"/>
                        <w:sz w:val="20"/>
                        <w:szCs w:val="20"/>
                      </w:rPr>
                      <w:t xml:space="preserve">This document is strictly confidential and proprietary; to be used only by authorized persons on a need to know </w:t>
                    </w:r>
                    <w:proofErr w:type="gramStart"/>
                    <w:r w:rsidRPr="00367813">
                      <w:rPr>
                        <w:rFonts w:asciiTheme="majorHAnsi" w:hAnsiTheme="majorHAnsi"/>
                        <w:sz w:val="20"/>
                        <w:szCs w:val="20"/>
                      </w:rPr>
                      <w:t>basis, and</w:t>
                    </w:r>
                    <w:proofErr w:type="gramEnd"/>
                    <w:r w:rsidRPr="00367813">
                      <w:rPr>
                        <w:rFonts w:asciiTheme="majorHAnsi" w:hAnsiTheme="majorHAnsi"/>
                        <w:sz w:val="20"/>
                        <w:szCs w:val="20"/>
                      </w:rPr>
                      <w:t xml:space="preserve"> must not be distributed without specific permission. </w:t>
                    </w:r>
                  </w:p>
                  <w:p w14:paraId="35E451B4" w14:textId="77777777" w:rsidR="009E697B" w:rsidRPr="0012563B" w:rsidRDefault="009E697B" w:rsidP="00367813">
                    <w:pPr>
                      <w:rPr>
                        <w:rFonts w:asciiTheme="majorHAnsi" w:hAnsiTheme="majorHAnsi"/>
                        <w:sz w:val="20"/>
                        <w:szCs w:val="20"/>
                      </w:rPr>
                    </w:pPr>
                    <w:r w:rsidRPr="00367813">
                      <w:rPr>
                        <w:rFonts w:asciiTheme="majorHAnsi" w:hAnsiTheme="majorHAnsi"/>
                        <w:sz w:val="20"/>
                        <w:szCs w:val="20"/>
                      </w:rPr>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r>
      <w:rPr>
        <w:rFonts w:ascii="Arial Black" w:hAnsi="Arial Black"/>
        <w:noProof/>
        <w:color w:val="FF99CC"/>
        <w:lang w:val="en-PH" w:eastAsia="en-PH" w:bidi="ar-SA"/>
      </w:rPr>
      <mc:AlternateContent>
        <mc:Choice Requires="wps">
          <w:drawing>
            <wp:anchor distT="0" distB="0" distL="114300" distR="114300" simplePos="0" relativeHeight="251683840" behindDoc="1" locked="0" layoutInCell="1" allowOverlap="1" wp14:anchorId="4E068DD0" wp14:editId="6C7B3D46">
              <wp:simplePos x="0" y="0"/>
              <wp:positionH relativeFrom="column">
                <wp:posOffset>2590800</wp:posOffset>
              </wp:positionH>
              <wp:positionV relativeFrom="paragraph">
                <wp:posOffset>-63500</wp:posOffset>
              </wp:positionV>
              <wp:extent cx="990600" cy="342900"/>
              <wp:effectExtent l="0" t="3175" r="0" b="0"/>
              <wp:wrapNone/>
              <wp:docPr id="17"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EAED2C" w14:textId="77777777" w:rsidR="009E697B" w:rsidRDefault="009E081E" w:rsidP="008D6418">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68DD0" id="Text Box 1152" o:spid="_x0000_s1029" type="#_x0000_t202" style="position:absolute;left:0;text-align:left;margin-left:204pt;margin-top:-5pt;width:78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" stroked="f">
              <v:textbox>
                <w:txbxContent>
                  <w:p w14:paraId="57EAED2C" w14:textId="77777777" w:rsidR="009E697B" w:rsidRDefault="000E3B9F" w:rsidP="008D6418">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E00BD" w14:textId="77777777" w:rsidR="009E697B" w:rsidRDefault="009E697B" w:rsidP="004417B0">
    <w:r>
      <w:rPr>
        <w:noProof/>
        <w:lang w:val="en-PH" w:eastAsia="en-PH" w:bidi="ar-SA"/>
      </w:rPr>
      <mc:AlternateContent>
        <mc:Choice Requires="wps">
          <w:drawing>
            <wp:anchor distT="0" distB="0" distL="114300" distR="114300" simplePos="0" relativeHeight="251662336" behindDoc="1" locked="0" layoutInCell="1" allowOverlap="1" wp14:anchorId="143196A0" wp14:editId="4D6C2FCC">
              <wp:simplePos x="0" y="0"/>
              <wp:positionH relativeFrom="column">
                <wp:posOffset>6767459</wp:posOffset>
              </wp:positionH>
              <wp:positionV relativeFrom="paragraph">
                <wp:posOffset>-140335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F78B8" w14:textId="77777777" w:rsidR="009E697B" w:rsidRDefault="009E081E" w:rsidP="003426F6">
                          <w:r>
                            <w:fldChar w:fldCharType="begin"/>
                          </w:r>
                          <w:r>
                            <w:instrText xml:space="preserve"> DOCPROPERTY  DraftWatermarkText  \* MERGE</w:instrText>
                          </w:r>
                          <w:r>
                            <w:instrText xml:space="preserv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196A0" id="_x0000_t202" coordsize="21600,21600" o:spt="202" path="m,l,21600r21600,l21600,xe">
              <v:stroke joinstyle="miter"/>
              <v:path gradientshapeok="t" o:connecttype="rect"/>
            </v:shapetype>
            <v:shape id="Text Box 1149" o:spid="_x0000_s1046" type="#_x0000_t202" style="position:absolute;margin-left:532.85pt;margin-top:-11.05pt;width:7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" stroked="f">
              <v:textbox>
                <w:txbxContent>
                  <w:p w14:paraId="360F78B8" w14:textId="77777777" w:rsidR="009E697B" w:rsidRDefault="000E3B9F" w:rsidP="003426F6">
                    <w:r>
                      <w:fldChar w:fldCharType="begin"/>
                    </w:r>
                    <w:r>
                      <w:instrText xml:space="preserve"> DOCPROPERTY  DraftWatermarkText  \* MERGE</w:instrText>
                    </w:r>
                    <w:r>
                      <w:instrText xml:space="preserv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A96FB52" w14:textId="77777777" w:rsidR="009E697B" w:rsidRPr="00411160" w:rsidRDefault="009E697B" w:rsidP="00411160">
    <w:pPr>
      <w:pStyle w:val="Footer"/>
      <w:tabs>
        <w:tab w:val="clear" w:pos="9360"/>
        <w:tab w:val="right" w:pos="12960"/>
      </w:tabs>
      <w:rPr>
        <w:sz w:val="16"/>
        <w:szCs w:val="16"/>
      </w:rPr>
    </w:pPr>
    <w:r w:rsidRPr="00411160">
      <w:rPr>
        <w:rStyle w:val="PageNumber"/>
        <w:sz w:val="16"/>
        <w:szCs w:val="16"/>
      </w:rPr>
      <w:t xml:space="preserve">Information Security </w:t>
    </w:r>
    <w:r w:rsidRPr="00411160">
      <w:fldChar w:fldCharType="begin"/>
    </w:r>
    <w:r w:rsidRPr="00411160">
      <w:rPr>
        <w:sz w:val="16"/>
        <w:szCs w:val="16"/>
      </w:rPr>
      <w:instrText xml:space="preserve"> DOCPROPERTY  SecurityLevel  \* MERGEFORMAT </w:instrText>
    </w:r>
    <w:r w:rsidRPr="00411160">
      <w:fldChar w:fldCharType="separate"/>
    </w:r>
    <w:r w:rsidRPr="00386291">
      <w:rPr>
        <w:rStyle w:val="PageNumber"/>
        <w:sz w:val="16"/>
        <w:szCs w:val="16"/>
      </w:rPr>
      <w:t>Level 1 - Confidential</w:t>
    </w:r>
    <w:r w:rsidRPr="00411160">
      <w:rPr>
        <w:rStyle w:val="PageNumber"/>
        <w:sz w:val="16"/>
        <w:szCs w:val="16"/>
      </w:rPr>
      <w:fldChar w:fldCharType="end"/>
    </w:r>
    <w:r w:rsidRPr="00411160">
      <w:rPr>
        <w:rStyle w:val="PageNumber"/>
        <w:sz w:val="16"/>
        <w:szCs w:val="16"/>
      </w:rPr>
      <w:tab/>
    </w:r>
    <w:r w:rsidRPr="00411160">
      <w:rPr>
        <w:rStyle w:val="PageNumber"/>
        <w:sz w:val="16"/>
        <w:szCs w:val="16"/>
      </w:rPr>
      <w:fldChar w:fldCharType="begin"/>
    </w:r>
    <w:r w:rsidRPr="00411160">
      <w:rPr>
        <w:rStyle w:val="PageNumber"/>
        <w:sz w:val="16"/>
        <w:szCs w:val="16"/>
      </w:rPr>
      <w:instrText xml:space="preserve"> PAGE </w:instrText>
    </w:r>
    <w:r w:rsidRPr="00411160">
      <w:rPr>
        <w:rStyle w:val="PageNumber"/>
        <w:sz w:val="16"/>
        <w:szCs w:val="16"/>
      </w:rPr>
      <w:fldChar w:fldCharType="separate"/>
    </w:r>
    <w:r>
      <w:rPr>
        <w:rStyle w:val="PageNumber"/>
        <w:noProof/>
        <w:sz w:val="16"/>
        <w:szCs w:val="16"/>
      </w:rPr>
      <w:t>10</w:t>
    </w:r>
    <w:r w:rsidRPr="00411160">
      <w:rPr>
        <w:rStyle w:val="PageNumber"/>
        <w:sz w:val="16"/>
        <w:szCs w:val="16"/>
      </w:rPr>
      <w:fldChar w:fldCharType="end"/>
    </w:r>
  </w:p>
  <w:p w14:paraId="5D343AE0" w14:textId="77777777" w:rsidR="009E697B" w:rsidRPr="00411160" w:rsidRDefault="009E697B" w:rsidP="00411160">
    <w:pPr>
      <w:pStyle w:val="Footer"/>
      <w:rPr>
        <w:rStyle w:val="PageNumber"/>
        <w:sz w:val="16"/>
        <w:szCs w:val="16"/>
      </w:rPr>
    </w:pPr>
    <w:r w:rsidRPr="00411160">
      <w:rPr>
        <w:sz w:val="16"/>
        <w:szCs w:val="16"/>
      </w:rP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DB2B" w14:textId="77777777" w:rsidR="009E697B" w:rsidRDefault="009E697B" w:rsidP="004417B0">
    <w:r>
      <w:rPr>
        <w:noProof/>
        <w:lang w:val="en-PH" w:eastAsia="en-PH" w:bidi="ar-SA"/>
      </w:rPr>
      <mc:AlternateContent>
        <mc:Choice Requires="wps">
          <w:drawing>
            <wp:anchor distT="0" distB="0" distL="114300" distR="114300" simplePos="0" relativeHeight="251659264" behindDoc="1" locked="0" layoutInCell="1" allowOverlap="1" wp14:anchorId="62A9CF7C" wp14:editId="2789A735">
              <wp:simplePos x="0" y="0"/>
              <wp:positionH relativeFrom="column">
                <wp:posOffset>6763014</wp:posOffset>
              </wp:positionH>
              <wp:positionV relativeFrom="paragraph">
                <wp:posOffset>-131445</wp:posOffset>
              </wp:positionV>
              <wp:extent cx="990600" cy="342900"/>
              <wp:effectExtent l="0" t="0" r="0" b="0"/>
              <wp:wrapNone/>
              <wp:docPr id="1"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182FD"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9CF7C" id="_x0000_t202" coordsize="21600,21600" o:spt="202" path="m,l,21600r21600,l21600,xe">
              <v:stroke joinstyle="miter"/>
              <v:path gradientshapeok="t" o:connecttype="rect"/>
            </v:shapetype>
            <v:shape id="Text Box 1146" o:spid="_x0000_s1047" type="#_x0000_t202" style="position:absolute;margin-left:532.5pt;margin-top:-10.35pt;width:7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" stroked="f">
              <v:textbox>
                <w:txbxContent>
                  <w:p w14:paraId="4BD182FD"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F9B05C4" w14:textId="77777777" w:rsidR="009E697B" w:rsidRPr="004F1B89" w:rsidRDefault="009E697B" w:rsidP="002850B6">
    <w:pPr>
      <w:pStyle w:val="Footer"/>
      <w:tabs>
        <w:tab w:val="clear" w:pos="9360"/>
        <w:tab w:val="right" w:pos="12960"/>
      </w:tabs>
    </w:pPr>
    <w:r w:rsidRPr="004F1B89">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8</w:t>
    </w:r>
    <w:r w:rsidRPr="004F1B89">
      <w:rPr>
        <w:rStyle w:val="PageNumber"/>
      </w:rPr>
      <w:fldChar w:fldCharType="end"/>
    </w:r>
  </w:p>
  <w:p w14:paraId="39391296" w14:textId="77777777" w:rsidR="009E697B" w:rsidRDefault="009E697B" w:rsidP="002850B6">
    <w:pPr>
      <w:pStyle w:val="Footer"/>
      <w:rPr>
        <w:rStyle w:val="PageNumber"/>
      </w:rP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5513" w14:textId="77777777" w:rsidR="009E697B" w:rsidRDefault="009E697B" w:rsidP="002850B6">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5460" w14:textId="77777777" w:rsidR="009E697B" w:rsidRDefault="009E697B" w:rsidP="004417B0">
    <w:r>
      <w:rPr>
        <w:noProof/>
        <w:lang w:val="en-PH" w:eastAsia="en-PH" w:bidi="ar-SA"/>
      </w:rPr>
      <mc:AlternateContent>
        <mc:Choice Requires="wps">
          <w:drawing>
            <wp:anchor distT="0" distB="0" distL="114300" distR="114300" simplePos="0" relativeHeight="251636736" behindDoc="1" locked="0" layoutInCell="1" allowOverlap="1" wp14:anchorId="4EC51871" wp14:editId="7A477D24">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2FE87"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51871" id="_x0000_t202" coordsize="21600,21600" o:spt="202" path="m,l,21600r21600,l21600,xe">
              <v:stroke joinstyle="miter"/>
              <v:path gradientshapeok="t" o:connecttype="rect"/>
            </v:shapetype>
            <v:shape id="Text Box 1131" o:spid="_x0000_s1030" type="#_x0000_t202" style="position:absolute;margin-left:36pt;margin-top:7pt;width:7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" stroked="f">
              <v:textbox>
                <w:txbxContent>
                  <w:p w14:paraId="6A22FE87"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B8B6080" w14:textId="77777777" w:rsidR="009E697B" w:rsidRDefault="009E697B"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r>
      <w:rPr>
        <w:rStyle w:val="PageNumber"/>
      </w:rPr>
      <w:tab/>
    </w:r>
    <w:r w:rsidRPr="0092229C">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0D01F814" w14:textId="77777777" w:rsidR="009E697B" w:rsidRDefault="009E697B" w:rsidP="007A383F">
    <w:pPr>
      <w:pStyle w:val="Footer"/>
      <w:jc w:val="right"/>
    </w:pPr>
    <w:r>
      <w:t>Proprietary and Confidential Information of Amdocs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1138" w14:textId="77777777" w:rsidR="009E697B" w:rsidRDefault="009E697B" w:rsidP="004417B0">
    <w:r>
      <w:rPr>
        <w:noProof/>
        <w:lang w:val="en-PH" w:eastAsia="en-PH" w:bidi="ar-SA"/>
      </w:rPr>
      <mc:AlternateContent>
        <mc:Choice Requires="wps">
          <w:drawing>
            <wp:anchor distT="0" distB="0" distL="114300" distR="114300" simplePos="0" relativeHeight="251637760" behindDoc="1" locked="0" layoutInCell="1" allowOverlap="1" wp14:anchorId="2398C2F8" wp14:editId="367C655B">
              <wp:simplePos x="0" y="0"/>
              <wp:positionH relativeFrom="column">
                <wp:posOffset>4572000</wp:posOffset>
              </wp:positionH>
              <wp:positionV relativeFrom="paragraph">
                <wp:posOffset>-140706</wp:posOffset>
              </wp:positionV>
              <wp:extent cx="990600" cy="342900"/>
              <wp:effectExtent l="0" t="0" r="0" b="0"/>
              <wp:wrapNone/>
              <wp:docPr id="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A93A4"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8C2F8" id="_x0000_t202" coordsize="21600,21600" o:spt="202" path="m,l,21600r21600,l21600,xe">
              <v:stroke joinstyle="miter"/>
              <v:path gradientshapeok="t" o:connecttype="rect"/>
            </v:shapetype>
            <v:shape id="Text Box 1133" o:spid="_x0000_s1031" type="#_x0000_t202" style="position:absolute;margin-left:5in;margin-top:-11.1pt;width:78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" stroked="f">
              <v:textbox>
                <w:txbxContent>
                  <w:p w14:paraId="34CA93A4"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A8EDCF5"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iv</w:t>
    </w:r>
    <w:r w:rsidRPr="002850B6">
      <w:rPr>
        <w:rStyle w:val="PageNumber"/>
        <w:sz w:val="16"/>
        <w:szCs w:val="16"/>
      </w:rPr>
      <w:fldChar w:fldCharType="end"/>
    </w:r>
  </w:p>
  <w:p w14:paraId="35BF8FCD"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FB65" w14:textId="77777777" w:rsidR="009E697B" w:rsidRDefault="009E697B" w:rsidP="004417B0">
    <w:r>
      <w:rPr>
        <w:noProof/>
        <w:lang w:val="en-PH" w:eastAsia="en-PH" w:bidi="ar-SA"/>
      </w:rPr>
      <mc:AlternateContent>
        <mc:Choice Requires="wps">
          <w:drawing>
            <wp:anchor distT="0" distB="0" distL="114300" distR="114300" simplePos="0" relativeHeight="251635712" behindDoc="1" locked="0" layoutInCell="1" allowOverlap="1" wp14:anchorId="5D4935EA" wp14:editId="5CA63463">
              <wp:simplePos x="0" y="0"/>
              <wp:positionH relativeFrom="column">
                <wp:posOffset>4728845</wp:posOffset>
              </wp:positionH>
              <wp:positionV relativeFrom="paragraph">
                <wp:posOffset>-140706</wp:posOffset>
              </wp:positionV>
              <wp:extent cx="990600" cy="342900"/>
              <wp:effectExtent l="0" t="0" r="0" b="0"/>
              <wp:wrapNone/>
              <wp:docPr id="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9F8D3"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935EA" id="_x0000_t202" coordsize="21600,21600" o:spt="202" path="m,l,21600r21600,l21600,xe">
              <v:stroke joinstyle="miter"/>
              <v:path gradientshapeok="t" o:connecttype="rect"/>
            </v:shapetype>
            <v:shape id="Text Box 1129" o:spid="_x0000_s1032" type="#_x0000_t202" style="position:absolute;margin-left:372.35pt;margin-top:-11.1pt;width:7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" stroked="f">
              <v:textbox>
                <w:txbxContent>
                  <w:p w14:paraId="0CA9F8D3"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FBB62DC"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iii</w:t>
    </w:r>
    <w:r w:rsidRPr="002850B6">
      <w:rPr>
        <w:rStyle w:val="PageNumber"/>
        <w:sz w:val="16"/>
        <w:szCs w:val="16"/>
      </w:rPr>
      <w:fldChar w:fldCharType="end"/>
    </w:r>
  </w:p>
  <w:p w14:paraId="02CC7235"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AD3A" w14:textId="77777777" w:rsidR="009E697B" w:rsidRDefault="009E697B" w:rsidP="004417B0">
    <w:r>
      <w:rPr>
        <w:noProof/>
        <w:lang w:val="en-PH" w:eastAsia="en-PH" w:bidi="ar-SA"/>
      </w:rPr>
      <mc:AlternateContent>
        <mc:Choice Requires="wps">
          <w:drawing>
            <wp:anchor distT="0" distB="0" distL="114300" distR="114300" simplePos="0" relativeHeight="251630592" behindDoc="1" locked="0" layoutInCell="1" allowOverlap="1" wp14:anchorId="6F34A6C2" wp14:editId="51EE56CA">
              <wp:simplePos x="0" y="0"/>
              <wp:positionH relativeFrom="column">
                <wp:posOffset>457200</wp:posOffset>
              </wp:positionH>
              <wp:positionV relativeFrom="paragraph">
                <wp:posOffset>88900</wp:posOffset>
              </wp:positionV>
              <wp:extent cx="990600" cy="342900"/>
              <wp:effectExtent l="0" t="3175" r="0" b="0"/>
              <wp:wrapNone/>
              <wp:docPr id="28"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E54DF"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4A6C2" id="_x0000_t202" coordsize="21600,21600" o:spt="202" path="m,l,21600r21600,l21600,xe">
              <v:stroke joinstyle="miter"/>
              <v:path gradientshapeok="t" o:connecttype="rect"/>
            </v:shapetype>
            <v:shape id="_x0000_s1033" type="#_x0000_t202" style="position:absolute;margin-left:36pt;margin-top:7pt;width:7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" stroked="f">
              <v:textbox>
                <w:txbxContent>
                  <w:p w14:paraId="718E54DF"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C5AEB77" w14:textId="77777777" w:rsidR="009E697B" w:rsidRDefault="009E697B"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sidR="009E081E">
      <w:fldChar w:fldCharType="begin"/>
    </w:r>
    <w:r w:rsidR="009E081E">
      <w:instrText xml:space="preserve"> DOCPROPERTY  SecurityLevel  \* MERGEFORMAT </w:instrText>
    </w:r>
    <w:r w:rsidR="009E081E">
      <w:fldChar w:fldCharType="separate"/>
    </w:r>
    <w:r w:rsidRPr="00386291">
      <w:rPr>
        <w:rStyle w:val="PageNumber"/>
      </w:rPr>
      <w:t>Level 1 - Confidential</w:t>
    </w:r>
    <w:r w:rsidR="009E081E">
      <w:rPr>
        <w:rStyle w:val="PageNumber"/>
      </w:rPr>
      <w:fldChar w:fldCharType="end"/>
    </w:r>
  </w:p>
  <w:p w14:paraId="47082932" w14:textId="77777777" w:rsidR="009E697B" w:rsidRDefault="009E697B" w:rsidP="000B6BD0">
    <w:pPr>
      <w:pStyle w:val="Footer"/>
      <w:jc w:val="right"/>
    </w:pPr>
    <w:r>
      <w:t>Proprietary and Confidential Information of Amdocs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7F4C" w14:textId="77777777" w:rsidR="009E697B" w:rsidRDefault="009E697B" w:rsidP="004417B0">
    <w:r>
      <w:rPr>
        <w:noProof/>
        <w:lang w:val="en-PH" w:eastAsia="en-PH" w:bidi="ar-SA"/>
      </w:rPr>
      <mc:AlternateContent>
        <mc:Choice Requires="wps">
          <w:drawing>
            <wp:anchor distT="0" distB="0" distL="114300" distR="114300" simplePos="0" relativeHeight="251631616" behindDoc="1" locked="0" layoutInCell="1" allowOverlap="1" wp14:anchorId="3F845607" wp14:editId="52E531CB">
              <wp:simplePos x="0" y="0"/>
              <wp:positionH relativeFrom="column">
                <wp:posOffset>4572000</wp:posOffset>
              </wp:positionH>
              <wp:positionV relativeFrom="paragraph">
                <wp:posOffset>-132451</wp:posOffset>
              </wp:positionV>
              <wp:extent cx="990600" cy="342900"/>
              <wp:effectExtent l="0" t="0" r="0" b="0"/>
              <wp:wrapNone/>
              <wp:docPr id="27"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DA72C" w14:textId="77777777" w:rsidR="009E697B" w:rsidRDefault="009E081E" w:rsidP="003426F6">
                          <w:r>
                            <w:fldChar w:fldCharType="begin"/>
                          </w:r>
                          <w:r>
                            <w:instrText xml:space="preserve"> DOCPROPERTY  DraftWatermarkText  \* MERGEFO</w:instrText>
                          </w:r>
                          <w:r>
                            <w:instrText xml:space="preserve">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5607" id="_x0000_t202" coordsize="21600,21600" o:spt="202" path="m,l,21600r21600,l21600,xe">
              <v:stroke joinstyle="miter"/>
              <v:path gradientshapeok="t" o:connecttype="rect"/>
            </v:shapetype>
            <v:shape id="_x0000_s1034" type="#_x0000_t202" style="position:absolute;margin-left:5in;margin-top:-10.45pt;width:7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" stroked="f">
              <v:textbox>
                <w:txbxContent>
                  <w:p w14:paraId="139DA72C" w14:textId="77777777" w:rsidR="009E697B" w:rsidRDefault="000E3B9F" w:rsidP="003426F6">
                    <w:r>
                      <w:fldChar w:fldCharType="begin"/>
                    </w:r>
                    <w:r>
                      <w:instrText xml:space="preserve"> DOCPROPERTY  DraftWatermarkText  \* MERGEFO</w:instrText>
                    </w:r>
                    <w:r>
                      <w:instrText xml:space="preserve">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22302D3"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2</w:t>
    </w:r>
    <w:r w:rsidRPr="002850B6">
      <w:rPr>
        <w:rStyle w:val="PageNumber"/>
        <w:sz w:val="16"/>
        <w:szCs w:val="16"/>
      </w:rPr>
      <w:fldChar w:fldCharType="end"/>
    </w:r>
  </w:p>
  <w:p w14:paraId="34302934"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E7CF" w14:textId="77777777" w:rsidR="009E697B" w:rsidRDefault="009E697B" w:rsidP="004417B0">
    <w:r>
      <w:rPr>
        <w:noProof/>
        <w:lang w:val="en-PH" w:eastAsia="en-PH" w:bidi="ar-SA"/>
      </w:rPr>
      <mc:AlternateContent>
        <mc:Choice Requires="wps">
          <w:drawing>
            <wp:anchor distT="0" distB="0" distL="114300" distR="114300" simplePos="0" relativeHeight="251629568" behindDoc="1" locked="0" layoutInCell="1" allowOverlap="1" wp14:anchorId="3DB41E20" wp14:editId="41F48240">
              <wp:simplePos x="0" y="0"/>
              <wp:positionH relativeFrom="column">
                <wp:posOffset>4737100</wp:posOffset>
              </wp:positionH>
              <wp:positionV relativeFrom="paragraph">
                <wp:posOffset>-140706</wp:posOffset>
              </wp:positionV>
              <wp:extent cx="990600" cy="342900"/>
              <wp:effectExtent l="0" t="0" r="0" b="0"/>
              <wp:wrapNone/>
              <wp:docPr id="18"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7DB2C" w14:textId="77777777" w:rsidR="009E697B" w:rsidRDefault="009E081E"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41E20" id="_x0000_t202" coordsize="21600,21600" o:spt="202" path="m,l,21600r21600,l21600,xe">
              <v:stroke joinstyle="miter"/>
              <v:path gradientshapeok="t" o:connecttype="rect"/>
            </v:shapetype>
            <v:shape id="_x0000_s1035" type="#_x0000_t202" style="position:absolute;margin-left:373pt;margin-top:-11.1pt;width:78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" stroked="f">
              <v:textbox>
                <w:txbxContent>
                  <w:p w14:paraId="0127DB2C" w14:textId="77777777" w:rsidR="009E697B" w:rsidRDefault="000E3B9F" w:rsidP="003426F6">
                    <w:r>
                      <w:fldChar w:fldCharType="begin"/>
                    </w:r>
                    <w:r>
                      <w:instrText xml:space="preserve"> DOCPROPERTY  DraftWatermarkText  \* MERGEFORMAT </w:instrText>
                    </w:r>
                    <w:r>
                      <w:fldChar w:fldCharType="separate"/>
                    </w:r>
                    <w:r w:rsidR="009E697B" w:rsidRPr="0038629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10FD703" w14:textId="77777777" w:rsidR="009E697B" w:rsidRPr="002850B6" w:rsidRDefault="009E697B"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386291">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w:t>
    </w:r>
    <w:r w:rsidRPr="002850B6">
      <w:rPr>
        <w:rStyle w:val="PageNumber"/>
        <w:sz w:val="16"/>
        <w:szCs w:val="16"/>
      </w:rPr>
      <w:fldChar w:fldCharType="end"/>
    </w:r>
  </w:p>
  <w:p w14:paraId="07B8787E" w14:textId="77777777" w:rsidR="009E697B" w:rsidRPr="002850B6" w:rsidRDefault="009E697B"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E981" w14:textId="77777777" w:rsidR="00607AFF" w:rsidRDefault="00607AFF">
      <w:r>
        <w:separator/>
      </w:r>
    </w:p>
    <w:p w14:paraId="6E38E861" w14:textId="77777777" w:rsidR="00607AFF" w:rsidRDefault="00607AFF"/>
    <w:p w14:paraId="1837CE5F" w14:textId="77777777" w:rsidR="00607AFF" w:rsidRDefault="00607AFF"/>
  </w:footnote>
  <w:footnote w:type="continuationSeparator" w:id="0">
    <w:p w14:paraId="5E5635D2" w14:textId="77777777" w:rsidR="00607AFF" w:rsidRDefault="00607AFF">
      <w:r>
        <w:continuationSeparator/>
      </w:r>
    </w:p>
    <w:p w14:paraId="2C5B9647" w14:textId="77777777" w:rsidR="00607AFF" w:rsidRDefault="00607AFF"/>
    <w:p w14:paraId="50A0E53A" w14:textId="77777777" w:rsidR="00607AFF" w:rsidRDefault="00607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E85B" w14:textId="77777777" w:rsidR="009E697B" w:rsidRDefault="009E697B" w:rsidP="002A41DB">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FA3E" w14:textId="77777777" w:rsidR="009E697B" w:rsidRDefault="009E697B" w:rsidP="001C1518">
    <w:pPr>
      <w:pStyle w:val="Header"/>
      <w:jc w:val="left"/>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3703D52C" w14:textId="77777777" w:rsidR="009E697B" w:rsidRDefault="009E697B" w:rsidP="001C1518"/>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6754" w14:textId="77777777" w:rsidR="009E697B" w:rsidRDefault="009E697B" w:rsidP="0022271C">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3751E998" w14:textId="4D72B853" w:rsidR="009E697B" w:rsidRDefault="009E697B" w:rsidP="000B6BD0">
    <w:pPr>
      <w:pStyle w:val="Header"/>
    </w:pPr>
    <w:r w:rsidRPr="004E76E6">
      <w:t>Chapter</w:t>
    </w:r>
    <w:r>
      <w:t xml:space="preserve"> </w:t>
    </w:r>
    <w:r w:rsidR="009E081E">
      <w:fldChar w:fldCharType="begin"/>
    </w:r>
    <w:r w:rsidR="009E081E">
      <w:instrText xml:space="preserve">STYLEREF "Heading 1"\n \* MERGEFORMAT </w:instrText>
    </w:r>
    <w:r w:rsidR="009E081E">
      <w:fldChar w:fldCharType="separate"/>
    </w:r>
    <w:r w:rsidR="009E081E">
      <w:rPr>
        <w:noProof/>
        <w:cs/>
      </w:rPr>
      <w:t>‎</w:t>
    </w:r>
    <w:r w:rsidR="009E081E">
      <w:rPr>
        <w:noProof/>
      </w:rPr>
      <w:t>4</w:t>
    </w:r>
    <w:r w:rsidR="009E081E">
      <w:rPr>
        <w:noProof/>
      </w:rPr>
      <w:fldChar w:fldCharType="end"/>
    </w:r>
    <w:r>
      <w:t xml:space="preserve">. </w:t>
    </w:r>
    <w:r w:rsidR="009E081E">
      <w:fldChar w:fldCharType="begin"/>
    </w:r>
    <w:r w:rsidR="009E081E">
      <w:instrText xml:space="preserve"> STYLEREF "Heading 1" \* MERGEFORMAT </w:instrText>
    </w:r>
    <w:r w:rsidR="009E081E">
      <w:fldChar w:fldCharType="separate"/>
    </w:r>
    <w:r w:rsidR="009E081E">
      <w:rPr>
        <w:noProof/>
      </w:rPr>
      <w:t>Overall Solution</w:t>
    </w:r>
    <w:r w:rsidR="009E081E">
      <w:rPr>
        <w:noProof/>
      </w:rPr>
      <w:fldChar w:fldCharType="end"/>
    </w:r>
  </w:p>
  <w:p w14:paraId="5C7B2B28" w14:textId="77777777" w:rsidR="009E697B" w:rsidRDefault="009E697B" w:rsidP="00C02E9B">
    <w:pP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E528" w14:textId="77777777" w:rsidR="009E697B" w:rsidRPr="006F2F83" w:rsidRDefault="009E697B" w:rsidP="006F2F8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11AB" w14:textId="77777777" w:rsidR="009E697B" w:rsidRDefault="009E697B" w:rsidP="001C1518">
    <w:pPr>
      <w:pStyle w:val="Header"/>
      <w:jc w:val="left"/>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45EBA649" w14:textId="77777777" w:rsidR="009E697B" w:rsidRDefault="009E697B" w:rsidP="001C151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8902" w14:textId="77777777" w:rsidR="009E697B" w:rsidRDefault="009E697B" w:rsidP="0022271C">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554ADC94" w14:textId="77777777" w:rsidR="009E697B" w:rsidRDefault="009E697B" w:rsidP="000B6BD0">
    <w:pPr>
      <w:pStyle w:val="Header"/>
    </w:pPr>
    <w:r w:rsidRPr="004E76E6">
      <w:t>Chapter</w:t>
    </w:r>
    <w:r>
      <w:t xml:space="preserve"> </w:t>
    </w:r>
    <w:r w:rsidR="009E081E">
      <w:fldChar w:fldCharType="begin"/>
    </w:r>
    <w:r w:rsidR="009E081E">
      <w:instrText xml:space="preserve">STYLEREF "Heading 1"\n \* MERGEFORMAT </w:instrText>
    </w:r>
    <w:r w:rsidR="009E081E">
      <w:fldChar w:fldCharType="separate"/>
    </w:r>
    <w:r>
      <w:rPr>
        <w:noProof/>
      </w:rPr>
      <w:t>4</w:t>
    </w:r>
    <w:r w:rsidR="009E081E">
      <w:rPr>
        <w:noProof/>
      </w:rPr>
      <w:fldChar w:fldCharType="end"/>
    </w:r>
    <w:r>
      <w:t xml:space="preserve">. </w:t>
    </w:r>
    <w:r w:rsidR="009E081E">
      <w:fldChar w:fldCharType="begin"/>
    </w:r>
    <w:r w:rsidR="009E081E">
      <w:instrText xml:space="preserve"> STYLEREF "Heading 1" \* MERGEFORMAT </w:instrText>
    </w:r>
    <w:r w:rsidR="009E081E">
      <w:fldChar w:fldCharType="separate"/>
    </w:r>
    <w:r>
      <w:rPr>
        <w:noProof/>
      </w:rPr>
      <w:t>Other Impacts</w:t>
    </w:r>
    <w:r w:rsidR="009E081E">
      <w:rPr>
        <w:noProof/>
      </w:rPr>
      <w:fldChar w:fldCharType="end"/>
    </w:r>
  </w:p>
  <w:p w14:paraId="33FD0537" w14:textId="77777777" w:rsidR="009E697B" w:rsidRDefault="009E697B" w:rsidP="00C02E9B">
    <w:pP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6207" w14:textId="77777777" w:rsidR="009E697B" w:rsidRPr="006F2F83" w:rsidRDefault="009E697B" w:rsidP="006F2F83"/>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D6CB" w14:textId="77777777" w:rsidR="009E697B" w:rsidRDefault="009E697B" w:rsidP="001C1518">
    <w:pPr>
      <w:pStyle w:val="Header"/>
      <w:jc w:val="left"/>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104B2861" w14:textId="77777777" w:rsidR="009E697B" w:rsidRDefault="009E697B" w:rsidP="001C1518"/>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F3B5" w14:textId="77777777" w:rsidR="009E697B" w:rsidRDefault="009E697B" w:rsidP="0022271C">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6EFE24DE" w14:textId="77777777" w:rsidR="009E697B" w:rsidRDefault="009E697B" w:rsidP="000B6BD0">
    <w:pPr>
      <w:pStyle w:val="Header"/>
    </w:pPr>
    <w:r w:rsidRPr="004E76E6">
      <w:t>Chapter</w:t>
    </w:r>
    <w:r>
      <w:t xml:space="preserve"> </w:t>
    </w:r>
    <w:r w:rsidR="009E081E">
      <w:fldChar w:fldCharType="begin"/>
    </w:r>
    <w:r w:rsidR="009E081E">
      <w:instrText xml:space="preserve">STYLEREF "Heading 1"\n \* MERGEFORMAT </w:instrText>
    </w:r>
    <w:r w:rsidR="009E081E">
      <w:fldChar w:fldCharType="separate"/>
    </w:r>
    <w:r>
      <w:rPr>
        <w:noProof/>
      </w:rPr>
      <w:t>5</w:t>
    </w:r>
    <w:r w:rsidR="009E081E">
      <w:rPr>
        <w:noProof/>
      </w:rPr>
      <w:fldChar w:fldCharType="end"/>
    </w:r>
    <w:r>
      <w:t xml:space="preserve">. </w:t>
    </w:r>
    <w:r w:rsidR="009E081E">
      <w:fldChar w:fldCharType="begin"/>
    </w:r>
    <w:r w:rsidR="009E081E">
      <w:instrText xml:space="preserve"> STYLEREF "Heading 1" \* MERGEFORMAT </w:instrText>
    </w:r>
    <w:r w:rsidR="009E081E">
      <w:fldChar w:fldCharType="separate"/>
    </w:r>
    <w:r>
      <w:rPr>
        <w:noProof/>
      </w:rPr>
      <w:t>Risks</w:t>
    </w:r>
    <w:r w:rsidR="009E081E">
      <w:rPr>
        <w:noProof/>
      </w:rPr>
      <w:fldChar w:fldCharType="end"/>
    </w:r>
  </w:p>
  <w:p w14:paraId="26D948BE" w14:textId="77777777" w:rsidR="009E697B" w:rsidRDefault="009E697B" w:rsidP="00C02E9B">
    <w:pP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ADAD" w14:textId="77777777" w:rsidR="009E697B" w:rsidRPr="006F2F83" w:rsidRDefault="009E697B" w:rsidP="006F2F83"/>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B4AB" w14:textId="77777777" w:rsidR="009E697B" w:rsidRPr="007A7DCA" w:rsidRDefault="009E697B" w:rsidP="004E2421">
    <w:pPr>
      <w:pStyle w:val="Header"/>
      <w:jc w:val="left"/>
    </w:pPr>
    <w:r>
      <w:fldChar w:fldCharType="begin"/>
    </w:r>
    <w:r>
      <w:instrText xml:space="preserve"> TITLE  \* MERGEFORMAT </w:instrText>
    </w:r>
    <w:r>
      <w:fldChar w:fldCharType="end"/>
    </w:r>
    <w:r w:rsidRPr="007A7DCA">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69E4B592" w14:textId="77777777" w:rsidR="009E697B" w:rsidRPr="007A7DCA" w:rsidRDefault="009E697B" w:rsidP="00BA2E97"/>
  <w:p w14:paraId="06169DC0" w14:textId="77777777" w:rsidR="009E697B" w:rsidRDefault="009E69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7455" w14:textId="77777777" w:rsidR="009E697B" w:rsidRDefault="009E697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E41D" w14:textId="77777777" w:rsidR="009E697B" w:rsidRDefault="009E697B" w:rsidP="0022271C">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7E960AA4" w14:textId="77777777" w:rsidR="009E697B" w:rsidRPr="007A7DCA" w:rsidRDefault="009E081E" w:rsidP="007A7DCA">
    <w:pPr>
      <w:pStyle w:val="Header"/>
    </w:pPr>
    <w:r>
      <w:fldChar w:fldCharType="begin"/>
    </w:r>
    <w:r>
      <w:instrText xml:space="preserve"> STYLEREF "ReleaseNotes Title" \* MERGEFORMAT </w:instrText>
    </w:r>
    <w:r>
      <w:fldChar w:fldCharType="separate"/>
    </w:r>
    <w:r w:rsidR="009E697B">
      <w:rPr>
        <w:noProof/>
      </w:rPr>
      <w:t>Document Release Information</w:t>
    </w:r>
    <w:r>
      <w:rPr>
        <w:noProof/>
      </w:rPr>
      <w:fldChar w:fldCharType="end"/>
    </w:r>
  </w:p>
  <w:p w14:paraId="5D233B2C" w14:textId="77777777" w:rsidR="009E697B" w:rsidRPr="007A7DCA" w:rsidRDefault="009E697B" w:rsidP="00BA2E97">
    <w:pPr>
      <w:jc w:val="right"/>
      <w:rPr>
        <w:noProof/>
      </w:rPr>
    </w:pPr>
  </w:p>
  <w:p w14:paraId="2BA20218" w14:textId="77777777" w:rsidR="009E697B" w:rsidRDefault="009E697B"/>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2AF1" w14:textId="77777777" w:rsidR="009E697B" w:rsidRPr="007A7DCA" w:rsidRDefault="009E697B" w:rsidP="00BA2E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8B16" w14:textId="77777777" w:rsidR="009E697B" w:rsidRDefault="009E697B" w:rsidP="002A5718">
    <w:pPr>
      <w:spacing w:before="4640"/>
    </w:pPr>
    <w:r>
      <w:rPr>
        <w:noProof/>
        <w:lang w:val="en-PH" w:eastAsia="en-PH" w:bidi="ar-SA"/>
      </w:rPr>
      <w:drawing>
        <wp:anchor distT="0" distB="0" distL="114300" distR="114300" simplePos="0" relativeHeight="251685888" behindDoc="0" locked="0" layoutInCell="1" allowOverlap="1" wp14:anchorId="4EEAA907" wp14:editId="1B636276">
          <wp:simplePos x="0" y="0"/>
          <wp:positionH relativeFrom="column">
            <wp:posOffset>-914400</wp:posOffset>
          </wp:positionH>
          <wp:positionV relativeFrom="paragraph">
            <wp:posOffset>-474454</wp:posOffset>
          </wp:positionV>
          <wp:extent cx="7775708" cy="3459193"/>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docs Logo1.png"/>
                  <pic:cNvPicPr/>
                </pic:nvPicPr>
                <pic:blipFill>
                  <a:blip r:embed="rId1">
                    <a:extLst>
                      <a:ext uri="{28A0092B-C50C-407E-A947-70E740481C1C}">
                        <a14:useLocalDpi xmlns:a14="http://schemas.microsoft.com/office/drawing/2010/main" val="0"/>
                      </a:ext>
                    </a:extLst>
                  </a:blip>
                  <a:stretch>
                    <a:fillRect/>
                  </a:stretch>
                </pic:blipFill>
                <pic:spPr>
                  <a:xfrm>
                    <a:off x="0" y="0"/>
                    <a:ext cx="7775708" cy="3459193"/>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8F9" w14:textId="77777777" w:rsidR="009E697B" w:rsidRDefault="009E697B" w:rsidP="005B6D3F">
    <w:pPr>
      <w:pStyle w:val="Header"/>
      <w:jc w:val="left"/>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2277050B" w14:textId="77777777" w:rsidR="009E697B" w:rsidRDefault="009E697B" w:rsidP="005B6D3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5096" w14:textId="77777777" w:rsidR="009E697B" w:rsidRDefault="009E697B" w:rsidP="003969E1">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5E635C9D" w14:textId="106E3BBF" w:rsidR="009E697B" w:rsidRDefault="009E697B" w:rsidP="003969E1">
    <w:pPr>
      <w:pStyle w:val="Header"/>
    </w:pPr>
    <w:r w:rsidRPr="004E76E6">
      <w:t>Chapter</w:t>
    </w:r>
    <w:r>
      <w:t xml:space="preserve"> </w:t>
    </w:r>
    <w:r w:rsidR="009E081E">
      <w:fldChar w:fldCharType="begin"/>
    </w:r>
    <w:r w:rsidR="009E081E">
      <w:instrText xml:space="preserve">STYLEREF "Heading 1"\n \* MERGEFORMAT </w:instrText>
    </w:r>
    <w:r w:rsidR="009E081E">
      <w:fldChar w:fldCharType="separate"/>
    </w:r>
    <w:r w:rsidR="000D26B0">
      <w:rPr>
        <w:noProof/>
        <w:cs/>
      </w:rPr>
      <w:t>‎</w:t>
    </w:r>
    <w:r w:rsidR="000D26B0">
      <w:rPr>
        <w:noProof/>
      </w:rPr>
      <w:t>1</w:t>
    </w:r>
    <w:r w:rsidR="009E081E">
      <w:rPr>
        <w:noProof/>
      </w:rPr>
      <w:fldChar w:fldCharType="end"/>
    </w:r>
    <w:r>
      <w:t xml:space="preserve">. </w:t>
    </w:r>
    <w:r w:rsidR="009E081E">
      <w:fldChar w:fldCharType="begin"/>
    </w:r>
    <w:r w:rsidR="009E081E">
      <w:instrText xml:space="preserve"> STYLEREF "Heading 1" \* MERGEFORMAT </w:instrText>
    </w:r>
    <w:r w:rsidR="009E081E">
      <w:fldChar w:fldCharType="separate"/>
    </w:r>
    <w:r w:rsidR="000D26B0">
      <w:rPr>
        <w:noProof/>
      </w:rPr>
      <w:t>Introduction</w:t>
    </w:r>
    <w:r w:rsidR="009E081E">
      <w:rPr>
        <w:noProof/>
      </w:rPr>
      <w:fldChar w:fldCharType="end"/>
    </w:r>
  </w:p>
  <w:p w14:paraId="24E4CFE0" w14:textId="77777777" w:rsidR="009E697B" w:rsidRDefault="009E697B" w:rsidP="00C02E9B">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B0CE" w14:textId="77777777" w:rsidR="009E697B" w:rsidRDefault="009E697B" w:rsidP="000B6BD0">
    <w:pPr>
      <w:pStyle w:val="BodyTex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0CFB2" w14:textId="77777777" w:rsidR="009E697B" w:rsidRDefault="009E697B" w:rsidP="001C1518">
    <w:pPr>
      <w:pStyle w:val="Header"/>
      <w:jc w:val="left"/>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7DDCBDB2" w14:textId="77777777" w:rsidR="009E697B" w:rsidRDefault="009E697B" w:rsidP="001C151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9A30" w14:textId="77777777" w:rsidR="009E697B" w:rsidRDefault="009E697B" w:rsidP="0022271C">
    <w:pPr>
      <w:pStyle w:val="Header"/>
    </w:pPr>
    <w:r>
      <w:fldChar w:fldCharType="begin"/>
    </w:r>
    <w:r>
      <w:instrText xml:space="preserve"> TITLE  \* MERGEFORMAT </w:instrText>
    </w:r>
    <w:r>
      <w:fldChar w:fldCharType="end"/>
    </w:r>
    <w:r>
      <w:t xml:space="preserve"> </w:t>
    </w:r>
    <w:r w:rsidR="009E081E">
      <w:fldChar w:fldCharType="begin"/>
    </w:r>
    <w:r w:rsidR="009E081E">
      <w:instrText xml:space="preserve"> SUBJECT \* MERGEFORMAT </w:instrText>
    </w:r>
    <w:r w:rsidR="009E081E">
      <w:fldChar w:fldCharType="separate"/>
    </w:r>
    <w:r>
      <w:t>Impact Assessment (IA)</w:t>
    </w:r>
    <w:r w:rsidR="009E081E">
      <w:fldChar w:fldCharType="end"/>
    </w:r>
  </w:p>
  <w:p w14:paraId="6673EE37" w14:textId="3AC9F395" w:rsidR="009E697B" w:rsidRDefault="009E697B" w:rsidP="000B6BD0">
    <w:pPr>
      <w:pStyle w:val="Header"/>
    </w:pPr>
    <w:r w:rsidRPr="004E76E6">
      <w:t>Chapter</w:t>
    </w:r>
    <w:r>
      <w:t xml:space="preserve"> </w:t>
    </w:r>
    <w:r w:rsidR="009E081E">
      <w:fldChar w:fldCharType="begin"/>
    </w:r>
    <w:r w:rsidR="009E081E">
      <w:instrText xml:space="preserve">STYLEREF "Heading 1"\n \* MERGEFORMAT </w:instrText>
    </w:r>
    <w:r w:rsidR="009E081E">
      <w:fldChar w:fldCharType="separate"/>
    </w:r>
    <w:r w:rsidR="009E081E">
      <w:rPr>
        <w:noProof/>
        <w:cs/>
      </w:rPr>
      <w:t>‎</w:t>
    </w:r>
    <w:r w:rsidR="009E081E">
      <w:rPr>
        <w:noProof/>
      </w:rPr>
      <w:t>2</w:t>
    </w:r>
    <w:r w:rsidR="009E081E">
      <w:rPr>
        <w:noProof/>
      </w:rPr>
      <w:fldChar w:fldCharType="end"/>
    </w:r>
    <w:r>
      <w:t xml:space="preserve">. </w:t>
    </w:r>
    <w:r w:rsidR="009E081E">
      <w:fldChar w:fldCharType="begin"/>
    </w:r>
    <w:r w:rsidR="009E081E">
      <w:instrText xml:space="preserve"> STYLEREF "Heading 1" \* MERGEFORMAT </w:instrText>
    </w:r>
    <w:r w:rsidR="009E081E">
      <w:fldChar w:fldCharType="separate"/>
    </w:r>
    <w:r w:rsidR="009E081E">
      <w:rPr>
        <w:noProof/>
      </w:rPr>
      <w:t>Related Documentation</w:t>
    </w:r>
    <w:r w:rsidR="009E081E">
      <w:rPr>
        <w:noProof/>
      </w:rPr>
      <w:fldChar w:fldCharType="end"/>
    </w:r>
  </w:p>
  <w:p w14:paraId="08869877" w14:textId="77777777" w:rsidR="009E697B" w:rsidRDefault="009E697B" w:rsidP="00C02E9B">
    <w:pP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ED5D" w14:textId="77777777" w:rsidR="009E697B" w:rsidRPr="006F2F83" w:rsidRDefault="009E697B" w:rsidP="006F2F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61F"/>
    <w:multiLevelType w:val="multilevel"/>
    <w:tmpl w:val="BD3AF63C"/>
    <w:lvl w:ilvl="0">
      <w:start w:val="1"/>
      <w:numFmt w:val="decimal"/>
      <w:lvlRestart w:val="0"/>
      <w:pStyle w:val="Heading1"/>
      <w:lvlText w:val="%1"/>
      <w:lvlJc w:val="left"/>
      <w:pPr>
        <w:tabs>
          <w:tab w:val="num" w:pos="1440"/>
        </w:tabs>
        <w:ind w:left="1440" w:hanging="1440"/>
      </w:pPr>
      <w:rPr>
        <w:rFonts w:ascii="Arial" w:hAnsi="Arial" w:cs="Arial"/>
        <w:b/>
        <w:bCs/>
        <w:i w:val="0"/>
        <w:iCs w:val="0"/>
        <w:caps w:val="0"/>
        <w:strike w:val="0"/>
        <w:dstrike w:val="0"/>
        <w:vanish w:val="0"/>
        <w:color w:val="606064"/>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170"/>
        </w:tabs>
        <w:ind w:left="1170" w:hanging="1080"/>
      </w:pPr>
      <w:rPr>
        <w:rFonts w:ascii="Arial" w:hAnsi="Arial" w:cs="Arial"/>
        <w:b w:val="0"/>
        <w:bCs w:val="0"/>
        <w:i w:val="0"/>
        <w:iCs w:val="0"/>
        <w:caps w:val="0"/>
        <w:strike w:val="0"/>
        <w:dstrike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Arial" w:hAnsi="Arial" w:cs="Arial"/>
        <w:b w:val="0"/>
        <w:bCs w:val="0"/>
        <w:i w:val="0"/>
        <w:iCs w:val="0"/>
        <w:caps w:val="0"/>
        <w:strike w:val="0"/>
        <w:dstrike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Arial" w:hAnsi="Arial" w:cs="Arial"/>
        <w:b w:val="0"/>
        <w:bCs w:val="0"/>
        <w:i w:val="0"/>
        <w:iCs w:val="0"/>
        <w:caps w:val="0"/>
        <w:strike w:val="0"/>
        <w:dstrike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620"/>
        </w:tabs>
        <w:ind w:left="1620" w:hanging="1080"/>
      </w:pPr>
      <w:rPr>
        <w:rFonts w:ascii="Arial" w:hAnsi="Arial" w:cs="Arial"/>
        <w:b w:val="0"/>
        <w:bCs w:val="0"/>
        <w:i w:val="0"/>
        <w:iCs w:val="0"/>
        <w:caps w:val="0"/>
        <w:strike w:val="0"/>
        <w:dstrike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18170BA"/>
    <w:multiLevelType w:val="hybridMultilevel"/>
    <w:tmpl w:val="C21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469D8"/>
    <w:multiLevelType w:val="hybridMultilevel"/>
    <w:tmpl w:val="4F5CFED6"/>
    <w:lvl w:ilvl="0" w:tplc="F7AC4884">
      <w:start w:val="1"/>
      <w:numFmt w:val="lowerLetter"/>
      <w:lvlText w:val="%1."/>
      <w:lvlJc w:val="left"/>
      <w:pPr>
        <w:ind w:left="1080" w:hanging="360"/>
      </w:pPr>
      <w:rPr>
        <w:rFonts w:ascii="Century Gothic" w:eastAsia="Times New Roman" w:hAnsi="Century Gothic" w:cs="Arial" w:hint="default"/>
        <w:sz w:val="1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4" w15:restartNumberingAfterBreak="0">
    <w:nsid w:val="0BFC6DE5"/>
    <w:multiLevelType w:val="hybridMultilevel"/>
    <w:tmpl w:val="34AAAB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908BD"/>
    <w:multiLevelType w:val="hybridMultilevel"/>
    <w:tmpl w:val="0FFA5992"/>
    <w:lvl w:ilvl="0" w:tplc="C19ABE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9">
      <w:start w:val="1"/>
      <w:numFmt w:val="lowerLetter"/>
      <w:lvlText w:val="%6."/>
      <w:lvlJc w:val="lef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D41D2E"/>
    <w:multiLevelType w:val="hybridMultilevel"/>
    <w:tmpl w:val="7166E6B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25D2805"/>
    <w:multiLevelType w:val="hybridMultilevel"/>
    <w:tmpl w:val="FD16E8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BD56DF"/>
    <w:multiLevelType w:val="hybridMultilevel"/>
    <w:tmpl w:val="D3B2E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10" w15:restartNumberingAfterBreak="0">
    <w:nsid w:val="1591014D"/>
    <w:multiLevelType w:val="hybridMultilevel"/>
    <w:tmpl w:val="D6AE6A7E"/>
    <w:lvl w:ilvl="0" w:tplc="C19ABE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AF429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F10D27"/>
    <w:multiLevelType w:val="hybridMultilevel"/>
    <w:tmpl w:val="E3EEB1AE"/>
    <w:lvl w:ilvl="0" w:tplc="4BF8E84A">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527C1"/>
    <w:multiLevelType w:val="hybridMultilevel"/>
    <w:tmpl w:val="7E32C3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C38A5"/>
    <w:multiLevelType w:val="multilevel"/>
    <w:tmpl w:val="4D343832"/>
    <w:styleLink w:val="UListTabl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lowerRoman"/>
      <w:lvlText w:val="%3."/>
      <w:lvlJc w:val="left"/>
      <w:pPr>
        <w:ind w:left="648" w:hanging="216"/>
      </w:pPr>
      <w:rPr>
        <w:rFonts w:hint="default"/>
      </w:rPr>
    </w:lvl>
    <w:lvl w:ilvl="3">
      <w:start w:val="1"/>
      <w:numFmt w:val="upperLetter"/>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5" w15:restartNumberingAfterBreak="0">
    <w:nsid w:val="271769F3"/>
    <w:multiLevelType w:val="hybridMultilevel"/>
    <w:tmpl w:val="D8F488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680AF2"/>
    <w:multiLevelType w:val="hybridMultilevel"/>
    <w:tmpl w:val="D6AE6A7E"/>
    <w:lvl w:ilvl="0" w:tplc="C19ABE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223273F"/>
    <w:multiLevelType w:val="hybridMultilevel"/>
    <w:tmpl w:val="F2E4B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83F6F"/>
    <w:multiLevelType w:val="hybridMultilevel"/>
    <w:tmpl w:val="8E1AE2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4961ED0"/>
    <w:multiLevelType w:val="hybridMultilevel"/>
    <w:tmpl w:val="D6AE6A7E"/>
    <w:lvl w:ilvl="0" w:tplc="C19ABE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9BD455F"/>
    <w:multiLevelType w:val="hybridMultilevel"/>
    <w:tmpl w:val="D2860CF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F44A9"/>
    <w:multiLevelType w:val="multilevel"/>
    <w:tmpl w:val="15828850"/>
    <w:lvl w:ilvl="0">
      <w:start w:val="1"/>
      <w:numFmt w:val="upperLetter"/>
      <w:lvlRestart w:val="0"/>
      <w:pStyle w:val="AppendixHeading1"/>
      <w:lvlText w:val="Appendix %1"/>
      <w:lvlJc w:val="left"/>
      <w:pPr>
        <w:tabs>
          <w:tab w:val="num" w:pos="2520"/>
        </w:tabs>
        <w:ind w:left="2520" w:hanging="2520"/>
      </w:pPr>
      <w:rPr>
        <w:rFonts w:ascii="Arial" w:hAnsi="Arial" w:cs="Arial"/>
        <w:b w:val="0"/>
        <w:bCs/>
        <w:i w:val="0"/>
        <w:iCs w:val="0"/>
        <w:caps w:val="0"/>
        <w:strike w:val="0"/>
        <w:dstrike w:val="0"/>
        <w:vanish w:val="0"/>
        <w:color w:val="606064"/>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Arial" w:hAnsi="Arial" w:cs="Arial"/>
        <w:b w:val="0"/>
        <w:bCs w:val="0"/>
        <w:i w:val="0"/>
        <w:iCs w:val="0"/>
        <w:caps w:val="0"/>
        <w:strike w:val="0"/>
        <w:dstrike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Arial" w:hAnsi="Arial" w:cs="Arial"/>
        <w:b w:val="0"/>
        <w:bCs w:val="0"/>
        <w:i w:val="0"/>
        <w:iCs w:val="0"/>
        <w:caps w:val="0"/>
        <w:strike w:val="0"/>
        <w:dstrike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Arial" w:hAnsi="Arial" w:cs="Arial"/>
        <w:b w:val="0"/>
        <w:bCs w:val="0"/>
        <w:i w:val="0"/>
        <w:iCs w:val="0"/>
        <w:caps w:val="0"/>
        <w:strike w:val="0"/>
        <w:dstrike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Arial" w:hAnsi="Arial" w:cs="Arial"/>
        <w:b w:val="0"/>
        <w:bCs w:val="0"/>
        <w:i w:val="0"/>
        <w:iCs w:val="0"/>
        <w:caps w:val="0"/>
        <w:strike w:val="0"/>
        <w:dstrike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EE343D6"/>
    <w:multiLevelType w:val="hybridMultilevel"/>
    <w:tmpl w:val="AE5C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6725C"/>
    <w:multiLevelType w:val="hybridMultilevel"/>
    <w:tmpl w:val="198A457E"/>
    <w:lvl w:ilvl="0" w:tplc="212AC4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2368B1"/>
    <w:multiLevelType w:val="hybridMultilevel"/>
    <w:tmpl w:val="3AFC4870"/>
    <w:lvl w:ilvl="0" w:tplc="04090001">
      <w:start w:val="1"/>
      <w:numFmt w:val="bullet"/>
      <w:lvlText w:val=""/>
      <w:lvlJc w:val="left"/>
      <w:pPr>
        <w:ind w:left="1791" w:hanging="360"/>
      </w:pPr>
      <w:rPr>
        <w:rFonts w:ascii="Symbol" w:hAnsi="Symbol" w:hint="default"/>
      </w:rPr>
    </w:lvl>
    <w:lvl w:ilvl="1" w:tplc="04090003">
      <w:start w:val="1"/>
      <w:numFmt w:val="bullet"/>
      <w:lvlText w:val="o"/>
      <w:lvlJc w:val="left"/>
      <w:pPr>
        <w:ind w:left="2511" w:hanging="360"/>
      </w:pPr>
      <w:rPr>
        <w:rFonts w:ascii="Courier New" w:hAnsi="Courier New" w:cs="Courier New" w:hint="default"/>
      </w:rPr>
    </w:lvl>
    <w:lvl w:ilvl="2" w:tplc="04090005">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25" w15:restartNumberingAfterBreak="0">
    <w:nsid w:val="46E5775D"/>
    <w:multiLevelType w:val="hybridMultilevel"/>
    <w:tmpl w:val="A626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B6B84"/>
    <w:multiLevelType w:val="hybridMultilevel"/>
    <w:tmpl w:val="F5DC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71036"/>
    <w:multiLevelType w:val="hybridMultilevel"/>
    <w:tmpl w:val="258C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150A7"/>
    <w:multiLevelType w:val="hybridMultilevel"/>
    <w:tmpl w:val="B21C4ADC"/>
    <w:lvl w:ilvl="0" w:tplc="0409000B">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9" w15:restartNumberingAfterBreak="0">
    <w:nsid w:val="514A422E"/>
    <w:multiLevelType w:val="hybridMultilevel"/>
    <w:tmpl w:val="F3FA67DC"/>
    <w:lvl w:ilvl="0" w:tplc="315E55A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0" w15:restartNumberingAfterBreak="0">
    <w:nsid w:val="5A1467E0"/>
    <w:multiLevelType w:val="hybridMultilevel"/>
    <w:tmpl w:val="24DECAA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2F4E196A">
      <w:start w:val="3"/>
      <w:numFmt w:val="bullet"/>
      <w:lvlText w:val="-"/>
      <w:lvlJc w:val="left"/>
      <w:pPr>
        <w:ind w:left="3240" w:hanging="360"/>
      </w:pPr>
      <w:rPr>
        <w:rFonts w:ascii="Times New Roman" w:eastAsia="Times New Roman" w:hAnsi="Times New Roman" w:cs="Times New Roman"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5AEB24D3"/>
    <w:multiLevelType w:val="multilevel"/>
    <w:tmpl w:val="A5F67D42"/>
    <w:styleLink w:val="1ai"/>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32"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16D623F"/>
    <w:multiLevelType w:val="multilevel"/>
    <w:tmpl w:val="40B01C96"/>
    <w:styleLink w:val="UStep"/>
    <w:lvl w:ilvl="0">
      <w:start w:val="1"/>
      <w:numFmt w:val="bullet"/>
      <w:lvlText w:val=""/>
      <w:lvlJc w:val="left"/>
      <w:pPr>
        <w:tabs>
          <w:tab w:val="num" w:pos="1440"/>
        </w:tabs>
        <w:ind w:left="1800" w:hanging="360"/>
      </w:pPr>
      <w:rPr>
        <w:rFonts w:ascii="Wingdings" w:hAnsi="Wingdings" w:cs="Times New Roman" w:hint="default"/>
        <w:color w:val="6B7000"/>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4" w15:restartNumberingAfterBreak="0">
    <w:nsid w:val="637A0B2C"/>
    <w:multiLevelType w:val="hybridMultilevel"/>
    <w:tmpl w:val="DECA9746"/>
    <w:lvl w:ilvl="0" w:tplc="0409000D">
      <w:start w:val="1"/>
      <w:numFmt w:val="bullet"/>
      <w:lvlText w:val=""/>
      <w:lvlJc w:val="left"/>
      <w:pPr>
        <w:tabs>
          <w:tab w:val="num" w:pos="720"/>
        </w:tabs>
        <w:ind w:left="720" w:hanging="360"/>
      </w:pPr>
      <w:rPr>
        <w:rFonts w:ascii="Wingdings" w:hAnsi="Wingdings" w:hint="default"/>
      </w:rPr>
    </w:lvl>
    <w:lvl w:ilvl="1" w:tplc="AD9CE88C">
      <w:start w:val="1"/>
      <w:numFmt w:val="decimal"/>
      <w:lvlText w:val="%2."/>
      <w:lvlJc w:val="left"/>
      <w:pPr>
        <w:tabs>
          <w:tab w:val="num" w:pos="1440"/>
        </w:tabs>
        <w:ind w:left="1440" w:hanging="360"/>
      </w:pPr>
    </w:lvl>
    <w:lvl w:ilvl="2" w:tplc="F864BA66">
      <w:start w:val="1"/>
      <w:numFmt w:val="decimal"/>
      <w:lvlText w:val="%3."/>
      <w:lvlJc w:val="left"/>
      <w:pPr>
        <w:tabs>
          <w:tab w:val="num" w:pos="2160"/>
        </w:tabs>
        <w:ind w:left="2160" w:hanging="360"/>
      </w:pPr>
    </w:lvl>
    <w:lvl w:ilvl="3" w:tplc="7B62CEE6">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0B">
      <w:start w:val="1"/>
      <w:numFmt w:val="bullet"/>
      <w:lvlText w:val=""/>
      <w:lvlJc w:val="left"/>
      <w:pPr>
        <w:tabs>
          <w:tab w:val="num" w:pos="4320"/>
        </w:tabs>
        <w:ind w:left="4320" w:hanging="360"/>
      </w:pPr>
      <w:rPr>
        <w:rFonts w:ascii="Wingdings" w:hAnsi="Wingdings" w:hint="default"/>
      </w:rPr>
    </w:lvl>
    <w:lvl w:ilvl="6" w:tplc="E41825D4" w:tentative="1">
      <w:start w:val="1"/>
      <w:numFmt w:val="decimal"/>
      <w:lvlText w:val="%7."/>
      <w:lvlJc w:val="left"/>
      <w:pPr>
        <w:tabs>
          <w:tab w:val="num" w:pos="5040"/>
        </w:tabs>
        <w:ind w:left="5040" w:hanging="360"/>
      </w:pPr>
    </w:lvl>
    <w:lvl w:ilvl="7" w:tplc="9AE003FA" w:tentative="1">
      <w:start w:val="1"/>
      <w:numFmt w:val="decimal"/>
      <w:lvlText w:val="%8."/>
      <w:lvlJc w:val="left"/>
      <w:pPr>
        <w:tabs>
          <w:tab w:val="num" w:pos="5760"/>
        </w:tabs>
        <w:ind w:left="5760" w:hanging="360"/>
      </w:pPr>
    </w:lvl>
    <w:lvl w:ilvl="8" w:tplc="DF263A3A" w:tentative="1">
      <w:start w:val="1"/>
      <w:numFmt w:val="decimal"/>
      <w:lvlText w:val="%9."/>
      <w:lvlJc w:val="left"/>
      <w:pPr>
        <w:tabs>
          <w:tab w:val="num" w:pos="6480"/>
        </w:tabs>
        <w:ind w:left="6480" w:hanging="360"/>
      </w:pPr>
    </w:lvl>
  </w:abstractNum>
  <w:abstractNum w:abstractNumId="35" w15:restartNumberingAfterBreak="0">
    <w:nsid w:val="6BB977E5"/>
    <w:multiLevelType w:val="hybridMultilevel"/>
    <w:tmpl w:val="973C6FC6"/>
    <w:lvl w:ilvl="0" w:tplc="4BF8E84A">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66336"/>
    <w:multiLevelType w:val="hybridMultilevel"/>
    <w:tmpl w:val="ACC452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CD865B7"/>
    <w:multiLevelType w:val="multilevel"/>
    <w:tmpl w:val="A0AA0B10"/>
    <w:styleLink w:val="UList"/>
    <w:lvl w:ilvl="0">
      <w:start w:val="1"/>
      <w:numFmt w:val="decimal"/>
      <w:lvlText w:val="%1."/>
      <w:lvlJc w:val="left"/>
      <w:pPr>
        <w:tabs>
          <w:tab w:val="num" w:pos="1440"/>
        </w:tabs>
        <w:ind w:left="1800" w:hanging="360"/>
      </w:pPr>
      <w:rPr>
        <w:rFonts w:hint="default"/>
      </w:rPr>
    </w:lvl>
    <w:lvl w:ilvl="1">
      <w:start w:val="1"/>
      <w:numFmt w:val="lowerLetter"/>
      <w:lvlText w:val="%2."/>
      <w:lvlJc w:val="left"/>
      <w:pPr>
        <w:tabs>
          <w:tab w:val="num" w:pos="1800"/>
        </w:tabs>
        <w:ind w:left="2160" w:hanging="360"/>
      </w:pPr>
      <w:rPr>
        <w:rFonts w:hint="default"/>
      </w:rPr>
    </w:lvl>
    <w:lvl w:ilvl="2">
      <w:start w:val="1"/>
      <w:numFmt w:val="lowerRoman"/>
      <w:lvlText w:val="%3."/>
      <w:lvlJc w:val="left"/>
      <w:pPr>
        <w:tabs>
          <w:tab w:val="num" w:pos="2160"/>
        </w:tabs>
        <w:ind w:left="2520" w:hanging="360"/>
      </w:pPr>
      <w:rPr>
        <w:rFonts w:hint="default"/>
      </w:rPr>
    </w:lvl>
    <w:lvl w:ilvl="3">
      <w:start w:val="1"/>
      <w:numFmt w:val="upperLetter"/>
      <w:lvlText w:val="%4."/>
      <w:lvlJc w:val="left"/>
      <w:pPr>
        <w:tabs>
          <w:tab w:val="num" w:pos="2520"/>
        </w:tabs>
        <w:ind w:left="2880" w:hanging="360"/>
      </w:pPr>
      <w:rPr>
        <w:rFonts w:hint="default"/>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8"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0" w15:restartNumberingAfterBreak="0">
    <w:nsid w:val="726B4B0C"/>
    <w:multiLevelType w:val="hybridMultilevel"/>
    <w:tmpl w:val="BC86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63185"/>
    <w:multiLevelType w:val="hybridMultilevel"/>
    <w:tmpl w:val="D6AE6A7E"/>
    <w:lvl w:ilvl="0" w:tplc="C19ABE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CE5575"/>
    <w:multiLevelType w:val="hybridMultilevel"/>
    <w:tmpl w:val="D6AE6A7E"/>
    <w:lvl w:ilvl="0" w:tplc="C19ABE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6545197"/>
    <w:multiLevelType w:val="hybridMultilevel"/>
    <w:tmpl w:val="8D545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9A7585"/>
    <w:multiLevelType w:val="hybridMultilevel"/>
    <w:tmpl w:val="BDF2A542"/>
    <w:lvl w:ilvl="0" w:tplc="B8FC3B46">
      <w:start w:val="1"/>
      <w:numFmt w:val="bullet"/>
      <w:pStyle w:val="Bullet1square"/>
      <w:lvlText w:val="■"/>
      <w:lvlJc w:val="left"/>
      <w:pPr>
        <w:tabs>
          <w:tab w:val="num" w:pos="2145"/>
        </w:tabs>
        <w:ind w:left="2145" w:hanging="360"/>
      </w:pPr>
      <w:rPr>
        <w:rFonts w:ascii="Times New Roman" w:hAnsi="Times New Roman" w:cs="Times New Roman" w:hint="default"/>
        <w:color w:val="336699"/>
        <w:sz w:val="18"/>
        <w:szCs w:val="18"/>
      </w:rPr>
    </w:lvl>
    <w:lvl w:ilvl="1" w:tplc="04090003">
      <w:start w:val="1"/>
      <w:numFmt w:val="bullet"/>
      <w:lvlText w:val="o"/>
      <w:lvlJc w:val="left"/>
      <w:pPr>
        <w:tabs>
          <w:tab w:val="num" w:pos="1785"/>
        </w:tabs>
        <w:ind w:left="1785" w:hanging="360"/>
      </w:pPr>
      <w:rPr>
        <w:rFonts w:ascii="Courier New" w:hAnsi="Courier New" w:cs="Times New Roman" w:hint="default"/>
      </w:rPr>
    </w:lvl>
    <w:lvl w:ilvl="2" w:tplc="04090005">
      <w:start w:val="1"/>
      <w:numFmt w:val="bullet"/>
      <w:lvlText w:val=""/>
      <w:lvlJc w:val="left"/>
      <w:pPr>
        <w:tabs>
          <w:tab w:val="num" w:pos="2505"/>
        </w:tabs>
        <w:ind w:left="2505" w:hanging="360"/>
      </w:pPr>
      <w:rPr>
        <w:rFonts w:ascii="Wingdings" w:hAnsi="Wingdings" w:hint="default"/>
      </w:rPr>
    </w:lvl>
    <w:lvl w:ilvl="3" w:tplc="04090001">
      <w:start w:val="1"/>
      <w:numFmt w:val="bullet"/>
      <w:lvlText w:val=""/>
      <w:lvlJc w:val="left"/>
      <w:pPr>
        <w:tabs>
          <w:tab w:val="num" w:pos="3225"/>
        </w:tabs>
        <w:ind w:left="3225" w:hanging="360"/>
      </w:pPr>
      <w:rPr>
        <w:rFonts w:ascii="Symbol" w:hAnsi="Symbol" w:hint="default"/>
      </w:rPr>
    </w:lvl>
    <w:lvl w:ilvl="4" w:tplc="04090003">
      <w:start w:val="1"/>
      <w:numFmt w:val="bullet"/>
      <w:lvlText w:val="o"/>
      <w:lvlJc w:val="left"/>
      <w:pPr>
        <w:tabs>
          <w:tab w:val="num" w:pos="3945"/>
        </w:tabs>
        <w:ind w:left="3945" w:hanging="360"/>
      </w:pPr>
      <w:rPr>
        <w:rFonts w:ascii="Courier New" w:hAnsi="Courier New" w:cs="Times New Roman" w:hint="default"/>
      </w:rPr>
    </w:lvl>
    <w:lvl w:ilvl="5" w:tplc="04090005">
      <w:start w:val="1"/>
      <w:numFmt w:val="bullet"/>
      <w:lvlText w:val=""/>
      <w:lvlJc w:val="left"/>
      <w:pPr>
        <w:tabs>
          <w:tab w:val="num" w:pos="4665"/>
        </w:tabs>
        <w:ind w:left="4665" w:hanging="360"/>
      </w:pPr>
      <w:rPr>
        <w:rFonts w:ascii="Wingdings" w:hAnsi="Wingdings" w:hint="default"/>
      </w:rPr>
    </w:lvl>
    <w:lvl w:ilvl="6" w:tplc="04090001">
      <w:start w:val="1"/>
      <w:numFmt w:val="bullet"/>
      <w:lvlText w:val=""/>
      <w:lvlJc w:val="left"/>
      <w:pPr>
        <w:tabs>
          <w:tab w:val="num" w:pos="5385"/>
        </w:tabs>
        <w:ind w:left="5385" w:hanging="360"/>
      </w:pPr>
      <w:rPr>
        <w:rFonts w:ascii="Symbol" w:hAnsi="Symbol" w:hint="default"/>
      </w:rPr>
    </w:lvl>
    <w:lvl w:ilvl="7" w:tplc="04090003">
      <w:start w:val="1"/>
      <w:numFmt w:val="bullet"/>
      <w:lvlText w:val="o"/>
      <w:lvlJc w:val="left"/>
      <w:pPr>
        <w:tabs>
          <w:tab w:val="num" w:pos="6105"/>
        </w:tabs>
        <w:ind w:left="6105" w:hanging="360"/>
      </w:pPr>
      <w:rPr>
        <w:rFonts w:ascii="Courier New" w:hAnsi="Courier New" w:cs="Times New Roman" w:hint="default"/>
      </w:rPr>
    </w:lvl>
    <w:lvl w:ilvl="8" w:tplc="04090005">
      <w:start w:val="1"/>
      <w:numFmt w:val="bullet"/>
      <w:lvlText w:val=""/>
      <w:lvlJc w:val="left"/>
      <w:pPr>
        <w:tabs>
          <w:tab w:val="num" w:pos="6825"/>
        </w:tabs>
        <w:ind w:left="6825" w:hanging="360"/>
      </w:pPr>
      <w:rPr>
        <w:rFonts w:ascii="Wingdings" w:hAnsi="Wingdings" w:hint="default"/>
      </w:rPr>
    </w:lvl>
  </w:abstractNum>
  <w:abstractNum w:abstractNumId="45" w15:restartNumberingAfterBreak="0">
    <w:nsid w:val="7C7C738D"/>
    <w:multiLevelType w:val="hybridMultilevel"/>
    <w:tmpl w:val="94D419D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3F2777"/>
    <w:multiLevelType w:val="hybridMultilevel"/>
    <w:tmpl w:val="7A56BC0A"/>
    <w:lvl w:ilvl="0" w:tplc="4282F620">
      <w:start w:val="1"/>
      <w:numFmt w:val="decimal"/>
      <w:lvlText w:val="%1."/>
      <w:lvlJc w:val="left"/>
      <w:pPr>
        <w:ind w:left="717" w:hanging="360"/>
      </w:pPr>
      <w:rPr>
        <w:rFonts w:ascii="Microsoft New Tai Lue" w:eastAsia="Times New Roman" w:hAnsi="Microsoft New Tai Lue" w:cs="Microsoft New Tai Lue"/>
        <w:b w:val="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31"/>
  </w:num>
  <w:num w:numId="2">
    <w:abstractNumId w:val="9"/>
  </w:num>
  <w:num w:numId="3">
    <w:abstractNumId w:val="39"/>
  </w:num>
  <w:num w:numId="4">
    <w:abstractNumId w:val="37"/>
  </w:num>
  <w:num w:numId="5">
    <w:abstractNumId w:val="14"/>
  </w:num>
  <w:num w:numId="6">
    <w:abstractNumId w:val="33"/>
  </w:num>
  <w:num w:numId="7">
    <w:abstractNumId w:val="3"/>
  </w:num>
  <w:num w:numId="8">
    <w:abstractNumId w:val="11"/>
  </w:num>
  <w:num w:numId="9">
    <w:abstractNumId w:val="38"/>
  </w:num>
  <w:num w:numId="10">
    <w:abstractNumId w:val="21"/>
  </w:num>
  <w:num w:numId="11">
    <w:abstractNumId w:val="0"/>
  </w:num>
  <w:num w:numId="12">
    <w:abstractNumId w:val="32"/>
  </w:num>
  <w:num w:numId="13">
    <w:abstractNumId w:val="44"/>
  </w:num>
  <w:num w:numId="14">
    <w:abstractNumId w:val="30"/>
  </w:num>
  <w:num w:numId="15">
    <w:abstractNumId w:val="24"/>
  </w:num>
  <w:num w:numId="16">
    <w:abstractNumId w:val="6"/>
  </w:num>
  <w:num w:numId="17">
    <w:abstractNumId w:val="34"/>
  </w:num>
  <w:num w:numId="18">
    <w:abstractNumId w:val="18"/>
  </w:num>
  <w:num w:numId="19">
    <w:abstractNumId w:val="40"/>
  </w:num>
  <w:num w:numId="20">
    <w:abstractNumId w:val="17"/>
  </w:num>
  <w:num w:numId="21">
    <w:abstractNumId w:val="7"/>
  </w:num>
  <w:num w:numId="22">
    <w:abstractNumId w:val="13"/>
  </w:num>
  <w:num w:numId="23">
    <w:abstractNumId w:val="19"/>
  </w:num>
  <w:num w:numId="24">
    <w:abstractNumId w:val="23"/>
  </w:num>
  <w:num w:numId="25">
    <w:abstractNumId w:val="42"/>
  </w:num>
  <w:num w:numId="26">
    <w:abstractNumId w:val="28"/>
  </w:num>
  <w:num w:numId="27">
    <w:abstractNumId w:val="10"/>
  </w:num>
  <w:num w:numId="28">
    <w:abstractNumId w:val="41"/>
  </w:num>
  <w:num w:numId="29">
    <w:abstractNumId w:val="15"/>
  </w:num>
  <w:num w:numId="30">
    <w:abstractNumId w:val="16"/>
  </w:num>
  <w:num w:numId="31">
    <w:abstractNumId w:val="5"/>
  </w:num>
  <w:num w:numId="32">
    <w:abstractNumId w:val="4"/>
  </w:num>
  <w:num w:numId="33">
    <w:abstractNumId w:val="36"/>
  </w:num>
  <w:num w:numId="34">
    <w:abstractNumId w:val="22"/>
  </w:num>
  <w:num w:numId="35">
    <w:abstractNumId w:val="8"/>
  </w:num>
  <w:num w:numId="36">
    <w:abstractNumId w:val="26"/>
  </w:num>
  <w:num w:numId="37">
    <w:abstractNumId w:val="27"/>
  </w:num>
  <w:num w:numId="38">
    <w:abstractNumId w:val="20"/>
  </w:num>
  <w:num w:numId="39">
    <w:abstractNumId w:val="12"/>
  </w:num>
  <w:num w:numId="40">
    <w:abstractNumId w:val="29"/>
  </w:num>
  <w:num w:numId="41">
    <w:abstractNumId w:val="43"/>
  </w:num>
  <w:num w:numId="42">
    <w:abstractNumId w:val="45"/>
  </w:num>
  <w:num w:numId="43">
    <w:abstractNumId w:val="35"/>
  </w:num>
  <w:num w:numId="44">
    <w:abstractNumId w:val="46"/>
  </w:num>
  <w:num w:numId="45">
    <w:abstractNumId w:val="25"/>
  </w:num>
  <w:num w:numId="46">
    <w:abstractNumId w:val="1"/>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CA" w:vendorID="64" w:dllVersion="6" w:nlCheck="1" w:checkStyle="1"/>
  <w:activeWritingStyle w:appName="MSWord" w:lang="en-SG" w:vendorID="64" w:dllVersion="6" w:nlCheck="1" w:checkStyle="1"/>
  <w:activeWritingStyle w:appName="MSWord" w:lang="en-P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PH"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drawingGridHorizontalSpacing w:val="120"/>
  <w:displayHorizontalDrawingGridEvery w:val="2"/>
  <w:displayVerticalDrawingGridEvery w:val="2"/>
  <w:noPunctuationKerning/>
  <w:characterSpacingControl w:val="doNotCompress"/>
  <w:hdrShapeDefaults>
    <o:shapedefaults v:ext="edit" spidmax="6145">
      <o:colormru v:ext="edit" colors="#5998c9,#b1cfe5,#9fdaff,#88b6d8,#bdd6e9,#c6dcec,#005ab4,#5781a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89C"/>
    <w:rsid w:val="0000003A"/>
    <w:rsid w:val="00000227"/>
    <w:rsid w:val="00000296"/>
    <w:rsid w:val="0000030E"/>
    <w:rsid w:val="0000031E"/>
    <w:rsid w:val="00000359"/>
    <w:rsid w:val="000008F1"/>
    <w:rsid w:val="00000A4A"/>
    <w:rsid w:val="00001088"/>
    <w:rsid w:val="000011D1"/>
    <w:rsid w:val="00001240"/>
    <w:rsid w:val="0000158E"/>
    <w:rsid w:val="00001E43"/>
    <w:rsid w:val="000020A4"/>
    <w:rsid w:val="000026F8"/>
    <w:rsid w:val="000028F0"/>
    <w:rsid w:val="00002917"/>
    <w:rsid w:val="00002A4A"/>
    <w:rsid w:val="00002A9C"/>
    <w:rsid w:val="00002BE4"/>
    <w:rsid w:val="00002C00"/>
    <w:rsid w:val="0000307A"/>
    <w:rsid w:val="00003190"/>
    <w:rsid w:val="0000360B"/>
    <w:rsid w:val="000036C6"/>
    <w:rsid w:val="000036F9"/>
    <w:rsid w:val="000038B2"/>
    <w:rsid w:val="00003CC2"/>
    <w:rsid w:val="00003FB6"/>
    <w:rsid w:val="0000439A"/>
    <w:rsid w:val="00004684"/>
    <w:rsid w:val="0000479E"/>
    <w:rsid w:val="00004CD4"/>
    <w:rsid w:val="00005023"/>
    <w:rsid w:val="00005419"/>
    <w:rsid w:val="000054E8"/>
    <w:rsid w:val="000055BD"/>
    <w:rsid w:val="0000590F"/>
    <w:rsid w:val="00005BFA"/>
    <w:rsid w:val="00005F2F"/>
    <w:rsid w:val="00005FF0"/>
    <w:rsid w:val="0000607B"/>
    <w:rsid w:val="00006081"/>
    <w:rsid w:val="000065CC"/>
    <w:rsid w:val="00006981"/>
    <w:rsid w:val="00006EF8"/>
    <w:rsid w:val="00006F5F"/>
    <w:rsid w:val="000078BC"/>
    <w:rsid w:val="00010392"/>
    <w:rsid w:val="000105BD"/>
    <w:rsid w:val="00010632"/>
    <w:rsid w:val="0001096E"/>
    <w:rsid w:val="00010A96"/>
    <w:rsid w:val="00010CD8"/>
    <w:rsid w:val="00010FDF"/>
    <w:rsid w:val="0001118E"/>
    <w:rsid w:val="00011768"/>
    <w:rsid w:val="0001183E"/>
    <w:rsid w:val="00011A8A"/>
    <w:rsid w:val="00011B7D"/>
    <w:rsid w:val="00011C3F"/>
    <w:rsid w:val="00011FA7"/>
    <w:rsid w:val="00011FD1"/>
    <w:rsid w:val="00012078"/>
    <w:rsid w:val="00012264"/>
    <w:rsid w:val="0001273D"/>
    <w:rsid w:val="00012A49"/>
    <w:rsid w:val="000130F8"/>
    <w:rsid w:val="0001347D"/>
    <w:rsid w:val="0001355C"/>
    <w:rsid w:val="000137EC"/>
    <w:rsid w:val="00014043"/>
    <w:rsid w:val="00014C64"/>
    <w:rsid w:val="00014E5E"/>
    <w:rsid w:val="00014F29"/>
    <w:rsid w:val="00015047"/>
    <w:rsid w:val="000150BB"/>
    <w:rsid w:val="000150F3"/>
    <w:rsid w:val="0001512B"/>
    <w:rsid w:val="0001526F"/>
    <w:rsid w:val="000153E1"/>
    <w:rsid w:val="0001563E"/>
    <w:rsid w:val="000156E8"/>
    <w:rsid w:val="00015D19"/>
    <w:rsid w:val="00015D32"/>
    <w:rsid w:val="00015DBD"/>
    <w:rsid w:val="00015E08"/>
    <w:rsid w:val="000165EC"/>
    <w:rsid w:val="000169DE"/>
    <w:rsid w:val="00016E38"/>
    <w:rsid w:val="000170E1"/>
    <w:rsid w:val="0001711E"/>
    <w:rsid w:val="00017420"/>
    <w:rsid w:val="000176A1"/>
    <w:rsid w:val="00017916"/>
    <w:rsid w:val="0001792E"/>
    <w:rsid w:val="00017945"/>
    <w:rsid w:val="00020234"/>
    <w:rsid w:val="000203D7"/>
    <w:rsid w:val="0002053A"/>
    <w:rsid w:val="0002054C"/>
    <w:rsid w:val="000206B7"/>
    <w:rsid w:val="000209DF"/>
    <w:rsid w:val="00020C7C"/>
    <w:rsid w:val="00020F54"/>
    <w:rsid w:val="0002134E"/>
    <w:rsid w:val="000215B2"/>
    <w:rsid w:val="00021854"/>
    <w:rsid w:val="00021FA4"/>
    <w:rsid w:val="0002210A"/>
    <w:rsid w:val="000223B3"/>
    <w:rsid w:val="000226BB"/>
    <w:rsid w:val="000228F5"/>
    <w:rsid w:val="00022B34"/>
    <w:rsid w:val="00022B9B"/>
    <w:rsid w:val="00023078"/>
    <w:rsid w:val="0002325B"/>
    <w:rsid w:val="00023338"/>
    <w:rsid w:val="000234A8"/>
    <w:rsid w:val="0002361C"/>
    <w:rsid w:val="00023923"/>
    <w:rsid w:val="00023B81"/>
    <w:rsid w:val="00023CE9"/>
    <w:rsid w:val="00024093"/>
    <w:rsid w:val="00024274"/>
    <w:rsid w:val="000247AE"/>
    <w:rsid w:val="000247D7"/>
    <w:rsid w:val="00024CD0"/>
    <w:rsid w:val="00024D4C"/>
    <w:rsid w:val="0002507E"/>
    <w:rsid w:val="0002550B"/>
    <w:rsid w:val="000255D7"/>
    <w:rsid w:val="000255DC"/>
    <w:rsid w:val="000256A7"/>
    <w:rsid w:val="0002575C"/>
    <w:rsid w:val="00025808"/>
    <w:rsid w:val="00025B47"/>
    <w:rsid w:val="00025E42"/>
    <w:rsid w:val="000261EE"/>
    <w:rsid w:val="000262A1"/>
    <w:rsid w:val="00026353"/>
    <w:rsid w:val="00026426"/>
    <w:rsid w:val="000264C4"/>
    <w:rsid w:val="0002673C"/>
    <w:rsid w:val="000268B3"/>
    <w:rsid w:val="00026910"/>
    <w:rsid w:val="0002696C"/>
    <w:rsid w:val="000269BC"/>
    <w:rsid w:val="00026AB4"/>
    <w:rsid w:val="00026BDA"/>
    <w:rsid w:val="000274DB"/>
    <w:rsid w:val="0002755B"/>
    <w:rsid w:val="00027560"/>
    <w:rsid w:val="000275A0"/>
    <w:rsid w:val="000300D8"/>
    <w:rsid w:val="00030317"/>
    <w:rsid w:val="000305A9"/>
    <w:rsid w:val="00030761"/>
    <w:rsid w:val="00030A4A"/>
    <w:rsid w:val="00030C31"/>
    <w:rsid w:val="00030C7F"/>
    <w:rsid w:val="00030CB2"/>
    <w:rsid w:val="00030DE3"/>
    <w:rsid w:val="00031140"/>
    <w:rsid w:val="000315D9"/>
    <w:rsid w:val="000316C6"/>
    <w:rsid w:val="0003170B"/>
    <w:rsid w:val="0003195B"/>
    <w:rsid w:val="000320DE"/>
    <w:rsid w:val="00032310"/>
    <w:rsid w:val="000325F0"/>
    <w:rsid w:val="000328D2"/>
    <w:rsid w:val="00032AD5"/>
    <w:rsid w:val="00032AF2"/>
    <w:rsid w:val="00032CB7"/>
    <w:rsid w:val="00032CE0"/>
    <w:rsid w:val="00032CFC"/>
    <w:rsid w:val="00033B1E"/>
    <w:rsid w:val="0003401C"/>
    <w:rsid w:val="000343BB"/>
    <w:rsid w:val="00034682"/>
    <w:rsid w:val="00034EFB"/>
    <w:rsid w:val="00035190"/>
    <w:rsid w:val="00035260"/>
    <w:rsid w:val="0003585C"/>
    <w:rsid w:val="000358CA"/>
    <w:rsid w:val="00035C7B"/>
    <w:rsid w:val="000363B0"/>
    <w:rsid w:val="00036452"/>
    <w:rsid w:val="000366A3"/>
    <w:rsid w:val="000368F0"/>
    <w:rsid w:val="00036932"/>
    <w:rsid w:val="00036AD4"/>
    <w:rsid w:val="000373C1"/>
    <w:rsid w:val="00037639"/>
    <w:rsid w:val="00037755"/>
    <w:rsid w:val="00037DFC"/>
    <w:rsid w:val="00037E13"/>
    <w:rsid w:val="000400D0"/>
    <w:rsid w:val="000401DA"/>
    <w:rsid w:val="000403A9"/>
    <w:rsid w:val="00040B5D"/>
    <w:rsid w:val="00040B86"/>
    <w:rsid w:val="00040ECF"/>
    <w:rsid w:val="000414FF"/>
    <w:rsid w:val="000415EE"/>
    <w:rsid w:val="00041618"/>
    <w:rsid w:val="0004169A"/>
    <w:rsid w:val="00041EE7"/>
    <w:rsid w:val="00042143"/>
    <w:rsid w:val="0004224D"/>
    <w:rsid w:val="00042483"/>
    <w:rsid w:val="000424F9"/>
    <w:rsid w:val="0004281F"/>
    <w:rsid w:val="00042AD9"/>
    <w:rsid w:val="00042B63"/>
    <w:rsid w:val="00042DCD"/>
    <w:rsid w:val="00042E71"/>
    <w:rsid w:val="00043074"/>
    <w:rsid w:val="000432CD"/>
    <w:rsid w:val="00043601"/>
    <w:rsid w:val="00043783"/>
    <w:rsid w:val="00043A88"/>
    <w:rsid w:val="00043BD0"/>
    <w:rsid w:val="00043D79"/>
    <w:rsid w:val="000442AF"/>
    <w:rsid w:val="00044661"/>
    <w:rsid w:val="000447B9"/>
    <w:rsid w:val="000448C4"/>
    <w:rsid w:val="000449FE"/>
    <w:rsid w:val="00044A2E"/>
    <w:rsid w:val="00044CE4"/>
    <w:rsid w:val="00044E7A"/>
    <w:rsid w:val="00045174"/>
    <w:rsid w:val="00045D02"/>
    <w:rsid w:val="00045FF6"/>
    <w:rsid w:val="000461D3"/>
    <w:rsid w:val="000461E6"/>
    <w:rsid w:val="00046285"/>
    <w:rsid w:val="000462ED"/>
    <w:rsid w:val="00046572"/>
    <w:rsid w:val="00046648"/>
    <w:rsid w:val="0004667D"/>
    <w:rsid w:val="00046FA5"/>
    <w:rsid w:val="00047484"/>
    <w:rsid w:val="000474D5"/>
    <w:rsid w:val="00047500"/>
    <w:rsid w:val="0004785A"/>
    <w:rsid w:val="00047941"/>
    <w:rsid w:val="000479B0"/>
    <w:rsid w:val="00047B10"/>
    <w:rsid w:val="00047DDB"/>
    <w:rsid w:val="00047E42"/>
    <w:rsid w:val="00050526"/>
    <w:rsid w:val="00050784"/>
    <w:rsid w:val="00050A5B"/>
    <w:rsid w:val="00050C5D"/>
    <w:rsid w:val="00050E84"/>
    <w:rsid w:val="00050F36"/>
    <w:rsid w:val="0005110C"/>
    <w:rsid w:val="00051CB8"/>
    <w:rsid w:val="00052130"/>
    <w:rsid w:val="00052200"/>
    <w:rsid w:val="00052C1B"/>
    <w:rsid w:val="00052C20"/>
    <w:rsid w:val="00052F89"/>
    <w:rsid w:val="000534CD"/>
    <w:rsid w:val="00053503"/>
    <w:rsid w:val="00053515"/>
    <w:rsid w:val="00053772"/>
    <w:rsid w:val="00053E23"/>
    <w:rsid w:val="00053FD6"/>
    <w:rsid w:val="00054479"/>
    <w:rsid w:val="00054707"/>
    <w:rsid w:val="0005472E"/>
    <w:rsid w:val="000548A8"/>
    <w:rsid w:val="000548E6"/>
    <w:rsid w:val="00054ED5"/>
    <w:rsid w:val="00055166"/>
    <w:rsid w:val="00055A5D"/>
    <w:rsid w:val="00055A95"/>
    <w:rsid w:val="00056708"/>
    <w:rsid w:val="000568C8"/>
    <w:rsid w:val="000569E5"/>
    <w:rsid w:val="00056AB4"/>
    <w:rsid w:val="00056B9D"/>
    <w:rsid w:val="00056EFF"/>
    <w:rsid w:val="0005709A"/>
    <w:rsid w:val="0005709B"/>
    <w:rsid w:val="00057149"/>
    <w:rsid w:val="00057182"/>
    <w:rsid w:val="000571EE"/>
    <w:rsid w:val="00057443"/>
    <w:rsid w:val="0005752A"/>
    <w:rsid w:val="0005771D"/>
    <w:rsid w:val="0005783A"/>
    <w:rsid w:val="000603C6"/>
    <w:rsid w:val="00060921"/>
    <w:rsid w:val="00060DD4"/>
    <w:rsid w:val="0006112A"/>
    <w:rsid w:val="000612F2"/>
    <w:rsid w:val="0006132B"/>
    <w:rsid w:val="000614C8"/>
    <w:rsid w:val="00061686"/>
    <w:rsid w:val="00061990"/>
    <w:rsid w:val="000619FA"/>
    <w:rsid w:val="00061D16"/>
    <w:rsid w:val="00061F3F"/>
    <w:rsid w:val="000627ED"/>
    <w:rsid w:val="0006294D"/>
    <w:rsid w:val="00062BBB"/>
    <w:rsid w:val="00062C64"/>
    <w:rsid w:val="00062D1E"/>
    <w:rsid w:val="0006338B"/>
    <w:rsid w:val="000633D4"/>
    <w:rsid w:val="00063400"/>
    <w:rsid w:val="000637A9"/>
    <w:rsid w:val="000637D7"/>
    <w:rsid w:val="0006386A"/>
    <w:rsid w:val="000638BC"/>
    <w:rsid w:val="00063B4C"/>
    <w:rsid w:val="00063DC0"/>
    <w:rsid w:val="00063E59"/>
    <w:rsid w:val="00064A1E"/>
    <w:rsid w:val="00064C2B"/>
    <w:rsid w:val="00064DA9"/>
    <w:rsid w:val="00064E61"/>
    <w:rsid w:val="000650D2"/>
    <w:rsid w:val="0006553B"/>
    <w:rsid w:val="0006563B"/>
    <w:rsid w:val="0006571F"/>
    <w:rsid w:val="000657CE"/>
    <w:rsid w:val="0006598C"/>
    <w:rsid w:val="00065FA0"/>
    <w:rsid w:val="00066364"/>
    <w:rsid w:val="00066978"/>
    <w:rsid w:val="000669D2"/>
    <w:rsid w:val="00066A44"/>
    <w:rsid w:val="00066B02"/>
    <w:rsid w:val="00066D5C"/>
    <w:rsid w:val="00066E2A"/>
    <w:rsid w:val="00067101"/>
    <w:rsid w:val="0006734E"/>
    <w:rsid w:val="00067C8B"/>
    <w:rsid w:val="00067C9C"/>
    <w:rsid w:val="00067D43"/>
    <w:rsid w:val="00067FF0"/>
    <w:rsid w:val="00070184"/>
    <w:rsid w:val="000706DE"/>
    <w:rsid w:val="00070BC6"/>
    <w:rsid w:val="00070CE9"/>
    <w:rsid w:val="00071226"/>
    <w:rsid w:val="000714FD"/>
    <w:rsid w:val="000719DC"/>
    <w:rsid w:val="00071A55"/>
    <w:rsid w:val="00071A6D"/>
    <w:rsid w:val="0007205E"/>
    <w:rsid w:val="000720B0"/>
    <w:rsid w:val="00072218"/>
    <w:rsid w:val="0007253D"/>
    <w:rsid w:val="000726CD"/>
    <w:rsid w:val="000733E5"/>
    <w:rsid w:val="00073646"/>
    <w:rsid w:val="0007374E"/>
    <w:rsid w:val="0007399C"/>
    <w:rsid w:val="00073F17"/>
    <w:rsid w:val="00073F5F"/>
    <w:rsid w:val="00074300"/>
    <w:rsid w:val="0007483E"/>
    <w:rsid w:val="000748DC"/>
    <w:rsid w:val="00074C3E"/>
    <w:rsid w:val="00074CA5"/>
    <w:rsid w:val="00074D0F"/>
    <w:rsid w:val="00074EF7"/>
    <w:rsid w:val="000750FF"/>
    <w:rsid w:val="0007527E"/>
    <w:rsid w:val="0007585D"/>
    <w:rsid w:val="00075BA3"/>
    <w:rsid w:val="00075C1A"/>
    <w:rsid w:val="00075D7D"/>
    <w:rsid w:val="0007603D"/>
    <w:rsid w:val="00076416"/>
    <w:rsid w:val="00076E09"/>
    <w:rsid w:val="000771AC"/>
    <w:rsid w:val="000771E8"/>
    <w:rsid w:val="00077539"/>
    <w:rsid w:val="000776FE"/>
    <w:rsid w:val="00077B2D"/>
    <w:rsid w:val="00080006"/>
    <w:rsid w:val="000805A4"/>
    <w:rsid w:val="00080971"/>
    <w:rsid w:val="00080C88"/>
    <w:rsid w:val="00081096"/>
    <w:rsid w:val="0008111F"/>
    <w:rsid w:val="00081192"/>
    <w:rsid w:val="00081323"/>
    <w:rsid w:val="0008143D"/>
    <w:rsid w:val="0008145C"/>
    <w:rsid w:val="00081A75"/>
    <w:rsid w:val="00081BD3"/>
    <w:rsid w:val="00081CAA"/>
    <w:rsid w:val="00081E0E"/>
    <w:rsid w:val="00081FCD"/>
    <w:rsid w:val="00082126"/>
    <w:rsid w:val="00082C07"/>
    <w:rsid w:val="00082E8E"/>
    <w:rsid w:val="00082EC6"/>
    <w:rsid w:val="0008338D"/>
    <w:rsid w:val="0008355E"/>
    <w:rsid w:val="00083959"/>
    <w:rsid w:val="00083AB5"/>
    <w:rsid w:val="00083B3A"/>
    <w:rsid w:val="00083B3D"/>
    <w:rsid w:val="000840B4"/>
    <w:rsid w:val="00084540"/>
    <w:rsid w:val="00084825"/>
    <w:rsid w:val="00084A26"/>
    <w:rsid w:val="00084E6D"/>
    <w:rsid w:val="00085059"/>
    <w:rsid w:val="00085172"/>
    <w:rsid w:val="00085253"/>
    <w:rsid w:val="0008528E"/>
    <w:rsid w:val="000853EF"/>
    <w:rsid w:val="00085670"/>
    <w:rsid w:val="00085751"/>
    <w:rsid w:val="00085FF3"/>
    <w:rsid w:val="000860E5"/>
    <w:rsid w:val="00086108"/>
    <w:rsid w:val="0008611B"/>
    <w:rsid w:val="0008652D"/>
    <w:rsid w:val="00086644"/>
    <w:rsid w:val="00087147"/>
    <w:rsid w:val="000874E5"/>
    <w:rsid w:val="0008774E"/>
    <w:rsid w:val="00087794"/>
    <w:rsid w:val="0008781B"/>
    <w:rsid w:val="0008783D"/>
    <w:rsid w:val="00087D50"/>
    <w:rsid w:val="00090007"/>
    <w:rsid w:val="000904A5"/>
    <w:rsid w:val="00090503"/>
    <w:rsid w:val="0009059D"/>
    <w:rsid w:val="000905F4"/>
    <w:rsid w:val="000906E9"/>
    <w:rsid w:val="00090764"/>
    <w:rsid w:val="000907CE"/>
    <w:rsid w:val="000907D9"/>
    <w:rsid w:val="00090952"/>
    <w:rsid w:val="00090BA4"/>
    <w:rsid w:val="00090CA4"/>
    <w:rsid w:val="00090E6B"/>
    <w:rsid w:val="0009105B"/>
    <w:rsid w:val="000912BE"/>
    <w:rsid w:val="000915D5"/>
    <w:rsid w:val="000918D7"/>
    <w:rsid w:val="00091E0D"/>
    <w:rsid w:val="000923A5"/>
    <w:rsid w:val="0009243E"/>
    <w:rsid w:val="00092591"/>
    <w:rsid w:val="0009299A"/>
    <w:rsid w:val="00092CC8"/>
    <w:rsid w:val="00092F88"/>
    <w:rsid w:val="00092FBA"/>
    <w:rsid w:val="00093119"/>
    <w:rsid w:val="0009327D"/>
    <w:rsid w:val="000935EE"/>
    <w:rsid w:val="0009399B"/>
    <w:rsid w:val="0009414A"/>
    <w:rsid w:val="00094279"/>
    <w:rsid w:val="0009457A"/>
    <w:rsid w:val="00094A75"/>
    <w:rsid w:val="00094C30"/>
    <w:rsid w:val="000952BE"/>
    <w:rsid w:val="0009549D"/>
    <w:rsid w:val="000954E6"/>
    <w:rsid w:val="00095572"/>
    <w:rsid w:val="000957F1"/>
    <w:rsid w:val="00095C46"/>
    <w:rsid w:val="000962E2"/>
    <w:rsid w:val="0009670B"/>
    <w:rsid w:val="00096774"/>
    <w:rsid w:val="000979EE"/>
    <w:rsid w:val="00097A5F"/>
    <w:rsid w:val="00097FA8"/>
    <w:rsid w:val="00097FF9"/>
    <w:rsid w:val="000A0117"/>
    <w:rsid w:val="000A0118"/>
    <w:rsid w:val="000A0661"/>
    <w:rsid w:val="000A0E35"/>
    <w:rsid w:val="000A0E90"/>
    <w:rsid w:val="000A11C0"/>
    <w:rsid w:val="000A13E0"/>
    <w:rsid w:val="000A1673"/>
    <w:rsid w:val="000A16EF"/>
    <w:rsid w:val="000A1BDC"/>
    <w:rsid w:val="000A1D54"/>
    <w:rsid w:val="000A23F5"/>
    <w:rsid w:val="000A287A"/>
    <w:rsid w:val="000A29FA"/>
    <w:rsid w:val="000A2F05"/>
    <w:rsid w:val="000A302A"/>
    <w:rsid w:val="000A321E"/>
    <w:rsid w:val="000A3318"/>
    <w:rsid w:val="000A3448"/>
    <w:rsid w:val="000A372D"/>
    <w:rsid w:val="000A3811"/>
    <w:rsid w:val="000A3826"/>
    <w:rsid w:val="000A3B46"/>
    <w:rsid w:val="000A3D76"/>
    <w:rsid w:val="000A3DB3"/>
    <w:rsid w:val="000A3E41"/>
    <w:rsid w:val="000A407B"/>
    <w:rsid w:val="000A4135"/>
    <w:rsid w:val="000A42FF"/>
    <w:rsid w:val="000A443F"/>
    <w:rsid w:val="000A4660"/>
    <w:rsid w:val="000A49A4"/>
    <w:rsid w:val="000A4A40"/>
    <w:rsid w:val="000A4A65"/>
    <w:rsid w:val="000A5044"/>
    <w:rsid w:val="000A512D"/>
    <w:rsid w:val="000A5333"/>
    <w:rsid w:val="000A56B3"/>
    <w:rsid w:val="000A58A9"/>
    <w:rsid w:val="000A6229"/>
    <w:rsid w:val="000A65CE"/>
    <w:rsid w:val="000A6624"/>
    <w:rsid w:val="000A6643"/>
    <w:rsid w:val="000A6692"/>
    <w:rsid w:val="000A66BA"/>
    <w:rsid w:val="000A681C"/>
    <w:rsid w:val="000A6A0E"/>
    <w:rsid w:val="000A6A4B"/>
    <w:rsid w:val="000A754F"/>
    <w:rsid w:val="000A76D2"/>
    <w:rsid w:val="000A7F18"/>
    <w:rsid w:val="000B043B"/>
    <w:rsid w:val="000B0574"/>
    <w:rsid w:val="000B0E04"/>
    <w:rsid w:val="000B0F66"/>
    <w:rsid w:val="000B15E9"/>
    <w:rsid w:val="000B1835"/>
    <w:rsid w:val="000B1988"/>
    <w:rsid w:val="000B19C7"/>
    <w:rsid w:val="000B1CFB"/>
    <w:rsid w:val="000B1D23"/>
    <w:rsid w:val="000B1DF6"/>
    <w:rsid w:val="000B1EF5"/>
    <w:rsid w:val="000B2420"/>
    <w:rsid w:val="000B2572"/>
    <w:rsid w:val="000B25BC"/>
    <w:rsid w:val="000B2A0D"/>
    <w:rsid w:val="000B2B1F"/>
    <w:rsid w:val="000B2B96"/>
    <w:rsid w:val="000B2F12"/>
    <w:rsid w:val="000B397B"/>
    <w:rsid w:val="000B39C9"/>
    <w:rsid w:val="000B3B4C"/>
    <w:rsid w:val="000B3F8E"/>
    <w:rsid w:val="000B405F"/>
    <w:rsid w:val="000B4078"/>
    <w:rsid w:val="000B41D7"/>
    <w:rsid w:val="000B4350"/>
    <w:rsid w:val="000B4406"/>
    <w:rsid w:val="000B499B"/>
    <w:rsid w:val="000B4BDA"/>
    <w:rsid w:val="000B4C5C"/>
    <w:rsid w:val="000B4E0B"/>
    <w:rsid w:val="000B4FA7"/>
    <w:rsid w:val="000B50B4"/>
    <w:rsid w:val="000B53D9"/>
    <w:rsid w:val="000B58EF"/>
    <w:rsid w:val="000B591D"/>
    <w:rsid w:val="000B5A88"/>
    <w:rsid w:val="000B610A"/>
    <w:rsid w:val="000B6111"/>
    <w:rsid w:val="000B641E"/>
    <w:rsid w:val="000B666F"/>
    <w:rsid w:val="000B6958"/>
    <w:rsid w:val="000B6BD0"/>
    <w:rsid w:val="000B6F28"/>
    <w:rsid w:val="000B7111"/>
    <w:rsid w:val="000B79CB"/>
    <w:rsid w:val="000B7C07"/>
    <w:rsid w:val="000B7C31"/>
    <w:rsid w:val="000B7C5B"/>
    <w:rsid w:val="000B7CA1"/>
    <w:rsid w:val="000B7CE4"/>
    <w:rsid w:val="000B7DB4"/>
    <w:rsid w:val="000C0079"/>
    <w:rsid w:val="000C0150"/>
    <w:rsid w:val="000C023E"/>
    <w:rsid w:val="000C04CC"/>
    <w:rsid w:val="000C10F3"/>
    <w:rsid w:val="000C13F3"/>
    <w:rsid w:val="000C141C"/>
    <w:rsid w:val="000C16C7"/>
    <w:rsid w:val="000C192B"/>
    <w:rsid w:val="000C1A0D"/>
    <w:rsid w:val="000C2371"/>
    <w:rsid w:val="000C2777"/>
    <w:rsid w:val="000C297D"/>
    <w:rsid w:val="000C2D8B"/>
    <w:rsid w:val="000C2E89"/>
    <w:rsid w:val="000C2F79"/>
    <w:rsid w:val="000C31AB"/>
    <w:rsid w:val="000C35FE"/>
    <w:rsid w:val="000C3720"/>
    <w:rsid w:val="000C379F"/>
    <w:rsid w:val="000C39C7"/>
    <w:rsid w:val="000C3A5D"/>
    <w:rsid w:val="000C4764"/>
    <w:rsid w:val="000C4805"/>
    <w:rsid w:val="000C486D"/>
    <w:rsid w:val="000C4B15"/>
    <w:rsid w:val="000C4D11"/>
    <w:rsid w:val="000C57A6"/>
    <w:rsid w:val="000C6240"/>
    <w:rsid w:val="000C62E7"/>
    <w:rsid w:val="000C6727"/>
    <w:rsid w:val="000C6BFF"/>
    <w:rsid w:val="000C6D0D"/>
    <w:rsid w:val="000C7C71"/>
    <w:rsid w:val="000D0006"/>
    <w:rsid w:val="000D04DF"/>
    <w:rsid w:val="000D0BDB"/>
    <w:rsid w:val="000D0F74"/>
    <w:rsid w:val="000D122A"/>
    <w:rsid w:val="000D15AC"/>
    <w:rsid w:val="000D1ABB"/>
    <w:rsid w:val="000D1B9D"/>
    <w:rsid w:val="000D1C76"/>
    <w:rsid w:val="000D1F4C"/>
    <w:rsid w:val="000D1FB8"/>
    <w:rsid w:val="000D20A5"/>
    <w:rsid w:val="000D21D2"/>
    <w:rsid w:val="000D26B0"/>
    <w:rsid w:val="000D2707"/>
    <w:rsid w:val="000D2874"/>
    <w:rsid w:val="000D2AC9"/>
    <w:rsid w:val="000D2FB3"/>
    <w:rsid w:val="000D32FA"/>
    <w:rsid w:val="000D3B72"/>
    <w:rsid w:val="000D3C74"/>
    <w:rsid w:val="000D3EC4"/>
    <w:rsid w:val="000D40A0"/>
    <w:rsid w:val="000D40E6"/>
    <w:rsid w:val="000D4349"/>
    <w:rsid w:val="000D43CC"/>
    <w:rsid w:val="000D46F1"/>
    <w:rsid w:val="000D4A18"/>
    <w:rsid w:val="000D4BE2"/>
    <w:rsid w:val="000D4C86"/>
    <w:rsid w:val="000D4DB3"/>
    <w:rsid w:val="000D5043"/>
    <w:rsid w:val="000D548E"/>
    <w:rsid w:val="000D5752"/>
    <w:rsid w:val="000D59EF"/>
    <w:rsid w:val="000D60D2"/>
    <w:rsid w:val="000D6322"/>
    <w:rsid w:val="000D6368"/>
    <w:rsid w:val="000D63F3"/>
    <w:rsid w:val="000D66C0"/>
    <w:rsid w:val="000D6965"/>
    <w:rsid w:val="000D6DAF"/>
    <w:rsid w:val="000D7118"/>
    <w:rsid w:val="000D74F4"/>
    <w:rsid w:val="000D7952"/>
    <w:rsid w:val="000D7AB2"/>
    <w:rsid w:val="000D7DCA"/>
    <w:rsid w:val="000E03E7"/>
    <w:rsid w:val="000E04AA"/>
    <w:rsid w:val="000E051E"/>
    <w:rsid w:val="000E0A72"/>
    <w:rsid w:val="000E0C16"/>
    <w:rsid w:val="000E0CE7"/>
    <w:rsid w:val="000E12DA"/>
    <w:rsid w:val="000E18EC"/>
    <w:rsid w:val="000E1AFC"/>
    <w:rsid w:val="000E250A"/>
    <w:rsid w:val="000E2666"/>
    <w:rsid w:val="000E29EE"/>
    <w:rsid w:val="000E33F9"/>
    <w:rsid w:val="000E39EE"/>
    <w:rsid w:val="000E3B9F"/>
    <w:rsid w:val="000E402E"/>
    <w:rsid w:val="000E4282"/>
    <w:rsid w:val="000E42CA"/>
    <w:rsid w:val="000E4C34"/>
    <w:rsid w:val="000E5141"/>
    <w:rsid w:val="000E5394"/>
    <w:rsid w:val="000E555E"/>
    <w:rsid w:val="000E5589"/>
    <w:rsid w:val="000E5A4A"/>
    <w:rsid w:val="000E5E6D"/>
    <w:rsid w:val="000E66BC"/>
    <w:rsid w:val="000E68C1"/>
    <w:rsid w:val="000E6A84"/>
    <w:rsid w:val="000E6C10"/>
    <w:rsid w:val="000E7416"/>
    <w:rsid w:val="000E7452"/>
    <w:rsid w:val="000E773F"/>
    <w:rsid w:val="000E777E"/>
    <w:rsid w:val="000E7949"/>
    <w:rsid w:val="000F0238"/>
    <w:rsid w:val="000F0635"/>
    <w:rsid w:val="000F06EF"/>
    <w:rsid w:val="000F0D80"/>
    <w:rsid w:val="000F0E1E"/>
    <w:rsid w:val="000F1029"/>
    <w:rsid w:val="000F1090"/>
    <w:rsid w:val="000F1340"/>
    <w:rsid w:val="000F142E"/>
    <w:rsid w:val="000F163E"/>
    <w:rsid w:val="000F1CFA"/>
    <w:rsid w:val="000F2092"/>
    <w:rsid w:val="000F2184"/>
    <w:rsid w:val="000F3007"/>
    <w:rsid w:val="000F30A8"/>
    <w:rsid w:val="000F354C"/>
    <w:rsid w:val="000F3A81"/>
    <w:rsid w:val="000F3BE4"/>
    <w:rsid w:val="000F4081"/>
    <w:rsid w:val="000F42E3"/>
    <w:rsid w:val="000F46E2"/>
    <w:rsid w:val="000F4967"/>
    <w:rsid w:val="000F4A42"/>
    <w:rsid w:val="000F50D7"/>
    <w:rsid w:val="000F518F"/>
    <w:rsid w:val="000F55F2"/>
    <w:rsid w:val="000F5915"/>
    <w:rsid w:val="000F5B50"/>
    <w:rsid w:val="000F5D7B"/>
    <w:rsid w:val="000F5E1C"/>
    <w:rsid w:val="000F6146"/>
    <w:rsid w:val="000F6829"/>
    <w:rsid w:val="000F69F0"/>
    <w:rsid w:val="000F79C3"/>
    <w:rsid w:val="000F7A52"/>
    <w:rsid w:val="000F7C0D"/>
    <w:rsid w:val="000F7EBD"/>
    <w:rsid w:val="00100278"/>
    <w:rsid w:val="00100307"/>
    <w:rsid w:val="001003F0"/>
    <w:rsid w:val="001004AD"/>
    <w:rsid w:val="0010063D"/>
    <w:rsid w:val="001009B3"/>
    <w:rsid w:val="00100C9B"/>
    <w:rsid w:val="00101121"/>
    <w:rsid w:val="001013D5"/>
    <w:rsid w:val="00101458"/>
    <w:rsid w:val="0010179A"/>
    <w:rsid w:val="0010186C"/>
    <w:rsid w:val="00101F02"/>
    <w:rsid w:val="001022EE"/>
    <w:rsid w:val="001028A0"/>
    <w:rsid w:val="001029D0"/>
    <w:rsid w:val="00102B61"/>
    <w:rsid w:val="00102B93"/>
    <w:rsid w:val="00102C1D"/>
    <w:rsid w:val="00102F15"/>
    <w:rsid w:val="00103CE1"/>
    <w:rsid w:val="00103EAD"/>
    <w:rsid w:val="001042A2"/>
    <w:rsid w:val="00104846"/>
    <w:rsid w:val="00104B60"/>
    <w:rsid w:val="001052AC"/>
    <w:rsid w:val="00105F01"/>
    <w:rsid w:val="001063BB"/>
    <w:rsid w:val="00106425"/>
    <w:rsid w:val="0010650C"/>
    <w:rsid w:val="00106F60"/>
    <w:rsid w:val="0010707B"/>
    <w:rsid w:val="0010712F"/>
    <w:rsid w:val="00107695"/>
    <w:rsid w:val="00107828"/>
    <w:rsid w:val="00107CAA"/>
    <w:rsid w:val="0011021B"/>
    <w:rsid w:val="001102D4"/>
    <w:rsid w:val="00110606"/>
    <w:rsid w:val="00110950"/>
    <w:rsid w:val="001109D0"/>
    <w:rsid w:val="00110E94"/>
    <w:rsid w:val="00110EE8"/>
    <w:rsid w:val="001111C1"/>
    <w:rsid w:val="0011126E"/>
    <w:rsid w:val="00111617"/>
    <w:rsid w:val="00111747"/>
    <w:rsid w:val="00111A0A"/>
    <w:rsid w:val="00111E3A"/>
    <w:rsid w:val="001125D0"/>
    <w:rsid w:val="00112794"/>
    <w:rsid w:val="00112A00"/>
    <w:rsid w:val="00112BE2"/>
    <w:rsid w:val="00112C39"/>
    <w:rsid w:val="00112C63"/>
    <w:rsid w:val="00112E5E"/>
    <w:rsid w:val="00112E6D"/>
    <w:rsid w:val="00113153"/>
    <w:rsid w:val="00113582"/>
    <w:rsid w:val="001136BC"/>
    <w:rsid w:val="001137A8"/>
    <w:rsid w:val="001146CD"/>
    <w:rsid w:val="00114C62"/>
    <w:rsid w:val="00114F66"/>
    <w:rsid w:val="00115033"/>
    <w:rsid w:val="001153F6"/>
    <w:rsid w:val="001155F1"/>
    <w:rsid w:val="00115785"/>
    <w:rsid w:val="0011613A"/>
    <w:rsid w:val="001163A7"/>
    <w:rsid w:val="001163EA"/>
    <w:rsid w:val="00116488"/>
    <w:rsid w:val="00116A13"/>
    <w:rsid w:val="00116BDB"/>
    <w:rsid w:val="00116D02"/>
    <w:rsid w:val="0011720A"/>
    <w:rsid w:val="001179FF"/>
    <w:rsid w:val="00117B9E"/>
    <w:rsid w:val="00117C8A"/>
    <w:rsid w:val="0012009F"/>
    <w:rsid w:val="001201D9"/>
    <w:rsid w:val="00120AB4"/>
    <w:rsid w:val="00120DDF"/>
    <w:rsid w:val="00120EDC"/>
    <w:rsid w:val="00120F05"/>
    <w:rsid w:val="00121040"/>
    <w:rsid w:val="00121D06"/>
    <w:rsid w:val="001222F6"/>
    <w:rsid w:val="001224CB"/>
    <w:rsid w:val="0012289F"/>
    <w:rsid w:val="001229D1"/>
    <w:rsid w:val="001229DB"/>
    <w:rsid w:val="00122E8F"/>
    <w:rsid w:val="00123129"/>
    <w:rsid w:val="00123329"/>
    <w:rsid w:val="001236B7"/>
    <w:rsid w:val="001237EB"/>
    <w:rsid w:val="00123A6E"/>
    <w:rsid w:val="00123AE6"/>
    <w:rsid w:val="00123BEB"/>
    <w:rsid w:val="00124458"/>
    <w:rsid w:val="0012452E"/>
    <w:rsid w:val="001245C7"/>
    <w:rsid w:val="00124B49"/>
    <w:rsid w:val="00124D33"/>
    <w:rsid w:val="00124F89"/>
    <w:rsid w:val="0012523F"/>
    <w:rsid w:val="001252FD"/>
    <w:rsid w:val="001253CC"/>
    <w:rsid w:val="0012553D"/>
    <w:rsid w:val="0012563B"/>
    <w:rsid w:val="0012571C"/>
    <w:rsid w:val="001258EB"/>
    <w:rsid w:val="00125A5B"/>
    <w:rsid w:val="00125E7D"/>
    <w:rsid w:val="001262DC"/>
    <w:rsid w:val="00126497"/>
    <w:rsid w:val="001270A1"/>
    <w:rsid w:val="00127737"/>
    <w:rsid w:val="00127833"/>
    <w:rsid w:val="001278C1"/>
    <w:rsid w:val="00127A65"/>
    <w:rsid w:val="00127C5F"/>
    <w:rsid w:val="00127E51"/>
    <w:rsid w:val="001301C9"/>
    <w:rsid w:val="00130A3E"/>
    <w:rsid w:val="00130AD8"/>
    <w:rsid w:val="00130B95"/>
    <w:rsid w:val="00130CC3"/>
    <w:rsid w:val="00131018"/>
    <w:rsid w:val="001314FE"/>
    <w:rsid w:val="00131625"/>
    <w:rsid w:val="0013169B"/>
    <w:rsid w:val="00131702"/>
    <w:rsid w:val="001318A1"/>
    <w:rsid w:val="00131C2A"/>
    <w:rsid w:val="00131C70"/>
    <w:rsid w:val="00131E07"/>
    <w:rsid w:val="00132242"/>
    <w:rsid w:val="00132407"/>
    <w:rsid w:val="0013257B"/>
    <w:rsid w:val="001325E5"/>
    <w:rsid w:val="00132AD4"/>
    <w:rsid w:val="00132C73"/>
    <w:rsid w:val="0013305D"/>
    <w:rsid w:val="001330EF"/>
    <w:rsid w:val="0013310F"/>
    <w:rsid w:val="001335AE"/>
    <w:rsid w:val="001336B3"/>
    <w:rsid w:val="0013395F"/>
    <w:rsid w:val="001339FB"/>
    <w:rsid w:val="0013408A"/>
    <w:rsid w:val="001341B2"/>
    <w:rsid w:val="001342D5"/>
    <w:rsid w:val="001344AD"/>
    <w:rsid w:val="001346A8"/>
    <w:rsid w:val="0013484C"/>
    <w:rsid w:val="001348D2"/>
    <w:rsid w:val="00134E9E"/>
    <w:rsid w:val="0013517C"/>
    <w:rsid w:val="00135194"/>
    <w:rsid w:val="001356AB"/>
    <w:rsid w:val="001359A7"/>
    <w:rsid w:val="00135C2F"/>
    <w:rsid w:val="00136302"/>
    <w:rsid w:val="00136303"/>
    <w:rsid w:val="001364AC"/>
    <w:rsid w:val="00136934"/>
    <w:rsid w:val="00136D0E"/>
    <w:rsid w:val="00136E1E"/>
    <w:rsid w:val="00136F80"/>
    <w:rsid w:val="00136FA5"/>
    <w:rsid w:val="00136FAB"/>
    <w:rsid w:val="00137044"/>
    <w:rsid w:val="0013723E"/>
    <w:rsid w:val="001373BE"/>
    <w:rsid w:val="00137B7F"/>
    <w:rsid w:val="001400F7"/>
    <w:rsid w:val="0014026F"/>
    <w:rsid w:val="00140563"/>
    <w:rsid w:val="0014095A"/>
    <w:rsid w:val="001412E9"/>
    <w:rsid w:val="00141C2F"/>
    <w:rsid w:val="00141C96"/>
    <w:rsid w:val="00141D04"/>
    <w:rsid w:val="00141F0C"/>
    <w:rsid w:val="00141F4F"/>
    <w:rsid w:val="00142010"/>
    <w:rsid w:val="0014237B"/>
    <w:rsid w:val="00142918"/>
    <w:rsid w:val="00142A52"/>
    <w:rsid w:val="00142FDF"/>
    <w:rsid w:val="001430E6"/>
    <w:rsid w:val="0014312F"/>
    <w:rsid w:val="00143261"/>
    <w:rsid w:val="00143405"/>
    <w:rsid w:val="001434CB"/>
    <w:rsid w:val="0014351A"/>
    <w:rsid w:val="001438F7"/>
    <w:rsid w:val="00143B09"/>
    <w:rsid w:val="00143B3D"/>
    <w:rsid w:val="00143EB7"/>
    <w:rsid w:val="00143F9C"/>
    <w:rsid w:val="0014415F"/>
    <w:rsid w:val="0014426F"/>
    <w:rsid w:val="0014428B"/>
    <w:rsid w:val="0014462F"/>
    <w:rsid w:val="00144B98"/>
    <w:rsid w:val="00144CDE"/>
    <w:rsid w:val="00144D12"/>
    <w:rsid w:val="0014519F"/>
    <w:rsid w:val="00145411"/>
    <w:rsid w:val="00145654"/>
    <w:rsid w:val="00145E8F"/>
    <w:rsid w:val="00145F51"/>
    <w:rsid w:val="00145F7C"/>
    <w:rsid w:val="00146075"/>
    <w:rsid w:val="0014645D"/>
    <w:rsid w:val="0014664F"/>
    <w:rsid w:val="001467B7"/>
    <w:rsid w:val="00146831"/>
    <w:rsid w:val="00146EDA"/>
    <w:rsid w:val="0014707A"/>
    <w:rsid w:val="001471DF"/>
    <w:rsid w:val="00147375"/>
    <w:rsid w:val="0014759E"/>
    <w:rsid w:val="00147C30"/>
    <w:rsid w:val="00147C88"/>
    <w:rsid w:val="00150233"/>
    <w:rsid w:val="001507E6"/>
    <w:rsid w:val="00150A18"/>
    <w:rsid w:val="00150DDF"/>
    <w:rsid w:val="00151037"/>
    <w:rsid w:val="00151492"/>
    <w:rsid w:val="0015185D"/>
    <w:rsid w:val="001519F2"/>
    <w:rsid w:val="00151D80"/>
    <w:rsid w:val="00151FE7"/>
    <w:rsid w:val="001520A9"/>
    <w:rsid w:val="001520D1"/>
    <w:rsid w:val="001524BD"/>
    <w:rsid w:val="00152587"/>
    <w:rsid w:val="001525E8"/>
    <w:rsid w:val="001528A7"/>
    <w:rsid w:val="00152B3E"/>
    <w:rsid w:val="00152CA3"/>
    <w:rsid w:val="00153505"/>
    <w:rsid w:val="001537BA"/>
    <w:rsid w:val="00153C85"/>
    <w:rsid w:val="0015426F"/>
    <w:rsid w:val="001542C1"/>
    <w:rsid w:val="00154420"/>
    <w:rsid w:val="001553F3"/>
    <w:rsid w:val="00155525"/>
    <w:rsid w:val="00155549"/>
    <w:rsid w:val="0015581D"/>
    <w:rsid w:val="00155880"/>
    <w:rsid w:val="0015595D"/>
    <w:rsid w:val="0015597E"/>
    <w:rsid w:val="00155E30"/>
    <w:rsid w:val="00156D90"/>
    <w:rsid w:val="0015716A"/>
    <w:rsid w:val="00157186"/>
    <w:rsid w:val="001575F0"/>
    <w:rsid w:val="00157978"/>
    <w:rsid w:val="00157EFD"/>
    <w:rsid w:val="0016031A"/>
    <w:rsid w:val="001604D5"/>
    <w:rsid w:val="00160800"/>
    <w:rsid w:val="00160916"/>
    <w:rsid w:val="00160BB6"/>
    <w:rsid w:val="00160D12"/>
    <w:rsid w:val="00161514"/>
    <w:rsid w:val="0016187C"/>
    <w:rsid w:val="00161BFB"/>
    <w:rsid w:val="00161D13"/>
    <w:rsid w:val="00161FCF"/>
    <w:rsid w:val="00162078"/>
    <w:rsid w:val="001621F9"/>
    <w:rsid w:val="00162289"/>
    <w:rsid w:val="001625C4"/>
    <w:rsid w:val="00162F1D"/>
    <w:rsid w:val="00163409"/>
    <w:rsid w:val="00163726"/>
    <w:rsid w:val="001638B8"/>
    <w:rsid w:val="00163AF4"/>
    <w:rsid w:val="00163C4A"/>
    <w:rsid w:val="001645D3"/>
    <w:rsid w:val="00164A4D"/>
    <w:rsid w:val="00164BDF"/>
    <w:rsid w:val="00165518"/>
    <w:rsid w:val="001657B9"/>
    <w:rsid w:val="00165ED6"/>
    <w:rsid w:val="00166369"/>
    <w:rsid w:val="00166781"/>
    <w:rsid w:val="001669ED"/>
    <w:rsid w:val="00166B91"/>
    <w:rsid w:val="001673F1"/>
    <w:rsid w:val="001676CE"/>
    <w:rsid w:val="0016791E"/>
    <w:rsid w:val="00167CA9"/>
    <w:rsid w:val="00167E16"/>
    <w:rsid w:val="0017005B"/>
    <w:rsid w:val="001705F5"/>
    <w:rsid w:val="00170638"/>
    <w:rsid w:val="00170788"/>
    <w:rsid w:val="001708E2"/>
    <w:rsid w:val="001709CA"/>
    <w:rsid w:val="00170F51"/>
    <w:rsid w:val="00171006"/>
    <w:rsid w:val="00171531"/>
    <w:rsid w:val="00172136"/>
    <w:rsid w:val="0017215D"/>
    <w:rsid w:val="00172967"/>
    <w:rsid w:val="00172F32"/>
    <w:rsid w:val="001731F6"/>
    <w:rsid w:val="00173B48"/>
    <w:rsid w:val="00173E0F"/>
    <w:rsid w:val="00173F36"/>
    <w:rsid w:val="00174267"/>
    <w:rsid w:val="00174330"/>
    <w:rsid w:val="001746E4"/>
    <w:rsid w:val="0017486C"/>
    <w:rsid w:val="00174CD4"/>
    <w:rsid w:val="0017510D"/>
    <w:rsid w:val="001761EA"/>
    <w:rsid w:val="00176235"/>
    <w:rsid w:val="0017632C"/>
    <w:rsid w:val="00176674"/>
    <w:rsid w:val="001769A7"/>
    <w:rsid w:val="00176A06"/>
    <w:rsid w:val="00176BE9"/>
    <w:rsid w:val="00176C19"/>
    <w:rsid w:val="001778F7"/>
    <w:rsid w:val="0018024F"/>
    <w:rsid w:val="00180AB5"/>
    <w:rsid w:val="001814FE"/>
    <w:rsid w:val="001817BA"/>
    <w:rsid w:val="001818EF"/>
    <w:rsid w:val="00181C8F"/>
    <w:rsid w:val="00181FD3"/>
    <w:rsid w:val="00181FDC"/>
    <w:rsid w:val="00182378"/>
    <w:rsid w:val="00182851"/>
    <w:rsid w:val="001831C3"/>
    <w:rsid w:val="00183286"/>
    <w:rsid w:val="0018339E"/>
    <w:rsid w:val="00183834"/>
    <w:rsid w:val="001838FC"/>
    <w:rsid w:val="00183AC6"/>
    <w:rsid w:val="00183C1B"/>
    <w:rsid w:val="00183D8A"/>
    <w:rsid w:val="00184015"/>
    <w:rsid w:val="0018401C"/>
    <w:rsid w:val="00184025"/>
    <w:rsid w:val="001840A1"/>
    <w:rsid w:val="00184243"/>
    <w:rsid w:val="0018473B"/>
    <w:rsid w:val="00184784"/>
    <w:rsid w:val="00184E54"/>
    <w:rsid w:val="00184F08"/>
    <w:rsid w:val="00185062"/>
    <w:rsid w:val="001850D2"/>
    <w:rsid w:val="00185264"/>
    <w:rsid w:val="00185385"/>
    <w:rsid w:val="001857A5"/>
    <w:rsid w:val="0018583D"/>
    <w:rsid w:val="0018590A"/>
    <w:rsid w:val="00185958"/>
    <w:rsid w:val="00185A1D"/>
    <w:rsid w:val="00185D71"/>
    <w:rsid w:val="00185FDF"/>
    <w:rsid w:val="00186489"/>
    <w:rsid w:val="00186933"/>
    <w:rsid w:val="00186B8C"/>
    <w:rsid w:val="00186BBD"/>
    <w:rsid w:val="00186F16"/>
    <w:rsid w:val="00187174"/>
    <w:rsid w:val="001875C0"/>
    <w:rsid w:val="00187825"/>
    <w:rsid w:val="00187C34"/>
    <w:rsid w:val="00190234"/>
    <w:rsid w:val="001904F6"/>
    <w:rsid w:val="001909EE"/>
    <w:rsid w:val="001913F6"/>
    <w:rsid w:val="00191509"/>
    <w:rsid w:val="0019170E"/>
    <w:rsid w:val="001917BA"/>
    <w:rsid w:val="00191AC9"/>
    <w:rsid w:val="00191B05"/>
    <w:rsid w:val="00191C5C"/>
    <w:rsid w:val="00192182"/>
    <w:rsid w:val="0019250E"/>
    <w:rsid w:val="00192677"/>
    <w:rsid w:val="001926D6"/>
    <w:rsid w:val="0019275A"/>
    <w:rsid w:val="00192839"/>
    <w:rsid w:val="00192883"/>
    <w:rsid w:val="00192B02"/>
    <w:rsid w:val="00192E68"/>
    <w:rsid w:val="001932AD"/>
    <w:rsid w:val="001933D4"/>
    <w:rsid w:val="001934D7"/>
    <w:rsid w:val="00193C14"/>
    <w:rsid w:val="00193FC4"/>
    <w:rsid w:val="001940FC"/>
    <w:rsid w:val="0019418A"/>
    <w:rsid w:val="00194231"/>
    <w:rsid w:val="00194232"/>
    <w:rsid w:val="0019440E"/>
    <w:rsid w:val="0019452F"/>
    <w:rsid w:val="00194664"/>
    <w:rsid w:val="00194922"/>
    <w:rsid w:val="00194A86"/>
    <w:rsid w:val="00194ECB"/>
    <w:rsid w:val="00195014"/>
    <w:rsid w:val="0019522C"/>
    <w:rsid w:val="00195283"/>
    <w:rsid w:val="00195993"/>
    <w:rsid w:val="00195C42"/>
    <w:rsid w:val="00195F3C"/>
    <w:rsid w:val="00196886"/>
    <w:rsid w:val="00196A36"/>
    <w:rsid w:val="00197068"/>
    <w:rsid w:val="0019714A"/>
    <w:rsid w:val="00197459"/>
    <w:rsid w:val="00197509"/>
    <w:rsid w:val="00197930"/>
    <w:rsid w:val="00197B39"/>
    <w:rsid w:val="00197BD7"/>
    <w:rsid w:val="00197D56"/>
    <w:rsid w:val="00197F36"/>
    <w:rsid w:val="00197FCB"/>
    <w:rsid w:val="001A0363"/>
    <w:rsid w:val="001A0459"/>
    <w:rsid w:val="001A06B0"/>
    <w:rsid w:val="001A076C"/>
    <w:rsid w:val="001A0A85"/>
    <w:rsid w:val="001A0AF1"/>
    <w:rsid w:val="001A0D4E"/>
    <w:rsid w:val="001A0DE1"/>
    <w:rsid w:val="001A0E56"/>
    <w:rsid w:val="001A0E8B"/>
    <w:rsid w:val="001A141B"/>
    <w:rsid w:val="001A14BF"/>
    <w:rsid w:val="001A151C"/>
    <w:rsid w:val="001A1A72"/>
    <w:rsid w:val="001A1B08"/>
    <w:rsid w:val="001A210D"/>
    <w:rsid w:val="001A24BA"/>
    <w:rsid w:val="001A35CC"/>
    <w:rsid w:val="001A39FE"/>
    <w:rsid w:val="001A3A20"/>
    <w:rsid w:val="001A3CF0"/>
    <w:rsid w:val="001A414D"/>
    <w:rsid w:val="001A41BC"/>
    <w:rsid w:val="001A435D"/>
    <w:rsid w:val="001A43F2"/>
    <w:rsid w:val="001A4647"/>
    <w:rsid w:val="001A48FF"/>
    <w:rsid w:val="001A4940"/>
    <w:rsid w:val="001A4A9B"/>
    <w:rsid w:val="001A4C9C"/>
    <w:rsid w:val="001A4CAD"/>
    <w:rsid w:val="001A4D41"/>
    <w:rsid w:val="001A51A1"/>
    <w:rsid w:val="001A5280"/>
    <w:rsid w:val="001A5578"/>
    <w:rsid w:val="001A568A"/>
    <w:rsid w:val="001A56A4"/>
    <w:rsid w:val="001A612A"/>
    <w:rsid w:val="001A62C4"/>
    <w:rsid w:val="001A6953"/>
    <w:rsid w:val="001A6B75"/>
    <w:rsid w:val="001A6C34"/>
    <w:rsid w:val="001A6E94"/>
    <w:rsid w:val="001A7097"/>
    <w:rsid w:val="001A72A1"/>
    <w:rsid w:val="001A7348"/>
    <w:rsid w:val="001A7646"/>
    <w:rsid w:val="001A7654"/>
    <w:rsid w:val="001A793D"/>
    <w:rsid w:val="001A7F82"/>
    <w:rsid w:val="001B0676"/>
    <w:rsid w:val="001B06FB"/>
    <w:rsid w:val="001B0831"/>
    <w:rsid w:val="001B0A66"/>
    <w:rsid w:val="001B0AB5"/>
    <w:rsid w:val="001B0CEF"/>
    <w:rsid w:val="001B109A"/>
    <w:rsid w:val="001B12FB"/>
    <w:rsid w:val="001B1694"/>
    <w:rsid w:val="001B1743"/>
    <w:rsid w:val="001B1C2E"/>
    <w:rsid w:val="001B2861"/>
    <w:rsid w:val="001B2CDA"/>
    <w:rsid w:val="001B3386"/>
    <w:rsid w:val="001B36B2"/>
    <w:rsid w:val="001B378F"/>
    <w:rsid w:val="001B3B66"/>
    <w:rsid w:val="001B3D90"/>
    <w:rsid w:val="001B3F5C"/>
    <w:rsid w:val="001B4749"/>
    <w:rsid w:val="001B4DD9"/>
    <w:rsid w:val="001B526B"/>
    <w:rsid w:val="001B5C31"/>
    <w:rsid w:val="001B6C06"/>
    <w:rsid w:val="001B727D"/>
    <w:rsid w:val="001B7466"/>
    <w:rsid w:val="001B7531"/>
    <w:rsid w:val="001B75F4"/>
    <w:rsid w:val="001B77A3"/>
    <w:rsid w:val="001B7D3C"/>
    <w:rsid w:val="001B7F51"/>
    <w:rsid w:val="001C0023"/>
    <w:rsid w:val="001C0248"/>
    <w:rsid w:val="001C0563"/>
    <w:rsid w:val="001C05A1"/>
    <w:rsid w:val="001C06EA"/>
    <w:rsid w:val="001C07CB"/>
    <w:rsid w:val="001C0C4E"/>
    <w:rsid w:val="001C0DC9"/>
    <w:rsid w:val="001C0FC3"/>
    <w:rsid w:val="001C1518"/>
    <w:rsid w:val="001C15F3"/>
    <w:rsid w:val="001C1A1F"/>
    <w:rsid w:val="001C1C30"/>
    <w:rsid w:val="001C1E9B"/>
    <w:rsid w:val="001C1F9C"/>
    <w:rsid w:val="001C2570"/>
    <w:rsid w:val="001C2703"/>
    <w:rsid w:val="001C2A91"/>
    <w:rsid w:val="001C2F0E"/>
    <w:rsid w:val="001C30DE"/>
    <w:rsid w:val="001C3304"/>
    <w:rsid w:val="001C33B8"/>
    <w:rsid w:val="001C34CB"/>
    <w:rsid w:val="001C37DB"/>
    <w:rsid w:val="001C3B59"/>
    <w:rsid w:val="001C3D20"/>
    <w:rsid w:val="001C4401"/>
    <w:rsid w:val="001C4AFE"/>
    <w:rsid w:val="001C50B1"/>
    <w:rsid w:val="001C5120"/>
    <w:rsid w:val="001C5424"/>
    <w:rsid w:val="001C58E3"/>
    <w:rsid w:val="001C5B31"/>
    <w:rsid w:val="001C5B39"/>
    <w:rsid w:val="001C5BF7"/>
    <w:rsid w:val="001C5DBB"/>
    <w:rsid w:val="001C60D5"/>
    <w:rsid w:val="001C6329"/>
    <w:rsid w:val="001C6800"/>
    <w:rsid w:val="001C6965"/>
    <w:rsid w:val="001C6FF3"/>
    <w:rsid w:val="001C718B"/>
    <w:rsid w:val="001C779B"/>
    <w:rsid w:val="001C7BEE"/>
    <w:rsid w:val="001C7C57"/>
    <w:rsid w:val="001C7C6C"/>
    <w:rsid w:val="001C7E67"/>
    <w:rsid w:val="001D0076"/>
    <w:rsid w:val="001D0274"/>
    <w:rsid w:val="001D028C"/>
    <w:rsid w:val="001D0382"/>
    <w:rsid w:val="001D08DC"/>
    <w:rsid w:val="001D0C12"/>
    <w:rsid w:val="001D0C5A"/>
    <w:rsid w:val="001D0F0D"/>
    <w:rsid w:val="001D0FF9"/>
    <w:rsid w:val="001D11BA"/>
    <w:rsid w:val="001D1787"/>
    <w:rsid w:val="001D17F3"/>
    <w:rsid w:val="001D1890"/>
    <w:rsid w:val="001D1A37"/>
    <w:rsid w:val="001D2559"/>
    <w:rsid w:val="001D25F7"/>
    <w:rsid w:val="001D2F05"/>
    <w:rsid w:val="001D2F8B"/>
    <w:rsid w:val="001D369E"/>
    <w:rsid w:val="001D3717"/>
    <w:rsid w:val="001D3A34"/>
    <w:rsid w:val="001D3AAA"/>
    <w:rsid w:val="001D3D69"/>
    <w:rsid w:val="001D3F77"/>
    <w:rsid w:val="001D41BE"/>
    <w:rsid w:val="001D4389"/>
    <w:rsid w:val="001D43AC"/>
    <w:rsid w:val="001D4723"/>
    <w:rsid w:val="001D4CAE"/>
    <w:rsid w:val="001D4E6E"/>
    <w:rsid w:val="001D5011"/>
    <w:rsid w:val="001D50B9"/>
    <w:rsid w:val="001D5390"/>
    <w:rsid w:val="001D58D4"/>
    <w:rsid w:val="001D5901"/>
    <w:rsid w:val="001D5A94"/>
    <w:rsid w:val="001D5AC6"/>
    <w:rsid w:val="001D5CB6"/>
    <w:rsid w:val="001D5E86"/>
    <w:rsid w:val="001D6241"/>
    <w:rsid w:val="001D6B3F"/>
    <w:rsid w:val="001D702E"/>
    <w:rsid w:val="001D72EB"/>
    <w:rsid w:val="001D7462"/>
    <w:rsid w:val="001D77A1"/>
    <w:rsid w:val="001D787D"/>
    <w:rsid w:val="001D7AFA"/>
    <w:rsid w:val="001D7E37"/>
    <w:rsid w:val="001E020A"/>
    <w:rsid w:val="001E0406"/>
    <w:rsid w:val="001E0575"/>
    <w:rsid w:val="001E065A"/>
    <w:rsid w:val="001E095E"/>
    <w:rsid w:val="001E0AF7"/>
    <w:rsid w:val="001E0CD0"/>
    <w:rsid w:val="001E0F1F"/>
    <w:rsid w:val="001E0FEA"/>
    <w:rsid w:val="001E1591"/>
    <w:rsid w:val="001E17F8"/>
    <w:rsid w:val="001E1F46"/>
    <w:rsid w:val="001E216C"/>
    <w:rsid w:val="001E23BB"/>
    <w:rsid w:val="001E2586"/>
    <w:rsid w:val="001E28B8"/>
    <w:rsid w:val="001E29F3"/>
    <w:rsid w:val="001E3238"/>
    <w:rsid w:val="001E34C6"/>
    <w:rsid w:val="001E3689"/>
    <w:rsid w:val="001E36BE"/>
    <w:rsid w:val="001E3746"/>
    <w:rsid w:val="001E3DE9"/>
    <w:rsid w:val="001E3FEC"/>
    <w:rsid w:val="001E45C8"/>
    <w:rsid w:val="001E4745"/>
    <w:rsid w:val="001E5190"/>
    <w:rsid w:val="001E59F5"/>
    <w:rsid w:val="001E6266"/>
    <w:rsid w:val="001E63A0"/>
    <w:rsid w:val="001E63C5"/>
    <w:rsid w:val="001E6783"/>
    <w:rsid w:val="001E6B3F"/>
    <w:rsid w:val="001E6BFC"/>
    <w:rsid w:val="001E6EB1"/>
    <w:rsid w:val="001E7570"/>
    <w:rsid w:val="001E7ECD"/>
    <w:rsid w:val="001F00F9"/>
    <w:rsid w:val="001F0533"/>
    <w:rsid w:val="001F0817"/>
    <w:rsid w:val="001F0904"/>
    <w:rsid w:val="001F0C96"/>
    <w:rsid w:val="001F0E12"/>
    <w:rsid w:val="001F0EAD"/>
    <w:rsid w:val="001F10B4"/>
    <w:rsid w:val="001F1244"/>
    <w:rsid w:val="001F125C"/>
    <w:rsid w:val="001F1930"/>
    <w:rsid w:val="001F1E56"/>
    <w:rsid w:val="001F23AF"/>
    <w:rsid w:val="001F26F0"/>
    <w:rsid w:val="001F2C8D"/>
    <w:rsid w:val="001F2E74"/>
    <w:rsid w:val="001F2F06"/>
    <w:rsid w:val="001F34FD"/>
    <w:rsid w:val="001F35BA"/>
    <w:rsid w:val="001F37F0"/>
    <w:rsid w:val="001F389E"/>
    <w:rsid w:val="001F38E0"/>
    <w:rsid w:val="001F3994"/>
    <w:rsid w:val="001F3A2A"/>
    <w:rsid w:val="001F4232"/>
    <w:rsid w:val="001F44D9"/>
    <w:rsid w:val="001F4562"/>
    <w:rsid w:val="001F4767"/>
    <w:rsid w:val="001F49F4"/>
    <w:rsid w:val="001F4F03"/>
    <w:rsid w:val="001F5018"/>
    <w:rsid w:val="001F503D"/>
    <w:rsid w:val="001F5369"/>
    <w:rsid w:val="001F5D31"/>
    <w:rsid w:val="001F5E06"/>
    <w:rsid w:val="001F6155"/>
    <w:rsid w:val="001F68F5"/>
    <w:rsid w:val="001F6BBE"/>
    <w:rsid w:val="001F6BFE"/>
    <w:rsid w:val="001F6C4F"/>
    <w:rsid w:val="001F6DCF"/>
    <w:rsid w:val="001F7134"/>
    <w:rsid w:val="001F728F"/>
    <w:rsid w:val="001F7597"/>
    <w:rsid w:val="001F7721"/>
    <w:rsid w:val="001F7D87"/>
    <w:rsid w:val="001F7EDE"/>
    <w:rsid w:val="0020048F"/>
    <w:rsid w:val="00200BFD"/>
    <w:rsid w:val="00200E38"/>
    <w:rsid w:val="00200EB6"/>
    <w:rsid w:val="00201162"/>
    <w:rsid w:val="00201683"/>
    <w:rsid w:val="00201979"/>
    <w:rsid w:val="0020197B"/>
    <w:rsid w:val="00201A97"/>
    <w:rsid w:val="00201C46"/>
    <w:rsid w:val="00201C6A"/>
    <w:rsid w:val="00201F36"/>
    <w:rsid w:val="0020219F"/>
    <w:rsid w:val="002022DB"/>
    <w:rsid w:val="002023C8"/>
    <w:rsid w:val="002028B4"/>
    <w:rsid w:val="00202DFE"/>
    <w:rsid w:val="0020310A"/>
    <w:rsid w:val="0020315F"/>
    <w:rsid w:val="0020361B"/>
    <w:rsid w:val="00203678"/>
    <w:rsid w:val="00203A8E"/>
    <w:rsid w:val="00203B84"/>
    <w:rsid w:val="00203BA5"/>
    <w:rsid w:val="00203DCC"/>
    <w:rsid w:val="002043F6"/>
    <w:rsid w:val="00204455"/>
    <w:rsid w:val="002045FC"/>
    <w:rsid w:val="002049A9"/>
    <w:rsid w:val="00204B5E"/>
    <w:rsid w:val="00204C21"/>
    <w:rsid w:val="00204FFB"/>
    <w:rsid w:val="002050C9"/>
    <w:rsid w:val="00205349"/>
    <w:rsid w:val="00205358"/>
    <w:rsid w:val="00205473"/>
    <w:rsid w:val="00205AAA"/>
    <w:rsid w:val="002061F9"/>
    <w:rsid w:val="002063AA"/>
    <w:rsid w:val="002067BF"/>
    <w:rsid w:val="0020686B"/>
    <w:rsid w:val="00206A6C"/>
    <w:rsid w:val="00206CF1"/>
    <w:rsid w:val="002071F5"/>
    <w:rsid w:val="002072CF"/>
    <w:rsid w:val="0020733E"/>
    <w:rsid w:val="0020758E"/>
    <w:rsid w:val="0020795C"/>
    <w:rsid w:val="00210080"/>
    <w:rsid w:val="002100BF"/>
    <w:rsid w:val="0021031E"/>
    <w:rsid w:val="0021049B"/>
    <w:rsid w:val="00210718"/>
    <w:rsid w:val="002108CF"/>
    <w:rsid w:val="00210EB4"/>
    <w:rsid w:val="0021134D"/>
    <w:rsid w:val="002113C3"/>
    <w:rsid w:val="002113C9"/>
    <w:rsid w:val="00211A3C"/>
    <w:rsid w:val="00211C8E"/>
    <w:rsid w:val="00211E4E"/>
    <w:rsid w:val="00211E71"/>
    <w:rsid w:val="00211FDB"/>
    <w:rsid w:val="00212091"/>
    <w:rsid w:val="0021217C"/>
    <w:rsid w:val="00212314"/>
    <w:rsid w:val="002124AB"/>
    <w:rsid w:val="002125AE"/>
    <w:rsid w:val="002126B3"/>
    <w:rsid w:val="00212C18"/>
    <w:rsid w:val="00212C93"/>
    <w:rsid w:val="00212ED4"/>
    <w:rsid w:val="00212F1A"/>
    <w:rsid w:val="0021305F"/>
    <w:rsid w:val="002130C6"/>
    <w:rsid w:val="002131CA"/>
    <w:rsid w:val="00213347"/>
    <w:rsid w:val="002134B6"/>
    <w:rsid w:val="00213E17"/>
    <w:rsid w:val="00213F1D"/>
    <w:rsid w:val="002140B0"/>
    <w:rsid w:val="00214A5B"/>
    <w:rsid w:val="00214F6C"/>
    <w:rsid w:val="00214FD2"/>
    <w:rsid w:val="00214FE3"/>
    <w:rsid w:val="0021512B"/>
    <w:rsid w:val="0021589A"/>
    <w:rsid w:val="0021590D"/>
    <w:rsid w:val="002159E7"/>
    <w:rsid w:val="00215A76"/>
    <w:rsid w:val="00215C56"/>
    <w:rsid w:val="002165F0"/>
    <w:rsid w:val="00216677"/>
    <w:rsid w:val="002166B1"/>
    <w:rsid w:val="00216817"/>
    <w:rsid w:val="00216C1D"/>
    <w:rsid w:val="00216D47"/>
    <w:rsid w:val="00217335"/>
    <w:rsid w:val="00217372"/>
    <w:rsid w:val="00217385"/>
    <w:rsid w:val="00217E84"/>
    <w:rsid w:val="00220891"/>
    <w:rsid w:val="002208B3"/>
    <w:rsid w:val="002208BA"/>
    <w:rsid w:val="00220EE1"/>
    <w:rsid w:val="00220FEE"/>
    <w:rsid w:val="00221022"/>
    <w:rsid w:val="0022133A"/>
    <w:rsid w:val="002214A8"/>
    <w:rsid w:val="00221519"/>
    <w:rsid w:val="00221603"/>
    <w:rsid w:val="0022162E"/>
    <w:rsid w:val="002216DD"/>
    <w:rsid w:val="00221E7A"/>
    <w:rsid w:val="00221F4A"/>
    <w:rsid w:val="002224D0"/>
    <w:rsid w:val="0022271C"/>
    <w:rsid w:val="002228D2"/>
    <w:rsid w:val="002229DF"/>
    <w:rsid w:val="00222A85"/>
    <w:rsid w:val="00222E2D"/>
    <w:rsid w:val="00223627"/>
    <w:rsid w:val="0022371E"/>
    <w:rsid w:val="00223A05"/>
    <w:rsid w:val="00223A50"/>
    <w:rsid w:val="00223CCA"/>
    <w:rsid w:val="00223D5E"/>
    <w:rsid w:val="00223DAB"/>
    <w:rsid w:val="002240B1"/>
    <w:rsid w:val="002243AE"/>
    <w:rsid w:val="002243C5"/>
    <w:rsid w:val="00224525"/>
    <w:rsid w:val="00224640"/>
    <w:rsid w:val="00224849"/>
    <w:rsid w:val="00224DB3"/>
    <w:rsid w:val="00225397"/>
    <w:rsid w:val="002255A8"/>
    <w:rsid w:val="00225701"/>
    <w:rsid w:val="0022573D"/>
    <w:rsid w:val="002258D6"/>
    <w:rsid w:val="00225A78"/>
    <w:rsid w:val="00225AE8"/>
    <w:rsid w:val="00225C4B"/>
    <w:rsid w:val="00225D4D"/>
    <w:rsid w:val="00225FB9"/>
    <w:rsid w:val="0022613C"/>
    <w:rsid w:val="00226633"/>
    <w:rsid w:val="0022684D"/>
    <w:rsid w:val="002268CA"/>
    <w:rsid w:val="00226955"/>
    <w:rsid w:val="00226A88"/>
    <w:rsid w:val="00226FF7"/>
    <w:rsid w:val="002272D9"/>
    <w:rsid w:val="00227383"/>
    <w:rsid w:val="0022739A"/>
    <w:rsid w:val="002273E9"/>
    <w:rsid w:val="0022744B"/>
    <w:rsid w:val="002276BB"/>
    <w:rsid w:val="00227B1E"/>
    <w:rsid w:val="00227DCF"/>
    <w:rsid w:val="002300C0"/>
    <w:rsid w:val="002301E8"/>
    <w:rsid w:val="00230473"/>
    <w:rsid w:val="00230A69"/>
    <w:rsid w:val="002313B3"/>
    <w:rsid w:val="0023142F"/>
    <w:rsid w:val="00231905"/>
    <w:rsid w:val="00231A5C"/>
    <w:rsid w:val="00231B3B"/>
    <w:rsid w:val="00231FC6"/>
    <w:rsid w:val="00232422"/>
    <w:rsid w:val="00232624"/>
    <w:rsid w:val="00232674"/>
    <w:rsid w:val="002329BC"/>
    <w:rsid w:val="00232B9D"/>
    <w:rsid w:val="002335EB"/>
    <w:rsid w:val="00233956"/>
    <w:rsid w:val="002339D0"/>
    <w:rsid w:val="00233A9A"/>
    <w:rsid w:val="00233B40"/>
    <w:rsid w:val="00233EA8"/>
    <w:rsid w:val="00233EAA"/>
    <w:rsid w:val="00233F86"/>
    <w:rsid w:val="00233FCF"/>
    <w:rsid w:val="00233FDB"/>
    <w:rsid w:val="00234140"/>
    <w:rsid w:val="002348C8"/>
    <w:rsid w:val="002349D2"/>
    <w:rsid w:val="00234C15"/>
    <w:rsid w:val="00234C41"/>
    <w:rsid w:val="00235255"/>
    <w:rsid w:val="002352D4"/>
    <w:rsid w:val="00235AE5"/>
    <w:rsid w:val="00235C59"/>
    <w:rsid w:val="00235C76"/>
    <w:rsid w:val="00235C9D"/>
    <w:rsid w:val="0023637F"/>
    <w:rsid w:val="002365D8"/>
    <w:rsid w:val="002366E4"/>
    <w:rsid w:val="0023679D"/>
    <w:rsid w:val="00236DB0"/>
    <w:rsid w:val="00236E50"/>
    <w:rsid w:val="00236E75"/>
    <w:rsid w:val="00236FBF"/>
    <w:rsid w:val="00237874"/>
    <w:rsid w:val="002378E3"/>
    <w:rsid w:val="00237DEE"/>
    <w:rsid w:val="00237FA2"/>
    <w:rsid w:val="00240052"/>
    <w:rsid w:val="00240659"/>
    <w:rsid w:val="002409CB"/>
    <w:rsid w:val="00240B3D"/>
    <w:rsid w:val="00240B84"/>
    <w:rsid w:val="00240D19"/>
    <w:rsid w:val="00241047"/>
    <w:rsid w:val="00241392"/>
    <w:rsid w:val="002413D6"/>
    <w:rsid w:val="00241498"/>
    <w:rsid w:val="00241BC2"/>
    <w:rsid w:val="00241C7B"/>
    <w:rsid w:val="00242024"/>
    <w:rsid w:val="0024209E"/>
    <w:rsid w:val="0024215C"/>
    <w:rsid w:val="002424CD"/>
    <w:rsid w:val="002425E7"/>
    <w:rsid w:val="0024295B"/>
    <w:rsid w:val="002429C7"/>
    <w:rsid w:val="00242EC4"/>
    <w:rsid w:val="002435D2"/>
    <w:rsid w:val="00243620"/>
    <w:rsid w:val="0024362E"/>
    <w:rsid w:val="00243897"/>
    <w:rsid w:val="00243CBC"/>
    <w:rsid w:val="00243D4F"/>
    <w:rsid w:val="002444CF"/>
    <w:rsid w:val="0024473F"/>
    <w:rsid w:val="00244C4F"/>
    <w:rsid w:val="00244E6E"/>
    <w:rsid w:val="002450A7"/>
    <w:rsid w:val="002451D8"/>
    <w:rsid w:val="0024559B"/>
    <w:rsid w:val="002455C7"/>
    <w:rsid w:val="00245C95"/>
    <w:rsid w:val="00246776"/>
    <w:rsid w:val="00246A15"/>
    <w:rsid w:val="00246A50"/>
    <w:rsid w:val="00246CDF"/>
    <w:rsid w:val="00246D16"/>
    <w:rsid w:val="00246FAE"/>
    <w:rsid w:val="0024712A"/>
    <w:rsid w:val="002478B4"/>
    <w:rsid w:val="0025096A"/>
    <w:rsid w:val="00250B6E"/>
    <w:rsid w:val="00250F0B"/>
    <w:rsid w:val="00251748"/>
    <w:rsid w:val="00251BED"/>
    <w:rsid w:val="00251C1D"/>
    <w:rsid w:val="00251CC3"/>
    <w:rsid w:val="002522C9"/>
    <w:rsid w:val="002523A3"/>
    <w:rsid w:val="00252482"/>
    <w:rsid w:val="00252625"/>
    <w:rsid w:val="00252A9A"/>
    <w:rsid w:val="00252D4E"/>
    <w:rsid w:val="00253023"/>
    <w:rsid w:val="002531E8"/>
    <w:rsid w:val="002531FC"/>
    <w:rsid w:val="002537BD"/>
    <w:rsid w:val="002538AC"/>
    <w:rsid w:val="00253F96"/>
    <w:rsid w:val="002542BC"/>
    <w:rsid w:val="00254628"/>
    <w:rsid w:val="00254792"/>
    <w:rsid w:val="002547C5"/>
    <w:rsid w:val="00254AAF"/>
    <w:rsid w:val="00254E66"/>
    <w:rsid w:val="00254F11"/>
    <w:rsid w:val="00255072"/>
    <w:rsid w:val="00255944"/>
    <w:rsid w:val="0025594C"/>
    <w:rsid w:val="00255A18"/>
    <w:rsid w:val="00255ABE"/>
    <w:rsid w:val="00255DE9"/>
    <w:rsid w:val="00256128"/>
    <w:rsid w:val="00256221"/>
    <w:rsid w:val="00256536"/>
    <w:rsid w:val="00256559"/>
    <w:rsid w:val="002565F4"/>
    <w:rsid w:val="0025667F"/>
    <w:rsid w:val="002569BA"/>
    <w:rsid w:val="00256DBF"/>
    <w:rsid w:val="002571B8"/>
    <w:rsid w:val="002572F7"/>
    <w:rsid w:val="00257641"/>
    <w:rsid w:val="00257AAF"/>
    <w:rsid w:val="00260020"/>
    <w:rsid w:val="002601B6"/>
    <w:rsid w:val="0026046B"/>
    <w:rsid w:val="002604CC"/>
    <w:rsid w:val="002606B2"/>
    <w:rsid w:val="00260B07"/>
    <w:rsid w:val="00260BA0"/>
    <w:rsid w:val="00260CC2"/>
    <w:rsid w:val="002617ED"/>
    <w:rsid w:val="00261A4A"/>
    <w:rsid w:val="00262163"/>
    <w:rsid w:val="002622BD"/>
    <w:rsid w:val="00262579"/>
    <w:rsid w:val="002628A6"/>
    <w:rsid w:val="002629B7"/>
    <w:rsid w:val="00262AFF"/>
    <w:rsid w:val="00262B14"/>
    <w:rsid w:val="00262BA8"/>
    <w:rsid w:val="00262C2A"/>
    <w:rsid w:val="00262CB4"/>
    <w:rsid w:val="00262E6A"/>
    <w:rsid w:val="0026305E"/>
    <w:rsid w:val="00263099"/>
    <w:rsid w:val="002631B4"/>
    <w:rsid w:val="00263427"/>
    <w:rsid w:val="002636FB"/>
    <w:rsid w:val="00263810"/>
    <w:rsid w:val="00263B2E"/>
    <w:rsid w:val="0026401D"/>
    <w:rsid w:val="00264038"/>
    <w:rsid w:val="00264146"/>
    <w:rsid w:val="002641D5"/>
    <w:rsid w:val="00264340"/>
    <w:rsid w:val="00264DA1"/>
    <w:rsid w:val="0026504A"/>
    <w:rsid w:val="002655A6"/>
    <w:rsid w:val="00265850"/>
    <w:rsid w:val="002658F4"/>
    <w:rsid w:val="0026595E"/>
    <w:rsid w:val="002659B3"/>
    <w:rsid w:val="00265C9B"/>
    <w:rsid w:val="00265CDA"/>
    <w:rsid w:val="0026611A"/>
    <w:rsid w:val="00266215"/>
    <w:rsid w:val="0026642C"/>
    <w:rsid w:val="00266497"/>
    <w:rsid w:val="00266514"/>
    <w:rsid w:val="00266918"/>
    <w:rsid w:val="00266CF1"/>
    <w:rsid w:val="002672B8"/>
    <w:rsid w:val="00267513"/>
    <w:rsid w:val="002676D4"/>
    <w:rsid w:val="00267B82"/>
    <w:rsid w:val="00267C62"/>
    <w:rsid w:val="00267EF6"/>
    <w:rsid w:val="00267F91"/>
    <w:rsid w:val="00270438"/>
    <w:rsid w:val="00270F83"/>
    <w:rsid w:val="00271194"/>
    <w:rsid w:val="002720ED"/>
    <w:rsid w:val="00272CD9"/>
    <w:rsid w:val="00272CFD"/>
    <w:rsid w:val="00272E19"/>
    <w:rsid w:val="00272FD7"/>
    <w:rsid w:val="00273124"/>
    <w:rsid w:val="00273226"/>
    <w:rsid w:val="0027338C"/>
    <w:rsid w:val="002736E8"/>
    <w:rsid w:val="002738B7"/>
    <w:rsid w:val="00273B20"/>
    <w:rsid w:val="00273BF4"/>
    <w:rsid w:val="00273F84"/>
    <w:rsid w:val="0027410B"/>
    <w:rsid w:val="00274154"/>
    <w:rsid w:val="002742E5"/>
    <w:rsid w:val="00274766"/>
    <w:rsid w:val="00274CD3"/>
    <w:rsid w:val="00274CF6"/>
    <w:rsid w:val="0027536C"/>
    <w:rsid w:val="0027555F"/>
    <w:rsid w:val="002756B9"/>
    <w:rsid w:val="00275879"/>
    <w:rsid w:val="00275989"/>
    <w:rsid w:val="00275B51"/>
    <w:rsid w:val="002765DC"/>
    <w:rsid w:val="00276BE2"/>
    <w:rsid w:val="00276F57"/>
    <w:rsid w:val="00276FC3"/>
    <w:rsid w:val="0027705E"/>
    <w:rsid w:val="00277295"/>
    <w:rsid w:val="00277798"/>
    <w:rsid w:val="002801ED"/>
    <w:rsid w:val="00280383"/>
    <w:rsid w:val="00280501"/>
    <w:rsid w:val="00280987"/>
    <w:rsid w:val="00280F55"/>
    <w:rsid w:val="00280FDC"/>
    <w:rsid w:val="00281003"/>
    <w:rsid w:val="00281381"/>
    <w:rsid w:val="002816A5"/>
    <w:rsid w:val="00281701"/>
    <w:rsid w:val="0028263F"/>
    <w:rsid w:val="00282A83"/>
    <w:rsid w:val="00282C04"/>
    <w:rsid w:val="0028326B"/>
    <w:rsid w:val="002833A1"/>
    <w:rsid w:val="002833DE"/>
    <w:rsid w:val="0028361D"/>
    <w:rsid w:val="00283859"/>
    <w:rsid w:val="002839C5"/>
    <w:rsid w:val="0028405B"/>
    <w:rsid w:val="0028453A"/>
    <w:rsid w:val="00284706"/>
    <w:rsid w:val="0028494D"/>
    <w:rsid w:val="00284AD4"/>
    <w:rsid w:val="00284C30"/>
    <w:rsid w:val="00284E53"/>
    <w:rsid w:val="002850B6"/>
    <w:rsid w:val="0028520A"/>
    <w:rsid w:val="0028535E"/>
    <w:rsid w:val="002855C2"/>
    <w:rsid w:val="0028560B"/>
    <w:rsid w:val="00285C4F"/>
    <w:rsid w:val="00285C77"/>
    <w:rsid w:val="00285CD8"/>
    <w:rsid w:val="00285D4D"/>
    <w:rsid w:val="00286379"/>
    <w:rsid w:val="00286392"/>
    <w:rsid w:val="00286621"/>
    <w:rsid w:val="00286B11"/>
    <w:rsid w:val="00286EBF"/>
    <w:rsid w:val="00287142"/>
    <w:rsid w:val="002875E7"/>
    <w:rsid w:val="00287894"/>
    <w:rsid w:val="00287D84"/>
    <w:rsid w:val="00287F6D"/>
    <w:rsid w:val="002902AD"/>
    <w:rsid w:val="00290A23"/>
    <w:rsid w:val="00290B89"/>
    <w:rsid w:val="00290D68"/>
    <w:rsid w:val="00290F64"/>
    <w:rsid w:val="002911B4"/>
    <w:rsid w:val="002911F4"/>
    <w:rsid w:val="002912C9"/>
    <w:rsid w:val="00291421"/>
    <w:rsid w:val="0029156C"/>
    <w:rsid w:val="002918D9"/>
    <w:rsid w:val="002918F7"/>
    <w:rsid w:val="002919C3"/>
    <w:rsid w:val="0029224B"/>
    <w:rsid w:val="0029226E"/>
    <w:rsid w:val="002926B9"/>
    <w:rsid w:val="002927A6"/>
    <w:rsid w:val="00292C23"/>
    <w:rsid w:val="00293334"/>
    <w:rsid w:val="002936BB"/>
    <w:rsid w:val="002937BE"/>
    <w:rsid w:val="0029383A"/>
    <w:rsid w:val="00293905"/>
    <w:rsid w:val="002939B8"/>
    <w:rsid w:val="002939F9"/>
    <w:rsid w:val="00293C54"/>
    <w:rsid w:val="00293C7D"/>
    <w:rsid w:val="00293DEA"/>
    <w:rsid w:val="00294016"/>
    <w:rsid w:val="00294A05"/>
    <w:rsid w:val="00294B52"/>
    <w:rsid w:val="00295015"/>
    <w:rsid w:val="0029504C"/>
    <w:rsid w:val="00295103"/>
    <w:rsid w:val="002952DB"/>
    <w:rsid w:val="002955C9"/>
    <w:rsid w:val="00295816"/>
    <w:rsid w:val="002959B5"/>
    <w:rsid w:val="00296159"/>
    <w:rsid w:val="00296467"/>
    <w:rsid w:val="00296487"/>
    <w:rsid w:val="002965CE"/>
    <w:rsid w:val="002967A0"/>
    <w:rsid w:val="00296A3A"/>
    <w:rsid w:val="00296BB4"/>
    <w:rsid w:val="00296C43"/>
    <w:rsid w:val="00297186"/>
    <w:rsid w:val="002975F0"/>
    <w:rsid w:val="00297879"/>
    <w:rsid w:val="00297C53"/>
    <w:rsid w:val="00297C6A"/>
    <w:rsid w:val="002A011B"/>
    <w:rsid w:val="002A0DCD"/>
    <w:rsid w:val="002A180C"/>
    <w:rsid w:val="002A1B3A"/>
    <w:rsid w:val="002A1F44"/>
    <w:rsid w:val="002A23FD"/>
    <w:rsid w:val="002A2922"/>
    <w:rsid w:val="002A2AF1"/>
    <w:rsid w:val="002A2BFA"/>
    <w:rsid w:val="002A2CB4"/>
    <w:rsid w:val="002A33FC"/>
    <w:rsid w:val="002A367B"/>
    <w:rsid w:val="002A4186"/>
    <w:rsid w:val="002A41DB"/>
    <w:rsid w:val="002A436F"/>
    <w:rsid w:val="002A4508"/>
    <w:rsid w:val="002A457C"/>
    <w:rsid w:val="002A4C5C"/>
    <w:rsid w:val="002A5479"/>
    <w:rsid w:val="002A566A"/>
    <w:rsid w:val="002A5718"/>
    <w:rsid w:val="002A5EC3"/>
    <w:rsid w:val="002A5FBC"/>
    <w:rsid w:val="002A619A"/>
    <w:rsid w:val="002A6321"/>
    <w:rsid w:val="002A63B3"/>
    <w:rsid w:val="002A671C"/>
    <w:rsid w:val="002A6C44"/>
    <w:rsid w:val="002A6E2F"/>
    <w:rsid w:val="002A708C"/>
    <w:rsid w:val="002A744E"/>
    <w:rsid w:val="002A74C7"/>
    <w:rsid w:val="002A760F"/>
    <w:rsid w:val="002A7B62"/>
    <w:rsid w:val="002A7DB6"/>
    <w:rsid w:val="002B018C"/>
    <w:rsid w:val="002B039A"/>
    <w:rsid w:val="002B058A"/>
    <w:rsid w:val="002B061B"/>
    <w:rsid w:val="002B0821"/>
    <w:rsid w:val="002B08CC"/>
    <w:rsid w:val="002B09E0"/>
    <w:rsid w:val="002B0ABC"/>
    <w:rsid w:val="002B112F"/>
    <w:rsid w:val="002B1522"/>
    <w:rsid w:val="002B1591"/>
    <w:rsid w:val="002B1904"/>
    <w:rsid w:val="002B1A7E"/>
    <w:rsid w:val="002B1A7F"/>
    <w:rsid w:val="002B1F3D"/>
    <w:rsid w:val="002B25BE"/>
    <w:rsid w:val="002B2840"/>
    <w:rsid w:val="002B2A08"/>
    <w:rsid w:val="002B2C3B"/>
    <w:rsid w:val="002B2CCA"/>
    <w:rsid w:val="002B2D3C"/>
    <w:rsid w:val="002B2E97"/>
    <w:rsid w:val="002B34CC"/>
    <w:rsid w:val="002B3C43"/>
    <w:rsid w:val="002B3D26"/>
    <w:rsid w:val="002B3FC3"/>
    <w:rsid w:val="002B46B3"/>
    <w:rsid w:val="002B4C11"/>
    <w:rsid w:val="002B4E8E"/>
    <w:rsid w:val="002B4E9A"/>
    <w:rsid w:val="002B4F2A"/>
    <w:rsid w:val="002B4F43"/>
    <w:rsid w:val="002B5267"/>
    <w:rsid w:val="002B53CF"/>
    <w:rsid w:val="002B5522"/>
    <w:rsid w:val="002B56D3"/>
    <w:rsid w:val="002B591A"/>
    <w:rsid w:val="002B598A"/>
    <w:rsid w:val="002B5D7B"/>
    <w:rsid w:val="002B5DB5"/>
    <w:rsid w:val="002B69F5"/>
    <w:rsid w:val="002B71CF"/>
    <w:rsid w:val="002B7397"/>
    <w:rsid w:val="002B74D0"/>
    <w:rsid w:val="002B75EF"/>
    <w:rsid w:val="002B762F"/>
    <w:rsid w:val="002B7968"/>
    <w:rsid w:val="002B7A8F"/>
    <w:rsid w:val="002C092B"/>
    <w:rsid w:val="002C14EB"/>
    <w:rsid w:val="002C1EE4"/>
    <w:rsid w:val="002C1F76"/>
    <w:rsid w:val="002C263A"/>
    <w:rsid w:val="002C27F6"/>
    <w:rsid w:val="002C37C0"/>
    <w:rsid w:val="002C38B6"/>
    <w:rsid w:val="002C39D5"/>
    <w:rsid w:val="002C3BD3"/>
    <w:rsid w:val="002C3C11"/>
    <w:rsid w:val="002C42ED"/>
    <w:rsid w:val="002C4345"/>
    <w:rsid w:val="002C4B5D"/>
    <w:rsid w:val="002C4D09"/>
    <w:rsid w:val="002C4D4C"/>
    <w:rsid w:val="002C4E99"/>
    <w:rsid w:val="002C4F69"/>
    <w:rsid w:val="002C5009"/>
    <w:rsid w:val="002C50EB"/>
    <w:rsid w:val="002C51CC"/>
    <w:rsid w:val="002C5289"/>
    <w:rsid w:val="002C56FC"/>
    <w:rsid w:val="002C5741"/>
    <w:rsid w:val="002C57AC"/>
    <w:rsid w:val="002C57D4"/>
    <w:rsid w:val="002C5AE8"/>
    <w:rsid w:val="002C5E45"/>
    <w:rsid w:val="002C63CC"/>
    <w:rsid w:val="002C67B6"/>
    <w:rsid w:val="002C6952"/>
    <w:rsid w:val="002C6ACF"/>
    <w:rsid w:val="002C6B97"/>
    <w:rsid w:val="002C6D6B"/>
    <w:rsid w:val="002C6E9A"/>
    <w:rsid w:val="002C6F8F"/>
    <w:rsid w:val="002C750C"/>
    <w:rsid w:val="002C77ED"/>
    <w:rsid w:val="002C7A20"/>
    <w:rsid w:val="002D0761"/>
    <w:rsid w:val="002D107B"/>
    <w:rsid w:val="002D157A"/>
    <w:rsid w:val="002D1B3B"/>
    <w:rsid w:val="002D1C43"/>
    <w:rsid w:val="002D1E7C"/>
    <w:rsid w:val="002D1EAF"/>
    <w:rsid w:val="002D1F7E"/>
    <w:rsid w:val="002D1FFA"/>
    <w:rsid w:val="002D2D21"/>
    <w:rsid w:val="002D38BB"/>
    <w:rsid w:val="002D3D3A"/>
    <w:rsid w:val="002D41E7"/>
    <w:rsid w:val="002D4257"/>
    <w:rsid w:val="002D44BB"/>
    <w:rsid w:val="002D4518"/>
    <w:rsid w:val="002D490A"/>
    <w:rsid w:val="002D4C40"/>
    <w:rsid w:val="002D517D"/>
    <w:rsid w:val="002D542B"/>
    <w:rsid w:val="002D54F0"/>
    <w:rsid w:val="002D5885"/>
    <w:rsid w:val="002D5D6D"/>
    <w:rsid w:val="002D6ABF"/>
    <w:rsid w:val="002D6CE1"/>
    <w:rsid w:val="002D71D1"/>
    <w:rsid w:val="002D748E"/>
    <w:rsid w:val="002D7557"/>
    <w:rsid w:val="002D7C0C"/>
    <w:rsid w:val="002E0136"/>
    <w:rsid w:val="002E01AA"/>
    <w:rsid w:val="002E0416"/>
    <w:rsid w:val="002E0E81"/>
    <w:rsid w:val="002E12A4"/>
    <w:rsid w:val="002E14B1"/>
    <w:rsid w:val="002E14D9"/>
    <w:rsid w:val="002E1833"/>
    <w:rsid w:val="002E1C05"/>
    <w:rsid w:val="002E1C15"/>
    <w:rsid w:val="002E2F39"/>
    <w:rsid w:val="002E32B2"/>
    <w:rsid w:val="002E3327"/>
    <w:rsid w:val="002E33BA"/>
    <w:rsid w:val="002E3AA1"/>
    <w:rsid w:val="002E3DC5"/>
    <w:rsid w:val="002E3EBA"/>
    <w:rsid w:val="002E3F5D"/>
    <w:rsid w:val="002E3FEE"/>
    <w:rsid w:val="002E467D"/>
    <w:rsid w:val="002E469A"/>
    <w:rsid w:val="002E4981"/>
    <w:rsid w:val="002E49C7"/>
    <w:rsid w:val="002E4C7B"/>
    <w:rsid w:val="002E4D16"/>
    <w:rsid w:val="002E4FAF"/>
    <w:rsid w:val="002E5034"/>
    <w:rsid w:val="002E515E"/>
    <w:rsid w:val="002E5310"/>
    <w:rsid w:val="002E5312"/>
    <w:rsid w:val="002E5AF9"/>
    <w:rsid w:val="002E6437"/>
    <w:rsid w:val="002E6CF3"/>
    <w:rsid w:val="002E7016"/>
    <w:rsid w:val="002E7459"/>
    <w:rsid w:val="002E780C"/>
    <w:rsid w:val="002E7829"/>
    <w:rsid w:val="002E7AFC"/>
    <w:rsid w:val="002E7C6E"/>
    <w:rsid w:val="002E7C90"/>
    <w:rsid w:val="002E7E18"/>
    <w:rsid w:val="002E7F6E"/>
    <w:rsid w:val="002F042D"/>
    <w:rsid w:val="002F0D19"/>
    <w:rsid w:val="002F0EFB"/>
    <w:rsid w:val="002F1255"/>
    <w:rsid w:val="002F1398"/>
    <w:rsid w:val="002F13C6"/>
    <w:rsid w:val="002F160E"/>
    <w:rsid w:val="002F193B"/>
    <w:rsid w:val="002F19A1"/>
    <w:rsid w:val="002F1CCC"/>
    <w:rsid w:val="002F210D"/>
    <w:rsid w:val="002F2C8F"/>
    <w:rsid w:val="002F3183"/>
    <w:rsid w:val="002F321E"/>
    <w:rsid w:val="002F33A4"/>
    <w:rsid w:val="002F376F"/>
    <w:rsid w:val="002F46D6"/>
    <w:rsid w:val="002F4771"/>
    <w:rsid w:val="002F48D2"/>
    <w:rsid w:val="002F49CB"/>
    <w:rsid w:val="002F4B62"/>
    <w:rsid w:val="002F4B64"/>
    <w:rsid w:val="002F4D06"/>
    <w:rsid w:val="002F4E1E"/>
    <w:rsid w:val="002F52ED"/>
    <w:rsid w:val="002F54DB"/>
    <w:rsid w:val="002F5812"/>
    <w:rsid w:val="002F5B2C"/>
    <w:rsid w:val="002F5D83"/>
    <w:rsid w:val="002F600A"/>
    <w:rsid w:val="002F61B8"/>
    <w:rsid w:val="002F6681"/>
    <w:rsid w:val="002F699A"/>
    <w:rsid w:val="002F6A7E"/>
    <w:rsid w:val="002F6C70"/>
    <w:rsid w:val="002F6D4C"/>
    <w:rsid w:val="002F70B0"/>
    <w:rsid w:val="002F7131"/>
    <w:rsid w:val="002F7E1A"/>
    <w:rsid w:val="002F7E27"/>
    <w:rsid w:val="003001C3"/>
    <w:rsid w:val="003003F6"/>
    <w:rsid w:val="00300547"/>
    <w:rsid w:val="00300590"/>
    <w:rsid w:val="0030091D"/>
    <w:rsid w:val="0030096E"/>
    <w:rsid w:val="00301112"/>
    <w:rsid w:val="00301261"/>
    <w:rsid w:val="00301445"/>
    <w:rsid w:val="00301873"/>
    <w:rsid w:val="003020A2"/>
    <w:rsid w:val="003021D2"/>
    <w:rsid w:val="00302C51"/>
    <w:rsid w:val="00302D11"/>
    <w:rsid w:val="00302D60"/>
    <w:rsid w:val="00302D7B"/>
    <w:rsid w:val="00302F07"/>
    <w:rsid w:val="00302F4D"/>
    <w:rsid w:val="0030302E"/>
    <w:rsid w:val="003032A3"/>
    <w:rsid w:val="003033B0"/>
    <w:rsid w:val="003035BE"/>
    <w:rsid w:val="003035ED"/>
    <w:rsid w:val="00303CCC"/>
    <w:rsid w:val="00303CFE"/>
    <w:rsid w:val="00303E7F"/>
    <w:rsid w:val="003049D6"/>
    <w:rsid w:val="00304D94"/>
    <w:rsid w:val="00304F3C"/>
    <w:rsid w:val="00305072"/>
    <w:rsid w:val="00305096"/>
    <w:rsid w:val="003050F1"/>
    <w:rsid w:val="00305495"/>
    <w:rsid w:val="00305539"/>
    <w:rsid w:val="00305796"/>
    <w:rsid w:val="00305AC6"/>
    <w:rsid w:val="00305B5E"/>
    <w:rsid w:val="00305B88"/>
    <w:rsid w:val="00306120"/>
    <w:rsid w:val="00306303"/>
    <w:rsid w:val="003064D8"/>
    <w:rsid w:val="00306B68"/>
    <w:rsid w:val="00306BAF"/>
    <w:rsid w:val="00307390"/>
    <w:rsid w:val="003074BF"/>
    <w:rsid w:val="003075A3"/>
    <w:rsid w:val="003075A8"/>
    <w:rsid w:val="00307851"/>
    <w:rsid w:val="0030793A"/>
    <w:rsid w:val="00307D6B"/>
    <w:rsid w:val="00307DD6"/>
    <w:rsid w:val="00307E71"/>
    <w:rsid w:val="00307FF0"/>
    <w:rsid w:val="00310017"/>
    <w:rsid w:val="00310186"/>
    <w:rsid w:val="00310BEC"/>
    <w:rsid w:val="003111D4"/>
    <w:rsid w:val="0031132F"/>
    <w:rsid w:val="0031144C"/>
    <w:rsid w:val="00311A54"/>
    <w:rsid w:val="00311B7B"/>
    <w:rsid w:val="00311EAF"/>
    <w:rsid w:val="00312122"/>
    <w:rsid w:val="003121D8"/>
    <w:rsid w:val="0031226C"/>
    <w:rsid w:val="003122BE"/>
    <w:rsid w:val="00312BDC"/>
    <w:rsid w:val="00312FB8"/>
    <w:rsid w:val="00313246"/>
    <w:rsid w:val="0031348C"/>
    <w:rsid w:val="00313519"/>
    <w:rsid w:val="0031368F"/>
    <w:rsid w:val="003136F6"/>
    <w:rsid w:val="0031395A"/>
    <w:rsid w:val="00313A39"/>
    <w:rsid w:val="00313C46"/>
    <w:rsid w:val="00314211"/>
    <w:rsid w:val="003144D5"/>
    <w:rsid w:val="00314872"/>
    <w:rsid w:val="003148F1"/>
    <w:rsid w:val="00314A41"/>
    <w:rsid w:val="00314D33"/>
    <w:rsid w:val="00314D93"/>
    <w:rsid w:val="00315350"/>
    <w:rsid w:val="00315C5B"/>
    <w:rsid w:val="00315DAF"/>
    <w:rsid w:val="00315FE9"/>
    <w:rsid w:val="00316175"/>
    <w:rsid w:val="0031636D"/>
    <w:rsid w:val="003168A4"/>
    <w:rsid w:val="00316ACA"/>
    <w:rsid w:val="00316B15"/>
    <w:rsid w:val="00316BA1"/>
    <w:rsid w:val="00316EA3"/>
    <w:rsid w:val="00316FA9"/>
    <w:rsid w:val="00317510"/>
    <w:rsid w:val="0031782E"/>
    <w:rsid w:val="00317BB4"/>
    <w:rsid w:val="003202C1"/>
    <w:rsid w:val="003204AE"/>
    <w:rsid w:val="0032092A"/>
    <w:rsid w:val="0032094F"/>
    <w:rsid w:val="00320BF5"/>
    <w:rsid w:val="00320D66"/>
    <w:rsid w:val="00320EFF"/>
    <w:rsid w:val="00320F7A"/>
    <w:rsid w:val="003212DC"/>
    <w:rsid w:val="0032136B"/>
    <w:rsid w:val="003217E7"/>
    <w:rsid w:val="00321A31"/>
    <w:rsid w:val="00321F82"/>
    <w:rsid w:val="00322281"/>
    <w:rsid w:val="003223B3"/>
    <w:rsid w:val="003226F8"/>
    <w:rsid w:val="00322990"/>
    <w:rsid w:val="003229C8"/>
    <w:rsid w:val="003229E8"/>
    <w:rsid w:val="00322C6F"/>
    <w:rsid w:val="00322D80"/>
    <w:rsid w:val="0032378D"/>
    <w:rsid w:val="00323855"/>
    <w:rsid w:val="00323BD9"/>
    <w:rsid w:val="003247B8"/>
    <w:rsid w:val="00324AB0"/>
    <w:rsid w:val="00324AF3"/>
    <w:rsid w:val="00324C0F"/>
    <w:rsid w:val="00324DCA"/>
    <w:rsid w:val="003250A4"/>
    <w:rsid w:val="00325173"/>
    <w:rsid w:val="0032530F"/>
    <w:rsid w:val="00325353"/>
    <w:rsid w:val="00325AC3"/>
    <w:rsid w:val="00325BD9"/>
    <w:rsid w:val="00325C48"/>
    <w:rsid w:val="00325C64"/>
    <w:rsid w:val="00325CC9"/>
    <w:rsid w:val="003261CD"/>
    <w:rsid w:val="00326366"/>
    <w:rsid w:val="00326541"/>
    <w:rsid w:val="00326593"/>
    <w:rsid w:val="00326858"/>
    <w:rsid w:val="00326F3B"/>
    <w:rsid w:val="00327003"/>
    <w:rsid w:val="0032763C"/>
    <w:rsid w:val="00327886"/>
    <w:rsid w:val="003279E3"/>
    <w:rsid w:val="00327DBC"/>
    <w:rsid w:val="00327F7F"/>
    <w:rsid w:val="00327FBD"/>
    <w:rsid w:val="003303EF"/>
    <w:rsid w:val="003303F2"/>
    <w:rsid w:val="003305FC"/>
    <w:rsid w:val="00330A2E"/>
    <w:rsid w:val="00330ACC"/>
    <w:rsid w:val="00330C2D"/>
    <w:rsid w:val="00330CB6"/>
    <w:rsid w:val="003314A1"/>
    <w:rsid w:val="003316E0"/>
    <w:rsid w:val="00331C30"/>
    <w:rsid w:val="003327CC"/>
    <w:rsid w:val="00332AE1"/>
    <w:rsid w:val="00333587"/>
    <w:rsid w:val="003337BB"/>
    <w:rsid w:val="00333876"/>
    <w:rsid w:val="00333D72"/>
    <w:rsid w:val="00333DC7"/>
    <w:rsid w:val="003346FB"/>
    <w:rsid w:val="00334CAA"/>
    <w:rsid w:val="00334F6A"/>
    <w:rsid w:val="0033518B"/>
    <w:rsid w:val="00335324"/>
    <w:rsid w:val="003354D3"/>
    <w:rsid w:val="00335B89"/>
    <w:rsid w:val="003364AE"/>
    <w:rsid w:val="00336565"/>
    <w:rsid w:val="0033662A"/>
    <w:rsid w:val="00336659"/>
    <w:rsid w:val="00336889"/>
    <w:rsid w:val="003368DA"/>
    <w:rsid w:val="00336A58"/>
    <w:rsid w:val="00336E2A"/>
    <w:rsid w:val="00336E72"/>
    <w:rsid w:val="0033739A"/>
    <w:rsid w:val="003373F9"/>
    <w:rsid w:val="00337579"/>
    <w:rsid w:val="003375A7"/>
    <w:rsid w:val="00337642"/>
    <w:rsid w:val="003377E3"/>
    <w:rsid w:val="00337DA4"/>
    <w:rsid w:val="0034046B"/>
    <w:rsid w:val="00340810"/>
    <w:rsid w:val="00340A67"/>
    <w:rsid w:val="003414B0"/>
    <w:rsid w:val="003414B5"/>
    <w:rsid w:val="0034167D"/>
    <w:rsid w:val="00341809"/>
    <w:rsid w:val="00341996"/>
    <w:rsid w:val="00341F48"/>
    <w:rsid w:val="00342085"/>
    <w:rsid w:val="003421BF"/>
    <w:rsid w:val="00342619"/>
    <w:rsid w:val="003426F6"/>
    <w:rsid w:val="00342967"/>
    <w:rsid w:val="00342E44"/>
    <w:rsid w:val="003437B4"/>
    <w:rsid w:val="00343CEA"/>
    <w:rsid w:val="0034464F"/>
    <w:rsid w:val="00344958"/>
    <w:rsid w:val="00344F20"/>
    <w:rsid w:val="0034580A"/>
    <w:rsid w:val="00345ACD"/>
    <w:rsid w:val="00345D9D"/>
    <w:rsid w:val="00345E5F"/>
    <w:rsid w:val="00345F43"/>
    <w:rsid w:val="00346175"/>
    <w:rsid w:val="0034635C"/>
    <w:rsid w:val="003465A9"/>
    <w:rsid w:val="00346A61"/>
    <w:rsid w:val="0034701E"/>
    <w:rsid w:val="00347083"/>
    <w:rsid w:val="003474B1"/>
    <w:rsid w:val="003475E3"/>
    <w:rsid w:val="00347677"/>
    <w:rsid w:val="003478C2"/>
    <w:rsid w:val="00347B75"/>
    <w:rsid w:val="003502B9"/>
    <w:rsid w:val="003508AF"/>
    <w:rsid w:val="00350A02"/>
    <w:rsid w:val="00350B64"/>
    <w:rsid w:val="00350D95"/>
    <w:rsid w:val="00350E71"/>
    <w:rsid w:val="00350ECF"/>
    <w:rsid w:val="00351082"/>
    <w:rsid w:val="003510C8"/>
    <w:rsid w:val="00351365"/>
    <w:rsid w:val="003516AF"/>
    <w:rsid w:val="00351764"/>
    <w:rsid w:val="003519DE"/>
    <w:rsid w:val="00351AAC"/>
    <w:rsid w:val="00351D8F"/>
    <w:rsid w:val="0035208A"/>
    <w:rsid w:val="003520E9"/>
    <w:rsid w:val="0035227F"/>
    <w:rsid w:val="003523B0"/>
    <w:rsid w:val="00352541"/>
    <w:rsid w:val="00352AF3"/>
    <w:rsid w:val="00352DF3"/>
    <w:rsid w:val="00352FEC"/>
    <w:rsid w:val="00353133"/>
    <w:rsid w:val="003533F5"/>
    <w:rsid w:val="0035349A"/>
    <w:rsid w:val="003537B0"/>
    <w:rsid w:val="003538D9"/>
    <w:rsid w:val="003538E6"/>
    <w:rsid w:val="00353964"/>
    <w:rsid w:val="0035396C"/>
    <w:rsid w:val="00354008"/>
    <w:rsid w:val="00354964"/>
    <w:rsid w:val="00354C8C"/>
    <w:rsid w:val="00354CCD"/>
    <w:rsid w:val="00354D59"/>
    <w:rsid w:val="003559B8"/>
    <w:rsid w:val="00355A10"/>
    <w:rsid w:val="00355E39"/>
    <w:rsid w:val="00356299"/>
    <w:rsid w:val="00356538"/>
    <w:rsid w:val="0035653E"/>
    <w:rsid w:val="00356A60"/>
    <w:rsid w:val="00356D88"/>
    <w:rsid w:val="00356EAB"/>
    <w:rsid w:val="00357121"/>
    <w:rsid w:val="0035730B"/>
    <w:rsid w:val="00357909"/>
    <w:rsid w:val="00357B13"/>
    <w:rsid w:val="00357E5E"/>
    <w:rsid w:val="003601EC"/>
    <w:rsid w:val="003607CA"/>
    <w:rsid w:val="00360959"/>
    <w:rsid w:val="00360F94"/>
    <w:rsid w:val="003613F7"/>
    <w:rsid w:val="00361583"/>
    <w:rsid w:val="00361593"/>
    <w:rsid w:val="00361DA9"/>
    <w:rsid w:val="00361ECC"/>
    <w:rsid w:val="003626AE"/>
    <w:rsid w:val="00362C67"/>
    <w:rsid w:val="00362DC0"/>
    <w:rsid w:val="00362E71"/>
    <w:rsid w:val="0036301E"/>
    <w:rsid w:val="0036386A"/>
    <w:rsid w:val="00363F4A"/>
    <w:rsid w:val="003642B2"/>
    <w:rsid w:val="00364371"/>
    <w:rsid w:val="00364553"/>
    <w:rsid w:val="003648DA"/>
    <w:rsid w:val="003648F1"/>
    <w:rsid w:val="003649CD"/>
    <w:rsid w:val="00364E09"/>
    <w:rsid w:val="00364F25"/>
    <w:rsid w:val="003653C3"/>
    <w:rsid w:val="00365590"/>
    <w:rsid w:val="00365A73"/>
    <w:rsid w:val="003665EC"/>
    <w:rsid w:val="00366797"/>
    <w:rsid w:val="0036685D"/>
    <w:rsid w:val="00366C54"/>
    <w:rsid w:val="00366D1B"/>
    <w:rsid w:val="00366D9A"/>
    <w:rsid w:val="00366E67"/>
    <w:rsid w:val="0036743D"/>
    <w:rsid w:val="00367507"/>
    <w:rsid w:val="003676CD"/>
    <w:rsid w:val="00367813"/>
    <w:rsid w:val="00367C27"/>
    <w:rsid w:val="00367DF6"/>
    <w:rsid w:val="00367FC8"/>
    <w:rsid w:val="00370376"/>
    <w:rsid w:val="0037037C"/>
    <w:rsid w:val="00370429"/>
    <w:rsid w:val="0037073B"/>
    <w:rsid w:val="0037074F"/>
    <w:rsid w:val="00370C90"/>
    <w:rsid w:val="00370D06"/>
    <w:rsid w:val="00370DDC"/>
    <w:rsid w:val="003713A0"/>
    <w:rsid w:val="00371AFB"/>
    <w:rsid w:val="00371B10"/>
    <w:rsid w:val="00371B26"/>
    <w:rsid w:val="00371BEE"/>
    <w:rsid w:val="00371C84"/>
    <w:rsid w:val="00371F30"/>
    <w:rsid w:val="00372533"/>
    <w:rsid w:val="003726F9"/>
    <w:rsid w:val="003726FA"/>
    <w:rsid w:val="00372710"/>
    <w:rsid w:val="00372CC4"/>
    <w:rsid w:val="00372D46"/>
    <w:rsid w:val="00372D76"/>
    <w:rsid w:val="00372EAF"/>
    <w:rsid w:val="0037304A"/>
    <w:rsid w:val="003732FB"/>
    <w:rsid w:val="0037376C"/>
    <w:rsid w:val="00373B52"/>
    <w:rsid w:val="0037446C"/>
    <w:rsid w:val="0037523E"/>
    <w:rsid w:val="003752C7"/>
    <w:rsid w:val="003754A7"/>
    <w:rsid w:val="003754D3"/>
    <w:rsid w:val="003757B9"/>
    <w:rsid w:val="00375DA8"/>
    <w:rsid w:val="00375DAF"/>
    <w:rsid w:val="00375E3C"/>
    <w:rsid w:val="00376138"/>
    <w:rsid w:val="0037616B"/>
    <w:rsid w:val="00376202"/>
    <w:rsid w:val="003762A5"/>
    <w:rsid w:val="003763A8"/>
    <w:rsid w:val="00376533"/>
    <w:rsid w:val="003766FC"/>
    <w:rsid w:val="00376940"/>
    <w:rsid w:val="00376E0A"/>
    <w:rsid w:val="00376F98"/>
    <w:rsid w:val="0037719D"/>
    <w:rsid w:val="003774DD"/>
    <w:rsid w:val="00377665"/>
    <w:rsid w:val="003777F0"/>
    <w:rsid w:val="00377B54"/>
    <w:rsid w:val="0038093F"/>
    <w:rsid w:val="00380998"/>
    <w:rsid w:val="00380D4F"/>
    <w:rsid w:val="00381949"/>
    <w:rsid w:val="00381DEF"/>
    <w:rsid w:val="00382187"/>
    <w:rsid w:val="00382479"/>
    <w:rsid w:val="00382963"/>
    <w:rsid w:val="00382E48"/>
    <w:rsid w:val="00382F06"/>
    <w:rsid w:val="00383031"/>
    <w:rsid w:val="0038318F"/>
    <w:rsid w:val="0038331B"/>
    <w:rsid w:val="003833B8"/>
    <w:rsid w:val="00383537"/>
    <w:rsid w:val="00383B1B"/>
    <w:rsid w:val="00383CB7"/>
    <w:rsid w:val="00383E58"/>
    <w:rsid w:val="00383F72"/>
    <w:rsid w:val="003846DE"/>
    <w:rsid w:val="003846F3"/>
    <w:rsid w:val="003849D1"/>
    <w:rsid w:val="00384B05"/>
    <w:rsid w:val="003850B5"/>
    <w:rsid w:val="0038526A"/>
    <w:rsid w:val="0038584A"/>
    <w:rsid w:val="00385883"/>
    <w:rsid w:val="003858F4"/>
    <w:rsid w:val="00385BF9"/>
    <w:rsid w:val="00385E58"/>
    <w:rsid w:val="00386291"/>
    <w:rsid w:val="003862C9"/>
    <w:rsid w:val="003863B0"/>
    <w:rsid w:val="003865E2"/>
    <w:rsid w:val="00386921"/>
    <w:rsid w:val="0038719A"/>
    <w:rsid w:val="00387A3C"/>
    <w:rsid w:val="00387A75"/>
    <w:rsid w:val="00387D3A"/>
    <w:rsid w:val="00387E79"/>
    <w:rsid w:val="0039005B"/>
    <w:rsid w:val="003901AE"/>
    <w:rsid w:val="003905A1"/>
    <w:rsid w:val="0039060C"/>
    <w:rsid w:val="0039065C"/>
    <w:rsid w:val="00390916"/>
    <w:rsid w:val="00390B74"/>
    <w:rsid w:val="00390CAA"/>
    <w:rsid w:val="00390CD2"/>
    <w:rsid w:val="00390FDC"/>
    <w:rsid w:val="00391213"/>
    <w:rsid w:val="00391D05"/>
    <w:rsid w:val="00391D1A"/>
    <w:rsid w:val="00391DD9"/>
    <w:rsid w:val="00391F40"/>
    <w:rsid w:val="003920A9"/>
    <w:rsid w:val="003922C5"/>
    <w:rsid w:val="00392375"/>
    <w:rsid w:val="00392736"/>
    <w:rsid w:val="00392B91"/>
    <w:rsid w:val="00392FB3"/>
    <w:rsid w:val="00392FEB"/>
    <w:rsid w:val="00393182"/>
    <w:rsid w:val="003933F3"/>
    <w:rsid w:val="00393AEF"/>
    <w:rsid w:val="00393B18"/>
    <w:rsid w:val="00393BD7"/>
    <w:rsid w:val="00393C53"/>
    <w:rsid w:val="00393D9C"/>
    <w:rsid w:val="00393F86"/>
    <w:rsid w:val="00394069"/>
    <w:rsid w:val="0039409E"/>
    <w:rsid w:val="00394350"/>
    <w:rsid w:val="003944C5"/>
    <w:rsid w:val="00394590"/>
    <w:rsid w:val="003947EA"/>
    <w:rsid w:val="00394C59"/>
    <w:rsid w:val="00394D0D"/>
    <w:rsid w:val="00394E29"/>
    <w:rsid w:val="0039504E"/>
    <w:rsid w:val="0039519B"/>
    <w:rsid w:val="003955DD"/>
    <w:rsid w:val="003959EE"/>
    <w:rsid w:val="00395A66"/>
    <w:rsid w:val="00396228"/>
    <w:rsid w:val="00396265"/>
    <w:rsid w:val="00396791"/>
    <w:rsid w:val="0039692A"/>
    <w:rsid w:val="003969E1"/>
    <w:rsid w:val="00396E04"/>
    <w:rsid w:val="003972A1"/>
    <w:rsid w:val="003972AB"/>
    <w:rsid w:val="0039763B"/>
    <w:rsid w:val="00397A63"/>
    <w:rsid w:val="00397C0D"/>
    <w:rsid w:val="003A0088"/>
    <w:rsid w:val="003A04E0"/>
    <w:rsid w:val="003A0532"/>
    <w:rsid w:val="003A0735"/>
    <w:rsid w:val="003A0B1C"/>
    <w:rsid w:val="003A12EF"/>
    <w:rsid w:val="003A13D6"/>
    <w:rsid w:val="003A1405"/>
    <w:rsid w:val="003A1AA5"/>
    <w:rsid w:val="003A27B7"/>
    <w:rsid w:val="003A2973"/>
    <w:rsid w:val="003A2A12"/>
    <w:rsid w:val="003A2C34"/>
    <w:rsid w:val="003A3201"/>
    <w:rsid w:val="003A32F1"/>
    <w:rsid w:val="003A337A"/>
    <w:rsid w:val="003A373A"/>
    <w:rsid w:val="003A38B5"/>
    <w:rsid w:val="003A41DF"/>
    <w:rsid w:val="003A426A"/>
    <w:rsid w:val="003A44CA"/>
    <w:rsid w:val="003A46D5"/>
    <w:rsid w:val="003A5769"/>
    <w:rsid w:val="003A5778"/>
    <w:rsid w:val="003A5908"/>
    <w:rsid w:val="003A5B7E"/>
    <w:rsid w:val="003A5C12"/>
    <w:rsid w:val="003A5D45"/>
    <w:rsid w:val="003A651D"/>
    <w:rsid w:val="003A65D5"/>
    <w:rsid w:val="003A65E1"/>
    <w:rsid w:val="003A682A"/>
    <w:rsid w:val="003A6AD2"/>
    <w:rsid w:val="003A6B28"/>
    <w:rsid w:val="003A6D00"/>
    <w:rsid w:val="003A6D89"/>
    <w:rsid w:val="003A6F6E"/>
    <w:rsid w:val="003A70EC"/>
    <w:rsid w:val="003A729B"/>
    <w:rsid w:val="003A7444"/>
    <w:rsid w:val="003A7D83"/>
    <w:rsid w:val="003A7E5F"/>
    <w:rsid w:val="003B0080"/>
    <w:rsid w:val="003B096D"/>
    <w:rsid w:val="003B09A0"/>
    <w:rsid w:val="003B1126"/>
    <w:rsid w:val="003B15B7"/>
    <w:rsid w:val="003B1E2C"/>
    <w:rsid w:val="003B23CC"/>
    <w:rsid w:val="003B25FB"/>
    <w:rsid w:val="003B26D0"/>
    <w:rsid w:val="003B2B31"/>
    <w:rsid w:val="003B2CC5"/>
    <w:rsid w:val="003B2DE2"/>
    <w:rsid w:val="003B3150"/>
    <w:rsid w:val="003B3194"/>
    <w:rsid w:val="003B320F"/>
    <w:rsid w:val="003B3437"/>
    <w:rsid w:val="003B39BC"/>
    <w:rsid w:val="003B3C2D"/>
    <w:rsid w:val="003B3D9B"/>
    <w:rsid w:val="003B3EC8"/>
    <w:rsid w:val="003B47CA"/>
    <w:rsid w:val="003B4A9C"/>
    <w:rsid w:val="003B4F64"/>
    <w:rsid w:val="003B51C3"/>
    <w:rsid w:val="003B5251"/>
    <w:rsid w:val="003B54A0"/>
    <w:rsid w:val="003B5968"/>
    <w:rsid w:val="003B5B5C"/>
    <w:rsid w:val="003B5F7C"/>
    <w:rsid w:val="003B6464"/>
    <w:rsid w:val="003B64BB"/>
    <w:rsid w:val="003B68C1"/>
    <w:rsid w:val="003B7504"/>
    <w:rsid w:val="003B778C"/>
    <w:rsid w:val="003B7946"/>
    <w:rsid w:val="003B7AAE"/>
    <w:rsid w:val="003B7C76"/>
    <w:rsid w:val="003B7C78"/>
    <w:rsid w:val="003C008F"/>
    <w:rsid w:val="003C043A"/>
    <w:rsid w:val="003C0563"/>
    <w:rsid w:val="003C0844"/>
    <w:rsid w:val="003C0FA0"/>
    <w:rsid w:val="003C0FE5"/>
    <w:rsid w:val="003C1739"/>
    <w:rsid w:val="003C1752"/>
    <w:rsid w:val="003C1931"/>
    <w:rsid w:val="003C1CC0"/>
    <w:rsid w:val="003C220A"/>
    <w:rsid w:val="003C234E"/>
    <w:rsid w:val="003C27ED"/>
    <w:rsid w:val="003C2832"/>
    <w:rsid w:val="003C2A13"/>
    <w:rsid w:val="003C2C4A"/>
    <w:rsid w:val="003C2DED"/>
    <w:rsid w:val="003C2FAE"/>
    <w:rsid w:val="003C30A8"/>
    <w:rsid w:val="003C321F"/>
    <w:rsid w:val="003C3353"/>
    <w:rsid w:val="003C381B"/>
    <w:rsid w:val="003C3AD3"/>
    <w:rsid w:val="003C3C54"/>
    <w:rsid w:val="003C3E84"/>
    <w:rsid w:val="003C3F2C"/>
    <w:rsid w:val="003C44CC"/>
    <w:rsid w:val="003C4A9C"/>
    <w:rsid w:val="003C4DAE"/>
    <w:rsid w:val="003C4ED5"/>
    <w:rsid w:val="003C4F29"/>
    <w:rsid w:val="003C5317"/>
    <w:rsid w:val="003C5A8D"/>
    <w:rsid w:val="003C5FE9"/>
    <w:rsid w:val="003C60F8"/>
    <w:rsid w:val="003C626C"/>
    <w:rsid w:val="003C63F2"/>
    <w:rsid w:val="003C64E9"/>
    <w:rsid w:val="003C64FC"/>
    <w:rsid w:val="003C6AF1"/>
    <w:rsid w:val="003C6FEE"/>
    <w:rsid w:val="003C6FFB"/>
    <w:rsid w:val="003C6FFD"/>
    <w:rsid w:val="003C705D"/>
    <w:rsid w:val="003C7488"/>
    <w:rsid w:val="003C7511"/>
    <w:rsid w:val="003C7C52"/>
    <w:rsid w:val="003C7E3F"/>
    <w:rsid w:val="003D0293"/>
    <w:rsid w:val="003D042B"/>
    <w:rsid w:val="003D0596"/>
    <w:rsid w:val="003D0781"/>
    <w:rsid w:val="003D0839"/>
    <w:rsid w:val="003D0CBC"/>
    <w:rsid w:val="003D1133"/>
    <w:rsid w:val="003D1275"/>
    <w:rsid w:val="003D148A"/>
    <w:rsid w:val="003D15FC"/>
    <w:rsid w:val="003D1841"/>
    <w:rsid w:val="003D1BEC"/>
    <w:rsid w:val="003D272E"/>
    <w:rsid w:val="003D27C8"/>
    <w:rsid w:val="003D28BE"/>
    <w:rsid w:val="003D3109"/>
    <w:rsid w:val="003D310F"/>
    <w:rsid w:val="003D33E8"/>
    <w:rsid w:val="003D349A"/>
    <w:rsid w:val="003D3734"/>
    <w:rsid w:val="003D3E87"/>
    <w:rsid w:val="003D4047"/>
    <w:rsid w:val="003D41E6"/>
    <w:rsid w:val="003D440E"/>
    <w:rsid w:val="003D447A"/>
    <w:rsid w:val="003D4677"/>
    <w:rsid w:val="003D494F"/>
    <w:rsid w:val="003D496A"/>
    <w:rsid w:val="003D4CD5"/>
    <w:rsid w:val="003D4E06"/>
    <w:rsid w:val="003D5369"/>
    <w:rsid w:val="003D5619"/>
    <w:rsid w:val="003D5B3D"/>
    <w:rsid w:val="003D5C7A"/>
    <w:rsid w:val="003D65E9"/>
    <w:rsid w:val="003D67D2"/>
    <w:rsid w:val="003D6B11"/>
    <w:rsid w:val="003D6C6B"/>
    <w:rsid w:val="003D6E64"/>
    <w:rsid w:val="003D6E9F"/>
    <w:rsid w:val="003D71E8"/>
    <w:rsid w:val="003D7481"/>
    <w:rsid w:val="003D7DA8"/>
    <w:rsid w:val="003D7E9E"/>
    <w:rsid w:val="003E01E7"/>
    <w:rsid w:val="003E0514"/>
    <w:rsid w:val="003E08B0"/>
    <w:rsid w:val="003E0AA8"/>
    <w:rsid w:val="003E0B5F"/>
    <w:rsid w:val="003E101C"/>
    <w:rsid w:val="003E1020"/>
    <w:rsid w:val="003E1590"/>
    <w:rsid w:val="003E1867"/>
    <w:rsid w:val="003E1906"/>
    <w:rsid w:val="003E1AD0"/>
    <w:rsid w:val="003E212E"/>
    <w:rsid w:val="003E2145"/>
    <w:rsid w:val="003E28C7"/>
    <w:rsid w:val="003E2B28"/>
    <w:rsid w:val="003E2FC3"/>
    <w:rsid w:val="003E3410"/>
    <w:rsid w:val="003E3746"/>
    <w:rsid w:val="003E37A1"/>
    <w:rsid w:val="003E3FAE"/>
    <w:rsid w:val="003E4309"/>
    <w:rsid w:val="003E4398"/>
    <w:rsid w:val="003E489B"/>
    <w:rsid w:val="003E4DDB"/>
    <w:rsid w:val="003E4E94"/>
    <w:rsid w:val="003E4F73"/>
    <w:rsid w:val="003E525C"/>
    <w:rsid w:val="003E56BB"/>
    <w:rsid w:val="003E59EF"/>
    <w:rsid w:val="003E5B13"/>
    <w:rsid w:val="003E5B2D"/>
    <w:rsid w:val="003E5B7F"/>
    <w:rsid w:val="003E60E7"/>
    <w:rsid w:val="003E6235"/>
    <w:rsid w:val="003E651A"/>
    <w:rsid w:val="003E66E3"/>
    <w:rsid w:val="003E67B5"/>
    <w:rsid w:val="003E69D5"/>
    <w:rsid w:val="003E6F54"/>
    <w:rsid w:val="003E6FF2"/>
    <w:rsid w:val="003E784A"/>
    <w:rsid w:val="003E7A5F"/>
    <w:rsid w:val="003E7AA4"/>
    <w:rsid w:val="003E7AF2"/>
    <w:rsid w:val="003E7B58"/>
    <w:rsid w:val="003E7EA7"/>
    <w:rsid w:val="003F036B"/>
    <w:rsid w:val="003F0705"/>
    <w:rsid w:val="003F0786"/>
    <w:rsid w:val="003F07F3"/>
    <w:rsid w:val="003F0C73"/>
    <w:rsid w:val="003F0C96"/>
    <w:rsid w:val="003F130B"/>
    <w:rsid w:val="003F136F"/>
    <w:rsid w:val="003F1951"/>
    <w:rsid w:val="003F1BD7"/>
    <w:rsid w:val="003F1E94"/>
    <w:rsid w:val="003F20BC"/>
    <w:rsid w:val="003F2205"/>
    <w:rsid w:val="003F26D5"/>
    <w:rsid w:val="003F295A"/>
    <w:rsid w:val="003F3312"/>
    <w:rsid w:val="003F3617"/>
    <w:rsid w:val="003F3652"/>
    <w:rsid w:val="003F3BF6"/>
    <w:rsid w:val="003F3F0D"/>
    <w:rsid w:val="003F3F3D"/>
    <w:rsid w:val="003F4174"/>
    <w:rsid w:val="003F4595"/>
    <w:rsid w:val="003F4C9E"/>
    <w:rsid w:val="003F4CFE"/>
    <w:rsid w:val="003F4DE0"/>
    <w:rsid w:val="003F518E"/>
    <w:rsid w:val="003F56DB"/>
    <w:rsid w:val="003F5741"/>
    <w:rsid w:val="003F57C7"/>
    <w:rsid w:val="003F59BA"/>
    <w:rsid w:val="003F5F62"/>
    <w:rsid w:val="003F600D"/>
    <w:rsid w:val="003F6021"/>
    <w:rsid w:val="003F6B5B"/>
    <w:rsid w:val="003F6D51"/>
    <w:rsid w:val="003F7193"/>
    <w:rsid w:val="003F79C9"/>
    <w:rsid w:val="003F7E26"/>
    <w:rsid w:val="004002BA"/>
    <w:rsid w:val="004006FD"/>
    <w:rsid w:val="0040083D"/>
    <w:rsid w:val="004008E4"/>
    <w:rsid w:val="00400D0D"/>
    <w:rsid w:val="0040111E"/>
    <w:rsid w:val="004012D1"/>
    <w:rsid w:val="004014EE"/>
    <w:rsid w:val="004016CA"/>
    <w:rsid w:val="00401863"/>
    <w:rsid w:val="00401DC9"/>
    <w:rsid w:val="00401FCB"/>
    <w:rsid w:val="00402201"/>
    <w:rsid w:val="00402489"/>
    <w:rsid w:val="00402895"/>
    <w:rsid w:val="004028AF"/>
    <w:rsid w:val="00402A58"/>
    <w:rsid w:val="00402D5E"/>
    <w:rsid w:val="00402FEA"/>
    <w:rsid w:val="0040323C"/>
    <w:rsid w:val="004036CD"/>
    <w:rsid w:val="00403CF6"/>
    <w:rsid w:val="00403E3E"/>
    <w:rsid w:val="004047E5"/>
    <w:rsid w:val="00404BEF"/>
    <w:rsid w:val="00404E2B"/>
    <w:rsid w:val="00404EC0"/>
    <w:rsid w:val="004053FD"/>
    <w:rsid w:val="004056B8"/>
    <w:rsid w:val="004059F9"/>
    <w:rsid w:val="00405DBA"/>
    <w:rsid w:val="00405F42"/>
    <w:rsid w:val="00406211"/>
    <w:rsid w:val="00406326"/>
    <w:rsid w:val="00406591"/>
    <w:rsid w:val="00406828"/>
    <w:rsid w:val="00406C6E"/>
    <w:rsid w:val="00406D45"/>
    <w:rsid w:val="00407777"/>
    <w:rsid w:val="00407AE7"/>
    <w:rsid w:val="004108C8"/>
    <w:rsid w:val="00410EA0"/>
    <w:rsid w:val="00411160"/>
    <w:rsid w:val="00411949"/>
    <w:rsid w:val="00411AFC"/>
    <w:rsid w:val="00411C14"/>
    <w:rsid w:val="00411F98"/>
    <w:rsid w:val="00411FF4"/>
    <w:rsid w:val="00412A9D"/>
    <w:rsid w:val="00412AE4"/>
    <w:rsid w:val="00412CD5"/>
    <w:rsid w:val="00413098"/>
    <w:rsid w:val="00413253"/>
    <w:rsid w:val="00413415"/>
    <w:rsid w:val="00413596"/>
    <w:rsid w:val="004137CB"/>
    <w:rsid w:val="004137DC"/>
    <w:rsid w:val="00413867"/>
    <w:rsid w:val="00413ADC"/>
    <w:rsid w:val="00413DE8"/>
    <w:rsid w:val="00413F17"/>
    <w:rsid w:val="00414002"/>
    <w:rsid w:val="004141B0"/>
    <w:rsid w:val="00414494"/>
    <w:rsid w:val="00414560"/>
    <w:rsid w:val="004147B8"/>
    <w:rsid w:val="00414B30"/>
    <w:rsid w:val="00414F6E"/>
    <w:rsid w:val="0041552B"/>
    <w:rsid w:val="004155F6"/>
    <w:rsid w:val="00415789"/>
    <w:rsid w:val="004159A6"/>
    <w:rsid w:val="00415D53"/>
    <w:rsid w:val="00415DBA"/>
    <w:rsid w:val="0041633A"/>
    <w:rsid w:val="00416390"/>
    <w:rsid w:val="00416B11"/>
    <w:rsid w:val="00416B41"/>
    <w:rsid w:val="00417000"/>
    <w:rsid w:val="004170FF"/>
    <w:rsid w:val="00417A2B"/>
    <w:rsid w:val="00417F8D"/>
    <w:rsid w:val="00420240"/>
    <w:rsid w:val="00420552"/>
    <w:rsid w:val="004206DA"/>
    <w:rsid w:val="0042089B"/>
    <w:rsid w:val="00420987"/>
    <w:rsid w:val="00420E5D"/>
    <w:rsid w:val="00421322"/>
    <w:rsid w:val="00421335"/>
    <w:rsid w:val="00421393"/>
    <w:rsid w:val="0042150F"/>
    <w:rsid w:val="0042160F"/>
    <w:rsid w:val="004216A0"/>
    <w:rsid w:val="00421A1E"/>
    <w:rsid w:val="00421D14"/>
    <w:rsid w:val="00421F37"/>
    <w:rsid w:val="00422776"/>
    <w:rsid w:val="00422B16"/>
    <w:rsid w:val="00422E3F"/>
    <w:rsid w:val="004237E2"/>
    <w:rsid w:val="00423AF0"/>
    <w:rsid w:val="00423DD8"/>
    <w:rsid w:val="00424565"/>
    <w:rsid w:val="00424969"/>
    <w:rsid w:val="004254B4"/>
    <w:rsid w:val="00425523"/>
    <w:rsid w:val="00425A61"/>
    <w:rsid w:val="00425B70"/>
    <w:rsid w:val="00425C8F"/>
    <w:rsid w:val="00425D90"/>
    <w:rsid w:val="00425E9C"/>
    <w:rsid w:val="00425F59"/>
    <w:rsid w:val="0042622D"/>
    <w:rsid w:val="00426330"/>
    <w:rsid w:val="0042646B"/>
    <w:rsid w:val="00426543"/>
    <w:rsid w:val="00426ABC"/>
    <w:rsid w:val="00427000"/>
    <w:rsid w:val="0042732B"/>
    <w:rsid w:val="004275A4"/>
    <w:rsid w:val="004277D4"/>
    <w:rsid w:val="00427D6C"/>
    <w:rsid w:val="00427E9F"/>
    <w:rsid w:val="00427FB0"/>
    <w:rsid w:val="00430344"/>
    <w:rsid w:val="0043072B"/>
    <w:rsid w:val="0043083C"/>
    <w:rsid w:val="00430854"/>
    <w:rsid w:val="004308EF"/>
    <w:rsid w:val="00430E54"/>
    <w:rsid w:val="00430EEB"/>
    <w:rsid w:val="004316CD"/>
    <w:rsid w:val="00431ABF"/>
    <w:rsid w:val="00431B48"/>
    <w:rsid w:val="00431C79"/>
    <w:rsid w:val="004325F8"/>
    <w:rsid w:val="00432757"/>
    <w:rsid w:val="00432926"/>
    <w:rsid w:val="004329B5"/>
    <w:rsid w:val="00432DCE"/>
    <w:rsid w:val="0043310C"/>
    <w:rsid w:val="00433326"/>
    <w:rsid w:val="004334E6"/>
    <w:rsid w:val="004335D5"/>
    <w:rsid w:val="00433902"/>
    <w:rsid w:val="0043391D"/>
    <w:rsid w:val="0043392D"/>
    <w:rsid w:val="00433B47"/>
    <w:rsid w:val="00433CC0"/>
    <w:rsid w:val="00433D7D"/>
    <w:rsid w:val="00433D94"/>
    <w:rsid w:val="00433F73"/>
    <w:rsid w:val="00434A73"/>
    <w:rsid w:val="00434B66"/>
    <w:rsid w:val="00434BE2"/>
    <w:rsid w:val="0043512C"/>
    <w:rsid w:val="00435277"/>
    <w:rsid w:val="004352B8"/>
    <w:rsid w:val="00435362"/>
    <w:rsid w:val="004353BA"/>
    <w:rsid w:val="00435964"/>
    <w:rsid w:val="0043623E"/>
    <w:rsid w:val="00436254"/>
    <w:rsid w:val="00436268"/>
    <w:rsid w:val="00436CB5"/>
    <w:rsid w:val="00437345"/>
    <w:rsid w:val="004374CD"/>
    <w:rsid w:val="00437820"/>
    <w:rsid w:val="00437DAE"/>
    <w:rsid w:val="004402AE"/>
    <w:rsid w:val="00440768"/>
    <w:rsid w:val="00440800"/>
    <w:rsid w:val="00440AB2"/>
    <w:rsid w:val="00440C1D"/>
    <w:rsid w:val="00440D49"/>
    <w:rsid w:val="00440F60"/>
    <w:rsid w:val="00440FBD"/>
    <w:rsid w:val="00441410"/>
    <w:rsid w:val="00441603"/>
    <w:rsid w:val="00441694"/>
    <w:rsid w:val="004417AC"/>
    <w:rsid w:val="004417B0"/>
    <w:rsid w:val="00441F12"/>
    <w:rsid w:val="00442222"/>
    <w:rsid w:val="00442A50"/>
    <w:rsid w:val="00442E21"/>
    <w:rsid w:val="00443736"/>
    <w:rsid w:val="004437A1"/>
    <w:rsid w:val="00443823"/>
    <w:rsid w:val="00443832"/>
    <w:rsid w:val="00443A1E"/>
    <w:rsid w:val="00443ABC"/>
    <w:rsid w:val="00443CDF"/>
    <w:rsid w:val="0044421D"/>
    <w:rsid w:val="004443F1"/>
    <w:rsid w:val="0044460C"/>
    <w:rsid w:val="00444AB0"/>
    <w:rsid w:val="00444BBC"/>
    <w:rsid w:val="00444CCB"/>
    <w:rsid w:val="00444D7F"/>
    <w:rsid w:val="00444EFF"/>
    <w:rsid w:val="00444F46"/>
    <w:rsid w:val="00445FA5"/>
    <w:rsid w:val="0044613C"/>
    <w:rsid w:val="0044624C"/>
    <w:rsid w:val="004463B4"/>
    <w:rsid w:val="00446516"/>
    <w:rsid w:val="0044691D"/>
    <w:rsid w:val="00446F6A"/>
    <w:rsid w:val="00446F82"/>
    <w:rsid w:val="00447094"/>
    <w:rsid w:val="00447511"/>
    <w:rsid w:val="00447A59"/>
    <w:rsid w:val="00447A87"/>
    <w:rsid w:val="00447AA7"/>
    <w:rsid w:val="00447C7D"/>
    <w:rsid w:val="00447EB5"/>
    <w:rsid w:val="00450136"/>
    <w:rsid w:val="0045015E"/>
    <w:rsid w:val="00450B22"/>
    <w:rsid w:val="00450EE0"/>
    <w:rsid w:val="00450F23"/>
    <w:rsid w:val="00451020"/>
    <w:rsid w:val="00451152"/>
    <w:rsid w:val="004514C4"/>
    <w:rsid w:val="004515F2"/>
    <w:rsid w:val="00451998"/>
    <w:rsid w:val="00451A71"/>
    <w:rsid w:val="00451FF3"/>
    <w:rsid w:val="0045237B"/>
    <w:rsid w:val="004523DA"/>
    <w:rsid w:val="0045282D"/>
    <w:rsid w:val="00452A3A"/>
    <w:rsid w:val="00452C8A"/>
    <w:rsid w:val="00452E9D"/>
    <w:rsid w:val="00453071"/>
    <w:rsid w:val="004530E2"/>
    <w:rsid w:val="0045346D"/>
    <w:rsid w:val="00453836"/>
    <w:rsid w:val="00453AFD"/>
    <w:rsid w:val="00454100"/>
    <w:rsid w:val="004547AF"/>
    <w:rsid w:val="00454DE9"/>
    <w:rsid w:val="00454EBD"/>
    <w:rsid w:val="0045522C"/>
    <w:rsid w:val="00455B57"/>
    <w:rsid w:val="00455D06"/>
    <w:rsid w:val="00455D66"/>
    <w:rsid w:val="00455EA8"/>
    <w:rsid w:val="00455F19"/>
    <w:rsid w:val="004562B2"/>
    <w:rsid w:val="00456406"/>
    <w:rsid w:val="00456816"/>
    <w:rsid w:val="00456998"/>
    <w:rsid w:val="00457139"/>
    <w:rsid w:val="004574F4"/>
    <w:rsid w:val="00457578"/>
    <w:rsid w:val="0045769E"/>
    <w:rsid w:val="00457A77"/>
    <w:rsid w:val="00457CB1"/>
    <w:rsid w:val="00457E73"/>
    <w:rsid w:val="0046009A"/>
    <w:rsid w:val="004601D6"/>
    <w:rsid w:val="00460483"/>
    <w:rsid w:val="0046063C"/>
    <w:rsid w:val="00460834"/>
    <w:rsid w:val="0046089B"/>
    <w:rsid w:val="0046096C"/>
    <w:rsid w:val="00460AA4"/>
    <w:rsid w:val="00460C0D"/>
    <w:rsid w:val="0046150B"/>
    <w:rsid w:val="004619C4"/>
    <w:rsid w:val="00462060"/>
    <w:rsid w:val="00462083"/>
    <w:rsid w:val="0046224A"/>
    <w:rsid w:val="004625D7"/>
    <w:rsid w:val="00462B55"/>
    <w:rsid w:val="00462BAD"/>
    <w:rsid w:val="00462E3F"/>
    <w:rsid w:val="00462E4B"/>
    <w:rsid w:val="00463104"/>
    <w:rsid w:val="004632EB"/>
    <w:rsid w:val="004633EE"/>
    <w:rsid w:val="0046393D"/>
    <w:rsid w:val="00463965"/>
    <w:rsid w:val="00463D9C"/>
    <w:rsid w:val="00463EB4"/>
    <w:rsid w:val="0046404B"/>
    <w:rsid w:val="004642D5"/>
    <w:rsid w:val="004646E4"/>
    <w:rsid w:val="004649A8"/>
    <w:rsid w:val="00465010"/>
    <w:rsid w:val="0046511F"/>
    <w:rsid w:val="00465749"/>
    <w:rsid w:val="004661D4"/>
    <w:rsid w:val="0046622D"/>
    <w:rsid w:val="00466337"/>
    <w:rsid w:val="004664E5"/>
    <w:rsid w:val="004668EC"/>
    <w:rsid w:val="00466951"/>
    <w:rsid w:val="00466A62"/>
    <w:rsid w:val="00466F42"/>
    <w:rsid w:val="00466F57"/>
    <w:rsid w:val="004671E7"/>
    <w:rsid w:val="0046741C"/>
    <w:rsid w:val="0046783D"/>
    <w:rsid w:val="004678F5"/>
    <w:rsid w:val="00467911"/>
    <w:rsid w:val="00467F14"/>
    <w:rsid w:val="00467F6B"/>
    <w:rsid w:val="00467FB4"/>
    <w:rsid w:val="00470123"/>
    <w:rsid w:val="0047042F"/>
    <w:rsid w:val="00470836"/>
    <w:rsid w:val="00470AE4"/>
    <w:rsid w:val="00470C40"/>
    <w:rsid w:val="00470EC2"/>
    <w:rsid w:val="00471609"/>
    <w:rsid w:val="00471D77"/>
    <w:rsid w:val="00472069"/>
    <w:rsid w:val="004725FA"/>
    <w:rsid w:val="0047263F"/>
    <w:rsid w:val="004727E0"/>
    <w:rsid w:val="00472822"/>
    <w:rsid w:val="00472AED"/>
    <w:rsid w:val="00472B18"/>
    <w:rsid w:val="00472C49"/>
    <w:rsid w:val="00472D1F"/>
    <w:rsid w:val="00473874"/>
    <w:rsid w:val="004738A1"/>
    <w:rsid w:val="00473B91"/>
    <w:rsid w:val="00473CDB"/>
    <w:rsid w:val="00473DF7"/>
    <w:rsid w:val="004742A0"/>
    <w:rsid w:val="00474340"/>
    <w:rsid w:val="004746F4"/>
    <w:rsid w:val="00474848"/>
    <w:rsid w:val="004748F6"/>
    <w:rsid w:val="00474C99"/>
    <w:rsid w:val="00474DA8"/>
    <w:rsid w:val="00474DB8"/>
    <w:rsid w:val="00475141"/>
    <w:rsid w:val="00475302"/>
    <w:rsid w:val="004757F6"/>
    <w:rsid w:val="00475A10"/>
    <w:rsid w:val="00475D20"/>
    <w:rsid w:val="00475ED7"/>
    <w:rsid w:val="00475F55"/>
    <w:rsid w:val="0047633F"/>
    <w:rsid w:val="00476445"/>
    <w:rsid w:val="004766B2"/>
    <w:rsid w:val="00476AFB"/>
    <w:rsid w:val="00476F2A"/>
    <w:rsid w:val="0047723D"/>
    <w:rsid w:val="00477297"/>
    <w:rsid w:val="0047729D"/>
    <w:rsid w:val="004774B3"/>
    <w:rsid w:val="00477B8D"/>
    <w:rsid w:val="00477C9A"/>
    <w:rsid w:val="00477DF4"/>
    <w:rsid w:val="0048004E"/>
    <w:rsid w:val="004803CA"/>
    <w:rsid w:val="00480451"/>
    <w:rsid w:val="0048045B"/>
    <w:rsid w:val="00480771"/>
    <w:rsid w:val="00480891"/>
    <w:rsid w:val="00480CDF"/>
    <w:rsid w:val="00481857"/>
    <w:rsid w:val="00481966"/>
    <w:rsid w:val="0048197F"/>
    <w:rsid w:val="00481BED"/>
    <w:rsid w:val="0048225F"/>
    <w:rsid w:val="0048233A"/>
    <w:rsid w:val="004825FB"/>
    <w:rsid w:val="004826E1"/>
    <w:rsid w:val="0048371E"/>
    <w:rsid w:val="004839F1"/>
    <w:rsid w:val="00483EAB"/>
    <w:rsid w:val="0048425B"/>
    <w:rsid w:val="00484487"/>
    <w:rsid w:val="00484929"/>
    <w:rsid w:val="00484EA1"/>
    <w:rsid w:val="00485034"/>
    <w:rsid w:val="00485188"/>
    <w:rsid w:val="00485349"/>
    <w:rsid w:val="0048539F"/>
    <w:rsid w:val="00485464"/>
    <w:rsid w:val="00485540"/>
    <w:rsid w:val="00485A66"/>
    <w:rsid w:val="00485C42"/>
    <w:rsid w:val="00485CA1"/>
    <w:rsid w:val="00485CFE"/>
    <w:rsid w:val="00485DD5"/>
    <w:rsid w:val="00485F6B"/>
    <w:rsid w:val="00486336"/>
    <w:rsid w:val="00486479"/>
    <w:rsid w:val="00486726"/>
    <w:rsid w:val="004869E9"/>
    <w:rsid w:val="00486A61"/>
    <w:rsid w:val="00486AAD"/>
    <w:rsid w:val="00486B67"/>
    <w:rsid w:val="00486ED1"/>
    <w:rsid w:val="00486EDA"/>
    <w:rsid w:val="00486F49"/>
    <w:rsid w:val="00486FF7"/>
    <w:rsid w:val="0048713A"/>
    <w:rsid w:val="0048720B"/>
    <w:rsid w:val="00487438"/>
    <w:rsid w:val="004874CA"/>
    <w:rsid w:val="0048761A"/>
    <w:rsid w:val="00487A80"/>
    <w:rsid w:val="00487D4C"/>
    <w:rsid w:val="00487E5F"/>
    <w:rsid w:val="00487EB7"/>
    <w:rsid w:val="004901D6"/>
    <w:rsid w:val="00490257"/>
    <w:rsid w:val="00490368"/>
    <w:rsid w:val="004906B4"/>
    <w:rsid w:val="00490EEB"/>
    <w:rsid w:val="0049104A"/>
    <w:rsid w:val="00491357"/>
    <w:rsid w:val="00491628"/>
    <w:rsid w:val="00491723"/>
    <w:rsid w:val="0049177E"/>
    <w:rsid w:val="00491923"/>
    <w:rsid w:val="00491FE3"/>
    <w:rsid w:val="004920D8"/>
    <w:rsid w:val="004921C6"/>
    <w:rsid w:val="00492214"/>
    <w:rsid w:val="004922D8"/>
    <w:rsid w:val="004924C2"/>
    <w:rsid w:val="0049253F"/>
    <w:rsid w:val="004925FF"/>
    <w:rsid w:val="00492892"/>
    <w:rsid w:val="004929AD"/>
    <w:rsid w:val="00492B08"/>
    <w:rsid w:val="0049342C"/>
    <w:rsid w:val="004935AF"/>
    <w:rsid w:val="004936BE"/>
    <w:rsid w:val="00494047"/>
    <w:rsid w:val="004940E6"/>
    <w:rsid w:val="00494171"/>
    <w:rsid w:val="0049430E"/>
    <w:rsid w:val="00494459"/>
    <w:rsid w:val="00494537"/>
    <w:rsid w:val="004949AC"/>
    <w:rsid w:val="00494C15"/>
    <w:rsid w:val="00494F1B"/>
    <w:rsid w:val="0049535C"/>
    <w:rsid w:val="0049545A"/>
    <w:rsid w:val="00495EA4"/>
    <w:rsid w:val="00496013"/>
    <w:rsid w:val="00496061"/>
    <w:rsid w:val="004962CF"/>
    <w:rsid w:val="0049641C"/>
    <w:rsid w:val="004965DD"/>
    <w:rsid w:val="0049662F"/>
    <w:rsid w:val="004966DC"/>
    <w:rsid w:val="00496743"/>
    <w:rsid w:val="004967A0"/>
    <w:rsid w:val="00496CA8"/>
    <w:rsid w:val="00496D63"/>
    <w:rsid w:val="0049736F"/>
    <w:rsid w:val="0049774B"/>
    <w:rsid w:val="00497843"/>
    <w:rsid w:val="004978E5"/>
    <w:rsid w:val="00497C54"/>
    <w:rsid w:val="00497E5C"/>
    <w:rsid w:val="004A01C0"/>
    <w:rsid w:val="004A0635"/>
    <w:rsid w:val="004A085A"/>
    <w:rsid w:val="004A0931"/>
    <w:rsid w:val="004A0B84"/>
    <w:rsid w:val="004A13D4"/>
    <w:rsid w:val="004A1749"/>
    <w:rsid w:val="004A1A9C"/>
    <w:rsid w:val="004A1E40"/>
    <w:rsid w:val="004A1F79"/>
    <w:rsid w:val="004A21EF"/>
    <w:rsid w:val="004A2D08"/>
    <w:rsid w:val="004A30C6"/>
    <w:rsid w:val="004A3173"/>
    <w:rsid w:val="004A31DF"/>
    <w:rsid w:val="004A3259"/>
    <w:rsid w:val="004A335B"/>
    <w:rsid w:val="004A36EB"/>
    <w:rsid w:val="004A4CAB"/>
    <w:rsid w:val="004A5B18"/>
    <w:rsid w:val="004A5C19"/>
    <w:rsid w:val="004A5C2B"/>
    <w:rsid w:val="004A5C5A"/>
    <w:rsid w:val="004A5CDD"/>
    <w:rsid w:val="004A5E33"/>
    <w:rsid w:val="004A62C3"/>
    <w:rsid w:val="004A66E7"/>
    <w:rsid w:val="004A71E4"/>
    <w:rsid w:val="004A722F"/>
    <w:rsid w:val="004A74EF"/>
    <w:rsid w:val="004A7986"/>
    <w:rsid w:val="004A7C1F"/>
    <w:rsid w:val="004A7F42"/>
    <w:rsid w:val="004B0204"/>
    <w:rsid w:val="004B0391"/>
    <w:rsid w:val="004B04DF"/>
    <w:rsid w:val="004B05CD"/>
    <w:rsid w:val="004B14B0"/>
    <w:rsid w:val="004B1527"/>
    <w:rsid w:val="004B193A"/>
    <w:rsid w:val="004B1AA8"/>
    <w:rsid w:val="004B1F00"/>
    <w:rsid w:val="004B24B8"/>
    <w:rsid w:val="004B2748"/>
    <w:rsid w:val="004B2C62"/>
    <w:rsid w:val="004B317C"/>
    <w:rsid w:val="004B3225"/>
    <w:rsid w:val="004B35FC"/>
    <w:rsid w:val="004B381C"/>
    <w:rsid w:val="004B3837"/>
    <w:rsid w:val="004B3844"/>
    <w:rsid w:val="004B3A90"/>
    <w:rsid w:val="004B3ACA"/>
    <w:rsid w:val="004B3C21"/>
    <w:rsid w:val="004B44D7"/>
    <w:rsid w:val="004B46C5"/>
    <w:rsid w:val="004B46C7"/>
    <w:rsid w:val="004B49DA"/>
    <w:rsid w:val="004B5050"/>
    <w:rsid w:val="004B5215"/>
    <w:rsid w:val="004B522E"/>
    <w:rsid w:val="004B526E"/>
    <w:rsid w:val="004B58D7"/>
    <w:rsid w:val="004B60FD"/>
    <w:rsid w:val="004B610C"/>
    <w:rsid w:val="004B6F08"/>
    <w:rsid w:val="004B7195"/>
    <w:rsid w:val="004B7258"/>
    <w:rsid w:val="004B7AC5"/>
    <w:rsid w:val="004C01A0"/>
    <w:rsid w:val="004C0282"/>
    <w:rsid w:val="004C03DD"/>
    <w:rsid w:val="004C09CE"/>
    <w:rsid w:val="004C0C4D"/>
    <w:rsid w:val="004C0C94"/>
    <w:rsid w:val="004C0CEC"/>
    <w:rsid w:val="004C0DBA"/>
    <w:rsid w:val="004C1769"/>
    <w:rsid w:val="004C1819"/>
    <w:rsid w:val="004C1AB6"/>
    <w:rsid w:val="004C1C20"/>
    <w:rsid w:val="004C20F2"/>
    <w:rsid w:val="004C27AA"/>
    <w:rsid w:val="004C2954"/>
    <w:rsid w:val="004C2CF7"/>
    <w:rsid w:val="004C2D33"/>
    <w:rsid w:val="004C30C3"/>
    <w:rsid w:val="004C311B"/>
    <w:rsid w:val="004C33D1"/>
    <w:rsid w:val="004C349C"/>
    <w:rsid w:val="004C34A5"/>
    <w:rsid w:val="004C3606"/>
    <w:rsid w:val="004C367E"/>
    <w:rsid w:val="004C378E"/>
    <w:rsid w:val="004C3D15"/>
    <w:rsid w:val="004C3E53"/>
    <w:rsid w:val="004C453C"/>
    <w:rsid w:val="004C4581"/>
    <w:rsid w:val="004C472F"/>
    <w:rsid w:val="004C4944"/>
    <w:rsid w:val="004C4C41"/>
    <w:rsid w:val="004C5600"/>
    <w:rsid w:val="004C594D"/>
    <w:rsid w:val="004C599E"/>
    <w:rsid w:val="004C5A6F"/>
    <w:rsid w:val="004C6096"/>
    <w:rsid w:val="004C675A"/>
    <w:rsid w:val="004C6ABC"/>
    <w:rsid w:val="004C6C71"/>
    <w:rsid w:val="004C70B6"/>
    <w:rsid w:val="004C7459"/>
    <w:rsid w:val="004C753B"/>
    <w:rsid w:val="004C789F"/>
    <w:rsid w:val="004C7A23"/>
    <w:rsid w:val="004C7F79"/>
    <w:rsid w:val="004D01C6"/>
    <w:rsid w:val="004D023E"/>
    <w:rsid w:val="004D076F"/>
    <w:rsid w:val="004D0875"/>
    <w:rsid w:val="004D0F59"/>
    <w:rsid w:val="004D1089"/>
    <w:rsid w:val="004D17C2"/>
    <w:rsid w:val="004D17CA"/>
    <w:rsid w:val="004D1C6C"/>
    <w:rsid w:val="004D1E89"/>
    <w:rsid w:val="004D228A"/>
    <w:rsid w:val="004D253D"/>
    <w:rsid w:val="004D27DE"/>
    <w:rsid w:val="004D28C1"/>
    <w:rsid w:val="004D2B32"/>
    <w:rsid w:val="004D2CB1"/>
    <w:rsid w:val="004D33A9"/>
    <w:rsid w:val="004D3C32"/>
    <w:rsid w:val="004D3E1B"/>
    <w:rsid w:val="004D4044"/>
    <w:rsid w:val="004D41D7"/>
    <w:rsid w:val="004D4E2C"/>
    <w:rsid w:val="004D4E77"/>
    <w:rsid w:val="004D50B1"/>
    <w:rsid w:val="004D5320"/>
    <w:rsid w:val="004D542E"/>
    <w:rsid w:val="004D5686"/>
    <w:rsid w:val="004D5725"/>
    <w:rsid w:val="004D57C7"/>
    <w:rsid w:val="004D60C3"/>
    <w:rsid w:val="004D648F"/>
    <w:rsid w:val="004D6C17"/>
    <w:rsid w:val="004D6F0D"/>
    <w:rsid w:val="004D74B8"/>
    <w:rsid w:val="004D7B57"/>
    <w:rsid w:val="004D7C60"/>
    <w:rsid w:val="004E0378"/>
    <w:rsid w:val="004E05CF"/>
    <w:rsid w:val="004E0997"/>
    <w:rsid w:val="004E0D30"/>
    <w:rsid w:val="004E0D4A"/>
    <w:rsid w:val="004E112D"/>
    <w:rsid w:val="004E16A2"/>
    <w:rsid w:val="004E19F8"/>
    <w:rsid w:val="004E1A11"/>
    <w:rsid w:val="004E2121"/>
    <w:rsid w:val="004E2421"/>
    <w:rsid w:val="004E27AF"/>
    <w:rsid w:val="004E2957"/>
    <w:rsid w:val="004E2D9B"/>
    <w:rsid w:val="004E2E2D"/>
    <w:rsid w:val="004E2E48"/>
    <w:rsid w:val="004E300D"/>
    <w:rsid w:val="004E3480"/>
    <w:rsid w:val="004E3BDF"/>
    <w:rsid w:val="004E3F00"/>
    <w:rsid w:val="004E4177"/>
    <w:rsid w:val="004E430D"/>
    <w:rsid w:val="004E48D5"/>
    <w:rsid w:val="004E49A1"/>
    <w:rsid w:val="004E49FF"/>
    <w:rsid w:val="004E4A29"/>
    <w:rsid w:val="004E51E8"/>
    <w:rsid w:val="004E538B"/>
    <w:rsid w:val="004E556B"/>
    <w:rsid w:val="004E57AD"/>
    <w:rsid w:val="004E58FF"/>
    <w:rsid w:val="004E5903"/>
    <w:rsid w:val="004E5960"/>
    <w:rsid w:val="004E59DA"/>
    <w:rsid w:val="004E5ABA"/>
    <w:rsid w:val="004E5AEC"/>
    <w:rsid w:val="004E5B1E"/>
    <w:rsid w:val="004E6182"/>
    <w:rsid w:val="004E63CE"/>
    <w:rsid w:val="004E67BA"/>
    <w:rsid w:val="004E6AC9"/>
    <w:rsid w:val="004E6AF5"/>
    <w:rsid w:val="004E6B1B"/>
    <w:rsid w:val="004E6B54"/>
    <w:rsid w:val="004E6C89"/>
    <w:rsid w:val="004E6CF3"/>
    <w:rsid w:val="004E713F"/>
    <w:rsid w:val="004E7DB9"/>
    <w:rsid w:val="004E7E37"/>
    <w:rsid w:val="004F015D"/>
    <w:rsid w:val="004F02EF"/>
    <w:rsid w:val="004F0504"/>
    <w:rsid w:val="004F0539"/>
    <w:rsid w:val="004F074D"/>
    <w:rsid w:val="004F0A87"/>
    <w:rsid w:val="004F18AE"/>
    <w:rsid w:val="004F1B89"/>
    <w:rsid w:val="004F231C"/>
    <w:rsid w:val="004F2516"/>
    <w:rsid w:val="004F2CCE"/>
    <w:rsid w:val="004F31EE"/>
    <w:rsid w:val="004F3522"/>
    <w:rsid w:val="004F3523"/>
    <w:rsid w:val="004F358E"/>
    <w:rsid w:val="004F3A33"/>
    <w:rsid w:val="004F470C"/>
    <w:rsid w:val="004F4F14"/>
    <w:rsid w:val="004F5006"/>
    <w:rsid w:val="004F55DE"/>
    <w:rsid w:val="004F56A9"/>
    <w:rsid w:val="004F5CE9"/>
    <w:rsid w:val="004F5D5F"/>
    <w:rsid w:val="004F650C"/>
    <w:rsid w:val="004F669E"/>
    <w:rsid w:val="004F6781"/>
    <w:rsid w:val="004F6BBF"/>
    <w:rsid w:val="004F6CC9"/>
    <w:rsid w:val="004F6F03"/>
    <w:rsid w:val="004F746E"/>
    <w:rsid w:val="004F75DB"/>
    <w:rsid w:val="004F78DB"/>
    <w:rsid w:val="004F7A0F"/>
    <w:rsid w:val="004F7D70"/>
    <w:rsid w:val="00500198"/>
    <w:rsid w:val="00500A51"/>
    <w:rsid w:val="00500BFA"/>
    <w:rsid w:val="00501087"/>
    <w:rsid w:val="00501690"/>
    <w:rsid w:val="005016BE"/>
    <w:rsid w:val="00501850"/>
    <w:rsid w:val="0050186D"/>
    <w:rsid w:val="0050189E"/>
    <w:rsid w:val="00501C04"/>
    <w:rsid w:val="00502137"/>
    <w:rsid w:val="0050259E"/>
    <w:rsid w:val="0050287A"/>
    <w:rsid w:val="00502BAB"/>
    <w:rsid w:val="00502D93"/>
    <w:rsid w:val="005032F4"/>
    <w:rsid w:val="00503EBA"/>
    <w:rsid w:val="005042D3"/>
    <w:rsid w:val="00504348"/>
    <w:rsid w:val="005043ED"/>
    <w:rsid w:val="0050448C"/>
    <w:rsid w:val="00504493"/>
    <w:rsid w:val="005046B1"/>
    <w:rsid w:val="0050470B"/>
    <w:rsid w:val="0050491E"/>
    <w:rsid w:val="00504F6D"/>
    <w:rsid w:val="00505120"/>
    <w:rsid w:val="00505553"/>
    <w:rsid w:val="00506468"/>
    <w:rsid w:val="00506818"/>
    <w:rsid w:val="00506B6D"/>
    <w:rsid w:val="00506D9B"/>
    <w:rsid w:val="00506DF2"/>
    <w:rsid w:val="00507135"/>
    <w:rsid w:val="005071B1"/>
    <w:rsid w:val="005073DD"/>
    <w:rsid w:val="005076BB"/>
    <w:rsid w:val="00507721"/>
    <w:rsid w:val="00507773"/>
    <w:rsid w:val="00507A55"/>
    <w:rsid w:val="00510183"/>
    <w:rsid w:val="005101C0"/>
    <w:rsid w:val="00510369"/>
    <w:rsid w:val="00510687"/>
    <w:rsid w:val="00510E4F"/>
    <w:rsid w:val="00510FAE"/>
    <w:rsid w:val="0051123B"/>
    <w:rsid w:val="0051134A"/>
    <w:rsid w:val="0051141B"/>
    <w:rsid w:val="00511434"/>
    <w:rsid w:val="0051164C"/>
    <w:rsid w:val="0051196E"/>
    <w:rsid w:val="00511990"/>
    <w:rsid w:val="00511CE8"/>
    <w:rsid w:val="00511F8B"/>
    <w:rsid w:val="0051209D"/>
    <w:rsid w:val="005123FF"/>
    <w:rsid w:val="00512439"/>
    <w:rsid w:val="00512552"/>
    <w:rsid w:val="0051260F"/>
    <w:rsid w:val="0051273C"/>
    <w:rsid w:val="00512788"/>
    <w:rsid w:val="005129B9"/>
    <w:rsid w:val="00512B5D"/>
    <w:rsid w:val="00512C68"/>
    <w:rsid w:val="00512D22"/>
    <w:rsid w:val="00512F23"/>
    <w:rsid w:val="00512FB0"/>
    <w:rsid w:val="0051357B"/>
    <w:rsid w:val="005135BA"/>
    <w:rsid w:val="005137CF"/>
    <w:rsid w:val="00513BB1"/>
    <w:rsid w:val="0051430C"/>
    <w:rsid w:val="005146C7"/>
    <w:rsid w:val="00514799"/>
    <w:rsid w:val="0051490C"/>
    <w:rsid w:val="00514BFF"/>
    <w:rsid w:val="00514D08"/>
    <w:rsid w:val="00514DE5"/>
    <w:rsid w:val="005150C6"/>
    <w:rsid w:val="00515A1E"/>
    <w:rsid w:val="00515AC3"/>
    <w:rsid w:val="00515BA3"/>
    <w:rsid w:val="00516014"/>
    <w:rsid w:val="005160BA"/>
    <w:rsid w:val="005162CC"/>
    <w:rsid w:val="00516387"/>
    <w:rsid w:val="0051654E"/>
    <w:rsid w:val="00516863"/>
    <w:rsid w:val="00516C84"/>
    <w:rsid w:val="00517136"/>
    <w:rsid w:val="00517193"/>
    <w:rsid w:val="00517258"/>
    <w:rsid w:val="00517999"/>
    <w:rsid w:val="00517B76"/>
    <w:rsid w:val="00517B7A"/>
    <w:rsid w:val="00517CB7"/>
    <w:rsid w:val="00517E89"/>
    <w:rsid w:val="00520043"/>
    <w:rsid w:val="00520264"/>
    <w:rsid w:val="00520944"/>
    <w:rsid w:val="00521C6B"/>
    <w:rsid w:val="00521FE1"/>
    <w:rsid w:val="005223E5"/>
    <w:rsid w:val="005224D7"/>
    <w:rsid w:val="00522547"/>
    <w:rsid w:val="0052259A"/>
    <w:rsid w:val="0052266B"/>
    <w:rsid w:val="005228A2"/>
    <w:rsid w:val="00522A22"/>
    <w:rsid w:val="00522EFE"/>
    <w:rsid w:val="00522F87"/>
    <w:rsid w:val="00523715"/>
    <w:rsid w:val="00523818"/>
    <w:rsid w:val="005239F2"/>
    <w:rsid w:val="00523A54"/>
    <w:rsid w:val="00523A84"/>
    <w:rsid w:val="00523B1E"/>
    <w:rsid w:val="00523B71"/>
    <w:rsid w:val="00523CF5"/>
    <w:rsid w:val="005240AA"/>
    <w:rsid w:val="00524600"/>
    <w:rsid w:val="00524744"/>
    <w:rsid w:val="00524985"/>
    <w:rsid w:val="00524A6A"/>
    <w:rsid w:val="00524AFB"/>
    <w:rsid w:val="0052507A"/>
    <w:rsid w:val="00525129"/>
    <w:rsid w:val="00525143"/>
    <w:rsid w:val="005251AF"/>
    <w:rsid w:val="00525345"/>
    <w:rsid w:val="005254CC"/>
    <w:rsid w:val="00525918"/>
    <w:rsid w:val="00525964"/>
    <w:rsid w:val="00525ED7"/>
    <w:rsid w:val="00526508"/>
    <w:rsid w:val="00526580"/>
    <w:rsid w:val="005265DC"/>
    <w:rsid w:val="005266D6"/>
    <w:rsid w:val="005267C9"/>
    <w:rsid w:val="005275AA"/>
    <w:rsid w:val="00527A59"/>
    <w:rsid w:val="00527E05"/>
    <w:rsid w:val="005303F2"/>
    <w:rsid w:val="0053071C"/>
    <w:rsid w:val="00530A2B"/>
    <w:rsid w:val="00531851"/>
    <w:rsid w:val="005319EF"/>
    <w:rsid w:val="00531A75"/>
    <w:rsid w:val="00531D09"/>
    <w:rsid w:val="00531DBE"/>
    <w:rsid w:val="00531F11"/>
    <w:rsid w:val="0053266D"/>
    <w:rsid w:val="00532CA0"/>
    <w:rsid w:val="00532E61"/>
    <w:rsid w:val="00532EAA"/>
    <w:rsid w:val="00533063"/>
    <w:rsid w:val="005332CC"/>
    <w:rsid w:val="0053369F"/>
    <w:rsid w:val="005340AE"/>
    <w:rsid w:val="00534162"/>
    <w:rsid w:val="0053447F"/>
    <w:rsid w:val="0053452C"/>
    <w:rsid w:val="00534AC2"/>
    <w:rsid w:val="00534FFA"/>
    <w:rsid w:val="00535123"/>
    <w:rsid w:val="0053513E"/>
    <w:rsid w:val="005353B5"/>
    <w:rsid w:val="005355E9"/>
    <w:rsid w:val="00535715"/>
    <w:rsid w:val="005358A6"/>
    <w:rsid w:val="00535A53"/>
    <w:rsid w:val="00535D7E"/>
    <w:rsid w:val="005363A5"/>
    <w:rsid w:val="00536531"/>
    <w:rsid w:val="00536672"/>
    <w:rsid w:val="00536719"/>
    <w:rsid w:val="00536875"/>
    <w:rsid w:val="005369AE"/>
    <w:rsid w:val="00536A3E"/>
    <w:rsid w:val="00536B09"/>
    <w:rsid w:val="00536BDB"/>
    <w:rsid w:val="00537060"/>
    <w:rsid w:val="0053718C"/>
    <w:rsid w:val="00537284"/>
    <w:rsid w:val="0053737C"/>
    <w:rsid w:val="005376B9"/>
    <w:rsid w:val="00537820"/>
    <w:rsid w:val="00540134"/>
    <w:rsid w:val="005402D5"/>
    <w:rsid w:val="00540305"/>
    <w:rsid w:val="00540696"/>
    <w:rsid w:val="00540922"/>
    <w:rsid w:val="00540B14"/>
    <w:rsid w:val="00540E32"/>
    <w:rsid w:val="0054109E"/>
    <w:rsid w:val="005411B9"/>
    <w:rsid w:val="005411E1"/>
    <w:rsid w:val="0054144A"/>
    <w:rsid w:val="0054181C"/>
    <w:rsid w:val="00541A46"/>
    <w:rsid w:val="00541B9F"/>
    <w:rsid w:val="00541D0B"/>
    <w:rsid w:val="005420DA"/>
    <w:rsid w:val="0054238D"/>
    <w:rsid w:val="005425B5"/>
    <w:rsid w:val="00542748"/>
    <w:rsid w:val="00542956"/>
    <w:rsid w:val="00542971"/>
    <w:rsid w:val="0054297F"/>
    <w:rsid w:val="00542E18"/>
    <w:rsid w:val="00543070"/>
    <w:rsid w:val="005435F4"/>
    <w:rsid w:val="00543E92"/>
    <w:rsid w:val="00544203"/>
    <w:rsid w:val="00544338"/>
    <w:rsid w:val="005443EF"/>
    <w:rsid w:val="005445DE"/>
    <w:rsid w:val="00544793"/>
    <w:rsid w:val="00544A16"/>
    <w:rsid w:val="00544A50"/>
    <w:rsid w:val="00544F24"/>
    <w:rsid w:val="005451C5"/>
    <w:rsid w:val="00545265"/>
    <w:rsid w:val="005459A8"/>
    <w:rsid w:val="00545ACE"/>
    <w:rsid w:val="00545C51"/>
    <w:rsid w:val="00545C6B"/>
    <w:rsid w:val="00546520"/>
    <w:rsid w:val="005465A0"/>
    <w:rsid w:val="00546E2B"/>
    <w:rsid w:val="00546F61"/>
    <w:rsid w:val="00547043"/>
    <w:rsid w:val="00547073"/>
    <w:rsid w:val="00547AE7"/>
    <w:rsid w:val="00547B31"/>
    <w:rsid w:val="00550171"/>
    <w:rsid w:val="00550330"/>
    <w:rsid w:val="005513AF"/>
    <w:rsid w:val="005516B3"/>
    <w:rsid w:val="00551ACF"/>
    <w:rsid w:val="00551E7A"/>
    <w:rsid w:val="00552090"/>
    <w:rsid w:val="0055224D"/>
    <w:rsid w:val="005526DA"/>
    <w:rsid w:val="00552917"/>
    <w:rsid w:val="00552927"/>
    <w:rsid w:val="00552EE2"/>
    <w:rsid w:val="00553238"/>
    <w:rsid w:val="005532AF"/>
    <w:rsid w:val="0055330A"/>
    <w:rsid w:val="005536CE"/>
    <w:rsid w:val="00553AD5"/>
    <w:rsid w:val="00553AE2"/>
    <w:rsid w:val="00553B97"/>
    <w:rsid w:val="00553CBA"/>
    <w:rsid w:val="005541BA"/>
    <w:rsid w:val="0055492D"/>
    <w:rsid w:val="00554B50"/>
    <w:rsid w:val="00554CB5"/>
    <w:rsid w:val="005551FE"/>
    <w:rsid w:val="00555944"/>
    <w:rsid w:val="00555C5E"/>
    <w:rsid w:val="00555DF3"/>
    <w:rsid w:val="005564D5"/>
    <w:rsid w:val="00556FC6"/>
    <w:rsid w:val="0055724D"/>
    <w:rsid w:val="00557B17"/>
    <w:rsid w:val="00557CF4"/>
    <w:rsid w:val="00557D47"/>
    <w:rsid w:val="00557D4C"/>
    <w:rsid w:val="00557DF1"/>
    <w:rsid w:val="00557F5A"/>
    <w:rsid w:val="005602BF"/>
    <w:rsid w:val="00560545"/>
    <w:rsid w:val="0056086E"/>
    <w:rsid w:val="0056087C"/>
    <w:rsid w:val="00560BAC"/>
    <w:rsid w:val="00561125"/>
    <w:rsid w:val="005615DA"/>
    <w:rsid w:val="00561655"/>
    <w:rsid w:val="005616EF"/>
    <w:rsid w:val="00562216"/>
    <w:rsid w:val="005625A7"/>
    <w:rsid w:val="00562897"/>
    <w:rsid w:val="00562968"/>
    <w:rsid w:val="00562A2C"/>
    <w:rsid w:val="005630B0"/>
    <w:rsid w:val="005631E3"/>
    <w:rsid w:val="005638DE"/>
    <w:rsid w:val="00563939"/>
    <w:rsid w:val="00563D2D"/>
    <w:rsid w:val="00563D53"/>
    <w:rsid w:val="00563DE7"/>
    <w:rsid w:val="00563DEB"/>
    <w:rsid w:val="005640FF"/>
    <w:rsid w:val="0056411C"/>
    <w:rsid w:val="005641A5"/>
    <w:rsid w:val="0056443F"/>
    <w:rsid w:val="00564F98"/>
    <w:rsid w:val="005651F7"/>
    <w:rsid w:val="00565989"/>
    <w:rsid w:val="00565AE0"/>
    <w:rsid w:val="00565B68"/>
    <w:rsid w:val="00565ED3"/>
    <w:rsid w:val="00566100"/>
    <w:rsid w:val="0056690F"/>
    <w:rsid w:val="00567051"/>
    <w:rsid w:val="00567D69"/>
    <w:rsid w:val="00567F43"/>
    <w:rsid w:val="005700A5"/>
    <w:rsid w:val="0057016A"/>
    <w:rsid w:val="0057036F"/>
    <w:rsid w:val="005704B7"/>
    <w:rsid w:val="005705A1"/>
    <w:rsid w:val="00570877"/>
    <w:rsid w:val="0057115D"/>
    <w:rsid w:val="0057117F"/>
    <w:rsid w:val="0057118B"/>
    <w:rsid w:val="005712E6"/>
    <w:rsid w:val="00571CEB"/>
    <w:rsid w:val="005721E9"/>
    <w:rsid w:val="00572667"/>
    <w:rsid w:val="00572A0E"/>
    <w:rsid w:val="00572B4C"/>
    <w:rsid w:val="00572B89"/>
    <w:rsid w:val="00572CFF"/>
    <w:rsid w:val="005733CA"/>
    <w:rsid w:val="005734BE"/>
    <w:rsid w:val="00573642"/>
    <w:rsid w:val="00573756"/>
    <w:rsid w:val="005739A9"/>
    <w:rsid w:val="00573C62"/>
    <w:rsid w:val="00574106"/>
    <w:rsid w:val="005743C8"/>
    <w:rsid w:val="005744DC"/>
    <w:rsid w:val="00574598"/>
    <w:rsid w:val="005746C5"/>
    <w:rsid w:val="0057491B"/>
    <w:rsid w:val="00574A18"/>
    <w:rsid w:val="00574D05"/>
    <w:rsid w:val="00574DED"/>
    <w:rsid w:val="00575139"/>
    <w:rsid w:val="00575311"/>
    <w:rsid w:val="00575419"/>
    <w:rsid w:val="00575BE7"/>
    <w:rsid w:val="00575C61"/>
    <w:rsid w:val="00575D0D"/>
    <w:rsid w:val="00575F74"/>
    <w:rsid w:val="0057656C"/>
    <w:rsid w:val="0057677C"/>
    <w:rsid w:val="00576A73"/>
    <w:rsid w:val="00576D42"/>
    <w:rsid w:val="00576FB3"/>
    <w:rsid w:val="00577412"/>
    <w:rsid w:val="00577BF3"/>
    <w:rsid w:val="00577C30"/>
    <w:rsid w:val="00580289"/>
    <w:rsid w:val="00580390"/>
    <w:rsid w:val="00580436"/>
    <w:rsid w:val="00580E13"/>
    <w:rsid w:val="0058115A"/>
    <w:rsid w:val="00581E1F"/>
    <w:rsid w:val="005820F6"/>
    <w:rsid w:val="00582351"/>
    <w:rsid w:val="005825F5"/>
    <w:rsid w:val="0058283E"/>
    <w:rsid w:val="00582AFD"/>
    <w:rsid w:val="00582DBF"/>
    <w:rsid w:val="005830E5"/>
    <w:rsid w:val="00583656"/>
    <w:rsid w:val="00583696"/>
    <w:rsid w:val="005836BD"/>
    <w:rsid w:val="00583783"/>
    <w:rsid w:val="005837B6"/>
    <w:rsid w:val="00583B4C"/>
    <w:rsid w:val="00583DD0"/>
    <w:rsid w:val="00584471"/>
    <w:rsid w:val="005845BC"/>
    <w:rsid w:val="00584A72"/>
    <w:rsid w:val="00584D75"/>
    <w:rsid w:val="00584F4A"/>
    <w:rsid w:val="0058538D"/>
    <w:rsid w:val="00585773"/>
    <w:rsid w:val="005858BC"/>
    <w:rsid w:val="00585BC8"/>
    <w:rsid w:val="00585FE3"/>
    <w:rsid w:val="00586396"/>
    <w:rsid w:val="0058685A"/>
    <w:rsid w:val="00586EBE"/>
    <w:rsid w:val="00586F69"/>
    <w:rsid w:val="005875DD"/>
    <w:rsid w:val="005877CA"/>
    <w:rsid w:val="00587815"/>
    <w:rsid w:val="00587A11"/>
    <w:rsid w:val="00587BA0"/>
    <w:rsid w:val="00587CBA"/>
    <w:rsid w:val="00587EE5"/>
    <w:rsid w:val="00590158"/>
    <w:rsid w:val="005904C3"/>
    <w:rsid w:val="00590A52"/>
    <w:rsid w:val="00590BB3"/>
    <w:rsid w:val="0059223C"/>
    <w:rsid w:val="00592276"/>
    <w:rsid w:val="00592715"/>
    <w:rsid w:val="0059278A"/>
    <w:rsid w:val="00592799"/>
    <w:rsid w:val="00592813"/>
    <w:rsid w:val="0059285E"/>
    <w:rsid w:val="005929AF"/>
    <w:rsid w:val="00592DFA"/>
    <w:rsid w:val="005933DE"/>
    <w:rsid w:val="005936F2"/>
    <w:rsid w:val="005937B9"/>
    <w:rsid w:val="00593BFD"/>
    <w:rsid w:val="00593C15"/>
    <w:rsid w:val="0059409B"/>
    <w:rsid w:val="005944EF"/>
    <w:rsid w:val="005947A3"/>
    <w:rsid w:val="00594B75"/>
    <w:rsid w:val="00594EC7"/>
    <w:rsid w:val="00594F6E"/>
    <w:rsid w:val="0059536A"/>
    <w:rsid w:val="0059537D"/>
    <w:rsid w:val="005954EA"/>
    <w:rsid w:val="0059626F"/>
    <w:rsid w:val="005964C6"/>
    <w:rsid w:val="00596A8D"/>
    <w:rsid w:val="00596DCF"/>
    <w:rsid w:val="00596E52"/>
    <w:rsid w:val="00596E78"/>
    <w:rsid w:val="005972DE"/>
    <w:rsid w:val="0059753C"/>
    <w:rsid w:val="005976A9"/>
    <w:rsid w:val="00597C46"/>
    <w:rsid w:val="00597F45"/>
    <w:rsid w:val="005A0743"/>
    <w:rsid w:val="005A0778"/>
    <w:rsid w:val="005A0A05"/>
    <w:rsid w:val="005A0AAD"/>
    <w:rsid w:val="005A0DD4"/>
    <w:rsid w:val="005A1144"/>
    <w:rsid w:val="005A1D99"/>
    <w:rsid w:val="005A1DBD"/>
    <w:rsid w:val="005A1E69"/>
    <w:rsid w:val="005A1EE7"/>
    <w:rsid w:val="005A1F2C"/>
    <w:rsid w:val="005A24A4"/>
    <w:rsid w:val="005A250B"/>
    <w:rsid w:val="005A29BF"/>
    <w:rsid w:val="005A2CFD"/>
    <w:rsid w:val="005A2DDE"/>
    <w:rsid w:val="005A2EE6"/>
    <w:rsid w:val="005A30BD"/>
    <w:rsid w:val="005A3631"/>
    <w:rsid w:val="005A3D4C"/>
    <w:rsid w:val="005A3FC3"/>
    <w:rsid w:val="005A45B7"/>
    <w:rsid w:val="005A46F9"/>
    <w:rsid w:val="005A48B4"/>
    <w:rsid w:val="005A4B3D"/>
    <w:rsid w:val="005A4C18"/>
    <w:rsid w:val="005A4E56"/>
    <w:rsid w:val="005A4FE1"/>
    <w:rsid w:val="005A55CC"/>
    <w:rsid w:val="005A5701"/>
    <w:rsid w:val="005A59FF"/>
    <w:rsid w:val="005A64E5"/>
    <w:rsid w:val="005A6668"/>
    <w:rsid w:val="005A6B32"/>
    <w:rsid w:val="005A6E01"/>
    <w:rsid w:val="005A71BB"/>
    <w:rsid w:val="005A7353"/>
    <w:rsid w:val="005B0207"/>
    <w:rsid w:val="005B0492"/>
    <w:rsid w:val="005B087B"/>
    <w:rsid w:val="005B0CC8"/>
    <w:rsid w:val="005B0D8E"/>
    <w:rsid w:val="005B0F02"/>
    <w:rsid w:val="005B16D4"/>
    <w:rsid w:val="005B1CC1"/>
    <w:rsid w:val="005B1D18"/>
    <w:rsid w:val="005B2194"/>
    <w:rsid w:val="005B2474"/>
    <w:rsid w:val="005B2650"/>
    <w:rsid w:val="005B2856"/>
    <w:rsid w:val="005B2857"/>
    <w:rsid w:val="005B2ADB"/>
    <w:rsid w:val="005B2BAE"/>
    <w:rsid w:val="005B2C3B"/>
    <w:rsid w:val="005B2D0D"/>
    <w:rsid w:val="005B2E50"/>
    <w:rsid w:val="005B3083"/>
    <w:rsid w:val="005B3427"/>
    <w:rsid w:val="005B360A"/>
    <w:rsid w:val="005B3DE5"/>
    <w:rsid w:val="005B4217"/>
    <w:rsid w:val="005B42F6"/>
    <w:rsid w:val="005B4AB8"/>
    <w:rsid w:val="005B4D55"/>
    <w:rsid w:val="005B4F26"/>
    <w:rsid w:val="005B4F8A"/>
    <w:rsid w:val="005B547F"/>
    <w:rsid w:val="005B58B5"/>
    <w:rsid w:val="005B59A2"/>
    <w:rsid w:val="005B5A70"/>
    <w:rsid w:val="005B5ADD"/>
    <w:rsid w:val="005B5B36"/>
    <w:rsid w:val="005B626B"/>
    <w:rsid w:val="005B6839"/>
    <w:rsid w:val="005B6D3F"/>
    <w:rsid w:val="005B6DBD"/>
    <w:rsid w:val="005B75A9"/>
    <w:rsid w:val="005B760F"/>
    <w:rsid w:val="005B7B5E"/>
    <w:rsid w:val="005B7C1A"/>
    <w:rsid w:val="005B7CEB"/>
    <w:rsid w:val="005B7FB6"/>
    <w:rsid w:val="005C0299"/>
    <w:rsid w:val="005C0321"/>
    <w:rsid w:val="005C05AB"/>
    <w:rsid w:val="005C0611"/>
    <w:rsid w:val="005C0624"/>
    <w:rsid w:val="005C0A2F"/>
    <w:rsid w:val="005C0B07"/>
    <w:rsid w:val="005C0BE9"/>
    <w:rsid w:val="005C0EAC"/>
    <w:rsid w:val="005C0F82"/>
    <w:rsid w:val="005C13C3"/>
    <w:rsid w:val="005C177C"/>
    <w:rsid w:val="005C1D80"/>
    <w:rsid w:val="005C20E8"/>
    <w:rsid w:val="005C21BA"/>
    <w:rsid w:val="005C2684"/>
    <w:rsid w:val="005C28FA"/>
    <w:rsid w:val="005C2A9E"/>
    <w:rsid w:val="005C2D31"/>
    <w:rsid w:val="005C31BF"/>
    <w:rsid w:val="005C3465"/>
    <w:rsid w:val="005C3512"/>
    <w:rsid w:val="005C3CFA"/>
    <w:rsid w:val="005C3D05"/>
    <w:rsid w:val="005C4379"/>
    <w:rsid w:val="005C44B6"/>
    <w:rsid w:val="005C48D5"/>
    <w:rsid w:val="005C4915"/>
    <w:rsid w:val="005C4D25"/>
    <w:rsid w:val="005C4E2F"/>
    <w:rsid w:val="005C4EA5"/>
    <w:rsid w:val="005C535D"/>
    <w:rsid w:val="005C567D"/>
    <w:rsid w:val="005C5701"/>
    <w:rsid w:val="005C5870"/>
    <w:rsid w:val="005C5976"/>
    <w:rsid w:val="005C5D38"/>
    <w:rsid w:val="005C61B1"/>
    <w:rsid w:val="005C63E1"/>
    <w:rsid w:val="005C6592"/>
    <w:rsid w:val="005C6607"/>
    <w:rsid w:val="005C669C"/>
    <w:rsid w:val="005C6923"/>
    <w:rsid w:val="005C6948"/>
    <w:rsid w:val="005C6E76"/>
    <w:rsid w:val="005C6E7A"/>
    <w:rsid w:val="005C6E91"/>
    <w:rsid w:val="005C7112"/>
    <w:rsid w:val="005C737B"/>
    <w:rsid w:val="005C7411"/>
    <w:rsid w:val="005C7EB4"/>
    <w:rsid w:val="005D020B"/>
    <w:rsid w:val="005D078A"/>
    <w:rsid w:val="005D0872"/>
    <w:rsid w:val="005D095B"/>
    <w:rsid w:val="005D0968"/>
    <w:rsid w:val="005D0A04"/>
    <w:rsid w:val="005D0F62"/>
    <w:rsid w:val="005D1187"/>
    <w:rsid w:val="005D1493"/>
    <w:rsid w:val="005D15F7"/>
    <w:rsid w:val="005D1643"/>
    <w:rsid w:val="005D1647"/>
    <w:rsid w:val="005D1740"/>
    <w:rsid w:val="005D1B07"/>
    <w:rsid w:val="005D1BB3"/>
    <w:rsid w:val="005D1C9F"/>
    <w:rsid w:val="005D1E1C"/>
    <w:rsid w:val="005D2147"/>
    <w:rsid w:val="005D22DC"/>
    <w:rsid w:val="005D24C2"/>
    <w:rsid w:val="005D256B"/>
    <w:rsid w:val="005D2929"/>
    <w:rsid w:val="005D2B38"/>
    <w:rsid w:val="005D2DAA"/>
    <w:rsid w:val="005D3063"/>
    <w:rsid w:val="005D308B"/>
    <w:rsid w:val="005D3387"/>
    <w:rsid w:val="005D41A5"/>
    <w:rsid w:val="005D448E"/>
    <w:rsid w:val="005D4510"/>
    <w:rsid w:val="005D4A8E"/>
    <w:rsid w:val="005D4CEA"/>
    <w:rsid w:val="005D4F47"/>
    <w:rsid w:val="005D515B"/>
    <w:rsid w:val="005D548F"/>
    <w:rsid w:val="005D567E"/>
    <w:rsid w:val="005D58F7"/>
    <w:rsid w:val="005D5CF5"/>
    <w:rsid w:val="005D5E02"/>
    <w:rsid w:val="005D636D"/>
    <w:rsid w:val="005D6572"/>
    <w:rsid w:val="005D6707"/>
    <w:rsid w:val="005D6A0C"/>
    <w:rsid w:val="005D6E33"/>
    <w:rsid w:val="005D7661"/>
    <w:rsid w:val="005D787F"/>
    <w:rsid w:val="005D7A3B"/>
    <w:rsid w:val="005D7D5C"/>
    <w:rsid w:val="005E00C3"/>
    <w:rsid w:val="005E0302"/>
    <w:rsid w:val="005E0A63"/>
    <w:rsid w:val="005E0D25"/>
    <w:rsid w:val="005E13EE"/>
    <w:rsid w:val="005E14F4"/>
    <w:rsid w:val="005E18FD"/>
    <w:rsid w:val="005E1CAE"/>
    <w:rsid w:val="005E1F27"/>
    <w:rsid w:val="005E20D9"/>
    <w:rsid w:val="005E2171"/>
    <w:rsid w:val="005E23D5"/>
    <w:rsid w:val="005E2F1F"/>
    <w:rsid w:val="005E334B"/>
    <w:rsid w:val="005E3603"/>
    <w:rsid w:val="005E3D45"/>
    <w:rsid w:val="005E3EBC"/>
    <w:rsid w:val="005E3FAE"/>
    <w:rsid w:val="005E43E6"/>
    <w:rsid w:val="005E43EE"/>
    <w:rsid w:val="005E4509"/>
    <w:rsid w:val="005E4564"/>
    <w:rsid w:val="005E48BB"/>
    <w:rsid w:val="005E4B72"/>
    <w:rsid w:val="005E4E46"/>
    <w:rsid w:val="005E4FA1"/>
    <w:rsid w:val="005E5183"/>
    <w:rsid w:val="005E51C8"/>
    <w:rsid w:val="005E53D6"/>
    <w:rsid w:val="005E5686"/>
    <w:rsid w:val="005E571B"/>
    <w:rsid w:val="005E595F"/>
    <w:rsid w:val="005E5C29"/>
    <w:rsid w:val="005E5E56"/>
    <w:rsid w:val="005E5EF3"/>
    <w:rsid w:val="005E63D5"/>
    <w:rsid w:val="005E6608"/>
    <w:rsid w:val="005E667C"/>
    <w:rsid w:val="005E6839"/>
    <w:rsid w:val="005E72BF"/>
    <w:rsid w:val="005E782E"/>
    <w:rsid w:val="005E7A94"/>
    <w:rsid w:val="005E7AFD"/>
    <w:rsid w:val="005F03B2"/>
    <w:rsid w:val="005F1072"/>
    <w:rsid w:val="005F10A0"/>
    <w:rsid w:val="005F10B7"/>
    <w:rsid w:val="005F1326"/>
    <w:rsid w:val="005F15FA"/>
    <w:rsid w:val="005F1881"/>
    <w:rsid w:val="005F1DB5"/>
    <w:rsid w:val="005F2131"/>
    <w:rsid w:val="005F2377"/>
    <w:rsid w:val="005F23BE"/>
    <w:rsid w:val="005F23E4"/>
    <w:rsid w:val="005F2475"/>
    <w:rsid w:val="005F260B"/>
    <w:rsid w:val="005F2726"/>
    <w:rsid w:val="005F2B64"/>
    <w:rsid w:val="005F2D30"/>
    <w:rsid w:val="005F2F36"/>
    <w:rsid w:val="005F2F50"/>
    <w:rsid w:val="005F3316"/>
    <w:rsid w:val="005F36AC"/>
    <w:rsid w:val="005F3AD7"/>
    <w:rsid w:val="005F43F7"/>
    <w:rsid w:val="005F47DA"/>
    <w:rsid w:val="005F47F8"/>
    <w:rsid w:val="005F4870"/>
    <w:rsid w:val="005F49EF"/>
    <w:rsid w:val="005F4A3E"/>
    <w:rsid w:val="005F5167"/>
    <w:rsid w:val="005F51CE"/>
    <w:rsid w:val="005F53D5"/>
    <w:rsid w:val="005F5587"/>
    <w:rsid w:val="005F561E"/>
    <w:rsid w:val="005F5B20"/>
    <w:rsid w:val="005F5B67"/>
    <w:rsid w:val="005F602C"/>
    <w:rsid w:val="005F6212"/>
    <w:rsid w:val="005F64B2"/>
    <w:rsid w:val="005F678A"/>
    <w:rsid w:val="005F6EBB"/>
    <w:rsid w:val="005F72D6"/>
    <w:rsid w:val="005F7D5F"/>
    <w:rsid w:val="0060089A"/>
    <w:rsid w:val="0060095B"/>
    <w:rsid w:val="00600C07"/>
    <w:rsid w:val="00600E17"/>
    <w:rsid w:val="00600E28"/>
    <w:rsid w:val="006013FB"/>
    <w:rsid w:val="006014A8"/>
    <w:rsid w:val="006017E3"/>
    <w:rsid w:val="006017F9"/>
    <w:rsid w:val="00601911"/>
    <w:rsid w:val="00601B5C"/>
    <w:rsid w:val="00601DD2"/>
    <w:rsid w:val="00602026"/>
    <w:rsid w:val="006022D8"/>
    <w:rsid w:val="006025F1"/>
    <w:rsid w:val="0060281F"/>
    <w:rsid w:val="00602824"/>
    <w:rsid w:val="00602949"/>
    <w:rsid w:val="00602A93"/>
    <w:rsid w:val="00602DFE"/>
    <w:rsid w:val="00602EE7"/>
    <w:rsid w:val="006030E4"/>
    <w:rsid w:val="006030F9"/>
    <w:rsid w:val="006032F5"/>
    <w:rsid w:val="00603631"/>
    <w:rsid w:val="006037E5"/>
    <w:rsid w:val="006038C5"/>
    <w:rsid w:val="00603BF2"/>
    <w:rsid w:val="00603C1D"/>
    <w:rsid w:val="006040F5"/>
    <w:rsid w:val="0060412C"/>
    <w:rsid w:val="0060471E"/>
    <w:rsid w:val="0060479D"/>
    <w:rsid w:val="006047AC"/>
    <w:rsid w:val="00604BBE"/>
    <w:rsid w:val="00604D22"/>
    <w:rsid w:val="00604D8B"/>
    <w:rsid w:val="00604FBF"/>
    <w:rsid w:val="006054DA"/>
    <w:rsid w:val="00605597"/>
    <w:rsid w:val="006056C2"/>
    <w:rsid w:val="0060667B"/>
    <w:rsid w:val="00606A9B"/>
    <w:rsid w:val="0060739F"/>
    <w:rsid w:val="006078F1"/>
    <w:rsid w:val="00607A78"/>
    <w:rsid w:val="00607AFF"/>
    <w:rsid w:val="00607E68"/>
    <w:rsid w:val="00610105"/>
    <w:rsid w:val="00610346"/>
    <w:rsid w:val="006107E0"/>
    <w:rsid w:val="00610C4E"/>
    <w:rsid w:val="00610D5F"/>
    <w:rsid w:val="00610EA6"/>
    <w:rsid w:val="00610ECA"/>
    <w:rsid w:val="0061112E"/>
    <w:rsid w:val="0061170A"/>
    <w:rsid w:val="006117A8"/>
    <w:rsid w:val="00611852"/>
    <w:rsid w:val="00611D0B"/>
    <w:rsid w:val="00611DF2"/>
    <w:rsid w:val="00611FC3"/>
    <w:rsid w:val="00612159"/>
    <w:rsid w:val="0061215A"/>
    <w:rsid w:val="0061216C"/>
    <w:rsid w:val="00612A1B"/>
    <w:rsid w:val="00612A4C"/>
    <w:rsid w:val="00612BB9"/>
    <w:rsid w:val="006131D4"/>
    <w:rsid w:val="006135E7"/>
    <w:rsid w:val="006135EF"/>
    <w:rsid w:val="0061398B"/>
    <w:rsid w:val="00613A17"/>
    <w:rsid w:val="00613BB3"/>
    <w:rsid w:val="00613E03"/>
    <w:rsid w:val="00613F53"/>
    <w:rsid w:val="00614108"/>
    <w:rsid w:val="00614128"/>
    <w:rsid w:val="006141FA"/>
    <w:rsid w:val="00614312"/>
    <w:rsid w:val="00614528"/>
    <w:rsid w:val="0061453B"/>
    <w:rsid w:val="0061479B"/>
    <w:rsid w:val="006149F9"/>
    <w:rsid w:val="00614B2E"/>
    <w:rsid w:val="00614F83"/>
    <w:rsid w:val="00614FEF"/>
    <w:rsid w:val="006151A9"/>
    <w:rsid w:val="00615488"/>
    <w:rsid w:val="006157C0"/>
    <w:rsid w:val="00615B6E"/>
    <w:rsid w:val="00615FD1"/>
    <w:rsid w:val="0061688A"/>
    <w:rsid w:val="0061695F"/>
    <w:rsid w:val="006169F3"/>
    <w:rsid w:val="00616D6B"/>
    <w:rsid w:val="00616FB8"/>
    <w:rsid w:val="006173E7"/>
    <w:rsid w:val="00617C96"/>
    <w:rsid w:val="00617CDE"/>
    <w:rsid w:val="00617D55"/>
    <w:rsid w:val="00617FD3"/>
    <w:rsid w:val="0062001B"/>
    <w:rsid w:val="0062009B"/>
    <w:rsid w:val="0062011A"/>
    <w:rsid w:val="00620E7E"/>
    <w:rsid w:val="00621023"/>
    <w:rsid w:val="006210FA"/>
    <w:rsid w:val="006212B1"/>
    <w:rsid w:val="00621451"/>
    <w:rsid w:val="00621FD0"/>
    <w:rsid w:val="00622222"/>
    <w:rsid w:val="006227C9"/>
    <w:rsid w:val="00622A46"/>
    <w:rsid w:val="00622B86"/>
    <w:rsid w:val="00622CF2"/>
    <w:rsid w:val="00623042"/>
    <w:rsid w:val="00623050"/>
    <w:rsid w:val="006232B1"/>
    <w:rsid w:val="006236A8"/>
    <w:rsid w:val="0062382E"/>
    <w:rsid w:val="006238E0"/>
    <w:rsid w:val="00623931"/>
    <w:rsid w:val="006239A1"/>
    <w:rsid w:val="00623C76"/>
    <w:rsid w:val="00623E1A"/>
    <w:rsid w:val="00624297"/>
    <w:rsid w:val="006245D6"/>
    <w:rsid w:val="00624B42"/>
    <w:rsid w:val="00624D78"/>
    <w:rsid w:val="00625021"/>
    <w:rsid w:val="00625236"/>
    <w:rsid w:val="00625286"/>
    <w:rsid w:val="006253FA"/>
    <w:rsid w:val="0062574F"/>
    <w:rsid w:val="00625C88"/>
    <w:rsid w:val="00625D94"/>
    <w:rsid w:val="00626633"/>
    <w:rsid w:val="00626AEA"/>
    <w:rsid w:val="00626BEA"/>
    <w:rsid w:val="00626C94"/>
    <w:rsid w:val="00626D66"/>
    <w:rsid w:val="00626F2B"/>
    <w:rsid w:val="0062716C"/>
    <w:rsid w:val="00627290"/>
    <w:rsid w:val="0062743D"/>
    <w:rsid w:val="006275B6"/>
    <w:rsid w:val="00627736"/>
    <w:rsid w:val="0062788B"/>
    <w:rsid w:val="00627897"/>
    <w:rsid w:val="00627A51"/>
    <w:rsid w:val="00627ABA"/>
    <w:rsid w:val="00627BCF"/>
    <w:rsid w:val="00627F1B"/>
    <w:rsid w:val="00627FD0"/>
    <w:rsid w:val="0063001D"/>
    <w:rsid w:val="00630790"/>
    <w:rsid w:val="006309AF"/>
    <w:rsid w:val="00630D22"/>
    <w:rsid w:val="00630E6E"/>
    <w:rsid w:val="00630E74"/>
    <w:rsid w:val="0063110D"/>
    <w:rsid w:val="006314CC"/>
    <w:rsid w:val="00631A3F"/>
    <w:rsid w:val="00631E5F"/>
    <w:rsid w:val="00631FA7"/>
    <w:rsid w:val="00632657"/>
    <w:rsid w:val="00632796"/>
    <w:rsid w:val="00632CD1"/>
    <w:rsid w:val="0063328C"/>
    <w:rsid w:val="00633487"/>
    <w:rsid w:val="00633A7E"/>
    <w:rsid w:val="00633B47"/>
    <w:rsid w:val="00633C54"/>
    <w:rsid w:val="00633EAC"/>
    <w:rsid w:val="006341DB"/>
    <w:rsid w:val="006346BE"/>
    <w:rsid w:val="00634720"/>
    <w:rsid w:val="0063489F"/>
    <w:rsid w:val="00634CE7"/>
    <w:rsid w:val="00634D7B"/>
    <w:rsid w:val="00634E0C"/>
    <w:rsid w:val="006353EF"/>
    <w:rsid w:val="00635AA0"/>
    <w:rsid w:val="00635B19"/>
    <w:rsid w:val="00635CA4"/>
    <w:rsid w:val="00635F33"/>
    <w:rsid w:val="006360A7"/>
    <w:rsid w:val="00636598"/>
    <w:rsid w:val="006369A3"/>
    <w:rsid w:val="00636E1A"/>
    <w:rsid w:val="006371D0"/>
    <w:rsid w:val="0063780C"/>
    <w:rsid w:val="0063796C"/>
    <w:rsid w:val="00637C5D"/>
    <w:rsid w:val="00637EB0"/>
    <w:rsid w:val="0064005B"/>
    <w:rsid w:val="00640373"/>
    <w:rsid w:val="00640424"/>
    <w:rsid w:val="00640D9E"/>
    <w:rsid w:val="00640E98"/>
    <w:rsid w:val="00641340"/>
    <w:rsid w:val="006417E2"/>
    <w:rsid w:val="00641C7B"/>
    <w:rsid w:val="006420EA"/>
    <w:rsid w:val="006427E2"/>
    <w:rsid w:val="00642A55"/>
    <w:rsid w:val="00642B39"/>
    <w:rsid w:val="00643215"/>
    <w:rsid w:val="0064347C"/>
    <w:rsid w:val="00643A06"/>
    <w:rsid w:val="00643C22"/>
    <w:rsid w:val="00643F62"/>
    <w:rsid w:val="0064407C"/>
    <w:rsid w:val="00644196"/>
    <w:rsid w:val="00644278"/>
    <w:rsid w:val="006443CA"/>
    <w:rsid w:val="006445BB"/>
    <w:rsid w:val="00644734"/>
    <w:rsid w:val="00644935"/>
    <w:rsid w:val="006449FC"/>
    <w:rsid w:val="00644ACC"/>
    <w:rsid w:val="00644BB9"/>
    <w:rsid w:val="00644C01"/>
    <w:rsid w:val="00644CA5"/>
    <w:rsid w:val="006450B0"/>
    <w:rsid w:val="00645905"/>
    <w:rsid w:val="006459E6"/>
    <w:rsid w:val="00645E01"/>
    <w:rsid w:val="006461CC"/>
    <w:rsid w:val="0064621D"/>
    <w:rsid w:val="006462FF"/>
    <w:rsid w:val="00646527"/>
    <w:rsid w:val="00646AC3"/>
    <w:rsid w:val="00646C75"/>
    <w:rsid w:val="00646DD9"/>
    <w:rsid w:val="00646EC7"/>
    <w:rsid w:val="006473DE"/>
    <w:rsid w:val="00647627"/>
    <w:rsid w:val="00647689"/>
    <w:rsid w:val="00647778"/>
    <w:rsid w:val="006477F5"/>
    <w:rsid w:val="00647948"/>
    <w:rsid w:val="006479B6"/>
    <w:rsid w:val="006501E1"/>
    <w:rsid w:val="0065053E"/>
    <w:rsid w:val="0065063F"/>
    <w:rsid w:val="00650689"/>
    <w:rsid w:val="006506B8"/>
    <w:rsid w:val="0065078B"/>
    <w:rsid w:val="00650EC4"/>
    <w:rsid w:val="00651658"/>
    <w:rsid w:val="00651A9B"/>
    <w:rsid w:val="0065251B"/>
    <w:rsid w:val="006526ED"/>
    <w:rsid w:val="00652945"/>
    <w:rsid w:val="00652C86"/>
    <w:rsid w:val="00652D60"/>
    <w:rsid w:val="00652DD2"/>
    <w:rsid w:val="00652E6A"/>
    <w:rsid w:val="00652EA0"/>
    <w:rsid w:val="00652FD9"/>
    <w:rsid w:val="006535E3"/>
    <w:rsid w:val="00653962"/>
    <w:rsid w:val="00653BB4"/>
    <w:rsid w:val="00653C89"/>
    <w:rsid w:val="00653EDB"/>
    <w:rsid w:val="00654132"/>
    <w:rsid w:val="006541FD"/>
    <w:rsid w:val="00654640"/>
    <w:rsid w:val="00654653"/>
    <w:rsid w:val="00654770"/>
    <w:rsid w:val="006547E5"/>
    <w:rsid w:val="00654EA5"/>
    <w:rsid w:val="0065539B"/>
    <w:rsid w:val="006553D5"/>
    <w:rsid w:val="006558E9"/>
    <w:rsid w:val="006559F7"/>
    <w:rsid w:val="00655B52"/>
    <w:rsid w:val="00655C1C"/>
    <w:rsid w:val="00655F2B"/>
    <w:rsid w:val="00656145"/>
    <w:rsid w:val="0065636E"/>
    <w:rsid w:val="0065646D"/>
    <w:rsid w:val="0065646F"/>
    <w:rsid w:val="00656935"/>
    <w:rsid w:val="00656E0D"/>
    <w:rsid w:val="00656FDC"/>
    <w:rsid w:val="0065753C"/>
    <w:rsid w:val="00657670"/>
    <w:rsid w:val="006577C0"/>
    <w:rsid w:val="00657BD8"/>
    <w:rsid w:val="006609C7"/>
    <w:rsid w:val="006609D9"/>
    <w:rsid w:val="00660BB2"/>
    <w:rsid w:val="00660C8A"/>
    <w:rsid w:val="00660D5D"/>
    <w:rsid w:val="00661015"/>
    <w:rsid w:val="00661479"/>
    <w:rsid w:val="006615DC"/>
    <w:rsid w:val="00661B20"/>
    <w:rsid w:val="00661CCA"/>
    <w:rsid w:val="00662197"/>
    <w:rsid w:val="00662205"/>
    <w:rsid w:val="006625E3"/>
    <w:rsid w:val="0066278E"/>
    <w:rsid w:val="0066290B"/>
    <w:rsid w:val="006629AB"/>
    <w:rsid w:val="00662B16"/>
    <w:rsid w:val="00662CDA"/>
    <w:rsid w:val="00662D01"/>
    <w:rsid w:val="00662DE1"/>
    <w:rsid w:val="00662FC8"/>
    <w:rsid w:val="006631EA"/>
    <w:rsid w:val="00663450"/>
    <w:rsid w:val="0066382A"/>
    <w:rsid w:val="00663D2B"/>
    <w:rsid w:val="00663F8B"/>
    <w:rsid w:val="006643F0"/>
    <w:rsid w:val="00664765"/>
    <w:rsid w:val="00664B05"/>
    <w:rsid w:val="00665719"/>
    <w:rsid w:val="00665830"/>
    <w:rsid w:val="00665982"/>
    <w:rsid w:val="006659AD"/>
    <w:rsid w:val="00666039"/>
    <w:rsid w:val="006661A5"/>
    <w:rsid w:val="00666377"/>
    <w:rsid w:val="006667DB"/>
    <w:rsid w:val="006668C1"/>
    <w:rsid w:val="00666D64"/>
    <w:rsid w:val="0066719B"/>
    <w:rsid w:val="00667525"/>
    <w:rsid w:val="00667643"/>
    <w:rsid w:val="006701BF"/>
    <w:rsid w:val="00670475"/>
    <w:rsid w:val="0067064A"/>
    <w:rsid w:val="006707C1"/>
    <w:rsid w:val="00670A4A"/>
    <w:rsid w:val="00670AD1"/>
    <w:rsid w:val="00670C36"/>
    <w:rsid w:val="00671280"/>
    <w:rsid w:val="00671580"/>
    <w:rsid w:val="006719C1"/>
    <w:rsid w:val="00671AB3"/>
    <w:rsid w:val="00671AC6"/>
    <w:rsid w:val="00671B40"/>
    <w:rsid w:val="00671C9B"/>
    <w:rsid w:val="00671E45"/>
    <w:rsid w:val="00671EBA"/>
    <w:rsid w:val="00671FD0"/>
    <w:rsid w:val="00672310"/>
    <w:rsid w:val="00672335"/>
    <w:rsid w:val="006723D1"/>
    <w:rsid w:val="00672563"/>
    <w:rsid w:val="00672888"/>
    <w:rsid w:val="00672C66"/>
    <w:rsid w:val="00672F2C"/>
    <w:rsid w:val="0067303D"/>
    <w:rsid w:val="00673FF2"/>
    <w:rsid w:val="00674124"/>
    <w:rsid w:val="00674232"/>
    <w:rsid w:val="00674349"/>
    <w:rsid w:val="006744E5"/>
    <w:rsid w:val="006745A8"/>
    <w:rsid w:val="00674873"/>
    <w:rsid w:val="0067564E"/>
    <w:rsid w:val="00675983"/>
    <w:rsid w:val="00675AD1"/>
    <w:rsid w:val="00675B7B"/>
    <w:rsid w:val="00675B8A"/>
    <w:rsid w:val="00675CEE"/>
    <w:rsid w:val="00675D7D"/>
    <w:rsid w:val="00675E49"/>
    <w:rsid w:val="00676181"/>
    <w:rsid w:val="00676361"/>
    <w:rsid w:val="006764D8"/>
    <w:rsid w:val="00676572"/>
    <w:rsid w:val="00676698"/>
    <w:rsid w:val="006766D1"/>
    <w:rsid w:val="006767F1"/>
    <w:rsid w:val="006769FA"/>
    <w:rsid w:val="006770F2"/>
    <w:rsid w:val="00677128"/>
    <w:rsid w:val="006773EA"/>
    <w:rsid w:val="006775B0"/>
    <w:rsid w:val="006776FB"/>
    <w:rsid w:val="006777F7"/>
    <w:rsid w:val="0068032E"/>
    <w:rsid w:val="00680370"/>
    <w:rsid w:val="006803DB"/>
    <w:rsid w:val="006807F3"/>
    <w:rsid w:val="006808F5"/>
    <w:rsid w:val="00680B5B"/>
    <w:rsid w:val="00681220"/>
    <w:rsid w:val="006812FC"/>
    <w:rsid w:val="00681419"/>
    <w:rsid w:val="006814DB"/>
    <w:rsid w:val="00681929"/>
    <w:rsid w:val="00681A02"/>
    <w:rsid w:val="00681ECE"/>
    <w:rsid w:val="00681F14"/>
    <w:rsid w:val="0068208D"/>
    <w:rsid w:val="00682C44"/>
    <w:rsid w:val="00682CF6"/>
    <w:rsid w:val="00682ECF"/>
    <w:rsid w:val="006832C1"/>
    <w:rsid w:val="0068338F"/>
    <w:rsid w:val="006835DC"/>
    <w:rsid w:val="00683724"/>
    <w:rsid w:val="00683ACD"/>
    <w:rsid w:val="00683B32"/>
    <w:rsid w:val="00683FBA"/>
    <w:rsid w:val="006845C5"/>
    <w:rsid w:val="00684630"/>
    <w:rsid w:val="0068466F"/>
    <w:rsid w:val="00684F4F"/>
    <w:rsid w:val="00684F7B"/>
    <w:rsid w:val="00684FE9"/>
    <w:rsid w:val="0068505A"/>
    <w:rsid w:val="006850CE"/>
    <w:rsid w:val="00685128"/>
    <w:rsid w:val="00685AD0"/>
    <w:rsid w:val="00685D6C"/>
    <w:rsid w:val="00685FA5"/>
    <w:rsid w:val="00686639"/>
    <w:rsid w:val="0068693C"/>
    <w:rsid w:val="00686953"/>
    <w:rsid w:val="00686CEC"/>
    <w:rsid w:val="00686DB3"/>
    <w:rsid w:val="00686E68"/>
    <w:rsid w:val="006875E3"/>
    <w:rsid w:val="00687D78"/>
    <w:rsid w:val="00687FA6"/>
    <w:rsid w:val="0069015B"/>
    <w:rsid w:val="006905EE"/>
    <w:rsid w:val="00690789"/>
    <w:rsid w:val="00690909"/>
    <w:rsid w:val="00690D2E"/>
    <w:rsid w:val="00690E69"/>
    <w:rsid w:val="006910B9"/>
    <w:rsid w:val="00691830"/>
    <w:rsid w:val="0069189A"/>
    <w:rsid w:val="00691C72"/>
    <w:rsid w:val="00691E41"/>
    <w:rsid w:val="00692193"/>
    <w:rsid w:val="006921FF"/>
    <w:rsid w:val="0069256B"/>
    <w:rsid w:val="006928ED"/>
    <w:rsid w:val="00692F70"/>
    <w:rsid w:val="0069304B"/>
    <w:rsid w:val="00693849"/>
    <w:rsid w:val="00693B4A"/>
    <w:rsid w:val="00693B5A"/>
    <w:rsid w:val="0069411A"/>
    <w:rsid w:val="0069436A"/>
    <w:rsid w:val="0069455D"/>
    <w:rsid w:val="00694DBE"/>
    <w:rsid w:val="0069542B"/>
    <w:rsid w:val="00695E22"/>
    <w:rsid w:val="00695EF2"/>
    <w:rsid w:val="006965CF"/>
    <w:rsid w:val="006965F1"/>
    <w:rsid w:val="006966CD"/>
    <w:rsid w:val="00696794"/>
    <w:rsid w:val="0069682E"/>
    <w:rsid w:val="0069694F"/>
    <w:rsid w:val="0069724D"/>
    <w:rsid w:val="0069737E"/>
    <w:rsid w:val="00697532"/>
    <w:rsid w:val="00697664"/>
    <w:rsid w:val="00697683"/>
    <w:rsid w:val="00697E73"/>
    <w:rsid w:val="00697EE3"/>
    <w:rsid w:val="00697F7B"/>
    <w:rsid w:val="006A02FB"/>
    <w:rsid w:val="006A0513"/>
    <w:rsid w:val="006A0656"/>
    <w:rsid w:val="006A0707"/>
    <w:rsid w:val="006A07C7"/>
    <w:rsid w:val="006A08E9"/>
    <w:rsid w:val="006A09A8"/>
    <w:rsid w:val="006A09FA"/>
    <w:rsid w:val="006A0A9E"/>
    <w:rsid w:val="006A0D49"/>
    <w:rsid w:val="006A0DE8"/>
    <w:rsid w:val="006A1533"/>
    <w:rsid w:val="006A19E6"/>
    <w:rsid w:val="006A1C73"/>
    <w:rsid w:val="006A1C9D"/>
    <w:rsid w:val="006A1E59"/>
    <w:rsid w:val="006A1E68"/>
    <w:rsid w:val="006A1EE1"/>
    <w:rsid w:val="006A2401"/>
    <w:rsid w:val="006A2865"/>
    <w:rsid w:val="006A29F3"/>
    <w:rsid w:val="006A2ED9"/>
    <w:rsid w:val="006A2FEF"/>
    <w:rsid w:val="006A3183"/>
    <w:rsid w:val="006A319F"/>
    <w:rsid w:val="006A344A"/>
    <w:rsid w:val="006A359D"/>
    <w:rsid w:val="006A35B2"/>
    <w:rsid w:val="006A378A"/>
    <w:rsid w:val="006A37BB"/>
    <w:rsid w:val="006A380B"/>
    <w:rsid w:val="006A3BE7"/>
    <w:rsid w:val="006A3DED"/>
    <w:rsid w:val="006A4372"/>
    <w:rsid w:val="006A474C"/>
    <w:rsid w:val="006A4997"/>
    <w:rsid w:val="006A4A21"/>
    <w:rsid w:val="006A4E78"/>
    <w:rsid w:val="006A55A9"/>
    <w:rsid w:val="006A566B"/>
    <w:rsid w:val="006A599B"/>
    <w:rsid w:val="006A5E39"/>
    <w:rsid w:val="006A5E73"/>
    <w:rsid w:val="006A61FA"/>
    <w:rsid w:val="006A6296"/>
    <w:rsid w:val="006A6719"/>
    <w:rsid w:val="006A68E7"/>
    <w:rsid w:val="006A6960"/>
    <w:rsid w:val="006A6CA4"/>
    <w:rsid w:val="006A70CF"/>
    <w:rsid w:val="006A7353"/>
    <w:rsid w:val="006A7465"/>
    <w:rsid w:val="006A747C"/>
    <w:rsid w:val="006A775F"/>
    <w:rsid w:val="006A7A60"/>
    <w:rsid w:val="006A7DAA"/>
    <w:rsid w:val="006A7F42"/>
    <w:rsid w:val="006B023A"/>
    <w:rsid w:val="006B0241"/>
    <w:rsid w:val="006B0864"/>
    <w:rsid w:val="006B0F41"/>
    <w:rsid w:val="006B110F"/>
    <w:rsid w:val="006B1392"/>
    <w:rsid w:val="006B195D"/>
    <w:rsid w:val="006B1F17"/>
    <w:rsid w:val="006B206A"/>
    <w:rsid w:val="006B20CC"/>
    <w:rsid w:val="006B24B6"/>
    <w:rsid w:val="006B2547"/>
    <w:rsid w:val="006B26A2"/>
    <w:rsid w:val="006B26E9"/>
    <w:rsid w:val="006B2AC1"/>
    <w:rsid w:val="006B2C1E"/>
    <w:rsid w:val="006B2CF2"/>
    <w:rsid w:val="006B2D30"/>
    <w:rsid w:val="006B2E57"/>
    <w:rsid w:val="006B35AD"/>
    <w:rsid w:val="006B39AB"/>
    <w:rsid w:val="006B3A28"/>
    <w:rsid w:val="006B3BB7"/>
    <w:rsid w:val="006B3E6B"/>
    <w:rsid w:val="006B3F44"/>
    <w:rsid w:val="006B4757"/>
    <w:rsid w:val="006B4A8F"/>
    <w:rsid w:val="006B4B52"/>
    <w:rsid w:val="006B4D75"/>
    <w:rsid w:val="006B4D83"/>
    <w:rsid w:val="006B5069"/>
    <w:rsid w:val="006B5128"/>
    <w:rsid w:val="006B594A"/>
    <w:rsid w:val="006B5AB6"/>
    <w:rsid w:val="006B5F79"/>
    <w:rsid w:val="006B629C"/>
    <w:rsid w:val="006B67C2"/>
    <w:rsid w:val="006B6C32"/>
    <w:rsid w:val="006B70F5"/>
    <w:rsid w:val="006B778C"/>
    <w:rsid w:val="006B7F93"/>
    <w:rsid w:val="006B7FA1"/>
    <w:rsid w:val="006C0029"/>
    <w:rsid w:val="006C00B1"/>
    <w:rsid w:val="006C01E4"/>
    <w:rsid w:val="006C070E"/>
    <w:rsid w:val="006C0821"/>
    <w:rsid w:val="006C0EEF"/>
    <w:rsid w:val="006C1102"/>
    <w:rsid w:val="006C1312"/>
    <w:rsid w:val="006C148D"/>
    <w:rsid w:val="006C1807"/>
    <w:rsid w:val="006C1835"/>
    <w:rsid w:val="006C1A8E"/>
    <w:rsid w:val="006C1DA6"/>
    <w:rsid w:val="006C1FB0"/>
    <w:rsid w:val="006C2370"/>
    <w:rsid w:val="006C2377"/>
    <w:rsid w:val="006C274E"/>
    <w:rsid w:val="006C2C25"/>
    <w:rsid w:val="006C2CD4"/>
    <w:rsid w:val="006C2E21"/>
    <w:rsid w:val="006C3259"/>
    <w:rsid w:val="006C3BD5"/>
    <w:rsid w:val="006C3E37"/>
    <w:rsid w:val="006C3E70"/>
    <w:rsid w:val="006C3EED"/>
    <w:rsid w:val="006C42CC"/>
    <w:rsid w:val="006C449B"/>
    <w:rsid w:val="006C4507"/>
    <w:rsid w:val="006C475D"/>
    <w:rsid w:val="006C4884"/>
    <w:rsid w:val="006C49AC"/>
    <w:rsid w:val="006C4CC2"/>
    <w:rsid w:val="006C4CF7"/>
    <w:rsid w:val="006C4D5D"/>
    <w:rsid w:val="006C4F30"/>
    <w:rsid w:val="006C5216"/>
    <w:rsid w:val="006C55C9"/>
    <w:rsid w:val="006C566F"/>
    <w:rsid w:val="006C58B0"/>
    <w:rsid w:val="006C5A86"/>
    <w:rsid w:val="006C5BFE"/>
    <w:rsid w:val="006C5E37"/>
    <w:rsid w:val="006C5F20"/>
    <w:rsid w:val="006C606A"/>
    <w:rsid w:val="006C632A"/>
    <w:rsid w:val="006C65C7"/>
    <w:rsid w:val="006C6D09"/>
    <w:rsid w:val="006C709F"/>
    <w:rsid w:val="006C716C"/>
    <w:rsid w:val="006C73D9"/>
    <w:rsid w:val="006C73DB"/>
    <w:rsid w:val="006C79E5"/>
    <w:rsid w:val="006C7C72"/>
    <w:rsid w:val="006C7CAB"/>
    <w:rsid w:val="006C7EBE"/>
    <w:rsid w:val="006C7F6F"/>
    <w:rsid w:val="006D026C"/>
    <w:rsid w:val="006D0276"/>
    <w:rsid w:val="006D0A1F"/>
    <w:rsid w:val="006D0C75"/>
    <w:rsid w:val="006D0C78"/>
    <w:rsid w:val="006D0C7B"/>
    <w:rsid w:val="006D0DEA"/>
    <w:rsid w:val="006D1095"/>
    <w:rsid w:val="006D1607"/>
    <w:rsid w:val="006D16AD"/>
    <w:rsid w:val="006D16BA"/>
    <w:rsid w:val="006D1905"/>
    <w:rsid w:val="006D1D86"/>
    <w:rsid w:val="006D1FE8"/>
    <w:rsid w:val="006D203A"/>
    <w:rsid w:val="006D214C"/>
    <w:rsid w:val="006D21DD"/>
    <w:rsid w:val="006D2A05"/>
    <w:rsid w:val="006D2C0E"/>
    <w:rsid w:val="006D2D46"/>
    <w:rsid w:val="006D2F8E"/>
    <w:rsid w:val="006D2FC9"/>
    <w:rsid w:val="006D3076"/>
    <w:rsid w:val="006D382D"/>
    <w:rsid w:val="006D3E55"/>
    <w:rsid w:val="006D3E71"/>
    <w:rsid w:val="006D44C0"/>
    <w:rsid w:val="006D4F54"/>
    <w:rsid w:val="006D5887"/>
    <w:rsid w:val="006D5938"/>
    <w:rsid w:val="006D5AC9"/>
    <w:rsid w:val="006D5DE9"/>
    <w:rsid w:val="006D5E48"/>
    <w:rsid w:val="006D5EA0"/>
    <w:rsid w:val="006D6429"/>
    <w:rsid w:val="006D6456"/>
    <w:rsid w:val="006D6465"/>
    <w:rsid w:val="006D6767"/>
    <w:rsid w:val="006D6867"/>
    <w:rsid w:val="006D6871"/>
    <w:rsid w:val="006D68F8"/>
    <w:rsid w:val="006D6E72"/>
    <w:rsid w:val="006D6EC0"/>
    <w:rsid w:val="006D7381"/>
    <w:rsid w:val="006D755D"/>
    <w:rsid w:val="006D7E17"/>
    <w:rsid w:val="006E000E"/>
    <w:rsid w:val="006E0299"/>
    <w:rsid w:val="006E02FF"/>
    <w:rsid w:val="006E04B6"/>
    <w:rsid w:val="006E0969"/>
    <w:rsid w:val="006E09D8"/>
    <w:rsid w:val="006E0B80"/>
    <w:rsid w:val="006E0D42"/>
    <w:rsid w:val="006E0E61"/>
    <w:rsid w:val="006E0F12"/>
    <w:rsid w:val="006E12BA"/>
    <w:rsid w:val="006E1540"/>
    <w:rsid w:val="006E1796"/>
    <w:rsid w:val="006E17EC"/>
    <w:rsid w:val="006E1A3F"/>
    <w:rsid w:val="006E1D3D"/>
    <w:rsid w:val="006E217B"/>
    <w:rsid w:val="006E2554"/>
    <w:rsid w:val="006E2695"/>
    <w:rsid w:val="006E2707"/>
    <w:rsid w:val="006E276B"/>
    <w:rsid w:val="006E2C0C"/>
    <w:rsid w:val="006E2D3A"/>
    <w:rsid w:val="006E2F8B"/>
    <w:rsid w:val="006E3543"/>
    <w:rsid w:val="006E37F6"/>
    <w:rsid w:val="006E38FC"/>
    <w:rsid w:val="006E3A5E"/>
    <w:rsid w:val="006E4205"/>
    <w:rsid w:val="006E482F"/>
    <w:rsid w:val="006E49A0"/>
    <w:rsid w:val="006E4A58"/>
    <w:rsid w:val="006E4CE3"/>
    <w:rsid w:val="006E4DE6"/>
    <w:rsid w:val="006E5307"/>
    <w:rsid w:val="006E5734"/>
    <w:rsid w:val="006E5820"/>
    <w:rsid w:val="006E597D"/>
    <w:rsid w:val="006E5ACC"/>
    <w:rsid w:val="006E5DB7"/>
    <w:rsid w:val="006E65BB"/>
    <w:rsid w:val="006E6720"/>
    <w:rsid w:val="006E6864"/>
    <w:rsid w:val="006E692A"/>
    <w:rsid w:val="006E6E02"/>
    <w:rsid w:val="006E704E"/>
    <w:rsid w:val="006E70EC"/>
    <w:rsid w:val="006E7112"/>
    <w:rsid w:val="006E7438"/>
    <w:rsid w:val="006E7C93"/>
    <w:rsid w:val="006F001B"/>
    <w:rsid w:val="006F080F"/>
    <w:rsid w:val="006F0AC9"/>
    <w:rsid w:val="006F0E6C"/>
    <w:rsid w:val="006F1019"/>
    <w:rsid w:val="006F1311"/>
    <w:rsid w:val="006F1611"/>
    <w:rsid w:val="006F1ADD"/>
    <w:rsid w:val="006F21EE"/>
    <w:rsid w:val="006F235E"/>
    <w:rsid w:val="006F258A"/>
    <w:rsid w:val="006F289B"/>
    <w:rsid w:val="006F2F83"/>
    <w:rsid w:val="006F322D"/>
    <w:rsid w:val="006F36C8"/>
    <w:rsid w:val="006F3830"/>
    <w:rsid w:val="006F39DA"/>
    <w:rsid w:val="006F3B3E"/>
    <w:rsid w:val="006F3F7E"/>
    <w:rsid w:val="006F4383"/>
    <w:rsid w:val="006F45F3"/>
    <w:rsid w:val="006F49DA"/>
    <w:rsid w:val="006F4AE0"/>
    <w:rsid w:val="006F5209"/>
    <w:rsid w:val="006F5274"/>
    <w:rsid w:val="006F573A"/>
    <w:rsid w:val="006F5B38"/>
    <w:rsid w:val="006F5D62"/>
    <w:rsid w:val="006F6010"/>
    <w:rsid w:val="006F6028"/>
    <w:rsid w:val="006F6090"/>
    <w:rsid w:val="006F60F2"/>
    <w:rsid w:val="006F645F"/>
    <w:rsid w:val="006F669B"/>
    <w:rsid w:val="006F6AE3"/>
    <w:rsid w:val="006F6C38"/>
    <w:rsid w:val="006F6C79"/>
    <w:rsid w:val="006F6FD9"/>
    <w:rsid w:val="006F6FFF"/>
    <w:rsid w:val="006F714B"/>
    <w:rsid w:val="006F728B"/>
    <w:rsid w:val="007000F6"/>
    <w:rsid w:val="007002A6"/>
    <w:rsid w:val="007007D7"/>
    <w:rsid w:val="0070088D"/>
    <w:rsid w:val="00700989"/>
    <w:rsid w:val="00700D81"/>
    <w:rsid w:val="00700EAA"/>
    <w:rsid w:val="00700F2F"/>
    <w:rsid w:val="0070154C"/>
    <w:rsid w:val="00701891"/>
    <w:rsid w:val="00701B28"/>
    <w:rsid w:val="00701B6E"/>
    <w:rsid w:val="00701BF5"/>
    <w:rsid w:val="00702160"/>
    <w:rsid w:val="007021EA"/>
    <w:rsid w:val="007022AC"/>
    <w:rsid w:val="00702D94"/>
    <w:rsid w:val="00702E8C"/>
    <w:rsid w:val="00703157"/>
    <w:rsid w:val="0070352A"/>
    <w:rsid w:val="00703549"/>
    <w:rsid w:val="007037F9"/>
    <w:rsid w:val="00704308"/>
    <w:rsid w:val="00704ADB"/>
    <w:rsid w:val="00704ADF"/>
    <w:rsid w:val="00704BAB"/>
    <w:rsid w:val="00704C4A"/>
    <w:rsid w:val="0070544B"/>
    <w:rsid w:val="00705668"/>
    <w:rsid w:val="00705679"/>
    <w:rsid w:val="00705690"/>
    <w:rsid w:val="007058A2"/>
    <w:rsid w:val="00705A6F"/>
    <w:rsid w:val="00705C20"/>
    <w:rsid w:val="007061EF"/>
    <w:rsid w:val="00706571"/>
    <w:rsid w:val="00706640"/>
    <w:rsid w:val="007067EC"/>
    <w:rsid w:val="0070686F"/>
    <w:rsid w:val="00706A3C"/>
    <w:rsid w:val="00706AC2"/>
    <w:rsid w:val="00706F30"/>
    <w:rsid w:val="00707164"/>
    <w:rsid w:val="007071FB"/>
    <w:rsid w:val="007100A6"/>
    <w:rsid w:val="00710116"/>
    <w:rsid w:val="007101AB"/>
    <w:rsid w:val="007105F6"/>
    <w:rsid w:val="007108F7"/>
    <w:rsid w:val="00710A0F"/>
    <w:rsid w:val="00710BAA"/>
    <w:rsid w:val="00710C1D"/>
    <w:rsid w:val="0071147C"/>
    <w:rsid w:val="007116D5"/>
    <w:rsid w:val="007117A1"/>
    <w:rsid w:val="007118AF"/>
    <w:rsid w:val="0071195D"/>
    <w:rsid w:val="00711990"/>
    <w:rsid w:val="00711C0E"/>
    <w:rsid w:val="00711F2E"/>
    <w:rsid w:val="00712194"/>
    <w:rsid w:val="007121E7"/>
    <w:rsid w:val="007124F5"/>
    <w:rsid w:val="007125E2"/>
    <w:rsid w:val="0071267C"/>
    <w:rsid w:val="0071270B"/>
    <w:rsid w:val="00712B73"/>
    <w:rsid w:val="00712B7C"/>
    <w:rsid w:val="00712D7B"/>
    <w:rsid w:val="0071306D"/>
    <w:rsid w:val="00713456"/>
    <w:rsid w:val="00713A69"/>
    <w:rsid w:val="00713B62"/>
    <w:rsid w:val="00713F8B"/>
    <w:rsid w:val="0071454A"/>
    <w:rsid w:val="0071455B"/>
    <w:rsid w:val="00714814"/>
    <w:rsid w:val="00714C04"/>
    <w:rsid w:val="00715055"/>
    <w:rsid w:val="0071508A"/>
    <w:rsid w:val="007150AA"/>
    <w:rsid w:val="007152DF"/>
    <w:rsid w:val="0071531A"/>
    <w:rsid w:val="0071545E"/>
    <w:rsid w:val="00715B55"/>
    <w:rsid w:val="00715B95"/>
    <w:rsid w:val="00715F8D"/>
    <w:rsid w:val="00715FF8"/>
    <w:rsid w:val="0071639C"/>
    <w:rsid w:val="0071647D"/>
    <w:rsid w:val="00716FB2"/>
    <w:rsid w:val="0071701E"/>
    <w:rsid w:val="007171C5"/>
    <w:rsid w:val="0071749F"/>
    <w:rsid w:val="007174CB"/>
    <w:rsid w:val="0071751D"/>
    <w:rsid w:val="00717753"/>
    <w:rsid w:val="00717911"/>
    <w:rsid w:val="0072002C"/>
    <w:rsid w:val="00720327"/>
    <w:rsid w:val="007204F0"/>
    <w:rsid w:val="00720693"/>
    <w:rsid w:val="00720B0B"/>
    <w:rsid w:val="00720C2B"/>
    <w:rsid w:val="00720DAD"/>
    <w:rsid w:val="00721081"/>
    <w:rsid w:val="007211BB"/>
    <w:rsid w:val="007211EF"/>
    <w:rsid w:val="007218B3"/>
    <w:rsid w:val="007219A5"/>
    <w:rsid w:val="007219A6"/>
    <w:rsid w:val="00721A38"/>
    <w:rsid w:val="00721D03"/>
    <w:rsid w:val="00721E1B"/>
    <w:rsid w:val="0072201D"/>
    <w:rsid w:val="007221D9"/>
    <w:rsid w:val="00722481"/>
    <w:rsid w:val="00722898"/>
    <w:rsid w:val="00722AA2"/>
    <w:rsid w:val="00722D14"/>
    <w:rsid w:val="00722D6A"/>
    <w:rsid w:val="00722EFF"/>
    <w:rsid w:val="00722F56"/>
    <w:rsid w:val="007236E9"/>
    <w:rsid w:val="00723844"/>
    <w:rsid w:val="00723852"/>
    <w:rsid w:val="00723853"/>
    <w:rsid w:val="00723BBD"/>
    <w:rsid w:val="00723E91"/>
    <w:rsid w:val="007240C1"/>
    <w:rsid w:val="0072418F"/>
    <w:rsid w:val="00724315"/>
    <w:rsid w:val="007244B8"/>
    <w:rsid w:val="00724582"/>
    <w:rsid w:val="00724A42"/>
    <w:rsid w:val="00724BB8"/>
    <w:rsid w:val="00724E69"/>
    <w:rsid w:val="007256B7"/>
    <w:rsid w:val="00725834"/>
    <w:rsid w:val="007258C1"/>
    <w:rsid w:val="00725AFD"/>
    <w:rsid w:val="00725BBF"/>
    <w:rsid w:val="00726110"/>
    <w:rsid w:val="00726179"/>
    <w:rsid w:val="0072629A"/>
    <w:rsid w:val="007263BC"/>
    <w:rsid w:val="00726593"/>
    <w:rsid w:val="007266A1"/>
    <w:rsid w:val="00726AFC"/>
    <w:rsid w:val="00726D79"/>
    <w:rsid w:val="007270DE"/>
    <w:rsid w:val="00727233"/>
    <w:rsid w:val="00727385"/>
    <w:rsid w:val="0072775F"/>
    <w:rsid w:val="007279CB"/>
    <w:rsid w:val="00727CCD"/>
    <w:rsid w:val="0073018F"/>
    <w:rsid w:val="0073041A"/>
    <w:rsid w:val="00730581"/>
    <w:rsid w:val="00730DF0"/>
    <w:rsid w:val="00730E58"/>
    <w:rsid w:val="007316C0"/>
    <w:rsid w:val="0073181F"/>
    <w:rsid w:val="00732148"/>
    <w:rsid w:val="00732B2C"/>
    <w:rsid w:val="00732E76"/>
    <w:rsid w:val="00732F17"/>
    <w:rsid w:val="00732FDB"/>
    <w:rsid w:val="007331C0"/>
    <w:rsid w:val="007333E8"/>
    <w:rsid w:val="00733819"/>
    <w:rsid w:val="0073396B"/>
    <w:rsid w:val="007340AF"/>
    <w:rsid w:val="0073410E"/>
    <w:rsid w:val="00734703"/>
    <w:rsid w:val="00734774"/>
    <w:rsid w:val="00734BE3"/>
    <w:rsid w:val="00734DFA"/>
    <w:rsid w:val="00734EEB"/>
    <w:rsid w:val="00734F49"/>
    <w:rsid w:val="0073545F"/>
    <w:rsid w:val="00735750"/>
    <w:rsid w:val="00735861"/>
    <w:rsid w:val="00735AEF"/>
    <w:rsid w:val="00735CDD"/>
    <w:rsid w:val="00735D64"/>
    <w:rsid w:val="00735EC5"/>
    <w:rsid w:val="00735FB3"/>
    <w:rsid w:val="00735FC8"/>
    <w:rsid w:val="0073611A"/>
    <w:rsid w:val="0073673E"/>
    <w:rsid w:val="007368E5"/>
    <w:rsid w:val="00736A09"/>
    <w:rsid w:val="00736E42"/>
    <w:rsid w:val="00736ECA"/>
    <w:rsid w:val="0073706F"/>
    <w:rsid w:val="00737399"/>
    <w:rsid w:val="0073776A"/>
    <w:rsid w:val="0073777B"/>
    <w:rsid w:val="00737883"/>
    <w:rsid w:val="0073792F"/>
    <w:rsid w:val="00737D13"/>
    <w:rsid w:val="00737E6F"/>
    <w:rsid w:val="007408E0"/>
    <w:rsid w:val="00740D84"/>
    <w:rsid w:val="00740E07"/>
    <w:rsid w:val="00740F0F"/>
    <w:rsid w:val="00741040"/>
    <w:rsid w:val="007413A5"/>
    <w:rsid w:val="007416D8"/>
    <w:rsid w:val="00741A98"/>
    <w:rsid w:val="00741C11"/>
    <w:rsid w:val="00741C57"/>
    <w:rsid w:val="007423E3"/>
    <w:rsid w:val="007423E8"/>
    <w:rsid w:val="00742502"/>
    <w:rsid w:val="0074262F"/>
    <w:rsid w:val="007427EB"/>
    <w:rsid w:val="00742AA9"/>
    <w:rsid w:val="00742CD8"/>
    <w:rsid w:val="007436B2"/>
    <w:rsid w:val="00743815"/>
    <w:rsid w:val="00743A1E"/>
    <w:rsid w:val="0074416B"/>
    <w:rsid w:val="0074416D"/>
    <w:rsid w:val="0074478C"/>
    <w:rsid w:val="00744C47"/>
    <w:rsid w:val="00744D69"/>
    <w:rsid w:val="0074546E"/>
    <w:rsid w:val="007456B6"/>
    <w:rsid w:val="0074571B"/>
    <w:rsid w:val="00745ACF"/>
    <w:rsid w:val="00745B9C"/>
    <w:rsid w:val="00745C50"/>
    <w:rsid w:val="00745CC3"/>
    <w:rsid w:val="007461C7"/>
    <w:rsid w:val="00746A6B"/>
    <w:rsid w:val="00746C85"/>
    <w:rsid w:val="00746FA2"/>
    <w:rsid w:val="00747765"/>
    <w:rsid w:val="007479F5"/>
    <w:rsid w:val="00747A42"/>
    <w:rsid w:val="007501BB"/>
    <w:rsid w:val="00750462"/>
    <w:rsid w:val="00750F2A"/>
    <w:rsid w:val="007514EA"/>
    <w:rsid w:val="00751609"/>
    <w:rsid w:val="007518B7"/>
    <w:rsid w:val="007518EB"/>
    <w:rsid w:val="00752516"/>
    <w:rsid w:val="007525BC"/>
    <w:rsid w:val="0075266C"/>
    <w:rsid w:val="00752702"/>
    <w:rsid w:val="00752A68"/>
    <w:rsid w:val="00753076"/>
    <w:rsid w:val="00753183"/>
    <w:rsid w:val="0075322C"/>
    <w:rsid w:val="0075341A"/>
    <w:rsid w:val="00753BB9"/>
    <w:rsid w:val="00753C72"/>
    <w:rsid w:val="00754119"/>
    <w:rsid w:val="0075433A"/>
    <w:rsid w:val="00754663"/>
    <w:rsid w:val="00754A64"/>
    <w:rsid w:val="00754C38"/>
    <w:rsid w:val="00754D00"/>
    <w:rsid w:val="0075507A"/>
    <w:rsid w:val="007551B4"/>
    <w:rsid w:val="00755551"/>
    <w:rsid w:val="00755668"/>
    <w:rsid w:val="00755A8B"/>
    <w:rsid w:val="00755BC8"/>
    <w:rsid w:val="00755C2D"/>
    <w:rsid w:val="00755E0F"/>
    <w:rsid w:val="00756062"/>
    <w:rsid w:val="00756153"/>
    <w:rsid w:val="007561CC"/>
    <w:rsid w:val="007568E6"/>
    <w:rsid w:val="00756DEA"/>
    <w:rsid w:val="00757854"/>
    <w:rsid w:val="00757B6A"/>
    <w:rsid w:val="00757DA1"/>
    <w:rsid w:val="007602C9"/>
    <w:rsid w:val="00760409"/>
    <w:rsid w:val="007604A4"/>
    <w:rsid w:val="0076052B"/>
    <w:rsid w:val="00760768"/>
    <w:rsid w:val="0076076D"/>
    <w:rsid w:val="0076092F"/>
    <w:rsid w:val="0076156C"/>
    <w:rsid w:val="00761984"/>
    <w:rsid w:val="00761B6B"/>
    <w:rsid w:val="00761CD7"/>
    <w:rsid w:val="007620ED"/>
    <w:rsid w:val="007625F1"/>
    <w:rsid w:val="0076284C"/>
    <w:rsid w:val="00762AC8"/>
    <w:rsid w:val="00762E14"/>
    <w:rsid w:val="00763232"/>
    <w:rsid w:val="00763353"/>
    <w:rsid w:val="007637EC"/>
    <w:rsid w:val="00763C88"/>
    <w:rsid w:val="00763F45"/>
    <w:rsid w:val="00763FEF"/>
    <w:rsid w:val="0076425A"/>
    <w:rsid w:val="00764460"/>
    <w:rsid w:val="0076446F"/>
    <w:rsid w:val="0076499A"/>
    <w:rsid w:val="00764EB0"/>
    <w:rsid w:val="00764EF2"/>
    <w:rsid w:val="00764F8A"/>
    <w:rsid w:val="00765176"/>
    <w:rsid w:val="007653E5"/>
    <w:rsid w:val="007659F9"/>
    <w:rsid w:val="00765B63"/>
    <w:rsid w:val="00765BD2"/>
    <w:rsid w:val="00765D49"/>
    <w:rsid w:val="00765DD1"/>
    <w:rsid w:val="00765E6F"/>
    <w:rsid w:val="00765F3B"/>
    <w:rsid w:val="00766129"/>
    <w:rsid w:val="00766178"/>
    <w:rsid w:val="007663BD"/>
    <w:rsid w:val="00766863"/>
    <w:rsid w:val="00766B80"/>
    <w:rsid w:val="00766EA6"/>
    <w:rsid w:val="00766F0F"/>
    <w:rsid w:val="007676BF"/>
    <w:rsid w:val="00767911"/>
    <w:rsid w:val="007701AF"/>
    <w:rsid w:val="00770489"/>
    <w:rsid w:val="00770A77"/>
    <w:rsid w:val="00770B61"/>
    <w:rsid w:val="00770C52"/>
    <w:rsid w:val="00770F74"/>
    <w:rsid w:val="00771089"/>
    <w:rsid w:val="00771A6C"/>
    <w:rsid w:val="00771B34"/>
    <w:rsid w:val="00771BD5"/>
    <w:rsid w:val="00771E6D"/>
    <w:rsid w:val="007721BC"/>
    <w:rsid w:val="007724CF"/>
    <w:rsid w:val="00772ACD"/>
    <w:rsid w:val="00772DB4"/>
    <w:rsid w:val="00772DBB"/>
    <w:rsid w:val="007735B9"/>
    <w:rsid w:val="0077396A"/>
    <w:rsid w:val="007739B0"/>
    <w:rsid w:val="00773E36"/>
    <w:rsid w:val="007740B8"/>
    <w:rsid w:val="00774770"/>
    <w:rsid w:val="0077481D"/>
    <w:rsid w:val="00774B73"/>
    <w:rsid w:val="007751AA"/>
    <w:rsid w:val="0077595E"/>
    <w:rsid w:val="00775989"/>
    <w:rsid w:val="00775ACA"/>
    <w:rsid w:val="00775B8F"/>
    <w:rsid w:val="00776076"/>
    <w:rsid w:val="00776576"/>
    <w:rsid w:val="00776DDA"/>
    <w:rsid w:val="00777143"/>
    <w:rsid w:val="007778E2"/>
    <w:rsid w:val="00777E17"/>
    <w:rsid w:val="00780CEC"/>
    <w:rsid w:val="0078129A"/>
    <w:rsid w:val="00781391"/>
    <w:rsid w:val="00781B85"/>
    <w:rsid w:val="00781DCF"/>
    <w:rsid w:val="0078214E"/>
    <w:rsid w:val="0078219E"/>
    <w:rsid w:val="007822A5"/>
    <w:rsid w:val="007826BD"/>
    <w:rsid w:val="00782866"/>
    <w:rsid w:val="00783343"/>
    <w:rsid w:val="00783DAC"/>
    <w:rsid w:val="00783F3A"/>
    <w:rsid w:val="00783F3F"/>
    <w:rsid w:val="00784267"/>
    <w:rsid w:val="007844E7"/>
    <w:rsid w:val="007847C0"/>
    <w:rsid w:val="007848C8"/>
    <w:rsid w:val="007849C9"/>
    <w:rsid w:val="00784A66"/>
    <w:rsid w:val="00784AEC"/>
    <w:rsid w:val="00784B00"/>
    <w:rsid w:val="00785633"/>
    <w:rsid w:val="0078567A"/>
    <w:rsid w:val="00785775"/>
    <w:rsid w:val="00785941"/>
    <w:rsid w:val="0078598A"/>
    <w:rsid w:val="00785A12"/>
    <w:rsid w:val="00785D4A"/>
    <w:rsid w:val="00785FDA"/>
    <w:rsid w:val="00785FE0"/>
    <w:rsid w:val="007860CB"/>
    <w:rsid w:val="00786430"/>
    <w:rsid w:val="00786511"/>
    <w:rsid w:val="007869CA"/>
    <w:rsid w:val="00786A1B"/>
    <w:rsid w:val="00786B7E"/>
    <w:rsid w:val="00786CF1"/>
    <w:rsid w:val="00786F0A"/>
    <w:rsid w:val="007870D9"/>
    <w:rsid w:val="00787198"/>
    <w:rsid w:val="0078743A"/>
    <w:rsid w:val="007875D0"/>
    <w:rsid w:val="00787BBD"/>
    <w:rsid w:val="00787EF5"/>
    <w:rsid w:val="007901D6"/>
    <w:rsid w:val="0079062C"/>
    <w:rsid w:val="00790730"/>
    <w:rsid w:val="00790E06"/>
    <w:rsid w:val="00790FF2"/>
    <w:rsid w:val="007913D0"/>
    <w:rsid w:val="007916D2"/>
    <w:rsid w:val="007918BB"/>
    <w:rsid w:val="007918E1"/>
    <w:rsid w:val="00791B76"/>
    <w:rsid w:val="00791DAD"/>
    <w:rsid w:val="00791F2C"/>
    <w:rsid w:val="00792135"/>
    <w:rsid w:val="007924A6"/>
    <w:rsid w:val="00792614"/>
    <w:rsid w:val="00792838"/>
    <w:rsid w:val="00792C1D"/>
    <w:rsid w:val="00792DB0"/>
    <w:rsid w:val="00792ECE"/>
    <w:rsid w:val="00792F22"/>
    <w:rsid w:val="00793130"/>
    <w:rsid w:val="007931FE"/>
    <w:rsid w:val="007933AE"/>
    <w:rsid w:val="0079371E"/>
    <w:rsid w:val="00793A3B"/>
    <w:rsid w:val="00793A8A"/>
    <w:rsid w:val="007940C8"/>
    <w:rsid w:val="00794330"/>
    <w:rsid w:val="0079442A"/>
    <w:rsid w:val="0079470A"/>
    <w:rsid w:val="0079495F"/>
    <w:rsid w:val="007949F0"/>
    <w:rsid w:val="00794A84"/>
    <w:rsid w:val="00794ADA"/>
    <w:rsid w:val="00794E3B"/>
    <w:rsid w:val="00795965"/>
    <w:rsid w:val="00795A77"/>
    <w:rsid w:val="00796CDC"/>
    <w:rsid w:val="00797244"/>
    <w:rsid w:val="00797444"/>
    <w:rsid w:val="007977FE"/>
    <w:rsid w:val="007979E9"/>
    <w:rsid w:val="00797DBA"/>
    <w:rsid w:val="00797E24"/>
    <w:rsid w:val="00797EA8"/>
    <w:rsid w:val="007A02C0"/>
    <w:rsid w:val="007A0470"/>
    <w:rsid w:val="007A0741"/>
    <w:rsid w:val="007A1225"/>
    <w:rsid w:val="007A14F8"/>
    <w:rsid w:val="007A1537"/>
    <w:rsid w:val="007A18D4"/>
    <w:rsid w:val="007A1DB9"/>
    <w:rsid w:val="007A1EDB"/>
    <w:rsid w:val="007A2312"/>
    <w:rsid w:val="007A2416"/>
    <w:rsid w:val="007A253E"/>
    <w:rsid w:val="007A25F0"/>
    <w:rsid w:val="007A26D2"/>
    <w:rsid w:val="007A2FE7"/>
    <w:rsid w:val="007A2FF0"/>
    <w:rsid w:val="007A3321"/>
    <w:rsid w:val="007A3462"/>
    <w:rsid w:val="007A3483"/>
    <w:rsid w:val="007A34A5"/>
    <w:rsid w:val="007A3512"/>
    <w:rsid w:val="007A3584"/>
    <w:rsid w:val="007A383F"/>
    <w:rsid w:val="007A4125"/>
    <w:rsid w:val="007A4717"/>
    <w:rsid w:val="007A4AEC"/>
    <w:rsid w:val="007A4B21"/>
    <w:rsid w:val="007A4D5A"/>
    <w:rsid w:val="007A542B"/>
    <w:rsid w:val="007A5574"/>
    <w:rsid w:val="007A58C1"/>
    <w:rsid w:val="007A5A48"/>
    <w:rsid w:val="007A5CB9"/>
    <w:rsid w:val="007A5FB5"/>
    <w:rsid w:val="007A5FBE"/>
    <w:rsid w:val="007A6087"/>
    <w:rsid w:val="007A63E9"/>
    <w:rsid w:val="007A67BB"/>
    <w:rsid w:val="007A68E2"/>
    <w:rsid w:val="007A68E9"/>
    <w:rsid w:val="007A7232"/>
    <w:rsid w:val="007A74D9"/>
    <w:rsid w:val="007A76C7"/>
    <w:rsid w:val="007A7748"/>
    <w:rsid w:val="007A7A63"/>
    <w:rsid w:val="007A7B96"/>
    <w:rsid w:val="007A7CD0"/>
    <w:rsid w:val="007A7DCA"/>
    <w:rsid w:val="007A7ECE"/>
    <w:rsid w:val="007A7FE2"/>
    <w:rsid w:val="007B038F"/>
    <w:rsid w:val="007B0456"/>
    <w:rsid w:val="007B0702"/>
    <w:rsid w:val="007B0A1E"/>
    <w:rsid w:val="007B0A6F"/>
    <w:rsid w:val="007B0B35"/>
    <w:rsid w:val="007B0FCD"/>
    <w:rsid w:val="007B1165"/>
    <w:rsid w:val="007B128C"/>
    <w:rsid w:val="007B1304"/>
    <w:rsid w:val="007B1364"/>
    <w:rsid w:val="007B1A3B"/>
    <w:rsid w:val="007B1B12"/>
    <w:rsid w:val="007B1B7E"/>
    <w:rsid w:val="007B1CC2"/>
    <w:rsid w:val="007B2075"/>
    <w:rsid w:val="007B2233"/>
    <w:rsid w:val="007B25A1"/>
    <w:rsid w:val="007B2E1C"/>
    <w:rsid w:val="007B2EB5"/>
    <w:rsid w:val="007B2ED3"/>
    <w:rsid w:val="007B3BBE"/>
    <w:rsid w:val="007B3C9E"/>
    <w:rsid w:val="007B43EC"/>
    <w:rsid w:val="007B494B"/>
    <w:rsid w:val="007B4A9D"/>
    <w:rsid w:val="007B4DFC"/>
    <w:rsid w:val="007B4E17"/>
    <w:rsid w:val="007B56D1"/>
    <w:rsid w:val="007B58CB"/>
    <w:rsid w:val="007B5BC0"/>
    <w:rsid w:val="007B5E6F"/>
    <w:rsid w:val="007B64BC"/>
    <w:rsid w:val="007B6678"/>
    <w:rsid w:val="007B6C55"/>
    <w:rsid w:val="007B6EAB"/>
    <w:rsid w:val="007B6FAC"/>
    <w:rsid w:val="007B7569"/>
    <w:rsid w:val="007B77D9"/>
    <w:rsid w:val="007C015D"/>
    <w:rsid w:val="007C0748"/>
    <w:rsid w:val="007C09BB"/>
    <w:rsid w:val="007C0C68"/>
    <w:rsid w:val="007C1084"/>
    <w:rsid w:val="007C1604"/>
    <w:rsid w:val="007C1A2F"/>
    <w:rsid w:val="007C249B"/>
    <w:rsid w:val="007C24D0"/>
    <w:rsid w:val="007C264E"/>
    <w:rsid w:val="007C27F3"/>
    <w:rsid w:val="007C28ED"/>
    <w:rsid w:val="007C2D24"/>
    <w:rsid w:val="007C2E12"/>
    <w:rsid w:val="007C30EC"/>
    <w:rsid w:val="007C31DA"/>
    <w:rsid w:val="007C359B"/>
    <w:rsid w:val="007C390A"/>
    <w:rsid w:val="007C39B1"/>
    <w:rsid w:val="007C39D2"/>
    <w:rsid w:val="007C3D9A"/>
    <w:rsid w:val="007C3EAC"/>
    <w:rsid w:val="007C407C"/>
    <w:rsid w:val="007C4193"/>
    <w:rsid w:val="007C4443"/>
    <w:rsid w:val="007C4518"/>
    <w:rsid w:val="007C46F0"/>
    <w:rsid w:val="007C477E"/>
    <w:rsid w:val="007C47C4"/>
    <w:rsid w:val="007C4E83"/>
    <w:rsid w:val="007C50C1"/>
    <w:rsid w:val="007C5679"/>
    <w:rsid w:val="007C56DE"/>
    <w:rsid w:val="007C5807"/>
    <w:rsid w:val="007C5EAA"/>
    <w:rsid w:val="007C5F30"/>
    <w:rsid w:val="007C66B1"/>
    <w:rsid w:val="007C68DC"/>
    <w:rsid w:val="007C6A58"/>
    <w:rsid w:val="007C71F5"/>
    <w:rsid w:val="007C74D1"/>
    <w:rsid w:val="007C76D1"/>
    <w:rsid w:val="007C778A"/>
    <w:rsid w:val="007C7C0E"/>
    <w:rsid w:val="007C7D33"/>
    <w:rsid w:val="007C7F6F"/>
    <w:rsid w:val="007D04A7"/>
    <w:rsid w:val="007D0508"/>
    <w:rsid w:val="007D0986"/>
    <w:rsid w:val="007D09D8"/>
    <w:rsid w:val="007D0CBF"/>
    <w:rsid w:val="007D0D0E"/>
    <w:rsid w:val="007D104E"/>
    <w:rsid w:val="007D13C6"/>
    <w:rsid w:val="007D1C5F"/>
    <w:rsid w:val="007D1D17"/>
    <w:rsid w:val="007D1EB9"/>
    <w:rsid w:val="007D2080"/>
    <w:rsid w:val="007D20C8"/>
    <w:rsid w:val="007D245C"/>
    <w:rsid w:val="007D2630"/>
    <w:rsid w:val="007D2B07"/>
    <w:rsid w:val="007D2C05"/>
    <w:rsid w:val="007D2C8C"/>
    <w:rsid w:val="007D2F0A"/>
    <w:rsid w:val="007D302A"/>
    <w:rsid w:val="007D3557"/>
    <w:rsid w:val="007D3610"/>
    <w:rsid w:val="007D3A31"/>
    <w:rsid w:val="007D3BE2"/>
    <w:rsid w:val="007D4191"/>
    <w:rsid w:val="007D4281"/>
    <w:rsid w:val="007D4588"/>
    <w:rsid w:val="007D492D"/>
    <w:rsid w:val="007D4DC9"/>
    <w:rsid w:val="007D4E4B"/>
    <w:rsid w:val="007D4FDA"/>
    <w:rsid w:val="007D5109"/>
    <w:rsid w:val="007D55B9"/>
    <w:rsid w:val="007D57B2"/>
    <w:rsid w:val="007D5E8C"/>
    <w:rsid w:val="007D5EDF"/>
    <w:rsid w:val="007D603C"/>
    <w:rsid w:val="007D630E"/>
    <w:rsid w:val="007D66E7"/>
    <w:rsid w:val="007D6952"/>
    <w:rsid w:val="007D698C"/>
    <w:rsid w:val="007D6EA4"/>
    <w:rsid w:val="007D6EE7"/>
    <w:rsid w:val="007D7010"/>
    <w:rsid w:val="007D7065"/>
    <w:rsid w:val="007D7733"/>
    <w:rsid w:val="007E00A9"/>
    <w:rsid w:val="007E0528"/>
    <w:rsid w:val="007E0D60"/>
    <w:rsid w:val="007E1022"/>
    <w:rsid w:val="007E1115"/>
    <w:rsid w:val="007E133C"/>
    <w:rsid w:val="007E1D91"/>
    <w:rsid w:val="007E1F9F"/>
    <w:rsid w:val="007E208A"/>
    <w:rsid w:val="007E2168"/>
    <w:rsid w:val="007E23D6"/>
    <w:rsid w:val="007E3423"/>
    <w:rsid w:val="007E370A"/>
    <w:rsid w:val="007E3901"/>
    <w:rsid w:val="007E393D"/>
    <w:rsid w:val="007E3AAD"/>
    <w:rsid w:val="007E3AC5"/>
    <w:rsid w:val="007E3ADA"/>
    <w:rsid w:val="007E40A8"/>
    <w:rsid w:val="007E41B9"/>
    <w:rsid w:val="007E4428"/>
    <w:rsid w:val="007E45E3"/>
    <w:rsid w:val="007E5367"/>
    <w:rsid w:val="007E5433"/>
    <w:rsid w:val="007E5674"/>
    <w:rsid w:val="007E577A"/>
    <w:rsid w:val="007E57CA"/>
    <w:rsid w:val="007E57F3"/>
    <w:rsid w:val="007E657B"/>
    <w:rsid w:val="007E68C7"/>
    <w:rsid w:val="007E6D0A"/>
    <w:rsid w:val="007E714B"/>
    <w:rsid w:val="007E74C8"/>
    <w:rsid w:val="007E7740"/>
    <w:rsid w:val="007F0170"/>
    <w:rsid w:val="007F0206"/>
    <w:rsid w:val="007F0B1E"/>
    <w:rsid w:val="007F0BCF"/>
    <w:rsid w:val="007F0EAE"/>
    <w:rsid w:val="007F0EFE"/>
    <w:rsid w:val="007F0FF0"/>
    <w:rsid w:val="007F1086"/>
    <w:rsid w:val="007F10AE"/>
    <w:rsid w:val="007F12D5"/>
    <w:rsid w:val="007F13F9"/>
    <w:rsid w:val="007F1822"/>
    <w:rsid w:val="007F1CA7"/>
    <w:rsid w:val="007F2129"/>
    <w:rsid w:val="007F2661"/>
    <w:rsid w:val="007F27DA"/>
    <w:rsid w:val="007F2841"/>
    <w:rsid w:val="007F2C7F"/>
    <w:rsid w:val="007F2F23"/>
    <w:rsid w:val="007F3296"/>
    <w:rsid w:val="007F32C1"/>
    <w:rsid w:val="007F32CD"/>
    <w:rsid w:val="007F35A4"/>
    <w:rsid w:val="007F3826"/>
    <w:rsid w:val="007F3840"/>
    <w:rsid w:val="007F3E23"/>
    <w:rsid w:val="007F4562"/>
    <w:rsid w:val="007F4727"/>
    <w:rsid w:val="007F4FF5"/>
    <w:rsid w:val="007F4FF9"/>
    <w:rsid w:val="007F518A"/>
    <w:rsid w:val="007F555E"/>
    <w:rsid w:val="007F57F4"/>
    <w:rsid w:val="007F5FC6"/>
    <w:rsid w:val="007F650E"/>
    <w:rsid w:val="007F65C9"/>
    <w:rsid w:val="007F66D7"/>
    <w:rsid w:val="007F676C"/>
    <w:rsid w:val="007F6945"/>
    <w:rsid w:val="007F69FF"/>
    <w:rsid w:val="007F6D6D"/>
    <w:rsid w:val="007F6FE9"/>
    <w:rsid w:val="007F700B"/>
    <w:rsid w:val="007F710E"/>
    <w:rsid w:val="007F728E"/>
    <w:rsid w:val="007F75B2"/>
    <w:rsid w:val="007F7636"/>
    <w:rsid w:val="007F7AE2"/>
    <w:rsid w:val="007F7D3D"/>
    <w:rsid w:val="007F7EDE"/>
    <w:rsid w:val="00800327"/>
    <w:rsid w:val="00800B40"/>
    <w:rsid w:val="00800D51"/>
    <w:rsid w:val="00800EA4"/>
    <w:rsid w:val="00800EE0"/>
    <w:rsid w:val="00801040"/>
    <w:rsid w:val="008012EC"/>
    <w:rsid w:val="0080145A"/>
    <w:rsid w:val="00801740"/>
    <w:rsid w:val="00801899"/>
    <w:rsid w:val="008018DF"/>
    <w:rsid w:val="00801B40"/>
    <w:rsid w:val="00801D59"/>
    <w:rsid w:val="008022B8"/>
    <w:rsid w:val="0080232C"/>
    <w:rsid w:val="00802517"/>
    <w:rsid w:val="00802B9F"/>
    <w:rsid w:val="00803BCA"/>
    <w:rsid w:val="0080407A"/>
    <w:rsid w:val="008043E6"/>
    <w:rsid w:val="008044B3"/>
    <w:rsid w:val="00804CC8"/>
    <w:rsid w:val="00804E8F"/>
    <w:rsid w:val="008057DA"/>
    <w:rsid w:val="0080581B"/>
    <w:rsid w:val="0080582F"/>
    <w:rsid w:val="00805919"/>
    <w:rsid w:val="00805BD5"/>
    <w:rsid w:val="00805DCC"/>
    <w:rsid w:val="00805E48"/>
    <w:rsid w:val="00806862"/>
    <w:rsid w:val="00806F70"/>
    <w:rsid w:val="00807091"/>
    <w:rsid w:val="00807570"/>
    <w:rsid w:val="008075CA"/>
    <w:rsid w:val="00807A4F"/>
    <w:rsid w:val="00807C5E"/>
    <w:rsid w:val="0081088D"/>
    <w:rsid w:val="008108E9"/>
    <w:rsid w:val="00810985"/>
    <w:rsid w:val="00810AB0"/>
    <w:rsid w:val="00810B08"/>
    <w:rsid w:val="00810BBD"/>
    <w:rsid w:val="00810C52"/>
    <w:rsid w:val="008116A9"/>
    <w:rsid w:val="008118CE"/>
    <w:rsid w:val="00811FF4"/>
    <w:rsid w:val="008123E0"/>
    <w:rsid w:val="008126AD"/>
    <w:rsid w:val="0081279B"/>
    <w:rsid w:val="008127FD"/>
    <w:rsid w:val="00812A24"/>
    <w:rsid w:val="00812FBC"/>
    <w:rsid w:val="00813392"/>
    <w:rsid w:val="0081344F"/>
    <w:rsid w:val="0081345B"/>
    <w:rsid w:val="008135BB"/>
    <w:rsid w:val="00813892"/>
    <w:rsid w:val="00813A50"/>
    <w:rsid w:val="0081424A"/>
    <w:rsid w:val="008144E8"/>
    <w:rsid w:val="008147D8"/>
    <w:rsid w:val="00814896"/>
    <w:rsid w:val="00814CF2"/>
    <w:rsid w:val="00815351"/>
    <w:rsid w:val="008155EA"/>
    <w:rsid w:val="00815864"/>
    <w:rsid w:val="00815DD1"/>
    <w:rsid w:val="00815DDC"/>
    <w:rsid w:val="00815EE7"/>
    <w:rsid w:val="0081618E"/>
    <w:rsid w:val="008161C6"/>
    <w:rsid w:val="008161CD"/>
    <w:rsid w:val="00816609"/>
    <w:rsid w:val="0081745E"/>
    <w:rsid w:val="008175FC"/>
    <w:rsid w:val="008178C4"/>
    <w:rsid w:val="008202F2"/>
    <w:rsid w:val="00820634"/>
    <w:rsid w:val="00820823"/>
    <w:rsid w:val="008211DC"/>
    <w:rsid w:val="008212E2"/>
    <w:rsid w:val="0082132F"/>
    <w:rsid w:val="00821B07"/>
    <w:rsid w:val="00821C60"/>
    <w:rsid w:val="00821D01"/>
    <w:rsid w:val="0082240F"/>
    <w:rsid w:val="008228F7"/>
    <w:rsid w:val="00822D36"/>
    <w:rsid w:val="008236FA"/>
    <w:rsid w:val="008237BC"/>
    <w:rsid w:val="0082411A"/>
    <w:rsid w:val="00824918"/>
    <w:rsid w:val="00824DB1"/>
    <w:rsid w:val="00824DCF"/>
    <w:rsid w:val="00824F69"/>
    <w:rsid w:val="0082535D"/>
    <w:rsid w:val="00825503"/>
    <w:rsid w:val="008257CE"/>
    <w:rsid w:val="008257D2"/>
    <w:rsid w:val="00825CEB"/>
    <w:rsid w:val="00826152"/>
    <w:rsid w:val="00826806"/>
    <w:rsid w:val="008271A0"/>
    <w:rsid w:val="008279CB"/>
    <w:rsid w:val="00827A63"/>
    <w:rsid w:val="00827C42"/>
    <w:rsid w:val="00827FE1"/>
    <w:rsid w:val="00830106"/>
    <w:rsid w:val="00830172"/>
    <w:rsid w:val="00830186"/>
    <w:rsid w:val="00830B55"/>
    <w:rsid w:val="00830B93"/>
    <w:rsid w:val="00830C55"/>
    <w:rsid w:val="00830DFA"/>
    <w:rsid w:val="00830EB0"/>
    <w:rsid w:val="00830EE4"/>
    <w:rsid w:val="008310B8"/>
    <w:rsid w:val="0083118A"/>
    <w:rsid w:val="008313D3"/>
    <w:rsid w:val="00831B0C"/>
    <w:rsid w:val="00831EDD"/>
    <w:rsid w:val="00832363"/>
    <w:rsid w:val="008323A7"/>
    <w:rsid w:val="008324E8"/>
    <w:rsid w:val="00832768"/>
    <w:rsid w:val="00832A0B"/>
    <w:rsid w:val="00832D07"/>
    <w:rsid w:val="00833274"/>
    <w:rsid w:val="008336DE"/>
    <w:rsid w:val="008336FF"/>
    <w:rsid w:val="00833DBA"/>
    <w:rsid w:val="008340FF"/>
    <w:rsid w:val="008342E9"/>
    <w:rsid w:val="00834588"/>
    <w:rsid w:val="008347C7"/>
    <w:rsid w:val="0083482A"/>
    <w:rsid w:val="0083499F"/>
    <w:rsid w:val="00834A30"/>
    <w:rsid w:val="00834BF1"/>
    <w:rsid w:val="00834D6A"/>
    <w:rsid w:val="0083512B"/>
    <w:rsid w:val="008356D6"/>
    <w:rsid w:val="008357A3"/>
    <w:rsid w:val="0083582B"/>
    <w:rsid w:val="00835898"/>
    <w:rsid w:val="0083603C"/>
    <w:rsid w:val="008360A2"/>
    <w:rsid w:val="00836649"/>
    <w:rsid w:val="00836B34"/>
    <w:rsid w:val="00836D05"/>
    <w:rsid w:val="00836ED0"/>
    <w:rsid w:val="00836FA6"/>
    <w:rsid w:val="0083721B"/>
    <w:rsid w:val="0083740F"/>
    <w:rsid w:val="008378C1"/>
    <w:rsid w:val="008378F2"/>
    <w:rsid w:val="00837927"/>
    <w:rsid w:val="00837E7D"/>
    <w:rsid w:val="00840063"/>
    <w:rsid w:val="0084037F"/>
    <w:rsid w:val="008403DC"/>
    <w:rsid w:val="0084080D"/>
    <w:rsid w:val="008408BB"/>
    <w:rsid w:val="008408DD"/>
    <w:rsid w:val="00840915"/>
    <w:rsid w:val="00840ADB"/>
    <w:rsid w:val="00840EDF"/>
    <w:rsid w:val="0084117D"/>
    <w:rsid w:val="008414A8"/>
    <w:rsid w:val="0084166F"/>
    <w:rsid w:val="00841E8B"/>
    <w:rsid w:val="00841ECB"/>
    <w:rsid w:val="00842270"/>
    <w:rsid w:val="00842615"/>
    <w:rsid w:val="008426B4"/>
    <w:rsid w:val="00842B16"/>
    <w:rsid w:val="00842EEF"/>
    <w:rsid w:val="0084315F"/>
    <w:rsid w:val="0084343D"/>
    <w:rsid w:val="00843794"/>
    <w:rsid w:val="00843C98"/>
    <w:rsid w:val="00843EE5"/>
    <w:rsid w:val="0084404C"/>
    <w:rsid w:val="0084450C"/>
    <w:rsid w:val="00844741"/>
    <w:rsid w:val="00844A55"/>
    <w:rsid w:val="00844F39"/>
    <w:rsid w:val="00845553"/>
    <w:rsid w:val="00845569"/>
    <w:rsid w:val="008459D6"/>
    <w:rsid w:val="00845AC0"/>
    <w:rsid w:val="00845F0A"/>
    <w:rsid w:val="0084647C"/>
    <w:rsid w:val="00846536"/>
    <w:rsid w:val="00846712"/>
    <w:rsid w:val="0084674C"/>
    <w:rsid w:val="00846A6A"/>
    <w:rsid w:val="00846C68"/>
    <w:rsid w:val="00847374"/>
    <w:rsid w:val="008475BB"/>
    <w:rsid w:val="00850157"/>
    <w:rsid w:val="0085097A"/>
    <w:rsid w:val="00850BDE"/>
    <w:rsid w:val="00850C2C"/>
    <w:rsid w:val="00850F7C"/>
    <w:rsid w:val="0085131D"/>
    <w:rsid w:val="0085153A"/>
    <w:rsid w:val="00851792"/>
    <w:rsid w:val="00851808"/>
    <w:rsid w:val="008519CD"/>
    <w:rsid w:val="00851B76"/>
    <w:rsid w:val="00851E78"/>
    <w:rsid w:val="00851EC5"/>
    <w:rsid w:val="0085223E"/>
    <w:rsid w:val="00852526"/>
    <w:rsid w:val="008526CB"/>
    <w:rsid w:val="00852AC6"/>
    <w:rsid w:val="00852BCE"/>
    <w:rsid w:val="00852E61"/>
    <w:rsid w:val="008533BB"/>
    <w:rsid w:val="008534C5"/>
    <w:rsid w:val="008536C0"/>
    <w:rsid w:val="008536EF"/>
    <w:rsid w:val="00853800"/>
    <w:rsid w:val="00853A6B"/>
    <w:rsid w:val="00853B6A"/>
    <w:rsid w:val="008543B4"/>
    <w:rsid w:val="008544C3"/>
    <w:rsid w:val="008546B7"/>
    <w:rsid w:val="008547B4"/>
    <w:rsid w:val="008547CF"/>
    <w:rsid w:val="00854A8F"/>
    <w:rsid w:val="008551C4"/>
    <w:rsid w:val="00855383"/>
    <w:rsid w:val="00855646"/>
    <w:rsid w:val="008558DD"/>
    <w:rsid w:val="00855AED"/>
    <w:rsid w:val="00855EA6"/>
    <w:rsid w:val="00855F68"/>
    <w:rsid w:val="008560F5"/>
    <w:rsid w:val="008566F2"/>
    <w:rsid w:val="00856768"/>
    <w:rsid w:val="00856A8E"/>
    <w:rsid w:val="00856ADC"/>
    <w:rsid w:val="00856BE8"/>
    <w:rsid w:val="00856C33"/>
    <w:rsid w:val="00856C6D"/>
    <w:rsid w:val="00856CCC"/>
    <w:rsid w:val="00857123"/>
    <w:rsid w:val="00857871"/>
    <w:rsid w:val="00857E5C"/>
    <w:rsid w:val="00857F30"/>
    <w:rsid w:val="00857FA0"/>
    <w:rsid w:val="00860318"/>
    <w:rsid w:val="00860466"/>
    <w:rsid w:val="00860503"/>
    <w:rsid w:val="00860975"/>
    <w:rsid w:val="00860E8D"/>
    <w:rsid w:val="008610CF"/>
    <w:rsid w:val="00861116"/>
    <w:rsid w:val="008615E6"/>
    <w:rsid w:val="00862052"/>
    <w:rsid w:val="00862097"/>
    <w:rsid w:val="00862728"/>
    <w:rsid w:val="0086273D"/>
    <w:rsid w:val="00862815"/>
    <w:rsid w:val="0086291D"/>
    <w:rsid w:val="00863183"/>
    <w:rsid w:val="0086364E"/>
    <w:rsid w:val="00863808"/>
    <w:rsid w:val="00863B0C"/>
    <w:rsid w:val="00863BA3"/>
    <w:rsid w:val="00863DDB"/>
    <w:rsid w:val="00863DEA"/>
    <w:rsid w:val="00863FB6"/>
    <w:rsid w:val="008642EC"/>
    <w:rsid w:val="0086469C"/>
    <w:rsid w:val="00864778"/>
    <w:rsid w:val="00864BD0"/>
    <w:rsid w:val="00864F90"/>
    <w:rsid w:val="00865098"/>
    <w:rsid w:val="008651AB"/>
    <w:rsid w:val="008656D0"/>
    <w:rsid w:val="00865956"/>
    <w:rsid w:val="00865CBB"/>
    <w:rsid w:val="008661EE"/>
    <w:rsid w:val="00866396"/>
    <w:rsid w:val="008668B8"/>
    <w:rsid w:val="00866B78"/>
    <w:rsid w:val="00866BD5"/>
    <w:rsid w:val="00867BBF"/>
    <w:rsid w:val="00867E0E"/>
    <w:rsid w:val="0087025A"/>
    <w:rsid w:val="0087057C"/>
    <w:rsid w:val="00870596"/>
    <w:rsid w:val="00870599"/>
    <w:rsid w:val="008706D9"/>
    <w:rsid w:val="00870A74"/>
    <w:rsid w:val="00870AA6"/>
    <w:rsid w:val="00870AF2"/>
    <w:rsid w:val="00870FBB"/>
    <w:rsid w:val="008711B2"/>
    <w:rsid w:val="008715A9"/>
    <w:rsid w:val="008716A3"/>
    <w:rsid w:val="008717CA"/>
    <w:rsid w:val="008720B8"/>
    <w:rsid w:val="00872142"/>
    <w:rsid w:val="00872177"/>
    <w:rsid w:val="0087219C"/>
    <w:rsid w:val="00872435"/>
    <w:rsid w:val="00872447"/>
    <w:rsid w:val="0087244E"/>
    <w:rsid w:val="008726F3"/>
    <w:rsid w:val="00872ECB"/>
    <w:rsid w:val="00872F80"/>
    <w:rsid w:val="00873265"/>
    <w:rsid w:val="0087330A"/>
    <w:rsid w:val="00873481"/>
    <w:rsid w:val="0087365D"/>
    <w:rsid w:val="00873DA3"/>
    <w:rsid w:val="00873DAD"/>
    <w:rsid w:val="008747E5"/>
    <w:rsid w:val="00875284"/>
    <w:rsid w:val="008753BD"/>
    <w:rsid w:val="00875586"/>
    <w:rsid w:val="00875593"/>
    <w:rsid w:val="008756A3"/>
    <w:rsid w:val="008756EE"/>
    <w:rsid w:val="00875AE1"/>
    <w:rsid w:val="00875DD1"/>
    <w:rsid w:val="00875E5F"/>
    <w:rsid w:val="0087612C"/>
    <w:rsid w:val="00876CBF"/>
    <w:rsid w:val="00876D3E"/>
    <w:rsid w:val="00876E37"/>
    <w:rsid w:val="008771B6"/>
    <w:rsid w:val="00877209"/>
    <w:rsid w:val="0087733A"/>
    <w:rsid w:val="008774D3"/>
    <w:rsid w:val="00877533"/>
    <w:rsid w:val="00880082"/>
    <w:rsid w:val="0088070E"/>
    <w:rsid w:val="008807B2"/>
    <w:rsid w:val="00880974"/>
    <w:rsid w:val="00880B54"/>
    <w:rsid w:val="00880DDD"/>
    <w:rsid w:val="008811C9"/>
    <w:rsid w:val="00881328"/>
    <w:rsid w:val="008813BD"/>
    <w:rsid w:val="00881457"/>
    <w:rsid w:val="0088148E"/>
    <w:rsid w:val="008814AB"/>
    <w:rsid w:val="008818EF"/>
    <w:rsid w:val="008819AB"/>
    <w:rsid w:val="00881B1D"/>
    <w:rsid w:val="00881C01"/>
    <w:rsid w:val="00881C24"/>
    <w:rsid w:val="00881F77"/>
    <w:rsid w:val="008820DF"/>
    <w:rsid w:val="0088223A"/>
    <w:rsid w:val="00882533"/>
    <w:rsid w:val="00882892"/>
    <w:rsid w:val="00882900"/>
    <w:rsid w:val="008829A4"/>
    <w:rsid w:val="00882A2A"/>
    <w:rsid w:val="00882A96"/>
    <w:rsid w:val="00882C4A"/>
    <w:rsid w:val="008832D2"/>
    <w:rsid w:val="008832E4"/>
    <w:rsid w:val="00883A53"/>
    <w:rsid w:val="0088406E"/>
    <w:rsid w:val="008841E7"/>
    <w:rsid w:val="00884269"/>
    <w:rsid w:val="008845E4"/>
    <w:rsid w:val="0088499A"/>
    <w:rsid w:val="00884AA7"/>
    <w:rsid w:val="00884B3A"/>
    <w:rsid w:val="00884F45"/>
    <w:rsid w:val="00885138"/>
    <w:rsid w:val="00885848"/>
    <w:rsid w:val="00885A80"/>
    <w:rsid w:val="00885C27"/>
    <w:rsid w:val="00885EC9"/>
    <w:rsid w:val="00886164"/>
    <w:rsid w:val="00886A92"/>
    <w:rsid w:val="00886B3D"/>
    <w:rsid w:val="00886BBE"/>
    <w:rsid w:val="008876C6"/>
    <w:rsid w:val="008877BA"/>
    <w:rsid w:val="00887851"/>
    <w:rsid w:val="00887EB0"/>
    <w:rsid w:val="00890019"/>
    <w:rsid w:val="0089016F"/>
    <w:rsid w:val="008903C0"/>
    <w:rsid w:val="008903EA"/>
    <w:rsid w:val="00890627"/>
    <w:rsid w:val="00890A81"/>
    <w:rsid w:val="00890E37"/>
    <w:rsid w:val="00890EBA"/>
    <w:rsid w:val="00891044"/>
    <w:rsid w:val="00891245"/>
    <w:rsid w:val="008918E6"/>
    <w:rsid w:val="00891A13"/>
    <w:rsid w:val="00891B7D"/>
    <w:rsid w:val="00891F0E"/>
    <w:rsid w:val="00891F36"/>
    <w:rsid w:val="00892063"/>
    <w:rsid w:val="0089213D"/>
    <w:rsid w:val="00892462"/>
    <w:rsid w:val="008926FC"/>
    <w:rsid w:val="00892978"/>
    <w:rsid w:val="0089310C"/>
    <w:rsid w:val="00893284"/>
    <w:rsid w:val="00893860"/>
    <w:rsid w:val="00894594"/>
    <w:rsid w:val="00894C16"/>
    <w:rsid w:val="008954E1"/>
    <w:rsid w:val="0089558F"/>
    <w:rsid w:val="0089564F"/>
    <w:rsid w:val="00895914"/>
    <w:rsid w:val="0089624E"/>
    <w:rsid w:val="00896268"/>
    <w:rsid w:val="00896434"/>
    <w:rsid w:val="008967F2"/>
    <w:rsid w:val="00896A24"/>
    <w:rsid w:val="00896A65"/>
    <w:rsid w:val="00896AD8"/>
    <w:rsid w:val="00896BA4"/>
    <w:rsid w:val="00896D7E"/>
    <w:rsid w:val="00896E67"/>
    <w:rsid w:val="00896EA2"/>
    <w:rsid w:val="00897537"/>
    <w:rsid w:val="008979C0"/>
    <w:rsid w:val="00897A1E"/>
    <w:rsid w:val="00897C03"/>
    <w:rsid w:val="00897E7E"/>
    <w:rsid w:val="00897FA6"/>
    <w:rsid w:val="008A01A9"/>
    <w:rsid w:val="008A02B7"/>
    <w:rsid w:val="008A0456"/>
    <w:rsid w:val="008A0A34"/>
    <w:rsid w:val="008A0C05"/>
    <w:rsid w:val="008A0C57"/>
    <w:rsid w:val="008A0D95"/>
    <w:rsid w:val="008A1899"/>
    <w:rsid w:val="008A1A01"/>
    <w:rsid w:val="008A1D36"/>
    <w:rsid w:val="008A222F"/>
    <w:rsid w:val="008A28B5"/>
    <w:rsid w:val="008A28D3"/>
    <w:rsid w:val="008A2D8C"/>
    <w:rsid w:val="008A2EAE"/>
    <w:rsid w:val="008A2FF9"/>
    <w:rsid w:val="008A3318"/>
    <w:rsid w:val="008A34A9"/>
    <w:rsid w:val="008A3C56"/>
    <w:rsid w:val="008A3E70"/>
    <w:rsid w:val="008A3F65"/>
    <w:rsid w:val="008A4104"/>
    <w:rsid w:val="008A4132"/>
    <w:rsid w:val="008A4412"/>
    <w:rsid w:val="008A4549"/>
    <w:rsid w:val="008A495E"/>
    <w:rsid w:val="008A4A8D"/>
    <w:rsid w:val="008A4DC4"/>
    <w:rsid w:val="008A4F55"/>
    <w:rsid w:val="008A5795"/>
    <w:rsid w:val="008A5E90"/>
    <w:rsid w:val="008A62D6"/>
    <w:rsid w:val="008A6447"/>
    <w:rsid w:val="008A64A2"/>
    <w:rsid w:val="008A6618"/>
    <w:rsid w:val="008A6677"/>
    <w:rsid w:val="008A6A4F"/>
    <w:rsid w:val="008A6AEB"/>
    <w:rsid w:val="008A6B31"/>
    <w:rsid w:val="008A6D9D"/>
    <w:rsid w:val="008A6EF3"/>
    <w:rsid w:val="008A7059"/>
    <w:rsid w:val="008A72FE"/>
    <w:rsid w:val="008A7623"/>
    <w:rsid w:val="008A7EFE"/>
    <w:rsid w:val="008B02A0"/>
    <w:rsid w:val="008B07D6"/>
    <w:rsid w:val="008B0C80"/>
    <w:rsid w:val="008B0CDC"/>
    <w:rsid w:val="008B1031"/>
    <w:rsid w:val="008B1447"/>
    <w:rsid w:val="008B1FB3"/>
    <w:rsid w:val="008B2178"/>
    <w:rsid w:val="008B22E4"/>
    <w:rsid w:val="008B232E"/>
    <w:rsid w:val="008B2387"/>
    <w:rsid w:val="008B2683"/>
    <w:rsid w:val="008B2997"/>
    <w:rsid w:val="008B3143"/>
    <w:rsid w:val="008B3186"/>
    <w:rsid w:val="008B3678"/>
    <w:rsid w:val="008B388E"/>
    <w:rsid w:val="008B3D32"/>
    <w:rsid w:val="008B4B95"/>
    <w:rsid w:val="008B4C74"/>
    <w:rsid w:val="008B5700"/>
    <w:rsid w:val="008B5AEC"/>
    <w:rsid w:val="008B5E89"/>
    <w:rsid w:val="008B6187"/>
    <w:rsid w:val="008B649F"/>
    <w:rsid w:val="008B67A0"/>
    <w:rsid w:val="008B6A83"/>
    <w:rsid w:val="008B6B90"/>
    <w:rsid w:val="008B6C52"/>
    <w:rsid w:val="008B6DC4"/>
    <w:rsid w:val="008B6DED"/>
    <w:rsid w:val="008B6EC0"/>
    <w:rsid w:val="008B7419"/>
    <w:rsid w:val="008B7498"/>
    <w:rsid w:val="008B77AC"/>
    <w:rsid w:val="008B7C17"/>
    <w:rsid w:val="008B7C7C"/>
    <w:rsid w:val="008B7F5C"/>
    <w:rsid w:val="008C001A"/>
    <w:rsid w:val="008C002B"/>
    <w:rsid w:val="008C032E"/>
    <w:rsid w:val="008C03A2"/>
    <w:rsid w:val="008C047A"/>
    <w:rsid w:val="008C0A6D"/>
    <w:rsid w:val="008C0CDE"/>
    <w:rsid w:val="008C1167"/>
    <w:rsid w:val="008C1327"/>
    <w:rsid w:val="008C144B"/>
    <w:rsid w:val="008C1A04"/>
    <w:rsid w:val="008C24BB"/>
    <w:rsid w:val="008C2609"/>
    <w:rsid w:val="008C2835"/>
    <w:rsid w:val="008C2B19"/>
    <w:rsid w:val="008C2CA9"/>
    <w:rsid w:val="008C2E9D"/>
    <w:rsid w:val="008C2F56"/>
    <w:rsid w:val="008C3106"/>
    <w:rsid w:val="008C31B5"/>
    <w:rsid w:val="008C32B9"/>
    <w:rsid w:val="008C345F"/>
    <w:rsid w:val="008C3616"/>
    <w:rsid w:val="008C3746"/>
    <w:rsid w:val="008C37CB"/>
    <w:rsid w:val="008C3ADF"/>
    <w:rsid w:val="008C3D3F"/>
    <w:rsid w:val="008C4413"/>
    <w:rsid w:val="008C44DD"/>
    <w:rsid w:val="008C4996"/>
    <w:rsid w:val="008C4A8F"/>
    <w:rsid w:val="008C5024"/>
    <w:rsid w:val="008C545E"/>
    <w:rsid w:val="008C5830"/>
    <w:rsid w:val="008C5F38"/>
    <w:rsid w:val="008C6022"/>
    <w:rsid w:val="008C6184"/>
    <w:rsid w:val="008C6E3F"/>
    <w:rsid w:val="008C7099"/>
    <w:rsid w:val="008C7C16"/>
    <w:rsid w:val="008D09BC"/>
    <w:rsid w:val="008D0B58"/>
    <w:rsid w:val="008D151A"/>
    <w:rsid w:val="008D1894"/>
    <w:rsid w:val="008D22AE"/>
    <w:rsid w:val="008D23DD"/>
    <w:rsid w:val="008D24B0"/>
    <w:rsid w:val="008D2AB6"/>
    <w:rsid w:val="008D2AFB"/>
    <w:rsid w:val="008D2B30"/>
    <w:rsid w:val="008D2DED"/>
    <w:rsid w:val="008D2F32"/>
    <w:rsid w:val="008D322F"/>
    <w:rsid w:val="008D346C"/>
    <w:rsid w:val="008D387C"/>
    <w:rsid w:val="008D3994"/>
    <w:rsid w:val="008D3BBF"/>
    <w:rsid w:val="008D404D"/>
    <w:rsid w:val="008D4195"/>
    <w:rsid w:val="008D431E"/>
    <w:rsid w:val="008D457C"/>
    <w:rsid w:val="008D464B"/>
    <w:rsid w:val="008D4776"/>
    <w:rsid w:val="008D4BAD"/>
    <w:rsid w:val="008D4C54"/>
    <w:rsid w:val="008D4EE0"/>
    <w:rsid w:val="008D5329"/>
    <w:rsid w:val="008D54C0"/>
    <w:rsid w:val="008D553A"/>
    <w:rsid w:val="008D56E3"/>
    <w:rsid w:val="008D5D27"/>
    <w:rsid w:val="008D5F6F"/>
    <w:rsid w:val="008D5F84"/>
    <w:rsid w:val="008D5F90"/>
    <w:rsid w:val="008D6058"/>
    <w:rsid w:val="008D6075"/>
    <w:rsid w:val="008D61D2"/>
    <w:rsid w:val="008D63CE"/>
    <w:rsid w:val="008D63E2"/>
    <w:rsid w:val="008D6418"/>
    <w:rsid w:val="008D6776"/>
    <w:rsid w:val="008D6A02"/>
    <w:rsid w:val="008D6ACF"/>
    <w:rsid w:val="008D7FAD"/>
    <w:rsid w:val="008E0259"/>
    <w:rsid w:val="008E03F7"/>
    <w:rsid w:val="008E043E"/>
    <w:rsid w:val="008E0977"/>
    <w:rsid w:val="008E0AE9"/>
    <w:rsid w:val="008E18AB"/>
    <w:rsid w:val="008E1B62"/>
    <w:rsid w:val="008E1DC8"/>
    <w:rsid w:val="008E2284"/>
    <w:rsid w:val="008E241E"/>
    <w:rsid w:val="008E2BA0"/>
    <w:rsid w:val="008E3419"/>
    <w:rsid w:val="008E39D6"/>
    <w:rsid w:val="008E3AD0"/>
    <w:rsid w:val="008E4874"/>
    <w:rsid w:val="008E4B09"/>
    <w:rsid w:val="008E4D5F"/>
    <w:rsid w:val="008E51EC"/>
    <w:rsid w:val="008E528A"/>
    <w:rsid w:val="008E5350"/>
    <w:rsid w:val="008E537B"/>
    <w:rsid w:val="008E54A3"/>
    <w:rsid w:val="008E5939"/>
    <w:rsid w:val="008E597D"/>
    <w:rsid w:val="008E59A1"/>
    <w:rsid w:val="008E5A3F"/>
    <w:rsid w:val="008E5AC3"/>
    <w:rsid w:val="008E65D6"/>
    <w:rsid w:val="008E6A0E"/>
    <w:rsid w:val="008E6C39"/>
    <w:rsid w:val="008E77F0"/>
    <w:rsid w:val="008E783E"/>
    <w:rsid w:val="008E7BB8"/>
    <w:rsid w:val="008E7F86"/>
    <w:rsid w:val="008F01A5"/>
    <w:rsid w:val="008F02E8"/>
    <w:rsid w:val="008F031B"/>
    <w:rsid w:val="008F0443"/>
    <w:rsid w:val="008F052F"/>
    <w:rsid w:val="008F0674"/>
    <w:rsid w:val="008F0A26"/>
    <w:rsid w:val="008F113B"/>
    <w:rsid w:val="008F1200"/>
    <w:rsid w:val="008F12F2"/>
    <w:rsid w:val="008F1588"/>
    <w:rsid w:val="008F16FC"/>
    <w:rsid w:val="008F1743"/>
    <w:rsid w:val="008F19CC"/>
    <w:rsid w:val="008F1CE8"/>
    <w:rsid w:val="008F20E9"/>
    <w:rsid w:val="008F2100"/>
    <w:rsid w:val="008F2275"/>
    <w:rsid w:val="008F27AD"/>
    <w:rsid w:val="008F2AD6"/>
    <w:rsid w:val="008F2C5F"/>
    <w:rsid w:val="008F30B7"/>
    <w:rsid w:val="008F3228"/>
    <w:rsid w:val="008F32CA"/>
    <w:rsid w:val="008F33CB"/>
    <w:rsid w:val="008F33F3"/>
    <w:rsid w:val="008F353C"/>
    <w:rsid w:val="008F3A08"/>
    <w:rsid w:val="008F3BF7"/>
    <w:rsid w:val="008F3CC9"/>
    <w:rsid w:val="008F3E37"/>
    <w:rsid w:val="008F3ED5"/>
    <w:rsid w:val="008F423E"/>
    <w:rsid w:val="008F437A"/>
    <w:rsid w:val="008F4617"/>
    <w:rsid w:val="008F46CB"/>
    <w:rsid w:val="008F4772"/>
    <w:rsid w:val="008F4E4D"/>
    <w:rsid w:val="008F50DF"/>
    <w:rsid w:val="008F5810"/>
    <w:rsid w:val="008F582E"/>
    <w:rsid w:val="008F58A3"/>
    <w:rsid w:val="008F58DD"/>
    <w:rsid w:val="008F5B53"/>
    <w:rsid w:val="008F5D0C"/>
    <w:rsid w:val="008F5E12"/>
    <w:rsid w:val="008F5FBD"/>
    <w:rsid w:val="008F6610"/>
    <w:rsid w:val="008F6686"/>
    <w:rsid w:val="008F677F"/>
    <w:rsid w:val="008F73FA"/>
    <w:rsid w:val="008F7A6E"/>
    <w:rsid w:val="0090002C"/>
    <w:rsid w:val="009002D3"/>
    <w:rsid w:val="009007DA"/>
    <w:rsid w:val="00900B65"/>
    <w:rsid w:val="00900E5D"/>
    <w:rsid w:val="00901128"/>
    <w:rsid w:val="00901414"/>
    <w:rsid w:val="0090145F"/>
    <w:rsid w:val="00901646"/>
    <w:rsid w:val="0090264C"/>
    <w:rsid w:val="009029BF"/>
    <w:rsid w:val="00902A32"/>
    <w:rsid w:val="00903567"/>
    <w:rsid w:val="0090361A"/>
    <w:rsid w:val="00903720"/>
    <w:rsid w:val="009039EE"/>
    <w:rsid w:val="00904290"/>
    <w:rsid w:val="00904414"/>
    <w:rsid w:val="00904856"/>
    <w:rsid w:val="00904A13"/>
    <w:rsid w:val="00904A7B"/>
    <w:rsid w:val="00904C79"/>
    <w:rsid w:val="00904CA5"/>
    <w:rsid w:val="009050C8"/>
    <w:rsid w:val="0090526F"/>
    <w:rsid w:val="0090535E"/>
    <w:rsid w:val="009057B5"/>
    <w:rsid w:val="00905B39"/>
    <w:rsid w:val="00905F8C"/>
    <w:rsid w:val="0090687A"/>
    <w:rsid w:val="00906F4B"/>
    <w:rsid w:val="00907065"/>
    <w:rsid w:val="00907248"/>
    <w:rsid w:val="009072CC"/>
    <w:rsid w:val="009072FE"/>
    <w:rsid w:val="00907D5C"/>
    <w:rsid w:val="00907E24"/>
    <w:rsid w:val="00907F39"/>
    <w:rsid w:val="009104FD"/>
    <w:rsid w:val="009106F5"/>
    <w:rsid w:val="00910704"/>
    <w:rsid w:val="00910B6F"/>
    <w:rsid w:val="00910D63"/>
    <w:rsid w:val="00910DD0"/>
    <w:rsid w:val="00911043"/>
    <w:rsid w:val="00911384"/>
    <w:rsid w:val="00911812"/>
    <w:rsid w:val="00911839"/>
    <w:rsid w:val="009122AE"/>
    <w:rsid w:val="0091273F"/>
    <w:rsid w:val="00912BEE"/>
    <w:rsid w:val="0091302D"/>
    <w:rsid w:val="00913136"/>
    <w:rsid w:val="00913139"/>
    <w:rsid w:val="00913C12"/>
    <w:rsid w:val="00913FBE"/>
    <w:rsid w:val="009146C5"/>
    <w:rsid w:val="00914A73"/>
    <w:rsid w:val="00914C80"/>
    <w:rsid w:val="00914C88"/>
    <w:rsid w:val="00915B5E"/>
    <w:rsid w:val="00916000"/>
    <w:rsid w:val="00916E93"/>
    <w:rsid w:val="00916F27"/>
    <w:rsid w:val="00917151"/>
    <w:rsid w:val="0091727C"/>
    <w:rsid w:val="009178A3"/>
    <w:rsid w:val="009179D8"/>
    <w:rsid w:val="00917BDB"/>
    <w:rsid w:val="00917EAC"/>
    <w:rsid w:val="00917F55"/>
    <w:rsid w:val="00920176"/>
    <w:rsid w:val="009202F9"/>
    <w:rsid w:val="009203E0"/>
    <w:rsid w:val="00920F65"/>
    <w:rsid w:val="0092138D"/>
    <w:rsid w:val="00921403"/>
    <w:rsid w:val="00921574"/>
    <w:rsid w:val="00921DAD"/>
    <w:rsid w:val="00921E1E"/>
    <w:rsid w:val="0092205A"/>
    <w:rsid w:val="0092229C"/>
    <w:rsid w:val="009223D1"/>
    <w:rsid w:val="009225E3"/>
    <w:rsid w:val="009226F3"/>
    <w:rsid w:val="009229EC"/>
    <w:rsid w:val="00922AF7"/>
    <w:rsid w:val="00922E07"/>
    <w:rsid w:val="00922F0B"/>
    <w:rsid w:val="00923653"/>
    <w:rsid w:val="009236D2"/>
    <w:rsid w:val="00923FE7"/>
    <w:rsid w:val="00924433"/>
    <w:rsid w:val="00924A07"/>
    <w:rsid w:val="00924AFF"/>
    <w:rsid w:val="00924C23"/>
    <w:rsid w:val="00925750"/>
    <w:rsid w:val="00925A58"/>
    <w:rsid w:val="00925B57"/>
    <w:rsid w:val="009266F4"/>
    <w:rsid w:val="009267EB"/>
    <w:rsid w:val="00926D85"/>
    <w:rsid w:val="0092708A"/>
    <w:rsid w:val="00927170"/>
    <w:rsid w:val="009273C5"/>
    <w:rsid w:val="009276F2"/>
    <w:rsid w:val="00927817"/>
    <w:rsid w:val="009279D7"/>
    <w:rsid w:val="00927A22"/>
    <w:rsid w:val="00927A96"/>
    <w:rsid w:val="00927BC1"/>
    <w:rsid w:val="00927D0A"/>
    <w:rsid w:val="0093039B"/>
    <w:rsid w:val="009306AB"/>
    <w:rsid w:val="00930717"/>
    <w:rsid w:val="009307EB"/>
    <w:rsid w:val="009308F0"/>
    <w:rsid w:val="00930A94"/>
    <w:rsid w:val="00930EC2"/>
    <w:rsid w:val="00931099"/>
    <w:rsid w:val="0093160F"/>
    <w:rsid w:val="00931FB5"/>
    <w:rsid w:val="00932180"/>
    <w:rsid w:val="0093235F"/>
    <w:rsid w:val="009326F5"/>
    <w:rsid w:val="00932A5C"/>
    <w:rsid w:val="00932E72"/>
    <w:rsid w:val="00932EF9"/>
    <w:rsid w:val="00932F31"/>
    <w:rsid w:val="0093300E"/>
    <w:rsid w:val="009337D8"/>
    <w:rsid w:val="009337F8"/>
    <w:rsid w:val="0093404E"/>
    <w:rsid w:val="009340C0"/>
    <w:rsid w:val="0093458A"/>
    <w:rsid w:val="00934665"/>
    <w:rsid w:val="0093492F"/>
    <w:rsid w:val="00934DC1"/>
    <w:rsid w:val="00934E7E"/>
    <w:rsid w:val="0093578C"/>
    <w:rsid w:val="009357E7"/>
    <w:rsid w:val="00935F07"/>
    <w:rsid w:val="00935F9F"/>
    <w:rsid w:val="009361DA"/>
    <w:rsid w:val="00936227"/>
    <w:rsid w:val="0093638C"/>
    <w:rsid w:val="009365CD"/>
    <w:rsid w:val="0093670E"/>
    <w:rsid w:val="009369D7"/>
    <w:rsid w:val="00936D91"/>
    <w:rsid w:val="00936E91"/>
    <w:rsid w:val="00936FB2"/>
    <w:rsid w:val="00936FCF"/>
    <w:rsid w:val="00937903"/>
    <w:rsid w:val="00940000"/>
    <w:rsid w:val="00940026"/>
    <w:rsid w:val="009402E6"/>
    <w:rsid w:val="00940618"/>
    <w:rsid w:val="0094066E"/>
    <w:rsid w:val="009406ED"/>
    <w:rsid w:val="009407AA"/>
    <w:rsid w:val="00940C8D"/>
    <w:rsid w:val="00941026"/>
    <w:rsid w:val="009410FF"/>
    <w:rsid w:val="0094111F"/>
    <w:rsid w:val="0094124F"/>
    <w:rsid w:val="00941AFC"/>
    <w:rsid w:val="00941C4D"/>
    <w:rsid w:val="00941CF6"/>
    <w:rsid w:val="00942035"/>
    <w:rsid w:val="0094208F"/>
    <w:rsid w:val="00942109"/>
    <w:rsid w:val="009423FF"/>
    <w:rsid w:val="009429EA"/>
    <w:rsid w:val="00943497"/>
    <w:rsid w:val="00943519"/>
    <w:rsid w:val="00943773"/>
    <w:rsid w:val="0094379E"/>
    <w:rsid w:val="0094380D"/>
    <w:rsid w:val="00943AAE"/>
    <w:rsid w:val="00943BC2"/>
    <w:rsid w:val="00943CA3"/>
    <w:rsid w:val="00944017"/>
    <w:rsid w:val="00944089"/>
    <w:rsid w:val="00944313"/>
    <w:rsid w:val="00944416"/>
    <w:rsid w:val="00944DF1"/>
    <w:rsid w:val="00944E50"/>
    <w:rsid w:val="00944F28"/>
    <w:rsid w:val="00945264"/>
    <w:rsid w:val="0094532A"/>
    <w:rsid w:val="009453BD"/>
    <w:rsid w:val="00945595"/>
    <w:rsid w:val="009456C6"/>
    <w:rsid w:val="00945706"/>
    <w:rsid w:val="00946036"/>
    <w:rsid w:val="00946255"/>
    <w:rsid w:val="00946501"/>
    <w:rsid w:val="00946840"/>
    <w:rsid w:val="00946AFB"/>
    <w:rsid w:val="00946C5F"/>
    <w:rsid w:val="00946EEC"/>
    <w:rsid w:val="0094741E"/>
    <w:rsid w:val="00947726"/>
    <w:rsid w:val="0094793C"/>
    <w:rsid w:val="009505E0"/>
    <w:rsid w:val="0095092D"/>
    <w:rsid w:val="00950C0E"/>
    <w:rsid w:val="009511C7"/>
    <w:rsid w:val="00951208"/>
    <w:rsid w:val="009513EA"/>
    <w:rsid w:val="0095146F"/>
    <w:rsid w:val="009519B0"/>
    <w:rsid w:val="00952328"/>
    <w:rsid w:val="009524C0"/>
    <w:rsid w:val="0095266A"/>
    <w:rsid w:val="00952A94"/>
    <w:rsid w:val="00952B89"/>
    <w:rsid w:val="00953059"/>
    <w:rsid w:val="0095319C"/>
    <w:rsid w:val="00953612"/>
    <w:rsid w:val="009536A9"/>
    <w:rsid w:val="00953752"/>
    <w:rsid w:val="0095394E"/>
    <w:rsid w:val="009540CA"/>
    <w:rsid w:val="009545B9"/>
    <w:rsid w:val="009548EF"/>
    <w:rsid w:val="009551C6"/>
    <w:rsid w:val="00955296"/>
    <w:rsid w:val="00955410"/>
    <w:rsid w:val="00955B4B"/>
    <w:rsid w:val="00955BFE"/>
    <w:rsid w:val="00955E76"/>
    <w:rsid w:val="00955F9D"/>
    <w:rsid w:val="009560D9"/>
    <w:rsid w:val="00956331"/>
    <w:rsid w:val="009563A4"/>
    <w:rsid w:val="009569DD"/>
    <w:rsid w:val="00956A71"/>
    <w:rsid w:val="00956F38"/>
    <w:rsid w:val="0095712F"/>
    <w:rsid w:val="00957387"/>
    <w:rsid w:val="009573BA"/>
    <w:rsid w:val="009573CF"/>
    <w:rsid w:val="00957737"/>
    <w:rsid w:val="009578D5"/>
    <w:rsid w:val="00957AF8"/>
    <w:rsid w:val="00957B42"/>
    <w:rsid w:val="00957F2F"/>
    <w:rsid w:val="009601BD"/>
    <w:rsid w:val="009603D5"/>
    <w:rsid w:val="0096049E"/>
    <w:rsid w:val="009605E7"/>
    <w:rsid w:val="00961056"/>
    <w:rsid w:val="00961123"/>
    <w:rsid w:val="00961178"/>
    <w:rsid w:val="009611F5"/>
    <w:rsid w:val="00961444"/>
    <w:rsid w:val="00961760"/>
    <w:rsid w:val="009617D5"/>
    <w:rsid w:val="009619AC"/>
    <w:rsid w:val="00961B30"/>
    <w:rsid w:val="00961F72"/>
    <w:rsid w:val="009622D0"/>
    <w:rsid w:val="009624CE"/>
    <w:rsid w:val="009625A6"/>
    <w:rsid w:val="00962E8A"/>
    <w:rsid w:val="00963047"/>
    <w:rsid w:val="00963058"/>
    <w:rsid w:val="00963ABA"/>
    <w:rsid w:val="00963E5A"/>
    <w:rsid w:val="00963EAF"/>
    <w:rsid w:val="0096412B"/>
    <w:rsid w:val="009643DE"/>
    <w:rsid w:val="0096519A"/>
    <w:rsid w:val="00965B01"/>
    <w:rsid w:val="00965C94"/>
    <w:rsid w:val="00965D16"/>
    <w:rsid w:val="00965FE8"/>
    <w:rsid w:val="00966248"/>
    <w:rsid w:val="0096634A"/>
    <w:rsid w:val="009665B6"/>
    <w:rsid w:val="00966A13"/>
    <w:rsid w:val="00966A94"/>
    <w:rsid w:val="00966D9B"/>
    <w:rsid w:val="0096768A"/>
    <w:rsid w:val="009676FA"/>
    <w:rsid w:val="00967823"/>
    <w:rsid w:val="009708B4"/>
    <w:rsid w:val="00970962"/>
    <w:rsid w:val="00970C78"/>
    <w:rsid w:val="00970F3E"/>
    <w:rsid w:val="00971944"/>
    <w:rsid w:val="009719D8"/>
    <w:rsid w:val="00971AB4"/>
    <w:rsid w:val="00971D2B"/>
    <w:rsid w:val="00971F70"/>
    <w:rsid w:val="009720C9"/>
    <w:rsid w:val="00972131"/>
    <w:rsid w:val="00972205"/>
    <w:rsid w:val="00972467"/>
    <w:rsid w:val="00972B00"/>
    <w:rsid w:val="00972D65"/>
    <w:rsid w:val="00973049"/>
    <w:rsid w:val="00973551"/>
    <w:rsid w:val="00973691"/>
    <w:rsid w:val="00973EFA"/>
    <w:rsid w:val="00974239"/>
    <w:rsid w:val="00974B1C"/>
    <w:rsid w:val="00974CC5"/>
    <w:rsid w:val="00974FF1"/>
    <w:rsid w:val="00975045"/>
    <w:rsid w:val="00975196"/>
    <w:rsid w:val="0097544A"/>
    <w:rsid w:val="009757C2"/>
    <w:rsid w:val="00975EC0"/>
    <w:rsid w:val="0097608B"/>
    <w:rsid w:val="009762FA"/>
    <w:rsid w:val="00976501"/>
    <w:rsid w:val="00976535"/>
    <w:rsid w:val="00976D57"/>
    <w:rsid w:val="00976E7E"/>
    <w:rsid w:val="0097700E"/>
    <w:rsid w:val="009771F5"/>
    <w:rsid w:val="00977220"/>
    <w:rsid w:val="009775FD"/>
    <w:rsid w:val="009777FF"/>
    <w:rsid w:val="009778A4"/>
    <w:rsid w:val="00977A51"/>
    <w:rsid w:val="00977C5F"/>
    <w:rsid w:val="00977D1C"/>
    <w:rsid w:val="00977F2E"/>
    <w:rsid w:val="009801E9"/>
    <w:rsid w:val="009804A9"/>
    <w:rsid w:val="009804EB"/>
    <w:rsid w:val="00980550"/>
    <w:rsid w:val="00980574"/>
    <w:rsid w:val="009809A5"/>
    <w:rsid w:val="00980ACC"/>
    <w:rsid w:val="00980B63"/>
    <w:rsid w:val="00981105"/>
    <w:rsid w:val="009815E1"/>
    <w:rsid w:val="00981E8E"/>
    <w:rsid w:val="0098204A"/>
    <w:rsid w:val="0098242D"/>
    <w:rsid w:val="00982753"/>
    <w:rsid w:val="00982936"/>
    <w:rsid w:val="00982D47"/>
    <w:rsid w:val="0098309D"/>
    <w:rsid w:val="009831E6"/>
    <w:rsid w:val="00983348"/>
    <w:rsid w:val="009833BB"/>
    <w:rsid w:val="00983651"/>
    <w:rsid w:val="009839E3"/>
    <w:rsid w:val="00983BCB"/>
    <w:rsid w:val="00983E22"/>
    <w:rsid w:val="00983E75"/>
    <w:rsid w:val="00983E7A"/>
    <w:rsid w:val="0098414C"/>
    <w:rsid w:val="009842B8"/>
    <w:rsid w:val="0098456D"/>
    <w:rsid w:val="00984905"/>
    <w:rsid w:val="009849A7"/>
    <w:rsid w:val="00984A28"/>
    <w:rsid w:val="00984DE3"/>
    <w:rsid w:val="00984EC3"/>
    <w:rsid w:val="00985026"/>
    <w:rsid w:val="00985233"/>
    <w:rsid w:val="009852AC"/>
    <w:rsid w:val="0098540E"/>
    <w:rsid w:val="00985596"/>
    <w:rsid w:val="009855C2"/>
    <w:rsid w:val="009858EA"/>
    <w:rsid w:val="00985BF0"/>
    <w:rsid w:val="00985E61"/>
    <w:rsid w:val="00986653"/>
    <w:rsid w:val="009866CA"/>
    <w:rsid w:val="00986779"/>
    <w:rsid w:val="009868EA"/>
    <w:rsid w:val="00986F1E"/>
    <w:rsid w:val="00986F99"/>
    <w:rsid w:val="00986FCA"/>
    <w:rsid w:val="0098705C"/>
    <w:rsid w:val="009870DC"/>
    <w:rsid w:val="0098712D"/>
    <w:rsid w:val="00987337"/>
    <w:rsid w:val="0098770A"/>
    <w:rsid w:val="00987A97"/>
    <w:rsid w:val="00987AFD"/>
    <w:rsid w:val="00987CEE"/>
    <w:rsid w:val="00990092"/>
    <w:rsid w:val="009907F3"/>
    <w:rsid w:val="00990822"/>
    <w:rsid w:val="00990EA4"/>
    <w:rsid w:val="00990F45"/>
    <w:rsid w:val="0099188E"/>
    <w:rsid w:val="0099196C"/>
    <w:rsid w:val="00991AE7"/>
    <w:rsid w:val="009920E8"/>
    <w:rsid w:val="00992296"/>
    <w:rsid w:val="009927FB"/>
    <w:rsid w:val="00992DEE"/>
    <w:rsid w:val="00992EEC"/>
    <w:rsid w:val="009931F2"/>
    <w:rsid w:val="00993884"/>
    <w:rsid w:val="0099393D"/>
    <w:rsid w:val="00993BB7"/>
    <w:rsid w:val="009943BE"/>
    <w:rsid w:val="00994562"/>
    <w:rsid w:val="009946A8"/>
    <w:rsid w:val="009948A2"/>
    <w:rsid w:val="00994DE8"/>
    <w:rsid w:val="00995024"/>
    <w:rsid w:val="0099529E"/>
    <w:rsid w:val="009952CF"/>
    <w:rsid w:val="0099562F"/>
    <w:rsid w:val="00995694"/>
    <w:rsid w:val="00995B9B"/>
    <w:rsid w:val="00995C6E"/>
    <w:rsid w:val="009966D8"/>
    <w:rsid w:val="00996B17"/>
    <w:rsid w:val="00996EF6"/>
    <w:rsid w:val="009974D5"/>
    <w:rsid w:val="00997641"/>
    <w:rsid w:val="009979BD"/>
    <w:rsid w:val="009979C1"/>
    <w:rsid w:val="00997D91"/>
    <w:rsid w:val="00997F91"/>
    <w:rsid w:val="009A0123"/>
    <w:rsid w:val="009A02B8"/>
    <w:rsid w:val="009A0715"/>
    <w:rsid w:val="009A0A7C"/>
    <w:rsid w:val="009A10BE"/>
    <w:rsid w:val="009A142A"/>
    <w:rsid w:val="009A1BEF"/>
    <w:rsid w:val="009A1C71"/>
    <w:rsid w:val="009A2637"/>
    <w:rsid w:val="009A2B01"/>
    <w:rsid w:val="009A2B27"/>
    <w:rsid w:val="009A325F"/>
    <w:rsid w:val="009A3B37"/>
    <w:rsid w:val="009A3CC6"/>
    <w:rsid w:val="009A4330"/>
    <w:rsid w:val="009A4331"/>
    <w:rsid w:val="009A4543"/>
    <w:rsid w:val="009A4583"/>
    <w:rsid w:val="009A4AB9"/>
    <w:rsid w:val="009A5228"/>
    <w:rsid w:val="009A5481"/>
    <w:rsid w:val="009A5711"/>
    <w:rsid w:val="009A578B"/>
    <w:rsid w:val="009A5AE9"/>
    <w:rsid w:val="009A621E"/>
    <w:rsid w:val="009A62EE"/>
    <w:rsid w:val="009A63D1"/>
    <w:rsid w:val="009A6458"/>
    <w:rsid w:val="009A651D"/>
    <w:rsid w:val="009A6554"/>
    <w:rsid w:val="009A6701"/>
    <w:rsid w:val="009A6939"/>
    <w:rsid w:val="009A6B8A"/>
    <w:rsid w:val="009A6FFE"/>
    <w:rsid w:val="009A76BC"/>
    <w:rsid w:val="009A7751"/>
    <w:rsid w:val="009A797D"/>
    <w:rsid w:val="009A7ED1"/>
    <w:rsid w:val="009B0131"/>
    <w:rsid w:val="009B03F1"/>
    <w:rsid w:val="009B09D1"/>
    <w:rsid w:val="009B1135"/>
    <w:rsid w:val="009B1154"/>
    <w:rsid w:val="009B129F"/>
    <w:rsid w:val="009B15DB"/>
    <w:rsid w:val="009B188C"/>
    <w:rsid w:val="009B18D9"/>
    <w:rsid w:val="009B1BBA"/>
    <w:rsid w:val="009B1EB7"/>
    <w:rsid w:val="009B1EB8"/>
    <w:rsid w:val="009B2112"/>
    <w:rsid w:val="009B2159"/>
    <w:rsid w:val="009B2367"/>
    <w:rsid w:val="009B23FC"/>
    <w:rsid w:val="009B24F6"/>
    <w:rsid w:val="009B2621"/>
    <w:rsid w:val="009B2A97"/>
    <w:rsid w:val="009B2CE5"/>
    <w:rsid w:val="009B2D65"/>
    <w:rsid w:val="009B2F8B"/>
    <w:rsid w:val="009B3033"/>
    <w:rsid w:val="009B34EB"/>
    <w:rsid w:val="009B3D35"/>
    <w:rsid w:val="009B3F50"/>
    <w:rsid w:val="009B408C"/>
    <w:rsid w:val="009B42FC"/>
    <w:rsid w:val="009B4737"/>
    <w:rsid w:val="009B4CC6"/>
    <w:rsid w:val="009B50D0"/>
    <w:rsid w:val="009B577F"/>
    <w:rsid w:val="009B57FA"/>
    <w:rsid w:val="009B5AA2"/>
    <w:rsid w:val="009B5B4D"/>
    <w:rsid w:val="009B5E41"/>
    <w:rsid w:val="009B5EF5"/>
    <w:rsid w:val="009B61B4"/>
    <w:rsid w:val="009B65B5"/>
    <w:rsid w:val="009B67EF"/>
    <w:rsid w:val="009B71CB"/>
    <w:rsid w:val="009B7F7D"/>
    <w:rsid w:val="009C0170"/>
    <w:rsid w:val="009C0811"/>
    <w:rsid w:val="009C0E45"/>
    <w:rsid w:val="009C1365"/>
    <w:rsid w:val="009C1641"/>
    <w:rsid w:val="009C180B"/>
    <w:rsid w:val="009C180E"/>
    <w:rsid w:val="009C19EF"/>
    <w:rsid w:val="009C1BBA"/>
    <w:rsid w:val="009C1DFB"/>
    <w:rsid w:val="009C2086"/>
    <w:rsid w:val="009C21E3"/>
    <w:rsid w:val="009C2619"/>
    <w:rsid w:val="009C2712"/>
    <w:rsid w:val="009C2880"/>
    <w:rsid w:val="009C2C81"/>
    <w:rsid w:val="009C2F07"/>
    <w:rsid w:val="009C2F0B"/>
    <w:rsid w:val="009C30EF"/>
    <w:rsid w:val="009C374E"/>
    <w:rsid w:val="009C3B6D"/>
    <w:rsid w:val="009C3D04"/>
    <w:rsid w:val="009C3FEE"/>
    <w:rsid w:val="009C4250"/>
    <w:rsid w:val="009C43CA"/>
    <w:rsid w:val="009C443C"/>
    <w:rsid w:val="009C490F"/>
    <w:rsid w:val="009C4CD6"/>
    <w:rsid w:val="009C507A"/>
    <w:rsid w:val="009C532F"/>
    <w:rsid w:val="009C546E"/>
    <w:rsid w:val="009C6231"/>
    <w:rsid w:val="009C62A3"/>
    <w:rsid w:val="009C6321"/>
    <w:rsid w:val="009C6594"/>
    <w:rsid w:val="009C6659"/>
    <w:rsid w:val="009C6CF3"/>
    <w:rsid w:val="009C7207"/>
    <w:rsid w:val="009C7267"/>
    <w:rsid w:val="009C77C4"/>
    <w:rsid w:val="009C77D0"/>
    <w:rsid w:val="009D04A0"/>
    <w:rsid w:val="009D06F9"/>
    <w:rsid w:val="009D0ACC"/>
    <w:rsid w:val="009D12D3"/>
    <w:rsid w:val="009D1AB0"/>
    <w:rsid w:val="009D2725"/>
    <w:rsid w:val="009D2837"/>
    <w:rsid w:val="009D297A"/>
    <w:rsid w:val="009D2A2D"/>
    <w:rsid w:val="009D2E5B"/>
    <w:rsid w:val="009D30E5"/>
    <w:rsid w:val="009D34AA"/>
    <w:rsid w:val="009D3864"/>
    <w:rsid w:val="009D3B4D"/>
    <w:rsid w:val="009D3CEC"/>
    <w:rsid w:val="009D3D42"/>
    <w:rsid w:val="009D3F30"/>
    <w:rsid w:val="009D4078"/>
    <w:rsid w:val="009D4239"/>
    <w:rsid w:val="009D4533"/>
    <w:rsid w:val="009D4692"/>
    <w:rsid w:val="009D4DE2"/>
    <w:rsid w:val="009D4F3A"/>
    <w:rsid w:val="009D5031"/>
    <w:rsid w:val="009D5737"/>
    <w:rsid w:val="009D5760"/>
    <w:rsid w:val="009D5994"/>
    <w:rsid w:val="009D5D0F"/>
    <w:rsid w:val="009D5E58"/>
    <w:rsid w:val="009D6A87"/>
    <w:rsid w:val="009D70F8"/>
    <w:rsid w:val="009D754C"/>
    <w:rsid w:val="009D768F"/>
    <w:rsid w:val="009E018E"/>
    <w:rsid w:val="009E03EE"/>
    <w:rsid w:val="009E049E"/>
    <w:rsid w:val="009E06A6"/>
    <w:rsid w:val="009E0786"/>
    <w:rsid w:val="009E081E"/>
    <w:rsid w:val="009E0D62"/>
    <w:rsid w:val="009E136A"/>
    <w:rsid w:val="009E1D9D"/>
    <w:rsid w:val="009E2509"/>
    <w:rsid w:val="009E263B"/>
    <w:rsid w:val="009E2718"/>
    <w:rsid w:val="009E2867"/>
    <w:rsid w:val="009E2C34"/>
    <w:rsid w:val="009E2DA5"/>
    <w:rsid w:val="009E30A9"/>
    <w:rsid w:val="009E3120"/>
    <w:rsid w:val="009E35A2"/>
    <w:rsid w:val="009E35F8"/>
    <w:rsid w:val="009E360D"/>
    <w:rsid w:val="009E3886"/>
    <w:rsid w:val="009E3948"/>
    <w:rsid w:val="009E3CC0"/>
    <w:rsid w:val="009E4030"/>
    <w:rsid w:val="009E4540"/>
    <w:rsid w:val="009E478B"/>
    <w:rsid w:val="009E4963"/>
    <w:rsid w:val="009E4D36"/>
    <w:rsid w:val="009E4F3E"/>
    <w:rsid w:val="009E5452"/>
    <w:rsid w:val="009E5489"/>
    <w:rsid w:val="009E624D"/>
    <w:rsid w:val="009E6469"/>
    <w:rsid w:val="009E6530"/>
    <w:rsid w:val="009E66BF"/>
    <w:rsid w:val="009E6847"/>
    <w:rsid w:val="009E697B"/>
    <w:rsid w:val="009E6A19"/>
    <w:rsid w:val="009E6A48"/>
    <w:rsid w:val="009E77A6"/>
    <w:rsid w:val="009E7E77"/>
    <w:rsid w:val="009E7F09"/>
    <w:rsid w:val="009E7F8C"/>
    <w:rsid w:val="009F0013"/>
    <w:rsid w:val="009F0570"/>
    <w:rsid w:val="009F07EE"/>
    <w:rsid w:val="009F0A50"/>
    <w:rsid w:val="009F0B2D"/>
    <w:rsid w:val="009F0DE0"/>
    <w:rsid w:val="009F0F41"/>
    <w:rsid w:val="009F0FA3"/>
    <w:rsid w:val="009F1117"/>
    <w:rsid w:val="009F11DA"/>
    <w:rsid w:val="009F13E7"/>
    <w:rsid w:val="009F141F"/>
    <w:rsid w:val="009F1816"/>
    <w:rsid w:val="009F1BAF"/>
    <w:rsid w:val="009F2073"/>
    <w:rsid w:val="009F22DE"/>
    <w:rsid w:val="009F26F8"/>
    <w:rsid w:val="009F27EE"/>
    <w:rsid w:val="009F2A96"/>
    <w:rsid w:val="009F3527"/>
    <w:rsid w:val="009F38E1"/>
    <w:rsid w:val="009F3947"/>
    <w:rsid w:val="009F3ACC"/>
    <w:rsid w:val="009F3DC5"/>
    <w:rsid w:val="009F3E9F"/>
    <w:rsid w:val="009F4F3D"/>
    <w:rsid w:val="009F5906"/>
    <w:rsid w:val="009F5C89"/>
    <w:rsid w:val="009F5F68"/>
    <w:rsid w:val="009F6B98"/>
    <w:rsid w:val="009F6D82"/>
    <w:rsid w:val="009F6F1E"/>
    <w:rsid w:val="009F700B"/>
    <w:rsid w:val="009F70CE"/>
    <w:rsid w:val="009F784A"/>
    <w:rsid w:val="009F7C1D"/>
    <w:rsid w:val="009F7DD2"/>
    <w:rsid w:val="009F7F13"/>
    <w:rsid w:val="009F7FC5"/>
    <w:rsid w:val="00A00345"/>
    <w:rsid w:val="00A003B9"/>
    <w:rsid w:val="00A00A68"/>
    <w:rsid w:val="00A00FE7"/>
    <w:rsid w:val="00A012A1"/>
    <w:rsid w:val="00A01310"/>
    <w:rsid w:val="00A01372"/>
    <w:rsid w:val="00A015D8"/>
    <w:rsid w:val="00A0176D"/>
    <w:rsid w:val="00A01A09"/>
    <w:rsid w:val="00A01ADC"/>
    <w:rsid w:val="00A01CB2"/>
    <w:rsid w:val="00A01CD9"/>
    <w:rsid w:val="00A01FC2"/>
    <w:rsid w:val="00A02275"/>
    <w:rsid w:val="00A02395"/>
    <w:rsid w:val="00A02B91"/>
    <w:rsid w:val="00A031CD"/>
    <w:rsid w:val="00A034D8"/>
    <w:rsid w:val="00A03812"/>
    <w:rsid w:val="00A03992"/>
    <w:rsid w:val="00A03BDB"/>
    <w:rsid w:val="00A04074"/>
    <w:rsid w:val="00A041BB"/>
    <w:rsid w:val="00A041C2"/>
    <w:rsid w:val="00A0435A"/>
    <w:rsid w:val="00A0467A"/>
    <w:rsid w:val="00A04713"/>
    <w:rsid w:val="00A04C1A"/>
    <w:rsid w:val="00A04D88"/>
    <w:rsid w:val="00A05056"/>
    <w:rsid w:val="00A05100"/>
    <w:rsid w:val="00A052AE"/>
    <w:rsid w:val="00A05503"/>
    <w:rsid w:val="00A0572F"/>
    <w:rsid w:val="00A059DE"/>
    <w:rsid w:val="00A05E9C"/>
    <w:rsid w:val="00A060BC"/>
    <w:rsid w:val="00A06193"/>
    <w:rsid w:val="00A064C8"/>
    <w:rsid w:val="00A065AE"/>
    <w:rsid w:val="00A069E3"/>
    <w:rsid w:val="00A06FA3"/>
    <w:rsid w:val="00A074E4"/>
    <w:rsid w:val="00A075A0"/>
    <w:rsid w:val="00A0766B"/>
    <w:rsid w:val="00A07B20"/>
    <w:rsid w:val="00A07F0E"/>
    <w:rsid w:val="00A07F86"/>
    <w:rsid w:val="00A10079"/>
    <w:rsid w:val="00A101E5"/>
    <w:rsid w:val="00A102E4"/>
    <w:rsid w:val="00A10320"/>
    <w:rsid w:val="00A10470"/>
    <w:rsid w:val="00A10980"/>
    <w:rsid w:val="00A10A63"/>
    <w:rsid w:val="00A10D00"/>
    <w:rsid w:val="00A112F6"/>
    <w:rsid w:val="00A11E1F"/>
    <w:rsid w:val="00A12BDD"/>
    <w:rsid w:val="00A12EBF"/>
    <w:rsid w:val="00A13013"/>
    <w:rsid w:val="00A135B9"/>
    <w:rsid w:val="00A1392F"/>
    <w:rsid w:val="00A13A28"/>
    <w:rsid w:val="00A13D08"/>
    <w:rsid w:val="00A13F27"/>
    <w:rsid w:val="00A13F73"/>
    <w:rsid w:val="00A140FF"/>
    <w:rsid w:val="00A1449C"/>
    <w:rsid w:val="00A14871"/>
    <w:rsid w:val="00A14950"/>
    <w:rsid w:val="00A14AE1"/>
    <w:rsid w:val="00A15295"/>
    <w:rsid w:val="00A1591B"/>
    <w:rsid w:val="00A15A83"/>
    <w:rsid w:val="00A15CFF"/>
    <w:rsid w:val="00A1629A"/>
    <w:rsid w:val="00A1644F"/>
    <w:rsid w:val="00A1672B"/>
    <w:rsid w:val="00A16923"/>
    <w:rsid w:val="00A16AEE"/>
    <w:rsid w:val="00A17123"/>
    <w:rsid w:val="00A17374"/>
    <w:rsid w:val="00A174A8"/>
    <w:rsid w:val="00A200D0"/>
    <w:rsid w:val="00A200DA"/>
    <w:rsid w:val="00A20827"/>
    <w:rsid w:val="00A20DAE"/>
    <w:rsid w:val="00A21131"/>
    <w:rsid w:val="00A211BA"/>
    <w:rsid w:val="00A212CC"/>
    <w:rsid w:val="00A220BA"/>
    <w:rsid w:val="00A222A7"/>
    <w:rsid w:val="00A224F6"/>
    <w:rsid w:val="00A2268E"/>
    <w:rsid w:val="00A22892"/>
    <w:rsid w:val="00A22BE9"/>
    <w:rsid w:val="00A22FF5"/>
    <w:rsid w:val="00A2322C"/>
    <w:rsid w:val="00A232FD"/>
    <w:rsid w:val="00A238B5"/>
    <w:rsid w:val="00A238C4"/>
    <w:rsid w:val="00A23AE9"/>
    <w:rsid w:val="00A2401E"/>
    <w:rsid w:val="00A241F9"/>
    <w:rsid w:val="00A2451A"/>
    <w:rsid w:val="00A252D3"/>
    <w:rsid w:val="00A25D31"/>
    <w:rsid w:val="00A25EFF"/>
    <w:rsid w:val="00A26298"/>
    <w:rsid w:val="00A264DD"/>
    <w:rsid w:val="00A26B5F"/>
    <w:rsid w:val="00A26B8A"/>
    <w:rsid w:val="00A26F05"/>
    <w:rsid w:val="00A27709"/>
    <w:rsid w:val="00A27F35"/>
    <w:rsid w:val="00A30375"/>
    <w:rsid w:val="00A303BC"/>
    <w:rsid w:val="00A30E44"/>
    <w:rsid w:val="00A30EEC"/>
    <w:rsid w:val="00A317DA"/>
    <w:rsid w:val="00A3183B"/>
    <w:rsid w:val="00A319A9"/>
    <w:rsid w:val="00A31B08"/>
    <w:rsid w:val="00A31C1E"/>
    <w:rsid w:val="00A31EAB"/>
    <w:rsid w:val="00A31F01"/>
    <w:rsid w:val="00A32C8D"/>
    <w:rsid w:val="00A32ED2"/>
    <w:rsid w:val="00A330C7"/>
    <w:rsid w:val="00A332D7"/>
    <w:rsid w:val="00A3421B"/>
    <w:rsid w:val="00A34345"/>
    <w:rsid w:val="00A34409"/>
    <w:rsid w:val="00A34892"/>
    <w:rsid w:val="00A34B77"/>
    <w:rsid w:val="00A34D7D"/>
    <w:rsid w:val="00A34F4D"/>
    <w:rsid w:val="00A35169"/>
    <w:rsid w:val="00A3525F"/>
    <w:rsid w:val="00A35433"/>
    <w:rsid w:val="00A357AD"/>
    <w:rsid w:val="00A35AD2"/>
    <w:rsid w:val="00A35C08"/>
    <w:rsid w:val="00A35C47"/>
    <w:rsid w:val="00A35E7F"/>
    <w:rsid w:val="00A35E90"/>
    <w:rsid w:val="00A36091"/>
    <w:rsid w:val="00A36236"/>
    <w:rsid w:val="00A362FF"/>
    <w:rsid w:val="00A36670"/>
    <w:rsid w:val="00A36988"/>
    <w:rsid w:val="00A37197"/>
    <w:rsid w:val="00A37A14"/>
    <w:rsid w:val="00A37A15"/>
    <w:rsid w:val="00A37ADF"/>
    <w:rsid w:val="00A41140"/>
    <w:rsid w:val="00A411D1"/>
    <w:rsid w:val="00A41698"/>
    <w:rsid w:val="00A41999"/>
    <w:rsid w:val="00A41B1F"/>
    <w:rsid w:val="00A41E8A"/>
    <w:rsid w:val="00A41FB0"/>
    <w:rsid w:val="00A42124"/>
    <w:rsid w:val="00A423E1"/>
    <w:rsid w:val="00A42418"/>
    <w:rsid w:val="00A4296F"/>
    <w:rsid w:val="00A42DBB"/>
    <w:rsid w:val="00A42E66"/>
    <w:rsid w:val="00A43184"/>
    <w:rsid w:val="00A43202"/>
    <w:rsid w:val="00A434A6"/>
    <w:rsid w:val="00A4402E"/>
    <w:rsid w:val="00A4430C"/>
    <w:rsid w:val="00A443D1"/>
    <w:rsid w:val="00A444C1"/>
    <w:rsid w:val="00A4464A"/>
    <w:rsid w:val="00A446C1"/>
    <w:rsid w:val="00A44B14"/>
    <w:rsid w:val="00A44E16"/>
    <w:rsid w:val="00A450F4"/>
    <w:rsid w:val="00A45211"/>
    <w:rsid w:val="00A45415"/>
    <w:rsid w:val="00A4586C"/>
    <w:rsid w:val="00A4598A"/>
    <w:rsid w:val="00A45D4F"/>
    <w:rsid w:val="00A464B2"/>
    <w:rsid w:val="00A466BF"/>
    <w:rsid w:val="00A46782"/>
    <w:rsid w:val="00A46916"/>
    <w:rsid w:val="00A46BCE"/>
    <w:rsid w:val="00A46CBB"/>
    <w:rsid w:val="00A46D42"/>
    <w:rsid w:val="00A46E07"/>
    <w:rsid w:val="00A46F21"/>
    <w:rsid w:val="00A47436"/>
    <w:rsid w:val="00A47750"/>
    <w:rsid w:val="00A479AD"/>
    <w:rsid w:val="00A50213"/>
    <w:rsid w:val="00A50280"/>
    <w:rsid w:val="00A50692"/>
    <w:rsid w:val="00A50842"/>
    <w:rsid w:val="00A50884"/>
    <w:rsid w:val="00A50F22"/>
    <w:rsid w:val="00A5126A"/>
    <w:rsid w:val="00A514AD"/>
    <w:rsid w:val="00A51D19"/>
    <w:rsid w:val="00A51FE8"/>
    <w:rsid w:val="00A52022"/>
    <w:rsid w:val="00A522C5"/>
    <w:rsid w:val="00A52450"/>
    <w:rsid w:val="00A525C7"/>
    <w:rsid w:val="00A5260A"/>
    <w:rsid w:val="00A526C7"/>
    <w:rsid w:val="00A53386"/>
    <w:rsid w:val="00A5351A"/>
    <w:rsid w:val="00A5378C"/>
    <w:rsid w:val="00A5391C"/>
    <w:rsid w:val="00A53946"/>
    <w:rsid w:val="00A53969"/>
    <w:rsid w:val="00A53A6E"/>
    <w:rsid w:val="00A53BA7"/>
    <w:rsid w:val="00A53EE5"/>
    <w:rsid w:val="00A53EF2"/>
    <w:rsid w:val="00A54142"/>
    <w:rsid w:val="00A541D4"/>
    <w:rsid w:val="00A5427E"/>
    <w:rsid w:val="00A54544"/>
    <w:rsid w:val="00A548BF"/>
    <w:rsid w:val="00A548C6"/>
    <w:rsid w:val="00A55355"/>
    <w:rsid w:val="00A553DC"/>
    <w:rsid w:val="00A554F0"/>
    <w:rsid w:val="00A558EA"/>
    <w:rsid w:val="00A55960"/>
    <w:rsid w:val="00A55B3D"/>
    <w:rsid w:val="00A55D66"/>
    <w:rsid w:val="00A55E6F"/>
    <w:rsid w:val="00A565A5"/>
    <w:rsid w:val="00A57228"/>
    <w:rsid w:val="00A57388"/>
    <w:rsid w:val="00A575C4"/>
    <w:rsid w:val="00A57756"/>
    <w:rsid w:val="00A57894"/>
    <w:rsid w:val="00A578A8"/>
    <w:rsid w:val="00A57C5F"/>
    <w:rsid w:val="00A600AE"/>
    <w:rsid w:val="00A601A5"/>
    <w:rsid w:val="00A609A1"/>
    <w:rsid w:val="00A60ADA"/>
    <w:rsid w:val="00A60D47"/>
    <w:rsid w:val="00A60E81"/>
    <w:rsid w:val="00A6109B"/>
    <w:rsid w:val="00A61207"/>
    <w:rsid w:val="00A61305"/>
    <w:rsid w:val="00A61715"/>
    <w:rsid w:val="00A61C7A"/>
    <w:rsid w:val="00A61CA9"/>
    <w:rsid w:val="00A61DF5"/>
    <w:rsid w:val="00A623ED"/>
    <w:rsid w:val="00A6263B"/>
    <w:rsid w:val="00A628D3"/>
    <w:rsid w:val="00A629B3"/>
    <w:rsid w:val="00A62C86"/>
    <w:rsid w:val="00A62F27"/>
    <w:rsid w:val="00A63173"/>
    <w:rsid w:val="00A63346"/>
    <w:rsid w:val="00A63442"/>
    <w:rsid w:val="00A638D2"/>
    <w:rsid w:val="00A63F5F"/>
    <w:rsid w:val="00A63FEF"/>
    <w:rsid w:val="00A64124"/>
    <w:rsid w:val="00A64139"/>
    <w:rsid w:val="00A641BC"/>
    <w:rsid w:val="00A645C0"/>
    <w:rsid w:val="00A64FF5"/>
    <w:rsid w:val="00A6509B"/>
    <w:rsid w:val="00A652CB"/>
    <w:rsid w:val="00A65640"/>
    <w:rsid w:val="00A658DF"/>
    <w:rsid w:val="00A65E50"/>
    <w:rsid w:val="00A663E4"/>
    <w:rsid w:val="00A6662A"/>
    <w:rsid w:val="00A674B5"/>
    <w:rsid w:val="00A67639"/>
    <w:rsid w:val="00A67710"/>
    <w:rsid w:val="00A6771F"/>
    <w:rsid w:val="00A679AF"/>
    <w:rsid w:val="00A67A47"/>
    <w:rsid w:val="00A7003B"/>
    <w:rsid w:val="00A70620"/>
    <w:rsid w:val="00A707AA"/>
    <w:rsid w:val="00A708FF"/>
    <w:rsid w:val="00A70A6B"/>
    <w:rsid w:val="00A70B91"/>
    <w:rsid w:val="00A714F0"/>
    <w:rsid w:val="00A7159D"/>
    <w:rsid w:val="00A715BC"/>
    <w:rsid w:val="00A715D7"/>
    <w:rsid w:val="00A71656"/>
    <w:rsid w:val="00A71CBF"/>
    <w:rsid w:val="00A71E8A"/>
    <w:rsid w:val="00A71FE5"/>
    <w:rsid w:val="00A72413"/>
    <w:rsid w:val="00A7250B"/>
    <w:rsid w:val="00A72564"/>
    <w:rsid w:val="00A726DC"/>
    <w:rsid w:val="00A733AC"/>
    <w:rsid w:val="00A73AAA"/>
    <w:rsid w:val="00A73B0A"/>
    <w:rsid w:val="00A73CA0"/>
    <w:rsid w:val="00A7421A"/>
    <w:rsid w:val="00A747D7"/>
    <w:rsid w:val="00A7482F"/>
    <w:rsid w:val="00A74E9F"/>
    <w:rsid w:val="00A74FE9"/>
    <w:rsid w:val="00A7535F"/>
    <w:rsid w:val="00A75360"/>
    <w:rsid w:val="00A754D8"/>
    <w:rsid w:val="00A75625"/>
    <w:rsid w:val="00A756CE"/>
    <w:rsid w:val="00A7657D"/>
    <w:rsid w:val="00A7660A"/>
    <w:rsid w:val="00A76859"/>
    <w:rsid w:val="00A76BEE"/>
    <w:rsid w:val="00A76D7F"/>
    <w:rsid w:val="00A771A6"/>
    <w:rsid w:val="00A773F9"/>
    <w:rsid w:val="00A77A43"/>
    <w:rsid w:val="00A77B6E"/>
    <w:rsid w:val="00A77E5E"/>
    <w:rsid w:val="00A80763"/>
    <w:rsid w:val="00A80807"/>
    <w:rsid w:val="00A80A36"/>
    <w:rsid w:val="00A80AB5"/>
    <w:rsid w:val="00A80DA2"/>
    <w:rsid w:val="00A81015"/>
    <w:rsid w:val="00A81080"/>
    <w:rsid w:val="00A81285"/>
    <w:rsid w:val="00A8152A"/>
    <w:rsid w:val="00A81AC0"/>
    <w:rsid w:val="00A81B71"/>
    <w:rsid w:val="00A81C7F"/>
    <w:rsid w:val="00A81FCF"/>
    <w:rsid w:val="00A81FFB"/>
    <w:rsid w:val="00A821C5"/>
    <w:rsid w:val="00A82320"/>
    <w:rsid w:val="00A82603"/>
    <w:rsid w:val="00A826AD"/>
    <w:rsid w:val="00A827C3"/>
    <w:rsid w:val="00A828AA"/>
    <w:rsid w:val="00A828F3"/>
    <w:rsid w:val="00A82EE1"/>
    <w:rsid w:val="00A83007"/>
    <w:rsid w:val="00A835C9"/>
    <w:rsid w:val="00A83656"/>
    <w:rsid w:val="00A8389C"/>
    <w:rsid w:val="00A83D1B"/>
    <w:rsid w:val="00A840AA"/>
    <w:rsid w:val="00A84169"/>
    <w:rsid w:val="00A842B8"/>
    <w:rsid w:val="00A842F7"/>
    <w:rsid w:val="00A842F8"/>
    <w:rsid w:val="00A8446F"/>
    <w:rsid w:val="00A84784"/>
    <w:rsid w:val="00A84936"/>
    <w:rsid w:val="00A849BF"/>
    <w:rsid w:val="00A84D37"/>
    <w:rsid w:val="00A84D7B"/>
    <w:rsid w:val="00A84E7C"/>
    <w:rsid w:val="00A84FB8"/>
    <w:rsid w:val="00A85126"/>
    <w:rsid w:val="00A855FD"/>
    <w:rsid w:val="00A85D4E"/>
    <w:rsid w:val="00A8620F"/>
    <w:rsid w:val="00A86543"/>
    <w:rsid w:val="00A8680A"/>
    <w:rsid w:val="00A86BCC"/>
    <w:rsid w:val="00A86BF0"/>
    <w:rsid w:val="00A87110"/>
    <w:rsid w:val="00A877BF"/>
    <w:rsid w:val="00A87B03"/>
    <w:rsid w:val="00A87F74"/>
    <w:rsid w:val="00A9072E"/>
    <w:rsid w:val="00A909A4"/>
    <w:rsid w:val="00A90DB5"/>
    <w:rsid w:val="00A90EEA"/>
    <w:rsid w:val="00A91209"/>
    <w:rsid w:val="00A91763"/>
    <w:rsid w:val="00A91A3A"/>
    <w:rsid w:val="00A921A0"/>
    <w:rsid w:val="00A92743"/>
    <w:rsid w:val="00A92799"/>
    <w:rsid w:val="00A9284F"/>
    <w:rsid w:val="00A928FE"/>
    <w:rsid w:val="00A92C27"/>
    <w:rsid w:val="00A931E8"/>
    <w:rsid w:val="00A9333C"/>
    <w:rsid w:val="00A9345C"/>
    <w:rsid w:val="00A937AE"/>
    <w:rsid w:val="00A937FE"/>
    <w:rsid w:val="00A93857"/>
    <w:rsid w:val="00A93D8F"/>
    <w:rsid w:val="00A94041"/>
    <w:rsid w:val="00A94603"/>
    <w:rsid w:val="00A948A1"/>
    <w:rsid w:val="00A949EB"/>
    <w:rsid w:val="00A94A55"/>
    <w:rsid w:val="00A94A98"/>
    <w:rsid w:val="00A94C37"/>
    <w:rsid w:val="00A94D28"/>
    <w:rsid w:val="00A95217"/>
    <w:rsid w:val="00A956E8"/>
    <w:rsid w:val="00A95E30"/>
    <w:rsid w:val="00A963E6"/>
    <w:rsid w:val="00A96646"/>
    <w:rsid w:val="00A966F1"/>
    <w:rsid w:val="00A96F01"/>
    <w:rsid w:val="00A9717A"/>
    <w:rsid w:val="00A9742C"/>
    <w:rsid w:val="00A97466"/>
    <w:rsid w:val="00A97506"/>
    <w:rsid w:val="00A9757C"/>
    <w:rsid w:val="00A97828"/>
    <w:rsid w:val="00A978F3"/>
    <w:rsid w:val="00A97A29"/>
    <w:rsid w:val="00AA0503"/>
    <w:rsid w:val="00AA0563"/>
    <w:rsid w:val="00AA0756"/>
    <w:rsid w:val="00AA0800"/>
    <w:rsid w:val="00AA08BD"/>
    <w:rsid w:val="00AA0E04"/>
    <w:rsid w:val="00AA12AB"/>
    <w:rsid w:val="00AA1420"/>
    <w:rsid w:val="00AA15A0"/>
    <w:rsid w:val="00AA1891"/>
    <w:rsid w:val="00AA192E"/>
    <w:rsid w:val="00AA1A61"/>
    <w:rsid w:val="00AA1AFB"/>
    <w:rsid w:val="00AA2469"/>
    <w:rsid w:val="00AA2743"/>
    <w:rsid w:val="00AA2A51"/>
    <w:rsid w:val="00AA2C44"/>
    <w:rsid w:val="00AA3153"/>
    <w:rsid w:val="00AA3248"/>
    <w:rsid w:val="00AA3305"/>
    <w:rsid w:val="00AA337E"/>
    <w:rsid w:val="00AA3461"/>
    <w:rsid w:val="00AA3636"/>
    <w:rsid w:val="00AA376D"/>
    <w:rsid w:val="00AA3B57"/>
    <w:rsid w:val="00AA3DD5"/>
    <w:rsid w:val="00AA3EA7"/>
    <w:rsid w:val="00AA3ED2"/>
    <w:rsid w:val="00AA4006"/>
    <w:rsid w:val="00AA4249"/>
    <w:rsid w:val="00AA46FD"/>
    <w:rsid w:val="00AA4A66"/>
    <w:rsid w:val="00AA505A"/>
    <w:rsid w:val="00AA519D"/>
    <w:rsid w:val="00AA5438"/>
    <w:rsid w:val="00AA552D"/>
    <w:rsid w:val="00AA5596"/>
    <w:rsid w:val="00AA5697"/>
    <w:rsid w:val="00AA5D05"/>
    <w:rsid w:val="00AA608C"/>
    <w:rsid w:val="00AA609E"/>
    <w:rsid w:val="00AA6165"/>
    <w:rsid w:val="00AA6269"/>
    <w:rsid w:val="00AA63E5"/>
    <w:rsid w:val="00AA688C"/>
    <w:rsid w:val="00AA6A80"/>
    <w:rsid w:val="00AA6E43"/>
    <w:rsid w:val="00AA6E90"/>
    <w:rsid w:val="00AA708D"/>
    <w:rsid w:val="00AA71AD"/>
    <w:rsid w:val="00AA7D60"/>
    <w:rsid w:val="00AA7DEB"/>
    <w:rsid w:val="00AB02A3"/>
    <w:rsid w:val="00AB0837"/>
    <w:rsid w:val="00AB0C62"/>
    <w:rsid w:val="00AB0CEB"/>
    <w:rsid w:val="00AB1171"/>
    <w:rsid w:val="00AB153A"/>
    <w:rsid w:val="00AB1A6D"/>
    <w:rsid w:val="00AB1A8E"/>
    <w:rsid w:val="00AB1DBB"/>
    <w:rsid w:val="00AB1E6E"/>
    <w:rsid w:val="00AB20CB"/>
    <w:rsid w:val="00AB2138"/>
    <w:rsid w:val="00AB2C17"/>
    <w:rsid w:val="00AB2D7A"/>
    <w:rsid w:val="00AB2F39"/>
    <w:rsid w:val="00AB30A5"/>
    <w:rsid w:val="00AB33B4"/>
    <w:rsid w:val="00AB33DA"/>
    <w:rsid w:val="00AB3561"/>
    <w:rsid w:val="00AB366F"/>
    <w:rsid w:val="00AB475E"/>
    <w:rsid w:val="00AB4B88"/>
    <w:rsid w:val="00AB4C57"/>
    <w:rsid w:val="00AB4C91"/>
    <w:rsid w:val="00AB4D94"/>
    <w:rsid w:val="00AB526D"/>
    <w:rsid w:val="00AB5441"/>
    <w:rsid w:val="00AB5A18"/>
    <w:rsid w:val="00AB5E37"/>
    <w:rsid w:val="00AB5E56"/>
    <w:rsid w:val="00AB5EE1"/>
    <w:rsid w:val="00AB6407"/>
    <w:rsid w:val="00AB65D3"/>
    <w:rsid w:val="00AB680C"/>
    <w:rsid w:val="00AB6A32"/>
    <w:rsid w:val="00AB6EAE"/>
    <w:rsid w:val="00AB6EF2"/>
    <w:rsid w:val="00AB7017"/>
    <w:rsid w:val="00AB792D"/>
    <w:rsid w:val="00AB7C82"/>
    <w:rsid w:val="00AB7DEA"/>
    <w:rsid w:val="00AC0334"/>
    <w:rsid w:val="00AC074C"/>
    <w:rsid w:val="00AC0E3C"/>
    <w:rsid w:val="00AC0EC5"/>
    <w:rsid w:val="00AC0F4C"/>
    <w:rsid w:val="00AC11DB"/>
    <w:rsid w:val="00AC16DA"/>
    <w:rsid w:val="00AC1752"/>
    <w:rsid w:val="00AC189F"/>
    <w:rsid w:val="00AC1D04"/>
    <w:rsid w:val="00AC2B55"/>
    <w:rsid w:val="00AC2ED3"/>
    <w:rsid w:val="00AC328D"/>
    <w:rsid w:val="00AC3378"/>
    <w:rsid w:val="00AC339B"/>
    <w:rsid w:val="00AC34BB"/>
    <w:rsid w:val="00AC3ADC"/>
    <w:rsid w:val="00AC3EAA"/>
    <w:rsid w:val="00AC4099"/>
    <w:rsid w:val="00AC45CA"/>
    <w:rsid w:val="00AC46A8"/>
    <w:rsid w:val="00AC46C0"/>
    <w:rsid w:val="00AC4B6B"/>
    <w:rsid w:val="00AC4B83"/>
    <w:rsid w:val="00AC4C6A"/>
    <w:rsid w:val="00AC4DD5"/>
    <w:rsid w:val="00AC4EEB"/>
    <w:rsid w:val="00AC5783"/>
    <w:rsid w:val="00AC5CCD"/>
    <w:rsid w:val="00AC5D4C"/>
    <w:rsid w:val="00AC608D"/>
    <w:rsid w:val="00AC617A"/>
    <w:rsid w:val="00AC6A79"/>
    <w:rsid w:val="00AC6C50"/>
    <w:rsid w:val="00AC73C5"/>
    <w:rsid w:val="00AC77A6"/>
    <w:rsid w:val="00AC77EC"/>
    <w:rsid w:val="00AC78B4"/>
    <w:rsid w:val="00AC7900"/>
    <w:rsid w:val="00AC7C96"/>
    <w:rsid w:val="00AC7F6E"/>
    <w:rsid w:val="00AD0085"/>
    <w:rsid w:val="00AD021F"/>
    <w:rsid w:val="00AD0489"/>
    <w:rsid w:val="00AD049C"/>
    <w:rsid w:val="00AD0649"/>
    <w:rsid w:val="00AD0666"/>
    <w:rsid w:val="00AD0678"/>
    <w:rsid w:val="00AD0710"/>
    <w:rsid w:val="00AD077A"/>
    <w:rsid w:val="00AD0A67"/>
    <w:rsid w:val="00AD0DDF"/>
    <w:rsid w:val="00AD1135"/>
    <w:rsid w:val="00AD161E"/>
    <w:rsid w:val="00AD1CFA"/>
    <w:rsid w:val="00AD2722"/>
    <w:rsid w:val="00AD27C2"/>
    <w:rsid w:val="00AD2A72"/>
    <w:rsid w:val="00AD2E75"/>
    <w:rsid w:val="00AD2F06"/>
    <w:rsid w:val="00AD30F4"/>
    <w:rsid w:val="00AD3266"/>
    <w:rsid w:val="00AD32C2"/>
    <w:rsid w:val="00AD3385"/>
    <w:rsid w:val="00AD37C6"/>
    <w:rsid w:val="00AD3B18"/>
    <w:rsid w:val="00AD40C0"/>
    <w:rsid w:val="00AD4F96"/>
    <w:rsid w:val="00AD5088"/>
    <w:rsid w:val="00AD5304"/>
    <w:rsid w:val="00AD5308"/>
    <w:rsid w:val="00AD55FF"/>
    <w:rsid w:val="00AD5664"/>
    <w:rsid w:val="00AD5AD2"/>
    <w:rsid w:val="00AD5BDF"/>
    <w:rsid w:val="00AD5D3F"/>
    <w:rsid w:val="00AD5EAC"/>
    <w:rsid w:val="00AD6063"/>
    <w:rsid w:val="00AD63A3"/>
    <w:rsid w:val="00AD63B3"/>
    <w:rsid w:val="00AD6C2A"/>
    <w:rsid w:val="00AD7111"/>
    <w:rsid w:val="00AD73C0"/>
    <w:rsid w:val="00AD75AE"/>
    <w:rsid w:val="00AD75B5"/>
    <w:rsid w:val="00AD75FE"/>
    <w:rsid w:val="00AD764C"/>
    <w:rsid w:val="00AD76DC"/>
    <w:rsid w:val="00AD78F5"/>
    <w:rsid w:val="00AD7D97"/>
    <w:rsid w:val="00AE09B6"/>
    <w:rsid w:val="00AE09EF"/>
    <w:rsid w:val="00AE0AE2"/>
    <w:rsid w:val="00AE10F8"/>
    <w:rsid w:val="00AE1302"/>
    <w:rsid w:val="00AE1622"/>
    <w:rsid w:val="00AE1880"/>
    <w:rsid w:val="00AE1A1E"/>
    <w:rsid w:val="00AE1B8A"/>
    <w:rsid w:val="00AE2960"/>
    <w:rsid w:val="00AE2ABF"/>
    <w:rsid w:val="00AE2C12"/>
    <w:rsid w:val="00AE2EF9"/>
    <w:rsid w:val="00AE3073"/>
    <w:rsid w:val="00AE344B"/>
    <w:rsid w:val="00AE34EC"/>
    <w:rsid w:val="00AE35A9"/>
    <w:rsid w:val="00AE38C3"/>
    <w:rsid w:val="00AE3B12"/>
    <w:rsid w:val="00AE3C1D"/>
    <w:rsid w:val="00AE4084"/>
    <w:rsid w:val="00AE452D"/>
    <w:rsid w:val="00AE45F3"/>
    <w:rsid w:val="00AE48B6"/>
    <w:rsid w:val="00AE4C03"/>
    <w:rsid w:val="00AE507A"/>
    <w:rsid w:val="00AE5105"/>
    <w:rsid w:val="00AE5305"/>
    <w:rsid w:val="00AE54B3"/>
    <w:rsid w:val="00AE59A5"/>
    <w:rsid w:val="00AE5A65"/>
    <w:rsid w:val="00AE5DEE"/>
    <w:rsid w:val="00AE6077"/>
    <w:rsid w:val="00AE6239"/>
    <w:rsid w:val="00AE6C85"/>
    <w:rsid w:val="00AE6FEC"/>
    <w:rsid w:val="00AE706F"/>
    <w:rsid w:val="00AE70AD"/>
    <w:rsid w:val="00AE731A"/>
    <w:rsid w:val="00AE759A"/>
    <w:rsid w:val="00AE7637"/>
    <w:rsid w:val="00AE7684"/>
    <w:rsid w:val="00AE77BE"/>
    <w:rsid w:val="00AE7A86"/>
    <w:rsid w:val="00AE7AD2"/>
    <w:rsid w:val="00AE7B3A"/>
    <w:rsid w:val="00AF02A6"/>
    <w:rsid w:val="00AF035C"/>
    <w:rsid w:val="00AF03C7"/>
    <w:rsid w:val="00AF0890"/>
    <w:rsid w:val="00AF151F"/>
    <w:rsid w:val="00AF1A80"/>
    <w:rsid w:val="00AF1B8F"/>
    <w:rsid w:val="00AF1C14"/>
    <w:rsid w:val="00AF1C91"/>
    <w:rsid w:val="00AF1DD0"/>
    <w:rsid w:val="00AF1E97"/>
    <w:rsid w:val="00AF1F79"/>
    <w:rsid w:val="00AF2A0B"/>
    <w:rsid w:val="00AF306F"/>
    <w:rsid w:val="00AF37CB"/>
    <w:rsid w:val="00AF393B"/>
    <w:rsid w:val="00AF440E"/>
    <w:rsid w:val="00AF4469"/>
    <w:rsid w:val="00AF448C"/>
    <w:rsid w:val="00AF4A9B"/>
    <w:rsid w:val="00AF4C30"/>
    <w:rsid w:val="00AF4D54"/>
    <w:rsid w:val="00AF4EBB"/>
    <w:rsid w:val="00AF5168"/>
    <w:rsid w:val="00AF5298"/>
    <w:rsid w:val="00AF52A4"/>
    <w:rsid w:val="00AF5805"/>
    <w:rsid w:val="00AF581E"/>
    <w:rsid w:val="00AF5FDA"/>
    <w:rsid w:val="00AF6153"/>
    <w:rsid w:val="00AF61F5"/>
    <w:rsid w:val="00AF647D"/>
    <w:rsid w:val="00AF6746"/>
    <w:rsid w:val="00AF6E74"/>
    <w:rsid w:val="00AF72BF"/>
    <w:rsid w:val="00AF7610"/>
    <w:rsid w:val="00AF778A"/>
    <w:rsid w:val="00AF7C63"/>
    <w:rsid w:val="00AF7FCF"/>
    <w:rsid w:val="00B006C2"/>
    <w:rsid w:val="00B00CA8"/>
    <w:rsid w:val="00B00E05"/>
    <w:rsid w:val="00B0102C"/>
    <w:rsid w:val="00B010F4"/>
    <w:rsid w:val="00B011C5"/>
    <w:rsid w:val="00B01236"/>
    <w:rsid w:val="00B0124B"/>
    <w:rsid w:val="00B0139E"/>
    <w:rsid w:val="00B013F3"/>
    <w:rsid w:val="00B013FD"/>
    <w:rsid w:val="00B014D3"/>
    <w:rsid w:val="00B01B03"/>
    <w:rsid w:val="00B01E12"/>
    <w:rsid w:val="00B02158"/>
    <w:rsid w:val="00B022BA"/>
    <w:rsid w:val="00B022F4"/>
    <w:rsid w:val="00B023E6"/>
    <w:rsid w:val="00B02D92"/>
    <w:rsid w:val="00B034E0"/>
    <w:rsid w:val="00B035D8"/>
    <w:rsid w:val="00B039B3"/>
    <w:rsid w:val="00B03C8B"/>
    <w:rsid w:val="00B03D46"/>
    <w:rsid w:val="00B03EAF"/>
    <w:rsid w:val="00B03F4B"/>
    <w:rsid w:val="00B03FFF"/>
    <w:rsid w:val="00B045FF"/>
    <w:rsid w:val="00B0463C"/>
    <w:rsid w:val="00B04844"/>
    <w:rsid w:val="00B0485B"/>
    <w:rsid w:val="00B04BDD"/>
    <w:rsid w:val="00B04CF4"/>
    <w:rsid w:val="00B04D60"/>
    <w:rsid w:val="00B05067"/>
    <w:rsid w:val="00B050C8"/>
    <w:rsid w:val="00B05351"/>
    <w:rsid w:val="00B057A7"/>
    <w:rsid w:val="00B05CBD"/>
    <w:rsid w:val="00B066D1"/>
    <w:rsid w:val="00B0686C"/>
    <w:rsid w:val="00B068AF"/>
    <w:rsid w:val="00B069F5"/>
    <w:rsid w:val="00B06A8C"/>
    <w:rsid w:val="00B06EB0"/>
    <w:rsid w:val="00B06FEC"/>
    <w:rsid w:val="00B07480"/>
    <w:rsid w:val="00B0796C"/>
    <w:rsid w:val="00B07B5A"/>
    <w:rsid w:val="00B07C7C"/>
    <w:rsid w:val="00B07E46"/>
    <w:rsid w:val="00B1026B"/>
    <w:rsid w:val="00B1092E"/>
    <w:rsid w:val="00B1096B"/>
    <w:rsid w:val="00B10BF8"/>
    <w:rsid w:val="00B10DA0"/>
    <w:rsid w:val="00B110DF"/>
    <w:rsid w:val="00B11251"/>
    <w:rsid w:val="00B112CE"/>
    <w:rsid w:val="00B1132F"/>
    <w:rsid w:val="00B1167A"/>
    <w:rsid w:val="00B117AF"/>
    <w:rsid w:val="00B117C7"/>
    <w:rsid w:val="00B11814"/>
    <w:rsid w:val="00B118C6"/>
    <w:rsid w:val="00B11C9A"/>
    <w:rsid w:val="00B1207E"/>
    <w:rsid w:val="00B1209B"/>
    <w:rsid w:val="00B12326"/>
    <w:rsid w:val="00B12329"/>
    <w:rsid w:val="00B123F2"/>
    <w:rsid w:val="00B12474"/>
    <w:rsid w:val="00B124B0"/>
    <w:rsid w:val="00B12736"/>
    <w:rsid w:val="00B12C7D"/>
    <w:rsid w:val="00B12D11"/>
    <w:rsid w:val="00B12ED9"/>
    <w:rsid w:val="00B133B1"/>
    <w:rsid w:val="00B133C9"/>
    <w:rsid w:val="00B134EB"/>
    <w:rsid w:val="00B137C7"/>
    <w:rsid w:val="00B13A81"/>
    <w:rsid w:val="00B13E8F"/>
    <w:rsid w:val="00B14099"/>
    <w:rsid w:val="00B144ED"/>
    <w:rsid w:val="00B14562"/>
    <w:rsid w:val="00B14B13"/>
    <w:rsid w:val="00B14BC6"/>
    <w:rsid w:val="00B14BD7"/>
    <w:rsid w:val="00B14BE4"/>
    <w:rsid w:val="00B14C4D"/>
    <w:rsid w:val="00B14D4C"/>
    <w:rsid w:val="00B14DB7"/>
    <w:rsid w:val="00B154E1"/>
    <w:rsid w:val="00B157FF"/>
    <w:rsid w:val="00B15A3F"/>
    <w:rsid w:val="00B16978"/>
    <w:rsid w:val="00B16C34"/>
    <w:rsid w:val="00B16C9C"/>
    <w:rsid w:val="00B16E3E"/>
    <w:rsid w:val="00B17205"/>
    <w:rsid w:val="00B178EC"/>
    <w:rsid w:val="00B17928"/>
    <w:rsid w:val="00B17A2B"/>
    <w:rsid w:val="00B17E66"/>
    <w:rsid w:val="00B17F05"/>
    <w:rsid w:val="00B200FB"/>
    <w:rsid w:val="00B204D0"/>
    <w:rsid w:val="00B2090F"/>
    <w:rsid w:val="00B20A1E"/>
    <w:rsid w:val="00B20BCA"/>
    <w:rsid w:val="00B2145A"/>
    <w:rsid w:val="00B21589"/>
    <w:rsid w:val="00B215F3"/>
    <w:rsid w:val="00B21606"/>
    <w:rsid w:val="00B21818"/>
    <w:rsid w:val="00B218EA"/>
    <w:rsid w:val="00B2191F"/>
    <w:rsid w:val="00B21F1E"/>
    <w:rsid w:val="00B21F49"/>
    <w:rsid w:val="00B22071"/>
    <w:rsid w:val="00B22074"/>
    <w:rsid w:val="00B2219C"/>
    <w:rsid w:val="00B224BC"/>
    <w:rsid w:val="00B22E1C"/>
    <w:rsid w:val="00B233CF"/>
    <w:rsid w:val="00B23A17"/>
    <w:rsid w:val="00B23CEB"/>
    <w:rsid w:val="00B23DA8"/>
    <w:rsid w:val="00B2421E"/>
    <w:rsid w:val="00B24389"/>
    <w:rsid w:val="00B24447"/>
    <w:rsid w:val="00B248A0"/>
    <w:rsid w:val="00B249EF"/>
    <w:rsid w:val="00B24DCA"/>
    <w:rsid w:val="00B25282"/>
    <w:rsid w:val="00B258CA"/>
    <w:rsid w:val="00B25982"/>
    <w:rsid w:val="00B25E40"/>
    <w:rsid w:val="00B25FF5"/>
    <w:rsid w:val="00B26246"/>
    <w:rsid w:val="00B266AA"/>
    <w:rsid w:val="00B2675D"/>
    <w:rsid w:val="00B26CC1"/>
    <w:rsid w:val="00B26DDF"/>
    <w:rsid w:val="00B26DFD"/>
    <w:rsid w:val="00B26FC7"/>
    <w:rsid w:val="00B27661"/>
    <w:rsid w:val="00B27663"/>
    <w:rsid w:val="00B27E0C"/>
    <w:rsid w:val="00B300AE"/>
    <w:rsid w:val="00B301F7"/>
    <w:rsid w:val="00B302C3"/>
    <w:rsid w:val="00B30317"/>
    <w:rsid w:val="00B30649"/>
    <w:rsid w:val="00B30723"/>
    <w:rsid w:val="00B30A87"/>
    <w:rsid w:val="00B3107D"/>
    <w:rsid w:val="00B31531"/>
    <w:rsid w:val="00B31A2E"/>
    <w:rsid w:val="00B31D4A"/>
    <w:rsid w:val="00B3238F"/>
    <w:rsid w:val="00B3259C"/>
    <w:rsid w:val="00B3272B"/>
    <w:rsid w:val="00B32C0E"/>
    <w:rsid w:val="00B32ECA"/>
    <w:rsid w:val="00B32F5D"/>
    <w:rsid w:val="00B331EF"/>
    <w:rsid w:val="00B33562"/>
    <w:rsid w:val="00B33614"/>
    <w:rsid w:val="00B3397B"/>
    <w:rsid w:val="00B33ABD"/>
    <w:rsid w:val="00B340FD"/>
    <w:rsid w:val="00B344A3"/>
    <w:rsid w:val="00B349E2"/>
    <w:rsid w:val="00B34D2E"/>
    <w:rsid w:val="00B35595"/>
    <w:rsid w:val="00B357E2"/>
    <w:rsid w:val="00B3588E"/>
    <w:rsid w:val="00B35C0C"/>
    <w:rsid w:val="00B35DA4"/>
    <w:rsid w:val="00B35DCD"/>
    <w:rsid w:val="00B3602B"/>
    <w:rsid w:val="00B3619E"/>
    <w:rsid w:val="00B36379"/>
    <w:rsid w:val="00B36479"/>
    <w:rsid w:val="00B3683D"/>
    <w:rsid w:val="00B369E4"/>
    <w:rsid w:val="00B36A7D"/>
    <w:rsid w:val="00B36B27"/>
    <w:rsid w:val="00B36BDE"/>
    <w:rsid w:val="00B36E7C"/>
    <w:rsid w:val="00B371DF"/>
    <w:rsid w:val="00B376E3"/>
    <w:rsid w:val="00B37B90"/>
    <w:rsid w:val="00B40102"/>
    <w:rsid w:val="00B4026A"/>
    <w:rsid w:val="00B403F0"/>
    <w:rsid w:val="00B4054C"/>
    <w:rsid w:val="00B40667"/>
    <w:rsid w:val="00B406E6"/>
    <w:rsid w:val="00B41483"/>
    <w:rsid w:val="00B41534"/>
    <w:rsid w:val="00B41B7C"/>
    <w:rsid w:val="00B4202B"/>
    <w:rsid w:val="00B42166"/>
    <w:rsid w:val="00B421BA"/>
    <w:rsid w:val="00B428E2"/>
    <w:rsid w:val="00B42A63"/>
    <w:rsid w:val="00B4303B"/>
    <w:rsid w:val="00B434FA"/>
    <w:rsid w:val="00B4351F"/>
    <w:rsid w:val="00B438F4"/>
    <w:rsid w:val="00B43AA2"/>
    <w:rsid w:val="00B44318"/>
    <w:rsid w:val="00B44391"/>
    <w:rsid w:val="00B4455B"/>
    <w:rsid w:val="00B4510A"/>
    <w:rsid w:val="00B45125"/>
    <w:rsid w:val="00B456DB"/>
    <w:rsid w:val="00B45B80"/>
    <w:rsid w:val="00B45BF5"/>
    <w:rsid w:val="00B45E3D"/>
    <w:rsid w:val="00B46327"/>
    <w:rsid w:val="00B46793"/>
    <w:rsid w:val="00B46956"/>
    <w:rsid w:val="00B46BBE"/>
    <w:rsid w:val="00B46D37"/>
    <w:rsid w:val="00B472D9"/>
    <w:rsid w:val="00B47319"/>
    <w:rsid w:val="00B473FA"/>
    <w:rsid w:val="00B47B1E"/>
    <w:rsid w:val="00B47EB2"/>
    <w:rsid w:val="00B47F35"/>
    <w:rsid w:val="00B5062E"/>
    <w:rsid w:val="00B506EB"/>
    <w:rsid w:val="00B50894"/>
    <w:rsid w:val="00B51316"/>
    <w:rsid w:val="00B515D2"/>
    <w:rsid w:val="00B51732"/>
    <w:rsid w:val="00B5188A"/>
    <w:rsid w:val="00B51D69"/>
    <w:rsid w:val="00B51DB0"/>
    <w:rsid w:val="00B51FA7"/>
    <w:rsid w:val="00B523A8"/>
    <w:rsid w:val="00B52629"/>
    <w:rsid w:val="00B52857"/>
    <w:rsid w:val="00B528A6"/>
    <w:rsid w:val="00B52A99"/>
    <w:rsid w:val="00B53E82"/>
    <w:rsid w:val="00B53FD1"/>
    <w:rsid w:val="00B5430B"/>
    <w:rsid w:val="00B545C5"/>
    <w:rsid w:val="00B54965"/>
    <w:rsid w:val="00B5589A"/>
    <w:rsid w:val="00B5615D"/>
    <w:rsid w:val="00B564A4"/>
    <w:rsid w:val="00B564F3"/>
    <w:rsid w:val="00B56638"/>
    <w:rsid w:val="00B568C3"/>
    <w:rsid w:val="00B56D1E"/>
    <w:rsid w:val="00B56D2F"/>
    <w:rsid w:val="00B56F96"/>
    <w:rsid w:val="00B571AB"/>
    <w:rsid w:val="00B57355"/>
    <w:rsid w:val="00B57452"/>
    <w:rsid w:val="00B5790B"/>
    <w:rsid w:val="00B57ABA"/>
    <w:rsid w:val="00B600B3"/>
    <w:rsid w:val="00B6015B"/>
    <w:rsid w:val="00B60235"/>
    <w:rsid w:val="00B60513"/>
    <w:rsid w:val="00B6066A"/>
    <w:rsid w:val="00B607BF"/>
    <w:rsid w:val="00B60A15"/>
    <w:rsid w:val="00B60E60"/>
    <w:rsid w:val="00B6118C"/>
    <w:rsid w:val="00B613A4"/>
    <w:rsid w:val="00B61427"/>
    <w:rsid w:val="00B61803"/>
    <w:rsid w:val="00B6187B"/>
    <w:rsid w:val="00B619CE"/>
    <w:rsid w:val="00B619FB"/>
    <w:rsid w:val="00B61A2F"/>
    <w:rsid w:val="00B61E25"/>
    <w:rsid w:val="00B61E50"/>
    <w:rsid w:val="00B61E89"/>
    <w:rsid w:val="00B61FE4"/>
    <w:rsid w:val="00B6203D"/>
    <w:rsid w:val="00B624F5"/>
    <w:rsid w:val="00B62813"/>
    <w:rsid w:val="00B62B68"/>
    <w:rsid w:val="00B6325E"/>
    <w:rsid w:val="00B632E4"/>
    <w:rsid w:val="00B633FB"/>
    <w:rsid w:val="00B63B98"/>
    <w:rsid w:val="00B63D1D"/>
    <w:rsid w:val="00B6400A"/>
    <w:rsid w:val="00B640CA"/>
    <w:rsid w:val="00B646C5"/>
    <w:rsid w:val="00B6495B"/>
    <w:rsid w:val="00B649B3"/>
    <w:rsid w:val="00B64FFB"/>
    <w:rsid w:val="00B65499"/>
    <w:rsid w:val="00B658BB"/>
    <w:rsid w:val="00B659BB"/>
    <w:rsid w:val="00B65A35"/>
    <w:rsid w:val="00B65A8D"/>
    <w:rsid w:val="00B65CAC"/>
    <w:rsid w:val="00B65DE4"/>
    <w:rsid w:val="00B65E49"/>
    <w:rsid w:val="00B66089"/>
    <w:rsid w:val="00B662E6"/>
    <w:rsid w:val="00B663F7"/>
    <w:rsid w:val="00B6642F"/>
    <w:rsid w:val="00B66594"/>
    <w:rsid w:val="00B667E8"/>
    <w:rsid w:val="00B669F1"/>
    <w:rsid w:val="00B66ACB"/>
    <w:rsid w:val="00B67317"/>
    <w:rsid w:val="00B675C4"/>
    <w:rsid w:val="00B6765C"/>
    <w:rsid w:val="00B676A7"/>
    <w:rsid w:val="00B67959"/>
    <w:rsid w:val="00B67F14"/>
    <w:rsid w:val="00B67F6C"/>
    <w:rsid w:val="00B67FA7"/>
    <w:rsid w:val="00B702F2"/>
    <w:rsid w:val="00B70D62"/>
    <w:rsid w:val="00B70EBB"/>
    <w:rsid w:val="00B70FC4"/>
    <w:rsid w:val="00B71879"/>
    <w:rsid w:val="00B72267"/>
    <w:rsid w:val="00B72408"/>
    <w:rsid w:val="00B72567"/>
    <w:rsid w:val="00B72679"/>
    <w:rsid w:val="00B7276D"/>
    <w:rsid w:val="00B72807"/>
    <w:rsid w:val="00B72B6B"/>
    <w:rsid w:val="00B732BC"/>
    <w:rsid w:val="00B73A52"/>
    <w:rsid w:val="00B73AE4"/>
    <w:rsid w:val="00B73C6A"/>
    <w:rsid w:val="00B744C4"/>
    <w:rsid w:val="00B74849"/>
    <w:rsid w:val="00B74E20"/>
    <w:rsid w:val="00B7522A"/>
    <w:rsid w:val="00B75577"/>
    <w:rsid w:val="00B756B8"/>
    <w:rsid w:val="00B75AA5"/>
    <w:rsid w:val="00B75CB4"/>
    <w:rsid w:val="00B765C3"/>
    <w:rsid w:val="00B76B22"/>
    <w:rsid w:val="00B76D73"/>
    <w:rsid w:val="00B76E3B"/>
    <w:rsid w:val="00B773F2"/>
    <w:rsid w:val="00B77591"/>
    <w:rsid w:val="00B778E5"/>
    <w:rsid w:val="00B77BA9"/>
    <w:rsid w:val="00B77D98"/>
    <w:rsid w:val="00B80056"/>
    <w:rsid w:val="00B801BA"/>
    <w:rsid w:val="00B80425"/>
    <w:rsid w:val="00B809BC"/>
    <w:rsid w:val="00B80A66"/>
    <w:rsid w:val="00B80B05"/>
    <w:rsid w:val="00B80E74"/>
    <w:rsid w:val="00B8108D"/>
    <w:rsid w:val="00B8145A"/>
    <w:rsid w:val="00B814D5"/>
    <w:rsid w:val="00B81D34"/>
    <w:rsid w:val="00B81EB1"/>
    <w:rsid w:val="00B81F5C"/>
    <w:rsid w:val="00B81FE3"/>
    <w:rsid w:val="00B82265"/>
    <w:rsid w:val="00B822BE"/>
    <w:rsid w:val="00B8235C"/>
    <w:rsid w:val="00B824E8"/>
    <w:rsid w:val="00B827B2"/>
    <w:rsid w:val="00B82907"/>
    <w:rsid w:val="00B82F54"/>
    <w:rsid w:val="00B82F84"/>
    <w:rsid w:val="00B83203"/>
    <w:rsid w:val="00B832CD"/>
    <w:rsid w:val="00B832DB"/>
    <w:rsid w:val="00B8361D"/>
    <w:rsid w:val="00B83858"/>
    <w:rsid w:val="00B83A8D"/>
    <w:rsid w:val="00B83DDE"/>
    <w:rsid w:val="00B8413F"/>
    <w:rsid w:val="00B842F8"/>
    <w:rsid w:val="00B845EC"/>
    <w:rsid w:val="00B84672"/>
    <w:rsid w:val="00B84836"/>
    <w:rsid w:val="00B84BF3"/>
    <w:rsid w:val="00B84C36"/>
    <w:rsid w:val="00B8506D"/>
    <w:rsid w:val="00B85073"/>
    <w:rsid w:val="00B8535D"/>
    <w:rsid w:val="00B853A7"/>
    <w:rsid w:val="00B858EE"/>
    <w:rsid w:val="00B859F7"/>
    <w:rsid w:val="00B862CA"/>
    <w:rsid w:val="00B8698A"/>
    <w:rsid w:val="00B869F4"/>
    <w:rsid w:val="00B875D1"/>
    <w:rsid w:val="00B901CA"/>
    <w:rsid w:val="00B90599"/>
    <w:rsid w:val="00B908AF"/>
    <w:rsid w:val="00B90BF9"/>
    <w:rsid w:val="00B90D00"/>
    <w:rsid w:val="00B90D20"/>
    <w:rsid w:val="00B90DD4"/>
    <w:rsid w:val="00B91164"/>
    <w:rsid w:val="00B91613"/>
    <w:rsid w:val="00B91C61"/>
    <w:rsid w:val="00B91F20"/>
    <w:rsid w:val="00B9237F"/>
    <w:rsid w:val="00B9251B"/>
    <w:rsid w:val="00B92653"/>
    <w:rsid w:val="00B92871"/>
    <w:rsid w:val="00B92A78"/>
    <w:rsid w:val="00B93059"/>
    <w:rsid w:val="00B9316D"/>
    <w:rsid w:val="00B931BB"/>
    <w:rsid w:val="00B935F9"/>
    <w:rsid w:val="00B93794"/>
    <w:rsid w:val="00B93A74"/>
    <w:rsid w:val="00B93B38"/>
    <w:rsid w:val="00B93B7A"/>
    <w:rsid w:val="00B93C02"/>
    <w:rsid w:val="00B93C44"/>
    <w:rsid w:val="00B93E41"/>
    <w:rsid w:val="00B9404F"/>
    <w:rsid w:val="00B954E3"/>
    <w:rsid w:val="00B95555"/>
    <w:rsid w:val="00B95746"/>
    <w:rsid w:val="00B95BF2"/>
    <w:rsid w:val="00B95D79"/>
    <w:rsid w:val="00B96015"/>
    <w:rsid w:val="00B96290"/>
    <w:rsid w:val="00B963FC"/>
    <w:rsid w:val="00B96675"/>
    <w:rsid w:val="00B96A80"/>
    <w:rsid w:val="00B96A97"/>
    <w:rsid w:val="00B96AFF"/>
    <w:rsid w:val="00B96BA6"/>
    <w:rsid w:val="00B97028"/>
    <w:rsid w:val="00B97446"/>
    <w:rsid w:val="00B9757F"/>
    <w:rsid w:val="00B9768D"/>
    <w:rsid w:val="00B978FC"/>
    <w:rsid w:val="00B97C32"/>
    <w:rsid w:val="00B97F1A"/>
    <w:rsid w:val="00B97F4C"/>
    <w:rsid w:val="00BA001C"/>
    <w:rsid w:val="00BA01D1"/>
    <w:rsid w:val="00BA050A"/>
    <w:rsid w:val="00BA096F"/>
    <w:rsid w:val="00BA0C8E"/>
    <w:rsid w:val="00BA1142"/>
    <w:rsid w:val="00BA15B3"/>
    <w:rsid w:val="00BA15CD"/>
    <w:rsid w:val="00BA1685"/>
    <w:rsid w:val="00BA16CA"/>
    <w:rsid w:val="00BA16FD"/>
    <w:rsid w:val="00BA173C"/>
    <w:rsid w:val="00BA1A49"/>
    <w:rsid w:val="00BA1C17"/>
    <w:rsid w:val="00BA1CFE"/>
    <w:rsid w:val="00BA1F2A"/>
    <w:rsid w:val="00BA2836"/>
    <w:rsid w:val="00BA2A72"/>
    <w:rsid w:val="00BA2E7A"/>
    <w:rsid w:val="00BA2E97"/>
    <w:rsid w:val="00BA39A2"/>
    <w:rsid w:val="00BA3B55"/>
    <w:rsid w:val="00BA3F59"/>
    <w:rsid w:val="00BA4044"/>
    <w:rsid w:val="00BA4282"/>
    <w:rsid w:val="00BA431B"/>
    <w:rsid w:val="00BA44D5"/>
    <w:rsid w:val="00BA46CF"/>
    <w:rsid w:val="00BA489C"/>
    <w:rsid w:val="00BA498F"/>
    <w:rsid w:val="00BA4E6F"/>
    <w:rsid w:val="00BA4E9D"/>
    <w:rsid w:val="00BA5058"/>
    <w:rsid w:val="00BA5A11"/>
    <w:rsid w:val="00BA5A2E"/>
    <w:rsid w:val="00BA5DF5"/>
    <w:rsid w:val="00BA5FC9"/>
    <w:rsid w:val="00BA6201"/>
    <w:rsid w:val="00BA65F3"/>
    <w:rsid w:val="00BA6873"/>
    <w:rsid w:val="00BA6D1E"/>
    <w:rsid w:val="00BA6DE6"/>
    <w:rsid w:val="00BA7340"/>
    <w:rsid w:val="00BA78F2"/>
    <w:rsid w:val="00BA7968"/>
    <w:rsid w:val="00BA7AA7"/>
    <w:rsid w:val="00BA7CC1"/>
    <w:rsid w:val="00BA7D5E"/>
    <w:rsid w:val="00BA7F8E"/>
    <w:rsid w:val="00BB026F"/>
    <w:rsid w:val="00BB039D"/>
    <w:rsid w:val="00BB0B60"/>
    <w:rsid w:val="00BB0CEC"/>
    <w:rsid w:val="00BB0F7F"/>
    <w:rsid w:val="00BB122B"/>
    <w:rsid w:val="00BB12E3"/>
    <w:rsid w:val="00BB13FA"/>
    <w:rsid w:val="00BB141B"/>
    <w:rsid w:val="00BB1A8C"/>
    <w:rsid w:val="00BB1D68"/>
    <w:rsid w:val="00BB2096"/>
    <w:rsid w:val="00BB25AB"/>
    <w:rsid w:val="00BB271E"/>
    <w:rsid w:val="00BB2950"/>
    <w:rsid w:val="00BB2FA2"/>
    <w:rsid w:val="00BB31AE"/>
    <w:rsid w:val="00BB329D"/>
    <w:rsid w:val="00BB35C9"/>
    <w:rsid w:val="00BB35E6"/>
    <w:rsid w:val="00BB4092"/>
    <w:rsid w:val="00BB40EA"/>
    <w:rsid w:val="00BB415B"/>
    <w:rsid w:val="00BB4201"/>
    <w:rsid w:val="00BB4405"/>
    <w:rsid w:val="00BB4596"/>
    <w:rsid w:val="00BB4E29"/>
    <w:rsid w:val="00BB50C8"/>
    <w:rsid w:val="00BB51AB"/>
    <w:rsid w:val="00BB54B3"/>
    <w:rsid w:val="00BB54E0"/>
    <w:rsid w:val="00BB5A82"/>
    <w:rsid w:val="00BB5EF0"/>
    <w:rsid w:val="00BB6223"/>
    <w:rsid w:val="00BB644F"/>
    <w:rsid w:val="00BB651A"/>
    <w:rsid w:val="00BB6655"/>
    <w:rsid w:val="00BB6B82"/>
    <w:rsid w:val="00BB6C59"/>
    <w:rsid w:val="00BB6CF2"/>
    <w:rsid w:val="00BB6F11"/>
    <w:rsid w:val="00BB7281"/>
    <w:rsid w:val="00BB7313"/>
    <w:rsid w:val="00BB7DEF"/>
    <w:rsid w:val="00BB7EEF"/>
    <w:rsid w:val="00BC013B"/>
    <w:rsid w:val="00BC0560"/>
    <w:rsid w:val="00BC082B"/>
    <w:rsid w:val="00BC0970"/>
    <w:rsid w:val="00BC1157"/>
    <w:rsid w:val="00BC17C4"/>
    <w:rsid w:val="00BC18DC"/>
    <w:rsid w:val="00BC1A09"/>
    <w:rsid w:val="00BC1A53"/>
    <w:rsid w:val="00BC1B42"/>
    <w:rsid w:val="00BC1C2A"/>
    <w:rsid w:val="00BC1CCA"/>
    <w:rsid w:val="00BC1F35"/>
    <w:rsid w:val="00BC2096"/>
    <w:rsid w:val="00BC2305"/>
    <w:rsid w:val="00BC259C"/>
    <w:rsid w:val="00BC2679"/>
    <w:rsid w:val="00BC268F"/>
    <w:rsid w:val="00BC2733"/>
    <w:rsid w:val="00BC29D5"/>
    <w:rsid w:val="00BC2CFD"/>
    <w:rsid w:val="00BC2E4D"/>
    <w:rsid w:val="00BC2EC4"/>
    <w:rsid w:val="00BC2F57"/>
    <w:rsid w:val="00BC2FC7"/>
    <w:rsid w:val="00BC303F"/>
    <w:rsid w:val="00BC35CA"/>
    <w:rsid w:val="00BC37B2"/>
    <w:rsid w:val="00BC380D"/>
    <w:rsid w:val="00BC3D61"/>
    <w:rsid w:val="00BC4069"/>
    <w:rsid w:val="00BC42FA"/>
    <w:rsid w:val="00BC4349"/>
    <w:rsid w:val="00BC4566"/>
    <w:rsid w:val="00BC4B4C"/>
    <w:rsid w:val="00BC4B80"/>
    <w:rsid w:val="00BC5190"/>
    <w:rsid w:val="00BC53FA"/>
    <w:rsid w:val="00BC543A"/>
    <w:rsid w:val="00BC5961"/>
    <w:rsid w:val="00BC5B66"/>
    <w:rsid w:val="00BC5C89"/>
    <w:rsid w:val="00BC5DB0"/>
    <w:rsid w:val="00BC5E95"/>
    <w:rsid w:val="00BC5F40"/>
    <w:rsid w:val="00BC642F"/>
    <w:rsid w:val="00BC643C"/>
    <w:rsid w:val="00BC67BA"/>
    <w:rsid w:val="00BC6F3F"/>
    <w:rsid w:val="00BC738B"/>
    <w:rsid w:val="00BC73A7"/>
    <w:rsid w:val="00BC7417"/>
    <w:rsid w:val="00BC75AE"/>
    <w:rsid w:val="00BC75F9"/>
    <w:rsid w:val="00BC784D"/>
    <w:rsid w:val="00BC7EB7"/>
    <w:rsid w:val="00BC7F8A"/>
    <w:rsid w:val="00BD0341"/>
    <w:rsid w:val="00BD0466"/>
    <w:rsid w:val="00BD05A0"/>
    <w:rsid w:val="00BD0837"/>
    <w:rsid w:val="00BD0A44"/>
    <w:rsid w:val="00BD1064"/>
    <w:rsid w:val="00BD11AD"/>
    <w:rsid w:val="00BD1790"/>
    <w:rsid w:val="00BD1858"/>
    <w:rsid w:val="00BD1C25"/>
    <w:rsid w:val="00BD2078"/>
    <w:rsid w:val="00BD2240"/>
    <w:rsid w:val="00BD230C"/>
    <w:rsid w:val="00BD2354"/>
    <w:rsid w:val="00BD2687"/>
    <w:rsid w:val="00BD2693"/>
    <w:rsid w:val="00BD27E0"/>
    <w:rsid w:val="00BD2939"/>
    <w:rsid w:val="00BD2CE2"/>
    <w:rsid w:val="00BD2D44"/>
    <w:rsid w:val="00BD32A4"/>
    <w:rsid w:val="00BD33F9"/>
    <w:rsid w:val="00BD34C0"/>
    <w:rsid w:val="00BD3641"/>
    <w:rsid w:val="00BD3741"/>
    <w:rsid w:val="00BD3A7D"/>
    <w:rsid w:val="00BD3BE3"/>
    <w:rsid w:val="00BD3D76"/>
    <w:rsid w:val="00BD42B2"/>
    <w:rsid w:val="00BD43B6"/>
    <w:rsid w:val="00BD446E"/>
    <w:rsid w:val="00BD45B5"/>
    <w:rsid w:val="00BD45CD"/>
    <w:rsid w:val="00BD4C24"/>
    <w:rsid w:val="00BD4DEB"/>
    <w:rsid w:val="00BD4E86"/>
    <w:rsid w:val="00BD5360"/>
    <w:rsid w:val="00BD5937"/>
    <w:rsid w:val="00BD5D43"/>
    <w:rsid w:val="00BD63BE"/>
    <w:rsid w:val="00BD6412"/>
    <w:rsid w:val="00BD68DD"/>
    <w:rsid w:val="00BD68F0"/>
    <w:rsid w:val="00BD6C13"/>
    <w:rsid w:val="00BD72A1"/>
    <w:rsid w:val="00BD72CB"/>
    <w:rsid w:val="00BD748B"/>
    <w:rsid w:val="00BD76EE"/>
    <w:rsid w:val="00BD783B"/>
    <w:rsid w:val="00BD7A7A"/>
    <w:rsid w:val="00BD7DA7"/>
    <w:rsid w:val="00BD7DAC"/>
    <w:rsid w:val="00BE064A"/>
    <w:rsid w:val="00BE0D26"/>
    <w:rsid w:val="00BE11B9"/>
    <w:rsid w:val="00BE122F"/>
    <w:rsid w:val="00BE1545"/>
    <w:rsid w:val="00BE185F"/>
    <w:rsid w:val="00BE1A07"/>
    <w:rsid w:val="00BE1A69"/>
    <w:rsid w:val="00BE1DCD"/>
    <w:rsid w:val="00BE25B9"/>
    <w:rsid w:val="00BE2A77"/>
    <w:rsid w:val="00BE3018"/>
    <w:rsid w:val="00BE32CA"/>
    <w:rsid w:val="00BE3773"/>
    <w:rsid w:val="00BE39F4"/>
    <w:rsid w:val="00BE40C1"/>
    <w:rsid w:val="00BE4E4D"/>
    <w:rsid w:val="00BE4F07"/>
    <w:rsid w:val="00BE5298"/>
    <w:rsid w:val="00BE5299"/>
    <w:rsid w:val="00BE52A0"/>
    <w:rsid w:val="00BE5609"/>
    <w:rsid w:val="00BE577F"/>
    <w:rsid w:val="00BE5AA5"/>
    <w:rsid w:val="00BE6589"/>
    <w:rsid w:val="00BE6BB8"/>
    <w:rsid w:val="00BE6DB1"/>
    <w:rsid w:val="00BE795F"/>
    <w:rsid w:val="00BE7AD8"/>
    <w:rsid w:val="00BE7F74"/>
    <w:rsid w:val="00BE7FA4"/>
    <w:rsid w:val="00BF03E7"/>
    <w:rsid w:val="00BF0677"/>
    <w:rsid w:val="00BF08D8"/>
    <w:rsid w:val="00BF0A3E"/>
    <w:rsid w:val="00BF0A40"/>
    <w:rsid w:val="00BF0AE7"/>
    <w:rsid w:val="00BF0CB6"/>
    <w:rsid w:val="00BF12B7"/>
    <w:rsid w:val="00BF1712"/>
    <w:rsid w:val="00BF1F46"/>
    <w:rsid w:val="00BF2296"/>
    <w:rsid w:val="00BF245D"/>
    <w:rsid w:val="00BF2AE8"/>
    <w:rsid w:val="00BF3194"/>
    <w:rsid w:val="00BF3305"/>
    <w:rsid w:val="00BF3499"/>
    <w:rsid w:val="00BF388C"/>
    <w:rsid w:val="00BF3CEE"/>
    <w:rsid w:val="00BF3D11"/>
    <w:rsid w:val="00BF4338"/>
    <w:rsid w:val="00BF45B6"/>
    <w:rsid w:val="00BF484B"/>
    <w:rsid w:val="00BF4ED4"/>
    <w:rsid w:val="00BF56A8"/>
    <w:rsid w:val="00BF5786"/>
    <w:rsid w:val="00BF57ED"/>
    <w:rsid w:val="00BF5DFB"/>
    <w:rsid w:val="00BF5ED1"/>
    <w:rsid w:val="00BF5EF5"/>
    <w:rsid w:val="00BF61AD"/>
    <w:rsid w:val="00BF62D9"/>
    <w:rsid w:val="00BF6379"/>
    <w:rsid w:val="00BF6431"/>
    <w:rsid w:val="00BF67BF"/>
    <w:rsid w:val="00BF6F41"/>
    <w:rsid w:val="00BF7026"/>
    <w:rsid w:val="00BF73BF"/>
    <w:rsid w:val="00BF7471"/>
    <w:rsid w:val="00BF7882"/>
    <w:rsid w:val="00BF78E2"/>
    <w:rsid w:val="00BF79AA"/>
    <w:rsid w:val="00BF7AE2"/>
    <w:rsid w:val="00BF7E74"/>
    <w:rsid w:val="00C00273"/>
    <w:rsid w:val="00C00356"/>
    <w:rsid w:val="00C006E3"/>
    <w:rsid w:val="00C0087C"/>
    <w:rsid w:val="00C00C63"/>
    <w:rsid w:val="00C012EF"/>
    <w:rsid w:val="00C01372"/>
    <w:rsid w:val="00C0191A"/>
    <w:rsid w:val="00C01B6F"/>
    <w:rsid w:val="00C01F53"/>
    <w:rsid w:val="00C0205E"/>
    <w:rsid w:val="00C02192"/>
    <w:rsid w:val="00C02477"/>
    <w:rsid w:val="00C02568"/>
    <w:rsid w:val="00C02638"/>
    <w:rsid w:val="00C02A63"/>
    <w:rsid w:val="00C02B8D"/>
    <w:rsid w:val="00C02D84"/>
    <w:rsid w:val="00C02E9B"/>
    <w:rsid w:val="00C030AC"/>
    <w:rsid w:val="00C03493"/>
    <w:rsid w:val="00C0370F"/>
    <w:rsid w:val="00C03749"/>
    <w:rsid w:val="00C03A99"/>
    <w:rsid w:val="00C03D97"/>
    <w:rsid w:val="00C0414B"/>
    <w:rsid w:val="00C046E2"/>
    <w:rsid w:val="00C04D3A"/>
    <w:rsid w:val="00C0507A"/>
    <w:rsid w:val="00C05111"/>
    <w:rsid w:val="00C05243"/>
    <w:rsid w:val="00C052B5"/>
    <w:rsid w:val="00C05647"/>
    <w:rsid w:val="00C05A40"/>
    <w:rsid w:val="00C05BCA"/>
    <w:rsid w:val="00C05E96"/>
    <w:rsid w:val="00C062B0"/>
    <w:rsid w:val="00C06408"/>
    <w:rsid w:val="00C065D8"/>
    <w:rsid w:val="00C06D63"/>
    <w:rsid w:val="00C072CC"/>
    <w:rsid w:val="00C0753E"/>
    <w:rsid w:val="00C07664"/>
    <w:rsid w:val="00C0778C"/>
    <w:rsid w:val="00C07809"/>
    <w:rsid w:val="00C1002A"/>
    <w:rsid w:val="00C10057"/>
    <w:rsid w:val="00C105A6"/>
    <w:rsid w:val="00C1086A"/>
    <w:rsid w:val="00C10935"/>
    <w:rsid w:val="00C10D77"/>
    <w:rsid w:val="00C10E6A"/>
    <w:rsid w:val="00C117F3"/>
    <w:rsid w:val="00C11C34"/>
    <w:rsid w:val="00C11FBA"/>
    <w:rsid w:val="00C12600"/>
    <w:rsid w:val="00C1274B"/>
    <w:rsid w:val="00C13FDB"/>
    <w:rsid w:val="00C14051"/>
    <w:rsid w:val="00C14141"/>
    <w:rsid w:val="00C141E1"/>
    <w:rsid w:val="00C148FF"/>
    <w:rsid w:val="00C14C73"/>
    <w:rsid w:val="00C14D8A"/>
    <w:rsid w:val="00C150DE"/>
    <w:rsid w:val="00C151AF"/>
    <w:rsid w:val="00C15943"/>
    <w:rsid w:val="00C15B98"/>
    <w:rsid w:val="00C15D4D"/>
    <w:rsid w:val="00C15DC1"/>
    <w:rsid w:val="00C160C4"/>
    <w:rsid w:val="00C1642A"/>
    <w:rsid w:val="00C16A1A"/>
    <w:rsid w:val="00C17801"/>
    <w:rsid w:val="00C17966"/>
    <w:rsid w:val="00C20017"/>
    <w:rsid w:val="00C203D8"/>
    <w:rsid w:val="00C20521"/>
    <w:rsid w:val="00C2092F"/>
    <w:rsid w:val="00C20A0E"/>
    <w:rsid w:val="00C20CFE"/>
    <w:rsid w:val="00C20E35"/>
    <w:rsid w:val="00C20FBF"/>
    <w:rsid w:val="00C21091"/>
    <w:rsid w:val="00C212AF"/>
    <w:rsid w:val="00C212F7"/>
    <w:rsid w:val="00C215B8"/>
    <w:rsid w:val="00C216F2"/>
    <w:rsid w:val="00C21D6B"/>
    <w:rsid w:val="00C22179"/>
    <w:rsid w:val="00C222B7"/>
    <w:rsid w:val="00C223D1"/>
    <w:rsid w:val="00C22401"/>
    <w:rsid w:val="00C22A58"/>
    <w:rsid w:val="00C22B82"/>
    <w:rsid w:val="00C232FF"/>
    <w:rsid w:val="00C23814"/>
    <w:rsid w:val="00C23859"/>
    <w:rsid w:val="00C238AC"/>
    <w:rsid w:val="00C23A90"/>
    <w:rsid w:val="00C23D66"/>
    <w:rsid w:val="00C23EA1"/>
    <w:rsid w:val="00C23FE8"/>
    <w:rsid w:val="00C24A3B"/>
    <w:rsid w:val="00C24D5F"/>
    <w:rsid w:val="00C24DCE"/>
    <w:rsid w:val="00C24FF3"/>
    <w:rsid w:val="00C252EC"/>
    <w:rsid w:val="00C25370"/>
    <w:rsid w:val="00C25682"/>
    <w:rsid w:val="00C25989"/>
    <w:rsid w:val="00C259E3"/>
    <w:rsid w:val="00C25AFA"/>
    <w:rsid w:val="00C25C29"/>
    <w:rsid w:val="00C25F97"/>
    <w:rsid w:val="00C265F4"/>
    <w:rsid w:val="00C26A1D"/>
    <w:rsid w:val="00C26B44"/>
    <w:rsid w:val="00C272D4"/>
    <w:rsid w:val="00C27305"/>
    <w:rsid w:val="00C27662"/>
    <w:rsid w:val="00C278FE"/>
    <w:rsid w:val="00C279BD"/>
    <w:rsid w:val="00C27A99"/>
    <w:rsid w:val="00C27B71"/>
    <w:rsid w:val="00C27C9D"/>
    <w:rsid w:val="00C27F3F"/>
    <w:rsid w:val="00C3007D"/>
    <w:rsid w:val="00C304A5"/>
    <w:rsid w:val="00C305BD"/>
    <w:rsid w:val="00C30A79"/>
    <w:rsid w:val="00C30B7C"/>
    <w:rsid w:val="00C30CC0"/>
    <w:rsid w:val="00C30D03"/>
    <w:rsid w:val="00C30D51"/>
    <w:rsid w:val="00C310CB"/>
    <w:rsid w:val="00C310DA"/>
    <w:rsid w:val="00C31589"/>
    <w:rsid w:val="00C315EF"/>
    <w:rsid w:val="00C31B71"/>
    <w:rsid w:val="00C31BC1"/>
    <w:rsid w:val="00C3207A"/>
    <w:rsid w:val="00C3227F"/>
    <w:rsid w:val="00C32363"/>
    <w:rsid w:val="00C32849"/>
    <w:rsid w:val="00C32B14"/>
    <w:rsid w:val="00C3312F"/>
    <w:rsid w:val="00C3325D"/>
    <w:rsid w:val="00C3335B"/>
    <w:rsid w:val="00C33DD0"/>
    <w:rsid w:val="00C343E7"/>
    <w:rsid w:val="00C34461"/>
    <w:rsid w:val="00C3465D"/>
    <w:rsid w:val="00C34670"/>
    <w:rsid w:val="00C34E77"/>
    <w:rsid w:val="00C34F5E"/>
    <w:rsid w:val="00C350F7"/>
    <w:rsid w:val="00C3538F"/>
    <w:rsid w:val="00C3557F"/>
    <w:rsid w:val="00C35877"/>
    <w:rsid w:val="00C35F57"/>
    <w:rsid w:val="00C3627D"/>
    <w:rsid w:val="00C36335"/>
    <w:rsid w:val="00C36ABE"/>
    <w:rsid w:val="00C36C80"/>
    <w:rsid w:val="00C36F78"/>
    <w:rsid w:val="00C37614"/>
    <w:rsid w:val="00C3763B"/>
    <w:rsid w:val="00C378C0"/>
    <w:rsid w:val="00C37973"/>
    <w:rsid w:val="00C4037B"/>
    <w:rsid w:val="00C404BC"/>
    <w:rsid w:val="00C405F7"/>
    <w:rsid w:val="00C41627"/>
    <w:rsid w:val="00C41BAF"/>
    <w:rsid w:val="00C41BE1"/>
    <w:rsid w:val="00C41D4A"/>
    <w:rsid w:val="00C42235"/>
    <w:rsid w:val="00C4246C"/>
    <w:rsid w:val="00C434D1"/>
    <w:rsid w:val="00C4405B"/>
    <w:rsid w:val="00C44115"/>
    <w:rsid w:val="00C44313"/>
    <w:rsid w:val="00C4439D"/>
    <w:rsid w:val="00C445B5"/>
    <w:rsid w:val="00C44874"/>
    <w:rsid w:val="00C44942"/>
    <w:rsid w:val="00C44B35"/>
    <w:rsid w:val="00C4552C"/>
    <w:rsid w:val="00C45C6B"/>
    <w:rsid w:val="00C45CC0"/>
    <w:rsid w:val="00C46029"/>
    <w:rsid w:val="00C463E5"/>
    <w:rsid w:val="00C46729"/>
    <w:rsid w:val="00C46824"/>
    <w:rsid w:val="00C4697D"/>
    <w:rsid w:val="00C469D6"/>
    <w:rsid w:val="00C476D3"/>
    <w:rsid w:val="00C47BE7"/>
    <w:rsid w:val="00C504C3"/>
    <w:rsid w:val="00C5079B"/>
    <w:rsid w:val="00C50BBB"/>
    <w:rsid w:val="00C50C20"/>
    <w:rsid w:val="00C50DB0"/>
    <w:rsid w:val="00C50E53"/>
    <w:rsid w:val="00C5183C"/>
    <w:rsid w:val="00C51AE0"/>
    <w:rsid w:val="00C52185"/>
    <w:rsid w:val="00C5230B"/>
    <w:rsid w:val="00C52500"/>
    <w:rsid w:val="00C52997"/>
    <w:rsid w:val="00C52BC3"/>
    <w:rsid w:val="00C52F1B"/>
    <w:rsid w:val="00C532A4"/>
    <w:rsid w:val="00C5333A"/>
    <w:rsid w:val="00C53622"/>
    <w:rsid w:val="00C53904"/>
    <w:rsid w:val="00C53A1A"/>
    <w:rsid w:val="00C53CBC"/>
    <w:rsid w:val="00C53FCD"/>
    <w:rsid w:val="00C54021"/>
    <w:rsid w:val="00C5427B"/>
    <w:rsid w:val="00C542D8"/>
    <w:rsid w:val="00C54349"/>
    <w:rsid w:val="00C543E2"/>
    <w:rsid w:val="00C54AFF"/>
    <w:rsid w:val="00C54C7F"/>
    <w:rsid w:val="00C54D01"/>
    <w:rsid w:val="00C55189"/>
    <w:rsid w:val="00C5589E"/>
    <w:rsid w:val="00C55F91"/>
    <w:rsid w:val="00C5618D"/>
    <w:rsid w:val="00C561D6"/>
    <w:rsid w:val="00C56422"/>
    <w:rsid w:val="00C56ACA"/>
    <w:rsid w:val="00C56D3D"/>
    <w:rsid w:val="00C56F94"/>
    <w:rsid w:val="00C572BD"/>
    <w:rsid w:val="00C57418"/>
    <w:rsid w:val="00C57C06"/>
    <w:rsid w:val="00C57C6B"/>
    <w:rsid w:val="00C57D9D"/>
    <w:rsid w:val="00C57E44"/>
    <w:rsid w:val="00C57E81"/>
    <w:rsid w:val="00C6004A"/>
    <w:rsid w:val="00C6011C"/>
    <w:rsid w:val="00C60D28"/>
    <w:rsid w:val="00C60E34"/>
    <w:rsid w:val="00C60F16"/>
    <w:rsid w:val="00C61813"/>
    <w:rsid w:val="00C618EE"/>
    <w:rsid w:val="00C61A69"/>
    <w:rsid w:val="00C61CFD"/>
    <w:rsid w:val="00C61D77"/>
    <w:rsid w:val="00C61EE7"/>
    <w:rsid w:val="00C61F8F"/>
    <w:rsid w:val="00C620B0"/>
    <w:rsid w:val="00C62520"/>
    <w:rsid w:val="00C627A3"/>
    <w:rsid w:val="00C62B6B"/>
    <w:rsid w:val="00C631C7"/>
    <w:rsid w:val="00C6331E"/>
    <w:rsid w:val="00C6338C"/>
    <w:rsid w:val="00C633FB"/>
    <w:rsid w:val="00C63BF5"/>
    <w:rsid w:val="00C64072"/>
    <w:rsid w:val="00C64198"/>
    <w:rsid w:val="00C641DB"/>
    <w:rsid w:val="00C647E5"/>
    <w:rsid w:val="00C65A0C"/>
    <w:rsid w:val="00C663C1"/>
    <w:rsid w:val="00C663C3"/>
    <w:rsid w:val="00C6643E"/>
    <w:rsid w:val="00C667F6"/>
    <w:rsid w:val="00C668D0"/>
    <w:rsid w:val="00C66CBE"/>
    <w:rsid w:val="00C67048"/>
    <w:rsid w:val="00C673AF"/>
    <w:rsid w:val="00C6745D"/>
    <w:rsid w:val="00C674F7"/>
    <w:rsid w:val="00C67713"/>
    <w:rsid w:val="00C70150"/>
    <w:rsid w:val="00C703D1"/>
    <w:rsid w:val="00C704D9"/>
    <w:rsid w:val="00C70F61"/>
    <w:rsid w:val="00C70FA3"/>
    <w:rsid w:val="00C711AE"/>
    <w:rsid w:val="00C713EF"/>
    <w:rsid w:val="00C71AC9"/>
    <w:rsid w:val="00C71B44"/>
    <w:rsid w:val="00C71E8F"/>
    <w:rsid w:val="00C7201F"/>
    <w:rsid w:val="00C7208E"/>
    <w:rsid w:val="00C7212A"/>
    <w:rsid w:val="00C725BF"/>
    <w:rsid w:val="00C726A8"/>
    <w:rsid w:val="00C72C5A"/>
    <w:rsid w:val="00C72DD1"/>
    <w:rsid w:val="00C72E4D"/>
    <w:rsid w:val="00C73214"/>
    <w:rsid w:val="00C73990"/>
    <w:rsid w:val="00C73E82"/>
    <w:rsid w:val="00C73F6F"/>
    <w:rsid w:val="00C74121"/>
    <w:rsid w:val="00C7431A"/>
    <w:rsid w:val="00C74746"/>
    <w:rsid w:val="00C74E45"/>
    <w:rsid w:val="00C74FCE"/>
    <w:rsid w:val="00C75197"/>
    <w:rsid w:val="00C751FB"/>
    <w:rsid w:val="00C755A8"/>
    <w:rsid w:val="00C7563F"/>
    <w:rsid w:val="00C75AE0"/>
    <w:rsid w:val="00C76513"/>
    <w:rsid w:val="00C76A0E"/>
    <w:rsid w:val="00C77304"/>
    <w:rsid w:val="00C7754F"/>
    <w:rsid w:val="00C7756E"/>
    <w:rsid w:val="00C77824"/>
    <w:rsid w:val="00C77D9A"/>
    <w:rsid w:val="00C8012B"/>
    <w:rsid w:val="00C802CC"/>
    <w:rsid w:val="00C805BD"/>
    <w:rsid w:val="00C80720"/>
    <w:rsid w:val="00C817F6"/>
    <w:rsid w:val="00C81EF5"/>
    <w:rsid w:val="00C82489"/>
    <w:rsid w:val="00C824B6"/>
    <w:rsid w:val="00C82B26"/>
    <w:rsid w:val="00C83134"/>
    <w:rsid w:val="00C83235"/>
    <w:rsid w:val="00C834A4"/>
    <w:rsid w:val="00C83514"/>
    <w:rsid w:val="00C83BFC"/>
    <w:rsid w:val="00C84A27"/>
    <w:rsid w:val="00C84DB4"/>
    <w:rsid w:val="00C84F45"/>
    <w:rsid w:val="00C84F6B"/>
    <w:rsid w:val="00C859AD"/>
    <w:rsid w:val="00C8618F"/>
    <w:rsid w:val="00C86E4C"/>
    <w:rsid w:val="00C86E69"/>
    <w:rsid w:val="00C871DA"/>
    <w:rsid w:val="00C87214"/>
    <w:rsid w:val="00C87221"/>
    <w:rsid w:val="00C8727A"/>
    <w:rsid w:val="00C8730E"/>
    <w:rsid w:val="00C87561"/>
    <w:rsid w:val="00C87942"/>
    <w:rsid w:val="00C87B65"/>
    <w:rsid w:val="00C87BFE"/>
    <w:rsid w:val="00C87CE8"/>
    <w:rsid w:val="00C87D9E"/>
    <w:rsid w:val="00C90037"/>
    <w:rsid w:val="00C90167"/>
    <w:rsid w:val="00C90434"/>
    <w:rsid w:val="00C906D7"/>
    <w:rsid w:val="00C9072B"/>
    <w:rsid w:val="00C90A00"/>
    <w:rsid w:val="00C90A10"/>
    <w:rsid w:val="00C90CEE"/>
    <w:rsid w:val="00C90E1C"/>
    <w:rsid w:val="00C90FB7"/>
    <w:rsid w:val="00C9134B"/>
    <w:rsid w:val="00C91350"/>
    <w:rsid w:val="00C916E5"/>
    <w:rsid w:val="00C9171F"/>
    <w:rsid w:val="00C91AF3"/>
    <w:rsid w:val="00C91C8E"/>
    <w:rsid w:val="00C92162"/>
    <w:rsid w:val="00C922B1"/>
    <w:rsid w:val="00C93036"/>
    <w:rsid w:val="00C93238"/>
    <w:rsid w:val="00C934E5"/>
    <w:rsid w:val="00C93A7C"/>
    <w:rsid w:val="00C93C90"/>
    <w:rsid w:val="00C94122"/>
    <w:rsid w:val="00C9420B"/>
    <w:rsid w:val="00C948FC"/>
    <w:rsid w:val="00C953DC"/>
    <w:rsid w:val="00C95A5F"/>
    <w:rsid w:val="00C95E36"/>
    <w:rsid w:val="00C96340"/>
    <w:rsid w:val="00C967ED"/>
    <w:rsid w:val="00C9683F"/>
    <w:rsid w:val="00C968F7"/>
    <w:rsid w:val="00C96991"/>
    <w:rsid w:val="00C96A83"/>
    <w:rsid w:val="00C96B41"/>
    <w:rsid w:val="00C96FD9"/>
    <w:rsid w:val="00C97027"/>
    <w:rsid w:val="00C971C4"/>
    <w:rsid w:val="00C975C2"/>
    <w:rsid w:val="00C97BBA"/>
    <w:rsid w:val="00C97E0E"/>
    <w:rsid w:val="00CA00EB"/>
    <w:rsid w:val="00CA0163"/>
    <w:rsid w:val="00CA023D"/>
    <w:rsid w:val="00CA08C0"/>
    <w:rsid w:val="00CA1495"/>
    <w:rsid w:val="00CA1511"/>
    <w:rsid w:val="00CA15AA"/>
    <w:rsid w:val="00CA15C7"/>
    <w:rsid w:val="00CA1737"/>
    <w:rsid w:val="00CA19AE"/>
    <w:rsid w:val="00CA1A23"/>
    <w:rsid w:val="00CA1ADF"/>
    <w:rsid w:val="00CA1BA4"/>
    <w:rsid w:val="00CA1BEA"/>
    <w:rsid w:val="00CA1E0C"/>
    <w:rsid w:val="00CA1E84"/>
    <w:rsid w:val="00CA2318"/>
    <w:rsid w:val="00CA258E"/>
    <w:rsid w:val="00CA2B2F"/>
    <w:rsid w:val="00CA2B74"/>
    <w:rsid w:val="00CA2FEB"/>
    <w:rsid w:val="00CA39D7"/>
    <w:rsid w:val="00CA3EC7"/>
    <w:rsid w:val="00CA3ED5"/>
    <w:rsid w:val="00CA4147"/>
    <w:rsid w:val="00CA48CD"/>
    <w:rsid w:val="00CA4EB0"/>
    <w:rsid w:val="00CA4F8F"/>
    <w:rsid w:val="00CA505F"/>
    <w:rsid w:val="00CA6957"/>
    <w:rsid w:val="00CA6F4F"/>
    <w:rsid w:val="00CA753E"/>
    <w:rsid w:val="00CA7978"/>
    <w:rsid w:val="00CA7ABE"/>
    <w:rsid w:val="00CA7C31"/>
    <w:rsid w:val="00CA7F8E"/>
    <w:rsid w:val="00CB043C"/>
    <w:rsid w:val="00CB06AE"/>
    <w:rsid w:val="00CB096E"/>
    <w:rsid w:val="00CB0CA9"/>
    <w:rsid w:val="00CB0EF4"/>
    <w:rsid w:val="00CB12F7"/>
    <w:rsid w:val="00CB1B08"/>
    <w:rsid w:val="00CB1F23"/>
    <w:rsid w:val="00CB21A1"/>
    <w:rsid w:val="00CB2284"/>
    <w:rsid w:val="00CB2806"/>
    <w:rsid w:val="00CB2D03"/>
    <w:rsid w:val="00CB2DB1"/>
    <w:rsid w:val="00CB2DB7"/>
    <w:rsid w:val="00CB2F87"/>
    <w:rsid w:val="00CB3168"/>
    <w:rsid w:val="00CB3187"/>
    <w:rsid w:val="00CB319B"/>
    <w:rsid w:val="00CB36FC"/>
    <w:rsid w:val="00CB3EF8"/>
    <w:rsid w:val="00CB40DD"/>
    <w:rsid w:val="00CB41B5"/>
    <w:rsid w:val="00CB45BB"/>
    <w:rsid w:val="00CB4798"/>
    <w:rsid w:val="00CB488D"/>
    <w:rsid w:val="00CB52D2"/>
    <w:rsid w:val="00CB534C"/>
    <w:rsid w:val="00CB582D"/>
    <w:rsid w:val="00CB5A7B"/>
    <w:rsid w:val="00CB5AC3"/>
    <w:rsid w:val="00CB5B19"/>
    <w:rsid w:val="00CB5B7F"/>
    <w:rsid w:val="00CB5D98"/>
    <w:rsid w:val="00CB5F7D"/>
    <w:rsid w:val="00CB608C"/>
    <w:rsid w:val="00CB653C"/>
    <w:rsid w:val="00CB68A0"/>
    <w:rsid w:val="00CB6B54"/>
    <w:rsid w:val="00CB7693"/>
    <w:rsid w:val="00CB78C1"/>
    <w:rsid w:val="00CC0866"/>
    <w:rsid w:val="00CC088C"/>
    <w:rsid w:val="00CC0B53"/>
    <w:rsid w:val="00CC1253"/>
    <w:rsid w:val="00CC1536"/>
    <w:rsid w:val="00CC16A4"/>
    <w:rsid w:val="00CC170C"/>
    <w:rsid w:val="00CC1ADC"/>
    <w:rsid w:val="00CC1F5A"/>
    <w:rsid w:val="00CC1FBB"/>
    <w:rsid w:val="00CC1FFC"/>
    <w:rsid w:val="00CC2282"/>
    <w:rsid w:val="00CC23E4"/>
    <w:rsid w:val="00CC2695"/>
    <w:rsid w:val="00CC272F"/>
    <w:rsid w:val="00CC27F2"/>
    <w:rsid w:val="00CC2826"/>
    <w:rsid w:val="00CC296D"/>
    <w:rsid w:val="00CC2D4C"/>
    <w:rsid w:val="00CC2DB6"/>
    <w:rsid w:val="00CC3278"/>
    <w:rsid w:val="00CC343E"/>
    <w:rsid w:val="00CC3545"/>
    <w:rsid w:val="00CC39F4"/>
    <w:rsid w:val="00CC3AE4"/>
    <w:rsid w:val="00CC3BCD"/>
    <w:rsid w:val="00CC3FC4"/>
    <w:rsid w:val="00CC4347"/>
    <w:rsid w:val="00CC4454"/>
    <w:rsid w:val="00CC45F8"/>
    <w:rsid w:val="00CC47B7"/>
    <w:rsid w:val="00CC48AA"/>
    <w:rsid w:val="00CC4B77"/>
    <w:rsid w:val="00CC4C7D"/>
    <w:rsid w:val="00CC4CE8"/>
    <w:rsid w:val="00CC53DA"/>
    <w:rsid w:val="00CC58BC"/>
    <w:rsid w:val="00CC5B5F"/>
    <w:rsid w:val="00CC5DD8"/>
    <w:rsid w:val="00CC5EAC"/>
    <w:rsid w:val="00CC64E6"/>
    <w:rsid w:val="00CC6634"/>
    <w:rsid w:val="00CC665C"/>
    <w:rsid w:val="00CC69DA"/>
    <w:rsid w:val="00CC6E61"/>
    <w:rsid w:val="00CC71D6"/>
    <w:rsid w:val="00CC7ACE"/>
    <w:rsid w:val="00CC7E66"/>
    <w:rsid w:val="00CD020D"/>
    <w:rsid w:val="00CD02EA"/>
    <w:rsid w:val="00CD03CD"/>
    <w:rsid w:val="00CD0535"/>
    <w:rsid w:val="00CD0538"/>
    <w:rsid w:val="00CD05B5"/>
    <w:rsid w:val="00CD0975"/>
    <w:rsid w:val="00CD1165"/>
    <w:rsid w:val="00CD155F"/>
    <w:rsid w:val="00CD189E"/>
    <w:rsid w:val="00CD197E"/>
    <w:rsid w:val="00CD1A78"/>
    <w:rsid w:val="00CD1CA4"/>
    <w:rsid w:val="00CD204E"/>
    <w:rsid w:val="00CD2082"/>
    <w:rsid w:val="00CD20DF"/>
    <w:rsid w:val="00CD213E"/>
    <w:rsid w:val="00CD29C3"/>
    <w:rsid w:val="00CD2BEA"/>
    <w:rsid w:val="00CD2CAA"/>
    <w:rsid w:val="00CD3105"/>
    <w:rsid w:val="00CD329C"/>
    <w:rsid w:val="00CD343B"/>
    <w:rsid w:val="00CD3460"/>
    <w:rsid w:val="00CD3622"/>
    <w:rsid w:val="00CD38E3"/>
    <w:rsid w:val="00CD3FE7"/>
    <w:rsid w:val="00CD41F1"/>
    <w:rsid w:val="00CD424C"/>
    <w:rsid w:val="00CD4275"/>
    <w:rsid w:val="00CD427D"/>
    <w:rsid w:val="00CD42B5"/>
    <w:rsid w:val="00CD430A"/>
    <w:rsid w:val="00CD4623"/>
    <w:rsid w:val="00CD468B"/>
    <w:rsid w:val="00CD497A"/>
    <w:rsid w:val="00CD4B80"/>
    <w:rsid w:val="00CD5194"/>
    <w:rsid w:val="00CD521E"/>
    <w:rsid w:val="00CD53C3"/>
    <w:rsid w:val="00CD54D1"/>
    <w:rsid w:val="00CD570B"/>
    <w:rsid w:val="00CD5AAD"/>
    <w:rsid w:val="00CD5D2D"/>
    <w:rsid w:val="00CD5F3D"/>
    <w:rsid w:val="00CD6163"/>
    <w:rsid w:val="00CD6356"/>
    <w:rsid w:val="00CD6372"/>
    <w:rsid w:val="00CD649B"/>
    <w:rsid w:val="00CD6561"/>
    <w:rsid w:val="00CD65CD"/>
    <w:rsid w:val="00CD68E8"/>
    <w:rsid w:val="00CD6A0F"/>
    <w:rsid w:val="00CD6BA2"/>
    <w:rsid w:val="00CD6BEE"/>
    <w:rsid w:val="00CD6C9E"/>
    <w:rsid w:val="00CD6E23"/>
    <w:rsid w:val="00CD6E76"/>
    <w:rsid w:val="00CD6E9A"/>
    <w:rsid w:val="00CD71AD"/>
    <w:rsid w:val="00CD7276"/>
    <w:rsid w:val="00CD72BF"/>
    <w:rsid w:val="00CD757D"/>
    <w:rsid w:val="00CD7811"/>
    <w:rsid w:val="00CD7B49"/>
    <w:rsid w:val="00CD7D99"/>
    <w:rsid w:val="00CE0012"/>
    <w:rsid w:val="00CE008E"/>
    <w:rsid w:val="00CE03B6"/>
    <w:rsid w:val="00CE0593"/>
    <w:rsid w:val="00CE0671"/>
    <w:rsid w:val="00CE0B97"/>
    <w:rsid w:val="00CE0DCE"/>
    <w:rsid w:val="00CE0F69"/>
    <w:rsid w:val="00CE12F3"/>
    <w:rsid w:val="00CE1460"/>
    <w:rsid w:val="00CE18CD"/>
    <w:rsid w:val="00CE18D8"/>
    <w:rsid w:val="00CE1D58"/>
    <w:rsid w:val="00CE2117"/>
    <w:rsid w:val="00CE2175"/>
    <w:rsid w:val="00CE22F3"/>
    <w:rsid w:val="00CE265C"/>
    <w:rsid w:val="00CE2675"/>
    <w:rsid w:val="00CE2C06"/>
    <w:rsid w:val="00CE30DD"/>
    <w:rsid w:val="00CE3556"/>
    <w:rsid w:val="00CE3A68"/>
    <w:rsid w:val="00CE3B36"/>
    <w:rsid w:val="00CE4C95"/>
    <w:rsid w:val="00CE4FC6"/>
    <w:rsid w:val="00CE63AC"/>
    <w:rsid w:val="00CE64D7"/>
    <w:rsid w:val="00CE6695"/>
    <w:rsid w:val="00CE6831"/>
    <w:rsid w:val="00CE697F"/>
    <w:rsid w:val="00CE6E13"/>
    <w:rsid w:val="00CE712C"/>
    <w:rsid w:val="00CE7199"/>
    <w:rsid w:val="00CE74E7"/>
    <w:rsid w:val="00CE7DFA"/>
    <w:rsid w:val="00CE7E3B"/>
    <w:rsid w:val="00CE7E64"/>
    <w:rsid w:val="00CF098B"/>
    <w:rsid w:val="00CF0B3F"/>
    <w:rsid w:val="00CF0CDA"/>
    <w:rsid w:val="00CF0CE0"/>
    <w:rsid w:val="00CF0DD3"/>
    <w:rsid w:val="00CF104C"/>
    <w:rsid w:val="00CF1B4B"/>
    <w:rsid w:val="00CF1DBE"/>
    <w:rsid w:val="00CF1DCC"/>
    <w:rsid w:val="00CF20D2"/>
    <w:rsid w:val="00CF22D7"/>
    <w:rsid w:val="00CF235F"/>
    <w:rsid w:val="00CF252C"/>
    <w:rsid w:val="00CF2608"/>
    <w:rsid w:val="00CF2DAB"/>
    <w:rsid w:val="00CF2DC5"/>
    <w:rsid w:val="00CF35F4"/>
    <w:rsid w:val="00CF38A1"/>
    <w:rsid w:val="00CF39E3"/>
    <w:rsid w:val="00CF3A39"/>
    <w:rsid w:val="00CF3C06"/>
    <w:rsid w:val="00CF3D01"/>
    <w:rsid w:val="00CF3E48"/>
    <w:rsid w:val="00CF3ED3"/>
    <w:rsid w:val="00CF4046"/>
    <w:rsid w:val="00CF40F4"/>
    <w:rsid w:val="00CF432F"/>
    <w:rsid w:val="00CF43BC"/>
    <w:rsid w:val="00CF43CC"/>
    <w:rsid w:val="00CF442B"/>
    <w:rsid w:val="00CF4D04"/>
    <w:rsid w:val="00CF503A"/>
    <w:rsid w:val="00CF5048"/>
    <w:rsid w:val="00CF507A"/>
    <w:rsid w:val="00CF533A"/>
    <w:rsid w:val="00CF5627"/>
    <w:rsid w:val="00CF5F02"/>
    <w:rsid w:val="00CF5F2A"/>
    <w:rsid w:val="00CF64CE"/>
    <w:rsid w:val="00CF658B"/>
    <w:rsid w:val="00CF6779"/>
    <w:rsid w:val="00CF68D0"/>
    <w:rsid w:val="00CF6B11"/>
    <w:rsid w:val="00CF6D22"/>
    <w:rsid w:val="00CF6F7B"/>
    <w:rsid w:val="00CF710C"/>
    <w:rsid w:val="00CF7456"/>
    <w:rsid w:val="00D007B4"/>
    <w:rsid w:val="00D00844"/>
    <w:rsid w:val="00D008AA"/>
    <w:rsid w:val="00D0099E"/>
    <w:rsid w:val="00D00B4F"/>
    <w:rsid w:val="00D00D03"/>
    <w:rsid w:val="00D00FF1"/>
    <w:rsid w:val="00D01010"/>
    <w:rsid w:val="00D018B0"/>
    <w:rsid w:val="00D01CCC"/>
    <w:rsid w:val="00D01DCD"/>
    <w:rsid w:val="00D01E43"/>
    <w:rsid w:val="00D01E8D"/>
    <w:rsid w:val="00D01ECF"/>
    <w:rsid w:val="00D01F30"/>
    <w:rsid w:val="00D01F90"/>
    <w:rsid w:val="00D020E1"/>
    <w:rsid w:val="00D022C8"/>
    <w:rsid w:val="00D023C1"/>
    <w:rsid w:val="00D025A1"/>
    <w:rsid w:val="00D0272A"/>
    <w:rsid w:val="00D02858"/>
    <w:rsid w:val="00D02946"/>
    <w:rsid w:val="00D02E56"/>
    <w:rsid w:val="00D03526"/>
    <w:rsid w:val="00D03900"/>
    <w:rsid w:val="00D03E97"/>
    <w:rsid w:val="00D0405B"/>
    <w:rsid w:val="00D0427B"/>
    <w:rsid w:val="00D043D3"/>
    <w:rsid w:val="00D04AD2"/>
    <w:rsid w:val="00D04B96"/>
    <w:rsid w:val="00D056B8"/>
    <w:rsid w:val="00D05BA4"/>
    <w:rsid w:val="00D05C51"/>
    <w:rsid w:val="00D062D0"/>
    <w:rsid w:val="00D06386"/>
    <w:rsid w:val="00D0687A"/>
    <w:rsid w:val="00D06FCD"/>
    <w:rsid w:val="00D0716A"/>
    <w:rsid w:val="00D07301"/>
    <w:rsid w:val="00D07306"/>
    <w:rsid w:val="00D074E3"/>
    <w:rsid w:val="00D07691"/>
    <w:rsid w:val="00D0769D"/>
    <w:rsid w:val="00D07C3D"/>
    <w:rsid w:val="00D07F9F"/>
    <w:rsid w:val="00D1024A"/>
    <w:rsid w:val="00D102BB"/>
    <w:rsid w:val="00D103F5"/>
    <w:rsid w:val="00D10CD8"/>
    <w:rsid w:val="00D10F5D"/>
    <w:rsid w:val="00D118BB"/>
    <w:rsid w:val="00D11AAB"/>
    <w:rsid w:val="00D12442"/>
    <w:rsid w:val="00D12C50"/>
    <w:rsid w:val="00D12CF4"/>
    <w:rsid w:val="00D12DC6"/>
    <w:rsid w:val="00D12E3F"/>
    <w:rsid w:val="00D13056"/>
    <w:rsid w:val="00D1306B"/>
    <w:rsid w:val="00D13307"/>
    <w:rsid w:val="00D13AD3"/>
    <w:rsid w:val="00D13DAF"/>
    <w:rsid w:val="00D13E7C"/>
    <w:rsid w:val="00D1415F"/>
    <w:rsid w:val="00D141BF"/>
    <w:rsid w:val="00D141C1"/>
    <w:rsid w:val="00D141DB"/>
    <w:rsid w:val="00D1427B"/>
    <w:rsid w:val="00D1457C"/>
    <w:rsid w:val="00D154ED"/>
    <w:rsid w:val="00D157B6"/>
    <w:rsid w:val="00D158C2"/>
    <w:rsid w:val="00D15F1A"/>
    <w:rsid w:val="00D15FE6"/>
    <w:rsid w:val="00D15FF8"/>
    <w:rsid w:val="00D16074"/>
    <w:rsid w:val="00D162B7"/>
    <w:rsid w:val="00D16A4A"/>
    <w:rsid w:val="00D17119"/>
    <w:rsid w:val="00D1716D"/>
    <w:rsid w:val="00D176F7"/>
    <w:rsid w:val="00D17962"/>
    <w:rsid w:val="00D179D4"/>
    <w:rsid w:val="00D17A98"/>
    <w:rsid w:val="00D20414"/>
    <w:rsid w:val="00D20445"/>
    <w:rsid w:val="00D207F3"/>
    <w:rsid w:val="00D209C6"/>
    <w:rsid w:val="00D20A76"/>
    <w:rsid w:val="00D20F7C"/>
    <w:rsid w:val="00D21660"/>
    <w:rsid w:val="00D21AA9"/>
    <w:rsid w:val="00D21D97"/>
    <w:rsid w:val="00D21DF3"/>
    <w:rsid w:val="00D221D6"/>
    <w:rsid w:val="00D2226C"/>
    <w:rsid w:val="00D225C9"/>
    <w:rsid w:val="00D22B47"/>
    <w:rsid w:val="00D22CFB"/>
    <w:rsid w:val="00D22EA0"/>
    <w:rsid w:val="00D22FA2"/>
    <w:rsid w:val="00D2320E"/>
    <w:rsid w:val="00D23299"/>
    <w:rsid w:val="00D237A0"/>
    <w:rsid w:val="00D237E8"/>
    <w:rsid w:val="00D23912"/>
    <w:rsid w:val="00D239D1"/>
    <w:rsid w:val="00D23B4E"/>
    <w:rsid w:val="00D23C15"/>
    <w:rsid w:val="00D24341"/>
    <w:rsid w:val="00D24767"/>
    <w:rsid w:val="00D248F3"/>
    <w:rsid w:val="00D24D90"/>
    <w:rsid w:val="00D250CE"/>
    <w:rsid w:val="00D25995"/>
    <w:rsid w:val="00D25C46"/>
    <w:rsid w:val="00D264A9"/>
    <w:rsid w:val="00D267C8"/>
    <w:rsid w:val="00D26D34"/>
    <w:rsid w:val="00D27121"/>
    <w:rsid w:val="00D27353"/>
    <w:rsid w:val="00D27689"/>
    <w:rsid w:val="00D27ACE"/>
    <w:rsid w:val="00D27BA1"/>
    <w:rsid w:val="00D30443"/>
    <w:rsid w:val="00D306D3"/>
    <w:rsid w:val="00D3080D"/>
    <w:rsid w:val="00D30929"/>
    <w:rsid w:val="00D30AF3"/>
    <w:rsid w:val="00D30BCF"/>
    <w:rsid w:val="00D30C53"/>
    <w:rsid w:val="00D30D0A"/>
    <w:rsid w:val="00D31559"/>
    <w:rsid w:val="00D31D3B"/>
    <w:rsid w:val="00D31FA6"/>
    <w:rsid w:val="00D32054"/>
    <w:rsid w:val="00D321C2"/>
    <w:rsid w:val="00D324E6"/>
    <w:rsid w:val="00D325AE"/>
    <w:rsid w:val="00D325C3"/>
    <w:rsid w:val="00D326ED"/>
    <w:rsid w:val="00D32C4B"/>
    <w:rsid w:val="00D32D5C"/>
    <w:rsid w:val="00D32E37"/>
    <w:rsid w:val="00D32F22"/>
    <w:rsid w:val="00D338FF"/>
    <w:rsid w:val="00D34156"/>
    <w:rsid w:val="00D34967"/>
    <w:rsid w:val="00D34B31"/>
    <w:rsid w:val="00D350D7"/>
    <w:rsid w:val="00D355B1"/>
    <w:rsid w:val="00D35A77"/>
    <w:rsid w:val="00D35AD6"/>
    <w:rsid w:val="00D3653C"/>
    <w:rsid w:val="00D3655A"/>
    <w:rsid w:val="00D37217"/>
    <w:rsid w:val="00D3741C"/>
    <w:rsid w:val="00D37442"/>
    <w:rsid w:val="00D3794C"/>
    <w:rsid w:val="00D37A35"/>
    <w:rsid w:val="00D37B4F"/>
    <w:rsid w:val="00D37FC3"/>
    <w:rsid w:val="00D402A0"/>
    <w:rsid w:val="00D407CB"/>
    <w:rsid w:val="00D40CBB"/>
    <w:rsid w:val="00D40DC5"/>
    <w:rsid w:val="00D41639"/>
    <w:rsid w:val="00D416F0"/>
    <w:rsid w:val="00D41D9A"/>
    <w:rsid w:val="00D41DF2"/>
    <w:rsid w:val="00D41E3B"/>
    <w:rsid w:val="00D41F3A"/>
    <w:rsid w:val="00D41F68"/>
    <w:rsid w:val="00D422C0"/>
    <w:rsid w:val="00D4271A"/>
    <w:rsid w:val="00D42A23"/>
    <w:rsid w:val="00D42BBD"/>
    <w:rsid w:val="00D42CC3"/>
    <w:rsid w:val="00D42E52"/>
    <w:rsid w:val="00D42F7A"/>
    <w:rsid w:val="00D4347D"/>
    <w:rsid w:val="00D436F9"/>
    <w:rsid w:val="00D4388E"/>
    <w:rsid w:val="00D438A1"/>
    <w:rsid w:val="00D43D23"/>
    <w:rsid w:val="00D43EC5"/>
    <w:rsid w:val="00D4412D"/>
    <w:rsid w:val="00D4474E"/>
    <w:rsid w:val="00D4479C"/>
    <w:rsid w:val="00D45175"/>
    <w:rsid w:val="00D4540C"/>
    <w:rsid w:val="00D454EA"/>
    <w:rsid w:val="00D455AE"/>
    <w:rsid w:val="00D45776"/>
    <w:rsid w:val="00D45933"/>
    <w:rsid w:val="00D4593A"/>
    <w:rsid w:val="00D45C42"/>
    <w:rsid w:val="00D4621F"/>
    <w:rsid w:val="00D463AD"/>
    <w:rsid w:val="00D46452"/>
    <w:rsid w:val="00D466AA"/>
    <w:rsid w:val="00D469CA"/>
    <w:rsid w:val="00D46A90"/>
    <w:rsid w:val="00D46AB6"/>
    <w:rsid w:val="00D46F2B"/>
    <w:rsid w:val="00D47040"/>
    <w:rsid w:val="00D47343"/>
    <w:rsid w:val="00D4777B"/>
    <w:rsid w:val="00D477E1"/>
    <w:rsid w:val="00D47B58"/>
    <w:rsid w:val="00D504EE"/>
    <w:rsid w:val="00D5096F"/>
    <w:rsid w:val="00D50BC3"/>
    <w:rsid w:val="00D50E67"/>
    <w:rsid w:val="00D5109E"/>
    <w:rsid w:val="00D51210"/>
    <w:rsid w:val="00D5198E"/>
    <w:rsid w:val="00D519B9"/>
    <w:rsid w:val="00D51A91"/>
    <w:rsid w:val="00D51CD8"/>
    <w:rsid w:val="00D51FF7"/>
    <w:rsid w:val="00D52549"/>
    <w:rsid w:val="00D5267C"/>
    <w:rsid w:val="00D52929"/>
    <w:rsid w:val="00D52CCA"/>
    <w:rsid w:val="00D53250"/>
    <w:rsid w:val="00D5357E"/>
    <w:rsid w:val="00D53765"/>
    <w:rsid w:val="00D53BBB"/>
    <w:rsid w:val="00D53E25"/>
    <w:rsid w:val="00D540A9"/>
    <w:rsid w:val="00D54188"/>
    <w:rsid w:val="00D5426F"/>
    <w:rsid w:val="00D543C8"/>
    <w:rsid w:val="00D54429"/>
    <w:rsid w:val="00D549E1"/>
    <w:rsid w:val="00D54D10"/>
    <w:rsid w:val="00D552F6"/>
    <w:rsid w:val="00D55551"/>
    <w:rsid w:val="00D556D1"/>
    <w:rsid w:val="00D558EE"/>
    <w:rsid w:val="00D55A62"/>
    <w:rsid w:val="00D5605A"/>
    <w:rsid w:val="00D5644A"/>
    <w:rsid w:val="00D565EF"/>
    <w:rsid w:val="00D567A7"/>
    <w:rsid w:val="00D568D0"/>
    <w:rsid w:val="00D56AF9"/>
    <w:rsid w:val="00D56BB1"/>
    <w:rsid w:val="00D56CB6"/>
    <w:rsid w:val="00D56D40"/>
    <w:rsid w:val="00D56DF1"/>
    <w:rsid w:val="00D56EC4"/>
    <w:rsid w:val="00D56F76"/>
    <w:rsid w:val="00D5769D"/>
    <w:rsid w:val="00D578AA"/>
    <w:rsid w:val="00D57CBB"/>
    <w:rsid w:val="00D60128"/>
    <w:rsid w:val="00D609CC"/>
    <w:rsid w:val="00D60BA3"/>
    <w:rsid w:val="00D60E58"/>
    <w:rsid w:val="00D61093"/>
    <w:rsid w:val="00D610DF"/>
    <w:rsid w:val="00D6149B"/>
    <w:rsid w:val="00D61738"/>
    <w:rsid w:val="00D61A46"/>
    <w:rsid w:val="00D61B2D"/>
    <w:rsid w:val="00D61CF1"/>
    <w:rsid w:val="00D62501"/>
    <w:rsid w:val="00D62827"/>
    <w:rsid w:val="00D62D88"/>
    <w:rsid w:val="00D62DD1"/>
    <w:rsid w:val="00D62F6E"/>
    <w:rsid w:val="00D6305C"/>
    <w:rsid w:val="00D632DA"/>
    <w:rsid w:val="00D634A4"/>
    <w:rsid w:val="00D6357D"/>
    <w:rsid w:val="00D63C6C"/>
    <w:rsid w:val="00D641C5"/>
    <w:rsid w:val="00D64230"/>
    <w:rsid w:val="00D64243"/>
    <w:rsid w:val="00D64715"/>
    <w:rsid w:val="00D6482A"/>
    <w:rsid w:val="00D6482B"/>
    <w:rsid w:val="00D64B21"/>
    <w:rsid w:val="00D64EEC"/>
    <w:rsid w:val="00D65D09"/>
    <w:rsid w:val="00D65F25"/>
    <w:rsid w:val="00D6627B"/>
    <w:rsid w:val="00D666E7"/>
    <w:rsid w:val="00D66754"/>
    <w:rsid w:val="00D6679A"/>
    <w:rsid w:val="00D66ABC"/>
    <w:rsid w:val="00D67483"/>
    <w:rsid w:val="00D676E0"/>
    <w:rsid w:val="00D6798D"/>
    <w:rsid w:val="00D67B4A"/>
    <w:rsid w:val="00D67BD9"/>
    <w:rsid w:val="00D70134"/>
    <w:rsid w:val="00D70CEC"/>
    <w:rsid w:val="00D711FB"/>
    <w:rsid w:val="00D71247"/>
    <w:rsid w:val="00D71361"/>
    <w:rsid w:val="00D7165D"/>
    <w:rsid w:val="00D718A4"/>
    <w:rsid w:val="00D71D5A"/>
    <w:rsid w:val="00D720B0"/>
    <w:rsid w:val="00D722D7"/>
    <w:rsid w:val="00D7260E"/>
    <w:rsid w:val="00D7292C"/>
    <w:rsid w:val="00D72972"/>
    <w:rsid w:val="00D72AAB"/>
    <w:rsid w:val="00D72D6E"/>
    <w:rsid w:val="00D72D7B"/>
    <w:rsid w:val="00D72DBC"/>
    <w:rsid w:val="00D734EE"/>
    <w:rsid w:val="00D7389E"/>
    <w:rsid w:val="00D73AD6"/>
    <w:rsid w:val="00D73CE7"/>
    <w:rsid w:val="00D73DF4"/>
    <w:rsid w:val="00D73FF8"/>
    <w:rsid w:val="00D7421D"/>
    <w:rsid w:val="00D742DB"/>
    <w:rsid w:val="00D744EE"/>
    <w:rsid w:val="00D74928"/>
    <w:rsid w:val="00D74C8D"/>
    <w:rsid w:val="00D75223"/>
    <w:rsid w:val="00D754FD"/>
    <w:rsid w:val="00D757A7"/>
    <w:rsid w:val="00D7580B"/>
    <w:rsid w:val="00D7582D"/>
    <w:rsid w:val="00D75E3E"/>
    <w:rsid w:val="00D75E4A"/>
    <w:rsid w:val="00D75F68"/>
    <w:rsid w:val="00D760E1"/>
    <w:rsid w:val="00D76141"/>
    <w:rsid w:val="00D76638"/>
    <w:rsid w:val="00D76846"/>
    <w:rsid w:val="00D76AEB"/>
    <w:rsid w:val="00D76BA1"/>
    <w:rsid w:val="00D76E06"/>
    <w:rsid w:val="00D77408"/>
    <w:rsid w:val="00D778EE"/>
    <w:rsid w:val="00D779A9"/>
    <w:rsid w:val="00D77A27"/>
    <w:rsid w:val="00D77AA7"/>
    <w:rsid w:val="00D8016E"/>
    <w:rsid w:val="00D80220"/>
    <w:rsid w:val="00D802E1"/>
    <w:rsid w:val="00D8081B"/>
    <w:rsid w:val="00D80976"/>
    <w:rsid w:val="00D80A97"/>
    <w:rsid w:val="00D80B38"/>
    <w:rsid w:val="00D80F12"/>
    <w:rsid w:val="00D8135F"/>
    <w:rsid w:val="00D81429"/>
    <w:rsid w:val="00D81A62"/>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A1"/>
    <w:rsid w:val="00D84FCE"/>
    <w:rsid w:val="00D85B4A"/>
    <w:rsid w:val="00D860C2"/>
    <w:rsid w:val="00D861B3"/>
    <w:rsid w:val="00D861D7"/>
    <w:rsid w:val="00D8625E"/>
    <w:rsid w:val="00D86480"/>
    <w:rsid w:val="00D864E5"/>
    <w:rsid w:val="00D8657E"/>
    <w:rsid w:val="00D86717"/>
    <w:rsid w:val="00D86C05"/>
    <w:rsid w:val="00D86C20"/>
    <w:rsid w:val="00D86FF1"/>
    <w:rsid w:val="00D87021"/>
    <w:rsid w:val="00D871CC"/>
    <w:rsid w:val="00D873B0"/>
    <w:rsid w:val="00D8741E"/>
    <w:rsid w:val="00D87C8D"/>
    <w:rsid w:val="00D87F7D"/>
    <w:rsid w:val="00D87FA5"/>
    <w:rsid w:val="00D906A5"/>
    <w:rsid w:val="00D906E3"/>
    <w:rsid w:val="00D90C50"/>
    <w:rsid w:val="00D914EA"/>
    <w:rsid w:val="00D91F08"/>
    <w:rsid w:val="00D91F2D"/>
    <w:rsid w:val="00D9201B"/>
    <w:rsid w:val="00D92086"/>
    <w:rsid w:val="00D92207"/>
    <w:rsid w:val="00D92554"/>
    <w:rsid w:val="00D9255C"/>
    <w:rsid w:val="00D92754"/>
    <w:rsid w:val="00D92821"/>
    <w:rsid w:val="00D928EC"/>
    <w:rsid w:val="00D92C6B"/>
    <w:rsid w:val="00D9309B"/>
    <w:rsid w:val="00D932F8"/>
    <w:rsid w:val="00D9374B"/>
    <w:rsid w:val="00D937CC"/>
    <w:rsid w:val="00D938DF"/>
    <w:rsid w:val="00D93A7F"/>
    <w:rsid w:val="00D93BA7"/>
    <w:rsid w:val="00D93C1D"/>
    <w:rsid w:val="00D93E7E"/>
    <w:rsid w:val="00D93F7A"/>
    <w:rsid w:val="00D949EA"/>
    <w:rsid w:val="00D94BC7"/>
    <w:rsid w:val="00D9514B"/>
    <w:rsid w:val="00D95237"/>
    <w:rsid w:val="00D95274"/>
    <w:rsid w:val="00D954EF"/>
    <w:rsid w:val="00D959CB"/>
    <w:rsid w:val="00D95C9D"/>
    <w:rsid w:val="00D963C8"/>
    <w:rsid w:val="00D964C1"/>
    <w:rsid w:val="00D9670C"/>
    <w:rsid w:val="00D968B1"/>
    <w:rsid w:val="00D97862"/>
    <w:rsid w:val="00D978E5"/>
    <w:rsid w:val="00D978E6"/>
    <w:rsid w:val="00D97FA3"/>
    <w:rsid w:val="00DA0027"/>
    <w:rsid w:val="00DA02A8"/>
    <w:rsid w:val="00DA09E2"/>
    <w:rsid w:val="00DA0D94"/>
    <w:rsid w:val="00DA0F05"/>
    <w:rsid w:val="00DA0FDF"/>
    <w:rsid w:val="00DA110D"/>
    <w:rsid w:val="00DA13B1"/>
    <w:rsid w:val="00DA15FA"/>
    <w:rsid w:val="00DA168E"/>
    <w:rsid w:val="00DA16E2"/>
    <w:rsid w:val="00DA1707"/>
    <w:rsid w:val="00DA18CD"/>
    <w:rsid w:val="00DA1910"/>
    <w:rsid w:val="00DA1A2E"/>
    <w:rsid w:val="00DA1D50"/>
    <w:rsid w:val="00DA25C7"/>
    <w:rsid w:val="00DA2842"/>
    <w:rsid w:val="00DA29CA"/>
    <w:rsid w:val="00DA2D90"/>
    <w:rsid w:val="00DA314D"/>
    <w:rsid w:val="00DA3559"/>
    <w:rsid w:val="00DA35F4"/>
    <w:rsid w:val="00DA3973"/>
    <w:rsid w:val="00DA41F3"/>
    <w:rsid w:val="00DA4488"/>
    <w:rsid w:val="00DA449D"/>
    <w:rsid w:val="00DA46BA"/>
    <w:rsid w:val="00DA498A"/>
    <w:rsid w:val="00DA49D9"/>
    <w:rsid w:val="00DA4B0F"/>
    <w:rsid w:val="00DA4B71"/>
    <w:rsid w:val="00DA4C65"/>
    <w:rsid w:val="00DA4F59"/>
    <w:rsid w:val="00DA5238"/>
    <w:rsid w:val="00DA5323"/>
    <w:rsid w:val="00DA53E1"/>
    <w:rsid w:val="00DA59EB"/>
    <w:rsid w:val="00DA5EF8"/>
    <w:rsid w:val="00DA6160"/>
    <w:rsid w:val="00DA6CA5"/>
    <w:rsid w:val="00DA6D2F"/>
    <w:rsid w:val="00DA6DE3"/>
    <w:rsid w:val="00DA7433"/>
    <w:rsid w:val="00DA7475"/>
    <w:rsid w:val="00DA74B4"/>
    <w:rsid w:val="00DA79F7"/>
    <w:rsid w:val="00DA7A4C"/>
    <w:rsid w:val="00DA7AA0"/>
    <w:rsid w:val="00DA7D03"/>
    <w:rsid w:val="00DB00A8"/>
    <w:rsid w:val="00DB036F"/>
    <w:rsid w:val="00DB06F0"/>
    <w:rsid w:val="00DB0800"/>
    <w:rsid w:val="00DB0964"/>
    <w:rsid w:val="00DB0988"/>
    <w:rsid w:val="00DB0BAC"/>
    <w:rsid w:val="00DB101F"/>
    <w:rsid w:val="00DB12DE"/>
    <w:rsid w:val="00DB16F4"/>
    <w:rsid w:val="00DB171A"/>
    <w:rsid w:val="00DB17A6"/>
    <w:rsid w:val="00DB17FA"/>
    <w:rsid w:val="00DB180B"/>
    <w:rsid w:val="00DB186E"/>
    <w:rsid w:val="00DB1891"/>
    <w:rsid w:val="00DB1916"/>
    <w:rsid w:val="00DB1C18"/>
    <w:rsid w:val="00DB20A9"/>
    <w:rsid w:val="00DB22FB"/>
    <w:rsid w:val="00DB2613"/>
    <w:rsid w:val="00DB281F"/>
    <w:rsid w:val="00DB2898"/>
    <w:rsid w:val="00DB31C6"/>
    <w:rsid w:val="00DB357C"/>
    <w:rsid w:val="00DB362C"/>
    <w:rsid w:val="00DB39C9"/>
    <w:rsid w:val="00DB39DE"/>
    <w:rsid w:val="00DB3A05"/>
    <w:rsid w:val="00DB3C8E"/>
    <w:rsid w:val="00DB421E"/>
    <w:rsid w:val="00DB46A4"/>
    <w:rsid w:val="00DB46B5"/>
    <w:rsid w:val="00DB48D1"/>
    <w:rsid w:val="00DB48DF"/>
    <w:rsid w:val="00DB4D54"/>
    <w:rsid w:val="00DB4F80"/>
    <w:rsid w:val="00DB531C"/>
    <w:rsid w:val="00DB542A"/>
    <w:rsid w:val="00DB550F"/>
    <w:rsid w:val="00DB55D5"/>
    <w:rsid w:val="00DB575B"/>
    <w:rsid w:val="00DB5819"/>
    <w:rsid w:val="00DB5C04"/>
    <w:rsid w:val="00DB5E2C"/>
    <w:rsid w:val="00DB62CE"/>
    <w:rsid w:val="00DB675D"/>
    <w:rsid w:val="00DB69BE"/>
    <w:rsid w:val="00DB6B60"/>
    <w:rsid w:val="00DB6B76"/>
    <w:rsid w:val="00DB6B79"/>
    <w:rsid w:val="00DB700F"/>
    <w:rsid w:val="00DB7511"/>
    <w:rsid w:val="00DB79AA"/>
    <w:rsid w:val="00DB7D1B"/>
    <w:rsid w:val="00DB7DF2"/>
    <w:rsid w:val="00DC030D"/>
    <w:rsid w:val="00DC07D4"/>
    <w:rsid w:val="00DC089F"/>
    <w:rsid w:val="00DC0970"/>
    <w:rsid w:val="00DC0977"/>
    <w:rsid w:val="00DC0F3D"/>
    <w:rsid w:val="00DC1074"/>
    <w:rsid w:val="00DC1166"/>
    <w:rsid w:val="00DC140D"/>
    <w:rsid w:val="00DC18B0"/>
    <w:rsid w:val="00DC1A43"/>
    <w:rsid w:val="00DC1F38"/>
    <w:rsid w:val="00DC2116"/>
    <w:rsid w:val="00DC2364"/>
    <w:rsid w:val="00DC2723"/>
    <w:rsid w:val="00DC2989"/>
    <w:rsid w:val="00DC2A74"/>
    <w:rsid w:val="00DC2C51"/>
    <w:rsid w:val="00DC3536"/>
    <w:rsid w:val="00DC378E"/>
    <w:rsid w:val="00DC4170"/>
    <w:rsid w:val="00DC43A0"/>
    <w:rsid w:val="00DC4510"/>
    <w:rsid w:val="00DC4721"/>
    <w:rsid w:val="00DC48AB"/>
    <w:rsid w:val="00DC4CAF"/>
    <w:rsid w:val="00DC5280"/>
    <w:rsid w:val="00DC5686"/>
    <w:rsid w:val="00DC592B"/>
    <w:rsid w:val="00DC5C38"/>
    <w:rsid w:val="00DC5F0F"/>
    <w:rsid w:val="00DC6055"/>
    <w:rsid w:val="00DC62A4"/>
    <w:rsid w:val="00DC6311"/>
    <w:rsid w:val="00DC637C"/>
    <w:rsid w:val="00DC64B8"/>
    <w:rsid w:val="00DC6850"/>
    <w:rsid w:val="00DC6B32"/>
    <w:rsid w:val="00DC6FD7"/>
    <w:rsid w:val="00DC70A8"/>
    <w:rsid w:val="00DC73B0"/>
    <w:rsid w:val="00DC7566"/>
    <w:rsid w:val="00DC762F"/>
    <w:rsid w:val="00DC763D"/>
    <w:rsid w:val="00DC77E0"/>
    <w:rsid w:val="00DC7987"/>
    <w:rsid w:val="00DC7A9C"/>
    <w:rsid w:val="00DC7AA9"/>
    <w:rsid w:val="00DC7D1F"/>
    <w:rsid w:val="00DC7F9B"/>
    <w:rsid w:val="00DD00B7"/>
    <w:rsid w:val="00DD0350"/>
    <w:rsid w:val="00DD07B0"/>
    <w:rsid w:val="00DD07E0"/>
    <w:rsid w:val="00DD095D"/>
    <w:rsid w:val="00DD0B33"/>
    <w:rsid w:val="00DD0E69"/>
    <w:rsid w:val="00DD0F78"/>
    <w:rsid w:val="00DD114B"/>
    <w:rsid w:val="00DD11D4"/>
    <w:rsid w:val="00DD17A6"/>
    <w:rsid w:val="00DD19C2"/>
    <w:rsid w:val="00DD1B37"/>
    <w:rsid w:val="00DD203F"/>
    <w:rsid w:val="00DD2102"/>
    <w:rsid w:val="00DD25C1"/>
    <w:rsid w:val="00DD2AC1"/>
    <w:rsid w:val="00DD321A"/>
    <w:rsid w:val="00DD342C"/>
    <w:rsid w:val="00DD362C"/>
    <w:rsid w:val="00DD375D"/>
    <w:rsid w:val="00DD3ACE"/>
    <w:rsid w:val="00DD3AF9"/>
    <w:rsid w:val="00DD3C1B"/>
    <w:rsid w:val="00DD41A3"/>
    <w:rsid w:val="00DD455A"/>
    <w:rsid w:val="00DD4A75"/>
    <w:rsid w:val="00DD4CA4"/>
    <w:rsid w:val="00DD4CA7"/>
    <w:rsid w:val="00DD599D"/>
    <w:rsid w:val="00DD5A1B"/>
    <w:rsid w:val="00DD626D"/>
    <w:rsid w:val="00DD651A"/>
    <w:rsid w:val="00DD66B1"/>
    <w:rsid w:val="00DD6781"/>
    <w:rsid w:val="00DD6EAF"/>
    <w:rsid w:val="00DD7571"/>
    <w:rsid w:val="00DD7959"/>
    <w:rsid w:val="00DD7EF8"/>
    <w:rsid w:val="00DD7F64"/>
    <w:rsid w:val="00DE01BF"/>
    <w:rsid w:val="00DE07CB"/>
    <w:rsid w:val="00DE0825"/>
    <w:rsid w:val="00DE0B34"/>
    <w:rsid w:val="00DE1414"/>
    <w:rsid w:val="00DE1590"/>
    <w:rsid w:val="00DE15A5"/>
    <w:rsid w:val="00DE1728"/>
    <w:rsid w:val="00DE1E2E"/>
    <w:rsid w:val="00DE1F2E"/>
    <w:rsid w:val="00DE2295"/>
    <w:rsid w:val="00DE2541"/>
    <w:rsid w:val="00DE2656"/>
    <w:rsid w:val="00DE2719"/>
    <w:rsid w:val="00DE28D0"/>
    <w:rsid w:val="00DE2B81"/>
    <w:rsid w:val="00DE30E2"/>
    <w:rsid w:val="00DE35D6"/>
    <w:rsid w:val="00DE35EF"/>
    <w:rsid w:val="00DE36A8"/>
    <w:rsid w:val="00DE38F8"/>
    <w:rsid w:val="00DE39AB"/>
    <w:rsid w:val="00DE3A9B"/>
    <w:rsid w:val="00DE4218"/>
    <w:rsid w:val="00DE42EC"/>
    <w:rsid w:val="00DE45D4"/>
    <w:rsid w:val="00DE48FD"/>
    <w:rsid w:val="00DE4E15"/>
    <w:rsid w:val="00DE51AB"/>
    <w:rsid w:val="00DE5335"/>
    <w:rsid w:val="00DE5C2C"/>
    <w:rsid w:val="00DE5CC7"/>
    <w:rsid w:val="00DE65AB"/>
    <w:rsid w:val="00DE6D8F"/>
    <w:rsid w:val="00DE6E0B"/>
    <w:rsid w:val="00DE6EA6"/>
    <w:rsid w:val="00DE73D0"/>
    <w:rsid w:val="00DE7581"/>
    <w:rsid w:val="00DE7743"/>
    <w:rsid w:val="00DE776E"/>
    <w:rsid w:val="00DE7843"/>
    <w:rsid w:val="00DE7DEE"/>
    <w:rsid w:val="00DE7E58"/>
    <w:rsid w:val="00DF02FC"/>
    <w:rsid w:val="00DF0375"/>
    <w:rsid w:val="00DF118D"/>
    <w:rsid w:val="00DF14DC"/>
    <w:rsid w:val="00DF1516"/>
    <w:rsid w:val="00DF15CE"/>
    <w:rsid w:val="00DF15DD"/>
    <w:rsid w:val="00DF16CB"/>
    <w:rsid w:val="00DF1CDA"/>
    <w:rsid w:val="00DF1F46"/>
    <w:rsid w:val="00DF259E"/>
    <w:rsid w:val="00DF297C"/>
    <w:rsid w:val="00DF2A95"/>
    <w:rsid w:val="00DF32F3"/>
    <w:rsid w:val="00DF34C2"/>
    <w:rsid w:val="00DF38AB"/>
    <w:rsid w:val="00DF3A02"/>
    <w:rsid w:val="00DF3D7B"/>
    <w:rsid w:val="00DF3DF5"/>
    <w:rsid w:val="00DF4184"/>
    <w:rsid w:val="00DF58A1"/>
    <w:rsid w:val="00DF5C71"/>
    <w:rsid w:val="00DF5D20"/>
    <w:rsid w:val="00DF66E6"/>
    <w:rsid w:val="00DF6771"/>
    <w:rsid w:val="00DF6932"/>
    <w:rsid w:val="00DF6C90"/>
    <w:rsid w:val="00DF6DB1"/>
    <w:rsid w:val="00DF6E39"/>
    <w:rsid w:val="00DF705D"/>
    <w:rsid w:val="00DF715C"/>
    <w:rsid w:val="00DF732D"/>
    <w:rsid w:val="00DF7B18"/>
    <w:rsid w:val="00DF7BBE"/>
    <w:rsid w:val="00DF7D33"/>
    <w:rsid w:val="00DF7DCD"/>
    <w:rsid w:val="00DF7DED"/>
    <w:rsid w:val="00E000A5"/>
    <w:rsid w:val="00E0064A"/>
    <w:rsid w:val="00E00B87"/>
    <w:rsid w:val="00E012B3"/>
    <w:rsid w:val="00E012F6"/>
    <w:rsid w:val="00E013E0"/>
    <w:rsid w:val="00E01A95"/>
    <w:rsid w:val="00E01AAC"/>
    <w:rsid w:val="00E01BAB"/>
    <w:rsid w:val="00E01C97"/>
    <w:rsid w:val="00E01D6D"/>
    <w:rsid w:val="00E01DC4"/>
    <w:rsid w:val="00E02036"/>
    <w:rsid w:val="00E02153"/>
    <w:rsid w:val="00E0240F"/>
    <w:rsid w:val="00E02811"/>
    <w:rsid w:val="00E034BC"/>
    <w:rsid w:val="00E0357E"/>
    <w:rsid w:val="00E035FB"/>
    <w:rsid w:val="00E0361B"/>
    <w:rsid w:val="00E03850"/>
    <w:rsid w:val="00E0387A"/>
    <w:rsid w:val="00E03A98"/>
    <w:rsid w:val="00E03AC7"/>
    <w:rsid w:val="00E03CCC"/>
    <w:rsid w:val="00E03D31"/>
    <w:rsid w:val="00E03DFC"/>
    <w:rsid w:val="00E03ECC"/>
    <w:rsid w:val="00E0403B"/>
    <w:rsid w:val="00E0453C"/>
    <w:rsid w:val="00E04600"/>
    <w:rsid w:val="00E047A8"/>
    <w:rsid w:val="00E04A7C"/>
    <w:rsid w:val="00E04E96"/>
    <w:rsid w:val="00E04F65"/>
    <w:rsid w:val="00E0553D"/>
    <w:rsid w:val="00E05B99"/>
    <w:rsid w:val="00E05FD8"/>
    <w:rsid w:val="00E06C00"/>
    <w:rsid w:val="00E06C1F"/>
    <w:rsid w:val="00E06D89"/>
    <w:rsid w:val="00E0714D"/>
    <w:rsid w:val="00E073FD"/>
    <w:rsid w:val="00E107F5"/>
    <w:rsid w:val="00E108BC"/>
    <w:rsid w:val="00E10D34"/>
    <w:rsid w:val="00E10D5E"/>
    <w:rsid w:val="00E10D8B"/>
    <w:rsid w:val="00E112C9"/>
    <w:rsid w:val="00E1147C"/>
    <w:rsid w:val="00E1154A"/>
    <w:rsid w:val="00E11652"/>
    <w:rsid w:val="00E11BD5"/>
    <w:rsid w:val="00E11BDD"/>
    <w:rsid w:val="00E122C2"/>
    <w:rsid w:val="00E125A0"/>
    <w:rsid w:val="00E12714"/>
    <w:rsid w:val="00E12CD3"/>
    <w:rsid w:val="00E12E58"/>
    <w:rsid w:val="00E12EDD"/>
    <w:rsid w:val="00E13A68"/>
    <w:rsid w:val="00E14133"/>
    <w:rsid w:val="00E14246"/>
    <w:rsid w:val="00E14EEE"/>
    <w:rsid w:val="00E1516D"/>
    <w:rsid w:val="00E15189"/>
    <w:rsid w:val="00E15430"/>
    <w:rsid w:val="00E15808"/>
    <w:rsid w:val="00E15A9F"/>
    <w:rsid w:val="00E15BD8"/>
    <w:rsid w:val="00E15C79"/>
    <w:rsid w:val="00E172F4"/>
    <w:rsid w:val="00E179EF"/>
    <w:rsid w:val="00E20110"/>
    <w:rsid w:val="00E20147"/>
    <w:rsid w:val="00E203E2"/>
    <w:rsid w:val="00E205AE"/>
    <w:rsid w:val="00E2081A"/>
    <w:rsid w:val="00E209B0"/>
    <w:rsid w:val="00E210CF"/>
    <w:rsid w:val="00E21389"/>
    <w:rsid w:val="00E21768"/>
    <w:rsid w:val="00E218F0"/>
    <w:rsid w:val="00E21F57"/>
    <w:rsid w:val="00E222E6"/>
    <w:rsid w:val="00E227FD"/>
    <w:rsid w:val="00E2296D"/>
    <w:rsid w:val="00E22B56"/>
    <w:rsid w:val="00E22EE3"/>
    <w:rsid w:val="00E22F37"/>
    <w:rsid w:val="00E22F7B"/>
    <w:rsid w:val="00E23106"/>
    <w:rsid w:val="00E2313F"/>
    <w:rsid w:val="00E23280"/>
    <w:rsid w:val="00E232DD"/>
    <w:rsid w:val="00E232EF"/>
    <w:rsid w:val="00E234D8"/>
    <w:rsid w:val="00E234E2"/>
    <w:rsid w:val="00E23AB1"/>
    <w:rsid w:val="00E23DE6"/>
    <w:rsid w:val="00E24220"/>
    <w:rsid w:val="00E24393"/>
    <w:rsid w:val="00E24436"/>
    <w:rsid w:val="00E24C1F"/>
    <w:rsid w:val="00E24C8F"/>
    <w:rsid w:val="00E24D82"/>
    <w:rsid w:val="00E25B12"/>
    <w:rsid w:val="00E25B34"/>
    <w:rsid w:val="00E25E1C"/>
    <w:rsid w:val="00E25F4C"/>
    <w:rsid w:val="00E26A2B"/>
    <w:rsid w:val="00E26ABC"/>
    <w:rsid w:val="00E26ADA"/>
    <w:rsid w:val="00E26BA8"/>
    <w:rsid w:val="00E27095"/>
    <w:rsid w:val="00E2713B"/>
    <w:rsid w:val="00E27278"/>
    <w:rsid w:val="00E2771C"/>
    <w:rsid w:val="00E27B5A"/>
    <w:rsid w:val="00E27B78"/>
    <w:rsid w:val="00E27CFF"/>
    <w:rsid w:val="00E27F47"/>
    <w:rsid w:val="00E302DE"/>
    <w:rsid w:val="00E3067E"/>
    <w:rsid w:val="00E30AA4"/>
    <w:rsid w:val="00E30FE1"/>
    <w:rsid w:val="00E310E4"/>
    <w:rsid w:val="00E31489"/>
    <w:rsid w:val="00E31884"/>
    <w:rsid w:val="00E32088"/>
    <w:rsid w:val="00E32915"/>
    <w:rsid w:val="00E32A14"/>
    <w:rsid w:val="00E32A4A"/>
    <w:rsid w:val="00E333B6"/>
    <w:rsid w:val="00E33B60"/>
    <w:rsid w:val="00E341EE"/>
    <w:rsid w:val="00E3442E"/>
    <w:rsid w:val="00E3549F"/>
    <w:rsid w:val="00E36521"/>
    <w:rsid w:val="00E36556"/>
    <w:rsid w:val="00E367B0"/>
    <w:rsid w:val="00E368E2"/>
    <w:rsid w:val="00E36DC8"/>
    <w:rsid w:val="00E36EC6"/>
    <w:rsid w:val="00E37300"/>
    <w:rsid w:val="00E374C8"/>
    <w:rsid w:val="00E376C2"/>
    <w:rsid w:val="00E378D5"/>
    <w:rsid w:val="00E37D5B"/>
    <w:rsid w:val="00E37D79"/>
    <w:rsid w:val="00E4037A"/>
    <w:rsid w:val="00E40517"/>
    <w:rsid w:val="00E4069A"/>
    <w:rsid w:val="00E408A2"/>
    <w:rsid w:val="00E40F1F"/>
    <w:rsid w:val="00E410F0"/>
    <w:rsid w:val="00E41537"/>
    <w:rsid w:val="00E415C3"/>
    <w:rsid w:val="00E416C4"/>
    <w:rsid w:val="00E42094"/>
    <w:rsid w:val="00E4241C"/>
    <w:rsid w:val="00E42657"/>
    <w:rsid w:val="00E43125"/>
    <w:rsid w:val="00E43397"/>
    <w:rsid w:val="00E43458"/>
    <w:rsid w:val="00E43A15"/>
    <w:rsid w:val="00E43CB5"/>
    <w:rsid w:val="00E43FD0"/>
    <w:rsid w:val="00E44089"/>
    <w:rsid w:val="00E443A2"/>
    <w:rsid w:val="00E444CE"/>
    <w:rsid w:val="00E44CEF"/>
    <w:rsid w:val="00E4512C"/>
    <w:rsid w:val="00E453D9"/>
    <w:rsid w:val="00E454E8"/>
    <w:rsid w:val="00E45672"/>
    <w:rsid w:val="00E45A60"/>
    <w:rsid w:val="00E45AD5"/>
    <w:rsid w:val="00E45B0D"/>
    <w:rsid w:val="00E45CA6"/>
    <w:rsid w:val="00E464AF"/>
    <w:rsid w:val="00E4652B"/>
    <w:rsid w:val="00E466C5"/>
    <w:rsid w:val="00E468D3"/>
    <w:rsid w:val="00E46994"/>
    <w:rsid w:val="00E46C40"/>
    <w:rsid w:val="00E46D79"/>
    <w:rsid w:val="00E46EF1"/>
    <w:rsid w:val="00E46FD9"/>
    <w:rsid w:val="00E47560"/>
    <w:rsid w:val="00E47AF3"/>
    <w:rsid w:val="00E47E24"/>
    <w:rsid w:val="00E50291"/>
    <w:rsid w:val="00E50557"/>
    <w:rsid w:val="00E50707"/>
    <w:rsid w:val="00E5075C"/>
    <w:rsid w:val="00E50ACF"/>
    <w:rsid w:val="00E50B0F"/>
    <w:rsid w:val="00E50F23"/>
    <w:rsid w:val="00E5115B"/>
    <w:rsid w:val="00E512A3"/>
    <w:rsid w:val="00E51360"/>
    <w:rsid w:val="00E5138B"/>
    <w:rsid w:val="00E514FC"/>
    <w:rsid w:val="00E5154B"/>
    <w:rsid w:val="00E518A1"/>
    <w:rsid w:val="00E51AED"/>
    <w:rsid w:val="00E51C6E"/>
    <w:rsid w:val="00E524A6"/>
    <w:rsid w:val="00E52B0A"/>
    <w:rsid w:val="00E52F74"/>
    <w:rsid w:val="00E52F83"/>
    <w:rsid w:val="00E53714"/>
    <w:rsid w:val="00E53E72"/>
    <w:rsid w:val="00E5443B"/>
    <w:rsid w:val="00E545AC"/>
    <w:rsid w:val="00E54E6E"/>
    <w:rsid w:val="00E55382"/>
    <w:rsid w:val="00E553DB"/>
    <w:rsid w:val="00E553E3"/>
    <w:rsid w:val="00E55486"/>
    <w:rsid w:val="00E55712"/>
    <w:rsid w:val="00E558DB"/>
    <w:rsid w:val="00E56092"/>
    <w:rsid w:val="00E560BF"/>
    <w:rsid w:val="00E563D1"/>
    <w:rsid w:val="00E567BD"/>
    <w:rsid w:val="00E56AFC"/>
    <w:rsid w:val="00E56C34"/>
    <w:rsid w:val="00E56CC7"/>
    <w:rsid w:val="00E57175"/>
    <w:rsid w:val="00E5719B"/>
    <w:rsid w:val="00E5732C"/>
    <w:rsid w:val="00E573BE"/>
    <w:rsid w:val="00E5740C"/>
    <w:rsid w:val="00E57449"/>
    <w:rsid w:val="00E57813"/>
    <w:rsid w:val="00E57B6D"/>
    <w:rsid w:val="00E57BFB"/>
    <w:rsid w:val="00E57D30"/>
    <w:rsid w:val="00E57E35"/>
    <w:rsid w:val="00E601CA"/>
    <w:rsid w:val="00E601F6"/>
    <w:rsid w:val="00E604A8"/>
    <w:rsid w:val="00E60594"/>
    <w:rsid w:val="00E60A15"/>
    <w:rsid w:val="00E60B8E"/>
    <w:rsid w:val="00E613D7"/>
    <w:rsid w:val="00E61920"/>
    <w:rsid w:val="00E619D8"/>
    <w:rsid w:val="00E61B3D"/>
    <w:rsid w:val="00E61B62"/>
    <w:rsid w:val="00E61D3B"/>
    <w:rsid w:val="00E6220B"/>
    <w:rsid w:val="00E6238C"/>
    <w:rsid w:val="00E62494"/>
    <w:rsid w:val="00E624F7"/>
    <w:rsid w:val="00E625EC"/>
    <w:rsid w:val="00E6261E"/>
    <w:rsid w:val="00E627B1"/>
    <w:rsid w:val="00E627C1"/>
    <w:rsid w:val="00E62A28"/>
    <w:rsid w:val="00E6301D"/>
    <w:rsid w:val="00E63090"/>
    <w:rsid w:val="00E63222"/>
    <w:rsid w:val="00E6333D"/>
    <w:rsid w:val="00E634AB"/>
    <w:rsid w:val="00E635A8"/>
    <w:rsid w:val="00E63655"/>
    <w:rsid w:val="00E63720"/>
    <w:rsid w:val="00E63911"/>
    <w:rsid w:val="00E63CC3"/>
    <w:rsid w:val="00E640D2"/>
    <w:rsid w:val="00E641C4"/>
    <w:rsid w:val="00E64211"/>
    <w:rsid w:val="00E64814"/>
    <w:rsid w:val="00E64B5A"/>
    <w:rsid w:val="00E650F3"/>
    <w:rsid w:val="00E65DA5"/>
    <w:rsid w:val="00E65E9B"/>
    <w:rsid w:val="00E65EB6"/>
    <w:rsid w:val="00E664AE"/>
    <w:rsid w:val="00E66519"/>
    <w:rsid w:val="00E66F16"/>
    <w:rsid w:val="00E679B6"/>
    <w:rsid w:val="00E67BBB"/>
    <w:rsid w:val="00E67BD0"/>
    <w:rsid w:val="00E67CEF"/>
    <w:rsid w:val="00E67D1A"/>
    <w:rsid w:val="00E67D4F"/>
    <w:rsid w:val="00E701F7"/>
    <w:rsid w:val="00E7024B"/>
    <w:rsid w:val="00E702ED"/>
    <w:rsid w:val="00E7037D"/>
    <w:rsid w:val="00E706B1"/>
    <w:rsid w:val="00E70701"/>
    <w:rsid w:val="00E7077A"/>
    <w:rsid w:val="00E7084A"/>
    <w:rsid w:val="00E70EE5"/>
    <w:rsid w:val="00E711B0"/>
    <w:rsid w:val="00E71343"/>
    <w:rsid w:val="00E714C0"/>
    <w:rsid w:val="00E715E5"/>
    <w:rsid w:val="00E716AF"/>
    <w:rsid w:val="00E71883"/>
    <w:rsid w:val="00E7189E"/>
    <w:rsid w:val="00E719A4"/>
    <w:rsid w:val="00E719A7"/>
    <w:rsid w:val="00E71F75"/>
    <w:rsid w:val="00E720D3"/>
    <w:rsid w:val="00E72321"/>
    <w:rsid w:val="00E727D8"/>
    <w:rsid w:val="00E72816"/>
    <w:rsid w:val="00E728B3"/>
    <w:rsid w:val="00E729E0"/>
    <w:rsid w:val="00E72A0B"/>
    <w:rsid w:val="00E72BCA"/>
    <w:rsid w:val="00E72D82"/>
    <w:rsid w:val="00E72F20"/>
    <w:rsid w:val="00E7314B"/>
    <w:rsid w:val="00E731AE"/>
    <w:rsid w:val="00E731E6"/>
    <w:rsid w:val="00E735E9"/>
    <w:rsid w:val="00E73843"/>
    <w:rsid w:val="00E7390E"/>
    <w:rsid w:val="00E73D40"/>
    <w:rsid w:val="00E73EEE"/>
    <w:rsid w:val="00E740B6"/>
    <w:rsid w:val="00E7439C"/>
    <w:rsid w:val="00E7458A"/>
    <w:rsid w:val="00E74712"/>
    <w:rsid w:val="00E74DF6"/>
    <w:rsid w:val="00E74E88"/>
    <w:rsid w:val="00E74F4E"/>
    <w:rsid w:val="00E75032"/>
    <w:rsid w:val="00E750E6"/>
    <w:rsid w:val="00E753F1"/>
    <w:rsid w:val="00E753FC"/>
    <w:rsid w:val="00E7593A"/>
    <w:rsid w:val="00E75DF5"/>
    <w:rsid w:val="00E764E0"/>
    <w:rsid w:val="00E7662F"/>
    <w:rsid w:val="00E76BE3"/>
    <w:rsid w:val="00E76D44"/>
    <w:rsid w:val="00E77349"/>
    <w:rsid w:val="00E7796C"/>
    <w:rsid w:val="00E77B4A"/>
    <w:rsid w:val="00E77BEF"/>
    <w:rsid w:val="00E80055"/>
    <w:rsid w:val="00E80D4A"/>
    <w:rsid w:val="00E80F2C"/>
    <w:rsid w:val="00E81155"/>
    <w:rsid w:val="00E813FA"/>
    <w:rsid w:val="00E815B9"/>
    <w:rsid w:val="00E81CD3"/>
    <w:rsid w:val="00E81FB7"/>
    <w:rsid w:val="00E822B3"/>
    <w:rsid w:val="00E82B91"/>
    <w:rsid w:val="00E82C8F"/>
    <w:rsid w:val="00E83127"/>
    <w:rsid w:val="00E83324"/>
    <w:rsid w:val="00E838C9"/>
    <w:rsid w:val="00E83961"/>
    <w:rsid w:val="00E83A88"/>
    <w:rsid w:val="00E83B25"/>
    <w:rsid w:val="00E84029"/>
    <w:rsid w:val="00E84264"/>
    <w:rsid w:val="00E846E3"/>
    <w:rsid w:val="00E847EB"/>
    <w:rsid w:val="00E84A7D"/>
    <w:rsid w:val="00E84C77"/>
    <w:rsid w:val="00E8502B"/>
    <w:rsid w:val="00E850C9"/>
    <w:rsid w:val="00E85439"/>
    <w:rsid w:val="00E85C45"/>
    <w:rsid w:val="00E85E33"/>
    <w:rsid w:val="00E86306"/>
    <w:rsid w:val="00E86775"/>
    <w:rsid w:val="00E868FC"/>
    <w:rsid w:val="00E86A78"/>
    <w:rsid w:val="00E86C23"/>
    <w:rsid w:val="00E86C58"/>
    <w:rsid w:val="00E87306"/>
    <w:rsid w:val="00E8764B"/>
    <w:rsid w:val="00E876BF"/>
    <w:rsid w:val="00E8787D"/>
    <w:rsid w:val="00E879FA"/>
    <w:rsid w:val="00E87AD1"/>
    <w:rsid w:val="00E87C33"/>
    <w:rsid w:val="00E90153"/>
    <w:rsid w:val="00E90427"/>
    <w:rsid w:val="00E90FA0"/>
    <w:rsid w:val="00E9106B"/>
    <w:rsid w:val="00E91133"/>
    <w:rsid w:val="00E9127E"/>
    <w:rsid w:val="00E913E8"/>
    <w:rsid w:val="00E91563"/>
    <w:rsid w:val="00E9158E"/>
    <w:rsid w:val="00E9194A"/>
    <w:rsid w:val="00E91B1B"/>
    <w:rsid w:val="00E91E6A"/>
    <w:rsid w:val="00E91F76"/>
    <w:rsid w:val="00E92844"/>
    <w:rsid w:val="00E93090"/>
    <w:rsid w:val="00E93375"/>
    <w:rsid w:val="00E93644"/>
    <w:rsid w:val="00E9373E"/>
    <w:rsid w:val="00E93924"/>
    <w:rsid w:val="00E93A70"/>
    <w:rsid w:val="00E93EF1"/>
    <w:rsid w:val="00E93F5A"/>
    <w:rsid w:val="00E94356"/>
    <w:rsid w:val="00E94518"/>
    <w:rsid w:val="00E94B0B"/>
    <w:rsid w:val="00E94F0E"/>
    <w:rsid w:val="00E9500C"/>
    <w:rsid w:val="00E9547C"/>
    <w:rsid w:val="00E95922"/>
    <w:rsid w:val="00E95AB7"/>
    <w:rsid w:val="00E95AC2"/>
    <w:rsid w:val="00E960DA"/>
    <w:rsid w:val="00E965B4"/>
    <w:rsid w:val="00E967B5"/>
    <w:rsid w:val="00E967E8"/>
    <w:rsid w:val="00E96AB2"/>
    <w:rsid w:val="00E96D50"/>
    <w:rsid w:val="00E970F0"/>
    <w:rsid w:val="00E976E1"/>
    <w:rsid w:val="00E977D7"/>
    <w:rsid w:val="00E97AFE"/>
    <w:rsid w:val="00E97BD4"/>
    <w:rsid w:val="00E97D4F"/>
    <w:rsid w:val="00E97E15"/>
    <w:rsid w:val="00E97E53"/>
    <w:rsid w:val="00EA0034"/>
    <w:rsid w:val="00EA05A2"/>
    <w:rsid w:val="00EA0FD5"/>
    <w:rsid w:val="00EA17B5"/>
    <w:rsid w:val="00EA18B9"/>
    <w:rsid w:val="00EA1AE8"/>
    <w:rsid w:val="00EA1C92"/>
    <w:rsid w:val="00EA1CBB"/>
    <w:rsid w:val="00EA1CE9"/>
    <w:rsid w:val="00EA1DB3"/>
    <w:rsid w:val="00EA237D"/>
    <w:rsid w:val="00EA23DB"/>
    <w:rsid w:val="00EA24E5"/>
    <w:rsid w:val="00EA28C2"/>
    <w:rsid w:val="00EA2D4B"/>
    <w:rsid w:val="00EA2EDD"/>
    <w:rsid w:val="00EA3CE6"/>
    <w:rsid w:val="00EA459D"/>
    <w:rsid w:val="00EA496C"/>
    <w:rsid w:val="00EA4BA5"/>
    <w:rsid w:val="00EA4CE4"/>
    <w:rsid w:val="00EA5792"/>
    <w:rsid w:val="00EA5D8E"/>
    <w:rsid w:val="00EA5E29"/>
    <w:rsid w:val="00EA5E89"/>
    <w:rsid w:val="00EA5ED2"/>
    <w:rsid w:val="00EA6055"/>
    <w:rsid w:val="00EA662A"/>
    <w:rsid w:val="00EA6927"/>
    <w:rsid w:val="00EA6A59"/>
    <w:rsid w:val="00EA6ADA"/>
    <w:rsid w:val="00EA6B30"/>
    <w:rsid w:val="00EA763C"/>
    <w:rsid w:val="00EA765F"/>
    <w:rsid w:val="00EA79E0"/>
    <w:rsid w:val="00EA7C35"/>
    <w:rsid w:val="00EA7DCE"/>
    <w:rsid w:val="00EA7FE2"/>
    <w:rsid w:val="00EB06E7"/>
    <w:rsid w:val="00EB0CBD"/>
    <w:rsid w:val="00EB0CCE"/>
    <w:rsid w:val="00EB0EF7"/>
    <w:rsid w:val="00EB1ACA"/>
    <w:rsid w:val="00EB1B37"/>
    <w:rsid w:val="00EB1EA1"/>
    <w:rsid w:val="00EB1F07"/>
    <w:rsid w:val="00EB1F58"/>
    <w:rsid w:val="00EB2058"/>
    <w:rsid w:val="00EB225D"/>
    <w:rsid w:val="00EB2384"/>
    <w:rsid w:val="00EB24F8"/>
    <w:rsid w:val="00EB26F1"/>
    <w:rsid w:val="00EB2C68"/>
    <w:rsid w:val="00EB2F77"/>
    <w:rsid w:val="00EB3258"/>
    <w:rsid w:val="00EB3708"/>
    <w:rsid w:val="00EB3B88"/>
    <w:rsid w:val="00EB3C8F"/>
    <w:rsid w:val="00EB3D42"/>
    <w:rsid w:val="00EB3E94"/>
    <w:rsid w:val="00EB3EC9"/>
    <w:rsid w:val="00EB4013"/>
    <w:rsid w:val="00EB42C6"/>
    <w:rsid w:val="00EB4424"/>
    <w:rsid w:val="00EB44B5"/>
    <w:rsid w:val="00EB4513"/>
    <w:rsid w:val="00EB472F"/>
    <w:rsid w:val="00EB48A3"/>
    <w:rsid w:val="00EB4953"/>
    <w:rsid w:val="00EB4AE2"/>
    <w:rsid w:val="00EB4DED"/>
    <w:rsid w:val="00EB515C"/>
    <w:rsid w:val="00EB5235"/>
    <w:rsid w:val="00EB5388"/>
    <w:rsid w:val="00EB5459"/>
    <w:rsid w:val="00EB5525"/>
    <w:rsid w:val="00EB55DA"/>
    <w:rsid w:val="00EB5A95"/>
    <w:rsid w:val="00EB5C15"/>
    <w:rsid w:val="00EB5CFD"/>
    <w:rsid w:val="00EB5E3B"/>
    <w:rsid w:val="00EB61A5"/>
    <w:rsid w:val="00EB62D8"/>
    <w:rsid w:val="00EB6A7F"/>
    <w:rsid w:val="00EB6C76"/>
    <w:rsid w:val="00EB6D81"/>
    <w:rsid w:val="00EB6DF6"/>
    <w:rsid w:val="00EB731A"/>
    <w:rsid w:val="00EB74B9"/>
    <w:rsid w:val="00EB7643"/>
    <w:rsid w:val="00EB7754"/>
    <w:rsid w:val="00EB7F0D"/>
    <w:rsid w:val="00EC041C"/>
    <w:rsid w:val="00EC0647"/>
    <w:rsid w:val="00EC0765"/>
    <w:rsid w:val="00EC0C59"/>
    <w:rsid w:val="00EC1428"/>
    <w:rsid w:val="00EC18C9"/>
    <w:rsid w:val="00EC19E1"/>
    <w:rsid w:val="00EC1D49"/>
    <w:rsid w:val="00EC2021"/>
    <w:rsid w:val="00EC20D7"/>
    <w:rsid w:val="00EC21F2"/>
    <w:rsid w:val="00EC22CD"/>
    <w:rsid w:val="00EC26B7"/>
    <w:rsid w:val="00EC2790"/>
    <w:rsid w:val="00EC2D0C"/>
    <w:rsid w:val="00EC2DCE"/>
    <w:rsid w:val="00EC35FC"/>
    <w:rsid w:val="00EC39EC"/>
    <w:rsid w:val="00EC3EDD"/>
    <w:rsid w:val="00EC3F9D"/>
    <w:rsid w:val="00EC3FFD"/>
    <w:rsid w:val="00EC485A"/>
    <w:rsid w:val="00EC4913"/>
    <w:rsid w:val="00EC4AB8"/>
    <w:rsid w:val="00EC4AE8"/>
    <w:rsid w:val="00EC4D19"/>
    <w:rsid w:val="00EC4D75"/>
    <w:rsid w:val="00EC4DDF"/>
    <w:rsid w:val="00EC5065"/>
    <w:rsid w:val="00EC529F"/>
    <w:rsid w:val="00EC57A8"/>
    <w:rsid w:val="00EC593A"/>
    <w:rsid w:val="00EC5ADA"/>
    <w:rsid w:val="00EC5B55"/>
    <w:rsid w:val="00EC5DF1"/>
    <w:rsid w:val="00EC621B"/>
    <w:rsid w:val="00EC6352"/>
    <w:rsid w:val="00EC6511"/>
    <w:rsid w:val="00EC653A"/>
    <w:rsid w:val="00EC6572"/>
    <w:rsid w:val="00EC6645"/>
    <w:rsid w:val="00EC669B"/>
    <w:rsid w:val="00EC66B7"/>
    <w:rsid w:val="00EC6967"/>
    <w:rsid w:val="00EC69E5"/>
    <w:rsid w:val="00EC6B1D"/>
    <w:rsid w:val="00EC6B3A"/>
    <w:rsid w:val="00EC6E7D"/>
    <w:rsid w:val="00EC7036"/>
    <w:rsid w:val="00EC7319"/>
    <w:rsid w:val="00EC759F"/>
    <w:rsid w:val="00EC75A8"/>
    <w:rsid w:val="00EC7688"/>
    <w:rsid w:val="00EC7B09"/>
    <w:rsid w:val="00EC7C87"/>
    <w:rsid w:val="00EC7FE4"/>
    <w:rsid w:val="00ED04AC"/>
    <w:rsid w:val="00ED05EC"/>
    <w:rsid w:val="00ED0A31"/>
    <w:rsid w:val="00ED0AA1"/>
    <w:rsid w:val="00ED0E32"/>
    <w:rsid w:val="00ED116A"/>
    <w:rsid w:val="00ED1D15"/>
    <w:rsid w:val="00ED1E0F"/>
    <w:rsid w:val="00ED1E9B"/>
    <w:rsid w:val="00ED1F65"/>
    <w:rsid w:val="00ED21EC"/>
    <w:rsid w:val="00ED226A"/>
    <w:rsid w:val="00ED234B"/>
    <w:rsid w:val="00ED26E9"/>
    <w:rsid w:val="00ED2968"/>
    <w:rsid w:val="00ED2BD2"/>
    <w:rsid w:val="00ED3706"/>
    <w:rsid w:val="00ED3778"/>
    <w:rsid w:val="00ED3AAC"/>
    <w:rsid w:val="00ED3FEB"/>
    <w:rsid w:val="00ED41AF"/>
    <w:rsid w:val="00ED43E8"/>
    <w:rsid w:val="00ED467E"/>
    <w:rsid w:val="00ED47A2"/>
    <w:rsid w:val="00ED49BD"/>
    <w:rsid w:val="00ED4A91"/>
    <w:rsid w:val="00ED500F"/>
    <w:rsid w:val="00ED50C8"/>
    <w:rsid w:val="00ED5154"/>
    <w:rsid w:val="00ED5241"/>
    <w:rsid w:val="00ED5320"/>
    <w:rsid w:val="00ED5382"/>
    <w:rsid w:val="00ED541B"/>
    <w:rsid w:val="00ED5747"/>
    <w:rsid w:val="00ED59B7"/>
    <w:rsid w:val="00ED625E"/>
    <w:rsid w:val="00ED6468"/>
    <w:rsid w:val="00ED649B"/>
    <w:rsid w:val="00ED674C"/>
    <w:rsid w:val="00ED6C59"/>
    <w:rsid w:val="00ED6DC2"/>
    <w:rsid w:val="00ED77B1"/>
    <w:rsid w:val="00ED78A7"/>
    <w:rsid w:val="00ED78E4"/>
    <w:rsid w:val="00ED7AB9"/>
    <w:rsid w:val="00ED7DF8"/>
    <w:rsid w:val="00EE049A"/>
    <w:rsid w:val="00EE059B"/>
    <w:rsid w:val="00EE05CC"/>
    <w:rsid w:val="00EE0628"/>
    <w:rsid w:val="00EE0679"/>
    <w:rsid w:val="00EE0B9F"/>
    <w:rsid w:val="00EE0CD9"/>
    <w:rsid w:val="00EE0E5C"/>
    <w:rsid w:val="00EE10F1"/>
    <w:rsid w:val="00EE120C"/>
    <w:rsid w:val="00EE1275"/>
    <w:rsid w:val="00EE1337"/>
    <w:rsid w:val="00EE1481"/>
    <w:rsid w:val="00EE16C5"/>
    <w:rsid w:val="00EE19A7"/>
    <w:rsid w:val="00EE1A9D"/>
    <w:rsid w:val="00EE1B85"/>
    <w:rsid w:val="00EE1FB8"/>
    <w:rsid w:val="00EE202C"/>
    <w:rsid w:val="00EE2089"/>
    <w:rsid w:val="00EE20B1"/>
    <w:rsid w:val="00EE2873"/>
    <w:rsid w:val="00EE2D21"/>
    <w:rsid w:val="00EE303A"/>
    <w:rsid w:val="00EE3252"/>
    <w:rsid w:val="00EE35D5"/>
    <w:rsid w:val="00EE37F3"/>
    <w:rsid w:val="00EE3858"/>
    <w:rsid w:val="00EE389E"/>
    <w:rsid w:val="00EE3926"/>
    <w:rsid w:val="00EE3BD1"/>
    <w:rsid w:val="00EE4346"/>
    <w:rsid w:val="00EE4AA4"/>
    <w:rsid w:val="00EE4E11"/>
    <w:rsid w:val="00EE506B"/>
    <w:rsid w:val="00EE58D8"/>
    <w:rsid w:val="00EE5C65"/>
    <w:rsid w:val="00EE5CD2"/>
    <w:rsid w:val="00EE60A3"/>
    <w:rsid w:val="00EE646B"/>
    <w:rsid w:val="00EE64FA"/>
    <w:rsid w:val="00EE6630"/>
    <w:rsid w:val="00EE6CFE"/>
    <w:rsid w:val="00EE6D12"/>
    <w:rsid w:val="00EE6FD7"/>
    <w:rsid w:val="00EE796B"/>
    <w:rsid w:val="00EE7A03"/>
    <w:rsid w:val="00EE7D55"/>
    <w:rsid w:val="00EE7FEC"/>
    <w:rsid w:val="00EF0134"/>
    <w:rsid w:val="00EF018E"/>
    <w:rsid w:val="00EF0C5A"/>
    <w:rsid w:val="00EF0E50"/>
    <w:rsid w:val="00EF107E"/>
    <w:rsid w:val="00EF1232"/>
    <w:rsid w:val="00EF1694"/>
    <w:rsid w:val="00EF1756"/>
    <w:rsid w:val="00EF1EB2"/>
    <w:rsid w:val="00EF2252"/>
    <w:rsid w:val="00EF2380"/>
    <w:rsid w:val="00EF281C"/>
    <w:rsid w:val="00EF2E0C"/>
    <w:rsid w:val="00EF32B5"/>
    <w:rsid w:val="00EF3394"/>
    <w:rsid w:val="00EF33C2"/>
    <w:rsid w:val="00EF3723"/>
    <w:rsid w:val="00EF39BC"/>
    <w:rsid w:val="00EF3A82"/>
    <w:rsid w:val="00EF3CAF"/>
    <w:rsid w:val="00EF3D42"/>
    <w:rsid w:val="00EF3DD4"/>
    <w:rsid w:val="00EF41A1"/>
    <w:rsid w:val="00EF4446"/>
    <w:rsid w:val="00EF4950"/>
    <w:rsid w:val="00EF51F1"/>
    <w:rsid w:val="00EF573A"/>
    <w:rsid w:val="00EF58B2"/>
    <w:rsid w:val="00EF59EF"/>
    <w:rsid w:val="00EF5B6D"/>
    <w:rsid w:val="00EF5D3E"/>
    <w:rsid w:val="00EF5F05"/>
    <w:rsid w:val="00EF628A"/>
    <w:rsid w:val="00EF682E"/>
    <w:rsid w:val="00EF6B24"/>
    <w:rsid w:val="00EF6B68"/>
    <w:rsid w:val="00EF6B99"/>
    <w:rsid w:val="00EF6C20"/>
    <w:rsid w:val="00EF6D9A"/>
    <w:rsid w:val="00EF741B"/>
    <w:rsid w:val="00EF7AD0"/>
    <w:rsid w:val="00EF7BEC"/>
    <w:rsid w:val="00EF7C9F"/>
    <w:rsid w:val="00EF7F69"/>
    <w:rsid w:val="00F0001A"/>
    <w:rsid w:val="00F0011E"/>
    <w:rsid w:val="00F003B3"/>
    <w:rsid w:val="00F00A92"/>
    <w:rsid w:val="00F00B2C"/>
    <w:rsid w:val="00F00EB0"/>
    <w:rsid w:val="00F00FA5"/>
    <w:rsid w:val="00F01326"/>
    <w:rsid w:val="00F0145A"/>
    <w:rsid w:val="00F01703"/>
    <w:rsid w:val="00F018F5"/>
    <w:rsid w:val="00F020E6"/>
    <w:rsid w:val="00F024F5"/>
    <w:rsid w:val="00F02796"/>
    <w:rsid w:val="00F02821"/>
    <w:rsid w:val="00F02B6E"/>
    <w:rsid w:val="00F0315E"/>
    <w:rsid w:val="00F031DC"/>
    <w:rsid w:val="00F033E9"/>
    <w:rsid w:val="00F034FE"/>
    <w:rsid w:val="00F03509"/>
    <w:rsid w:val="00F03721"/>
    <w:rsid w:val="00F03BC7"/>
    <w:rsid w:val="00F03CD6"/>
    <w:rsid w:val="00F04175"/>
    <w:rsid w:val="00F0422F"/>
    <w:rsid w:val="00F048EF"/>
    <w:rsid w:val="00F04B4F"/>
    <w:rsid w:val="00F04E54"/>
    <w:rsid w:val="00F04F84"/>
    <w:rsid w:val="00F0501E"/>
    <w:rsid w:val="00F05048"/>
    <w:rsid w:val="00F05228"/>
    <w:rsid w:val="00F055F6"/>
    <w:rsid w:val="00F05990"/>
    <w:rsid w:val="00F05E29"/>
    <w:rsid w:val="00F0615E"/>
    <w:rsid w:val="00F063BE"/>
    <w:rsid w:val="00F06822"/>
    <w:rsid w:val="00F0697D"/>
    <w:rsid w:val="00F06A16"/>
    <w:rsid w:val="00F06A28"/>
    <w:rsid w:val="00F06B25"/>
    <w:rsid w:val="00F06FFB"/>
    <w:rsid w:val="00F07830"/>
    <w:rsid w:val="00F07D81"/>
    <w:rsid w:val="00F10C0A"/>
    <w:rsid w:val="00F11600"/>
    <w:rsid w:val="00F118DA"/>
    <w:rsid w:val="00F11953"/>
    <w:rsid w:val="00F11B1A"/>
    <w:rsid w:val="00F11D4A"/>
    <w:rsid w:val="00F1202A"/>
    <w:rsid w:val="00F1264F"/>
    <w:rsid w:val="00F12660"/>
    <w:rsid w:val="00F128CB"/>
    <w:rsid w:val="00F12C32"/>
    <w:rsid w:val="00F12FEC"/>
    <w:rsid w:val="00F1307A"/>
    <w:rsid w:val="00F1321C"/>
    <w:rsid w:val="00F13343"/>
    <w:rsid w:val="00F13556"/>
    <w:rsid w:val="00F136E0"/>
    <w:rsid w:val="00F1385E"/>
    <w:rsid w:val="00F139F3"/>
    <w:rsid w:val="00F13B86"/>
    <w:rsid w:val="00F13E60"/>
    <w:rsid w:val="00F140F8"/>
    <w:rsid w:val="00F141D5"/>
    <w:rsid w:val="00F142DE"/>
    <w:rsid w:val="00F143E3"/>
    <w:rsid w:val="00F144FA"/>
    <w:rsid w:val="00F145BE"/>
    <w:rsid w:val="00F14869"/>
    <w:rsid w:val="00F14F61"/>
    <w:rsid w:val="00F151BE"/>
    <w:rsid w:val="00F1534E"/>
    <w:rsid w:val="00F153B3"/>
    <w:rsid w:val="00F15AAD"/>
    <w:rsid w:val="00F15D65"/>
    <w:rsid w:val="00F1673C"/>
    <w:rsid w:val="00F16AD4"/>
    <w:rsid w:val="00F16D63"/>
    <w:rsid w:val="00F16D78"/>
    <w:rsid w:val="00F17686"/>
    <w:rsid w:val="00F17694"/>
    <w:rsid w:val="00F17C11"/>
    <w:rsid w:val="00F17E32"/>
    <w:rsid w:val="00F17E86"/>
    <w:rsid w:val="00F20422"/>
    <w:rsid w:val="00F20BBF"/>
    <w:rsid w:val="00F20DFE"/>
    <w:rsid w:val="00F211A6"/>
    <w:rsid w:val="00F2182A"/>
    <w:rsid w:val="00F21A29"/>
    <w:rsid w:val="00F21C96"/>
    <w:rsid w:val="00F22186"/>
    <w:rsid w:val="00F22270"/>
    <w:rsid w:val="00F22691"/>
    <w:rsid w:val="00F229E4"/>
    <w:rsid w:val="00F22BA1"/>
    <w:rsid w:val="00F22D24"/>
    <w:rsid w:val="00F231E6"/>
    <w:rsid w:val="00F23381"/>
    <w:rsid w:val="00F233F4"/>
    <w:rsid w:val="00F23464"/>
    <w:rsid w:val="00F23C07"/>
    <w:rsid w:val="00F240D9"/>
    <w:rsid w:val="00F243F0"/>
    <w:rsid w:val="00F24515"/>
    <w:rsid w:val="00F250A2"/>
    <w:rsid w:val="00F250A4"/>
    <w:rsid w:val="00F25846"/>
    <w:rsid w:val="00F25BC1"/>
    <w:rsid w:val="00F25EF0"/>
    <w:rsid w:val="00F2620E"/>
    <w:rsid w:val="00F265AF"/>
    <w:rsid w:val="00F265D4"/>
    <w:rsid w:val="00F27188"/>
    <w:rsid w:val="00F27281"/>
    <w:rsid w:val="00F2763D"/>
    <w:rsid w:val="00F2775B"/>
    <w:rsid w:val="00F277DD"/>
    <w:rsid w:val="00F27B1C"/>
    <w:rsid w:val="00F27C01"/>
    <w:rsid w:val="00F27E2A"/>
    <w:rsid w:val="00F3024A"/>
    <w:rsid w:val="00F3038B"/>
    <w:rsid w:val="00F30B0A"/>
    <w:rsid w:val="00F30B80"/>
    <w:rsid w:val="00F30F8E"/>
    <w:rsid w:val="00F310F1"/>
    <w:rsid w:val="00F31619"/>
    <w:rsid w:val="00F324F6"/>
    <w:rsid w:val="00F32CBF"/>
    <w:rsid w:val="00F32ECE"/>
    <w:rsid w:val="00F3309F"/>
    <w:rsid w:val="00F3341D"/>
    <w:rsid w:val="00F33476"/>
    <w:rsid w:val="00F33E25"/>
    <w:rsid w:val="00F34108"/>
    <w:rsid w:val="00F341ED"/>
    <w:rsid w:val="00F343D4"/>
    <w:rsid w:val="00F34848"/>
    <w:rsid w:val="00F348EB"/>
    <w:rsid w:val="00F34A8A"/>
    <w:rsid w:val="00F34CB7"/>
    <w:rsid w:val="00F34E25"/>
    <w:rsid w:val="00F353A1"/>
    <w:rsid w:val="00F35905"/>
    <w:rsid w:val="00F35BCC"/>
    <w:rsid w:val="00F35EB3"/>
    <w:rsid w:val="00F36B7E"/>
    <w:rsid w:val="00F36BB2"/>
    <w:rsid w:val="00F36C69"/>
    <w:rsid w:val="00F37080"/>
    <w:rsid w:val="00F377ED"/>
    <w:rsid w:val="00F378CD"/>
    <w:rsid w:val="00F37EC8"/>
    <w:rsid w:val="00F40326"/>
    <w:rsid w:val="00F40359"/>
    <w:rsid w:val="00F40A52"/>
    <w:rsid w:val="00F40AF6"/>
    <w:rsid w:val="00F40C09"/>
    <w:rsid w:val="00F411A0"/>
    <w:rsid w:val="00F418E6"/>
    <w:rsid w:val="00F41B84"/>
    <w:rsid w:val="00F420E6"/>
    <w:rsid w:val="00F429E1"/>
    <w:rsid w:val="00F42DD3"/>
    <w:rsid w:val="00F432D2"/>
    <w:rsid w:val="00F433D5"/>
    <w:rsid w:val="00F436F8"/>
    <w:rsid w:val="00F43724"/>
    <w:rsid w:val="00F43890"/>
    <w:rsid w:val="00F43D79"/>
    <w:rsid w:val="00F43EAD"/>
    <w:rsid w:val="00F4410F"/>
    <w:rsid w:val="00F443ED"/>
    <w:rsid w:val="00F446C5"/>
    <w:rsid w:val="00F4489A"/>
    <w:rsid w:val="00F44C9F"/>
    <w:rsid w:val="00F44D85"/>
    <w:rsid w:val="00F44FCB"/>
    <w:rsid w:val="00F4557A"/>
    <w:rsid w:val="00F45A2F"/>
    <w:rsid w:val="00F4649A"/>
    <w:rsid w:val="00F46598"/>
    <w:rsid w:val="00F46733"/>
    <w:rsid w:val="00F46A6C"/>
    <w:rsid w:val="00F46E36"/>
    <w:rsid w:val="00F46EFF"/>
    <w:rsid w:val="00F4723E"/>
    <w:rsid w:val="00F473D7"/>
    <w:rsid w:val="00F474D3"/>
    <w:rsid w:val="00F47B38"/>
    <w:rsid w:val="00F47D0F"/>
    <w:rsid w:val="00F50029"/>
    <w:rsid w:val="00F50030"/>
    <w:rsid w:val="00F500FE"/>
    <w:rsid w:val="00F5030B"/>
    <w:rsid w:val="00F5052E"/>
    <w:rsid w:val="00F5065B"/>
    <w:rsid w:val="00F50893"/>
    <w:rsid w:val="00F509B5"/>
    <w:rsid w:val="00F50F94"/>
    <w:rsid w:val="00F51519"/>
    <w:rsid w:val="00F518F0"/>
    <w:rsid w:val="00F51C82"/>
    <w:rsid w:val="00F5205B"/>
    <w:rsid w:val="00F525E6"/>
    <w:rsid w:val="00F52F2B"/>
    <w:rsid w:val="00F53039"/>
    <w:rsid w:val="00F53444"/>
    <w:rsid w:val="00F53C57"/>
    <w:rsid w:val="00F542F2"/>
    <w:rsid w:val="00F543A4"/>
    <w:rsid w:val="00F54474"/>
    <w:rsid w:val="00F54B4A"/>
    <w:rsid w:val="00F54CCF"/>
    <w:rsid w:val="00F55EDA"/>
    <w:rsid w:val="00F563AD"/>
    <w:rsid w:val="00F56670"/>
    <w:rsid w:val="00F56805"/>
    <w:rsid w:val="00F57045"/>
    <w:rsid w:val="00F576FC"/>
    <w:rsid w:val="00F577F5"/>
    <w:rsid w:val="00F578F4"/>
    <w:rsid w:val="00F5796C"/>
    <w:rsid w:val="00F57ADF"/>
    <w:rsid w:val="00F57D6E"/>
    <w:rsid w:val="00F57E8A"/>
    <w:rsid w:val="00F57EDB"/>
    <w:rsid w:val="00F60817"/>
    <w:rsid w:val="00F60C01"/>
    <w:rsid w:val="00F6144C"/>
    <w:rsid w:val="00F61747"/>
    <w:rsid w:val="00F61794"/>
    <w:rsid w:val="00F61C93"/>
    <w:rsid w:val="00F61FEE"/>
    <w:rsid w:val="00F62564"/>
    <w:rsid w:val="00F6260C"/>
    <w:rsid w:val="00F6268E"/>
    <w:rsid w:val="00F62AAC"/>
    <w:rsid w:val="00F62AB2"/>
    <w:rsid w:val="00F62ABC"/>
    <w:rsid w:val="00F62C3F"/>
    <w:rsid w:val="00F62F73"/>
    <w:rsid w:val="00F63064"/>
    <w:rsid w:val="00F63265"/>
    <w:rsid w:val="00F63431"/>
    <w:rsid w:val="00F63440"/>
    <w:rsid w:val="00F63534"/>
    <w:rsid w:val="00F6363E"/>
    <w:rsid w:val="00F63A3F"/>
    <w:rsid w:val="00F63BBE"/>
    <w:rsid w:val="00F63EF0"/>
    <w:rsid w:val="00F647AC"/>
    <w:rsid w:val="00F64D7A"/>
    <w:rsid w:val="00F64E0A"/>
    <w:rsid w:val="00F656AF"/>
    <w:rsid w:val="00F656E0"/>
    <w:rsid w:val="00F65AD1"/>
    <w:rsid w:val="00F65BF7"/>
    <w:rsid w:val="00F65C4D"/>
    <w:rsid w:val="00F6640C"/>
    <w:rsid w:val="00F664B0"/>
    <w:rsid w:val="00F66692"/>
    <w:rsid w:val="00F66A06"/>
    <w:rsid w:val="00F66CAE"/>
    <w:rsid w:val="00F672F0"/>
    <w:rsid w:val="00F6780B"/>
    <w:rsid w:val="00F67D70"/>
    <w:rsid w:val="00F701DA"/>
    <w:rsid w:val="00F703F8"/>
    <w:rsid w:val="00F708A9"/>
    <w:rsid w:val="00F70A95"/>
    <w:rsid w:val="00F70B2A"/>
    <w:rsid w:val="00F71021"/>
    <w:rsid w:val="00F71500"/>
    <w:rsid w:val="00F7159A"/>
    <w:rsid w:val="00F718A7"/>
    <w:rsid w:val="00F71FBD"/>
    <w:rsid w:val="00F72210"/>
    <w:rsid w:val="00F7228B"/>
    <w:rsid w:val="00F726F6"/>
    <w:rsid w:val="00F72986"/>
    <w:rsid w:val="00F72C9E"/>
    <w:rsid w:val="00F72D5F"/>
    <w:rsid w:val="00F7339B"/>
    <w:rsid w:val="00F73562"/>
    <w:rsid w:val="00F736C6"/>
    <w:rsid w:val="00F73999"/>
    <w:rsid w:val="00F73A29"/>
    <w:rsid w:val="00F73B87"/>
    <w:rsid w:val="00F73BBA"/>
    <w:rsid w:val="00F7403A"/>
    <w:rsid w:val="00F74254"/>
    <w:rsid w:val="00F74932"/>
    <w:rsid w:val="00F74C0B"/>
    <w:rsid w:val="00F74D38"/>
    <w:rsid w:val="00F7511A"/>
    <w:rsid w:val="00F75657"/>
    <w:rsid w:val="00F759E7"/>
    <w:rsid w:val="00F75E59"/>
    <w:rsid w:val="00F76073"/>
    <w:rsid w:val="00F763F4"/>
    <w:rsid w:val="00F764B0"/>
    <w:rsid w:val="00F7694D"/>
    <w:rsid w:val="00F769CD"/>
    <w:rsid w:val="00F76CB6"/>
    <w:rsid w:val="00F76D7F"/>
    <w:rsid w:val="00F7734B"/>
    <w:rsid w:val="00F7738C"/>
    <w:rsid w:val="00F777A3"/>
    <w:rsid w:val="00F77965"/>
    <w:rsid w:val="00F804FD"/>
    <w:rsid w:val="00F805BA"/>
    <w:rsid w:val="00F805E4"/>
    <w:rsid w:val="00F80639"/>
    <w:rsid w:val="00F80B4C"/>
    <w:rsid w:val="00F80C00"/>
    <w:rsid w:val="00F80E95"/>
    <w:rsid w:val="00F80FB2"/>
    <w:rsid w:val="00F8179A"/>
    <w:rsid w:val="00F81CE4"/>
    <w:rsid w:val="00F81D88"/>
    <w:rsid w:val="00F82064"/>
    <w:rsid w:val="00F8238B"/>
    <w:rsid w:val="00F8276B"/>
    <w:rsid w:val="00F828FB"/>
    <w:rsid w:val="00F82913"/>
    <w:rsid w:val="00F82B29"/>
    <w:rsid w:val="00F82DDD"/>
    <w:rsid w:val="00F834D8"/>
    <w:rsid w:val="00F836EC"/>
    <w:rsid w:val="00F83A12"/>
    <w:rsid w:val="00F83A58"/>
    <w:rsid w:val="00F83D97"/>
    <w:rsid w:val="00F83E71"/>
    <w:rsid w:val="00F8473B"/>
    <w:rsid w:val="00F84861"/>
    <w:rsid w:val="00F84A4C"/>
    <w:rsid w:val="00F84A95"/>
    <w:rsid w:val="00F84C6F"/>
    <w:rsid w:val="00F84C99"/>
    <w:rsid w:val="00F84CD2"/>
    <w:rsid w:val="00F84D96"/>
    <w:rsid w:val="00F84E42"/>
    <w:rsid w:val="00F84F8C"/>
    <w:rsid w:val="00F8529C"/>
    <w:rsid w:val="00F85387"/>
    <w:rsid w:val="00F85577"/>
    <w:rsid w:val="00F856AE"/>
    <w:rsid w:val="00F857CD"/>
    <w:rsid w:val="00F85AC0"/>
    <w:rsid w:val="00F85C35"/>
    <w:rsid w:val="00F860F5"/>
    <w:rsid w:val="00F86155"/>
    <w:rsid w:val="00F862C5"/>
    <w:rsid w:val="00F86306"/>
    <w:rsid w:val="00F865BC"/>
    <w:rsid w:val="00F8670A"/>
    <w:rsid w:val="00F86925"/>
    <w:rsid w:val="00F86927"/>
    <w:rsid w:val="00F86CEC"/>
    <w:rsid w:val="00F86F64"/>
    <w:rsid w:val="00F86F6A"/>
    <w:rsid w:val="00F86FBA"/>
    <w:rsid w:val="00F87650"/>
    <w:rsid w:val="00F8773F"/>
    <w:rsid w:val="00F8787C"/>
    <w:rsid w:val="00F879B2"/>
    <w:rsid w:val="00F87A4A"/>
    <w:rsid w:val="00F87AED"/>
    <w:rsid w:val="00F87DA4"/>
    <w:rsid w:val="00F87EA6"/>
    <w:rsid w:val="00F87EFE"/>
    <w:rsid w:val="00F908E9"/>
    <w:rsid w:val="00F90C09"/>
    <w:rsid w:val="00F91091"/>
    <w:rsid w:val="00F9135D"/>
    <w:rsid w:val="00F913CE"/>
    <w:rsid w:val="00F913FF"/>
    <w:rsid w:val="00F915BD"/>
    <w:rsid w:val="00F91A0D"/>
    <w:rsid w:val="00F91ABF"/>
    <w:rsid w:val="00F91E7B"/>
    <w:rsid w:val="00F92004"/>
    <w:rsid w:val="00F923B5"/>
    <w:rsid w:val="00F9296C"/>
    <w:rsid w:val="00F931AB"/>
    <w:rsid w:val="00F933F2"/>
    <w:rsid w:val="00F93454"/>
    <w:rsid w:val="00F93AFC"/>
    <w:rsid w:val="00F943DB"/>
    <w:rsid w:val="00F943E4"/>
    <w:rsid w:val="00F94531"/>
    <w:rsid w:val="00F9471B"/>
    <w:rsid w:val="00F949BD"/>
    <w:rsid w:val="00F953E5"/>
    <w:rsid w:val="00F95531"/>
    <w:rsid w:val="00F95621"/>
    <w:rsid w:val="00F95735"/>
    <w:rsid w:val="00F96211"/>
    <w:rsid w:val="00F96AD1"/>
    <w:rsid w:val="00F9710B"/>
    <w:rsid w:val="00F97348"/>
    <w:rsid w:val="00F97459"/>
    <w:rsid w:val="00F975AF"/>
    <w:rsid w:val="00F977E5"/>
    <w:rsid w:val="00F977F5"/>
    <w:rsid w:val="00F979C0"/>
    <w:rsid w:val="00F97A67"/>
    <w:rsid w:val="00F97AEA"/>
    <w:rsid w:val="00F97B1B"/>
    <w:rsid w:val="00F97B9B"/>
    <w:rsid w:val="00F97FBA"/>
    <w:rsid w:val="00FA0064"/>
    <w:rsid w:val="00FA0196"/>
    <w:rsid w:val="00FA01E6"/>
    <w:rsid w:val="00FA052D"/>
    <w:rsid w:val="00FA053B"/>
    <w:rsid w:val="00FA09F8"/>
    <w:rsid w:val="00FA0A03"/>
    <w:rsid w:val="00FA1274"/>
    <w:rsid w:val="00FA132E"/>
    <w:rsid w:val="00FA16CD"/>
    <w:rsid w:val="00FA1B4A"/>
    <w:rsid w:val="00FA1B89"/>
    <w:rsid w:val="00FA1EAF"/>
    <w:rsid w:val="00FA1F2E"/>
    <w:rsid w:val="00FA2241"/>
    <w:rsid w:val="00FA22C9"/>
    <w:rsid w:val="00FA24D4"/>
    <w:rsid w:val="00FA269F"/>
    <w:rsid w:val="00FA271A"/>
    <w:rsid w:val="00FA2B0F"/>
    <w:rsid w:val="00FA2F08"/>
    <w:rsid w:val="00FA363E"/>
    <w:rsid w:val="00FA37D1"/>
    <w:rsid w:val="00FA387C"/>
    <w:rsid w:val="00FA389D"/>
    <w:rsid w:val="00FA3B6A"/>
    <w:rsid w:val="00FA3F8C"/>
    <w:rsid w:val="00FA4027"/>
    <w:rsid w:val="00FA43D8"/>
    <w:rsid w:val="00FA496A"/>
    <w:rsid w:val="00FA4AB6"/>
    <w:rsid w:val="00FA4FB7"/>
    <w:rsid w:val="00FA53BC"/>
    <w:rsid w:val="00FA5CF8"/>
    <w:rsid w:val="00FA60BF"/>
    <w:rsid w:val="00FA611F"/>
    <w:rsid w:val="00FA62D5"/>
    <w:rsid w:val="00FA647F"/>
    <w:rsid w:val="00FA667F"/>
    <w:rsid w:val="00FA66BA"/>
    <w:rsid w:val="00FA66CE"/>
    <w:rsid w:val="00FA67D8"/>
    <w:rsid w:val="00FA681D"/>
    <w:rsid w:val="00FA6896"/>
    <w:rsid w:val="00FA6D35"/>
    <w:rsid w:val="00FA6DD9"/>
    <w:rsid w:val="00FA7176"/>
    <w:rsid w:val="00FA730D"/>
    <w:rsid w:val="00FA7395"/>
    <w:rsid w:val="00FA77A1"/>
    <w:rsid w:val="00FA7DEC"/>
    <w:rsid w:val="00FB013F"/>
    <w:rsid w:val="00FB0469"/>
    <w:rsid w:val="00FB04A9"/>
    <w:rsid w:val="00FB04E1"/>
    <w:rsid w:val="00FB051C"/>
    <w:rsid w:val="00FB0B78"/>
    <w:rsid w:val="00FB0CAD"/>
    <w:rsid w:val="00FB11CC"/>
    <w:rsid w:val="00FB151C"/>
    <w:rsid w:val="00FB1717"/>
    <w:rsid w:val="00FB2133"/>
    <w:rsid w:val="00FB2459"/>
    <w:rsid w:val="00FB2557"/>
    <w:rsid w:val="00FB2560"/>
    <w:rsid w:val="00FB2696"/>
    <w:rsid w:val="00FB27DD"/>
    <w:rsid w:val="00FB2C37"/>
    <w:rsid w:val="00FB2E70"/>
    <w:rsid w:val="00FB3013"/>
    <w:rsid w:val="00FB304C"/>
    <w:rsid w:val="00FB3118"/>
    <w:rsid w:val="00FB355B"/>
    <w:rsid w:val="00FB394F"/>
    <w:rsid w:val="00FB3BD7"/>
    <w:rsid w:val="00FB3D73"/>
    <w:rsid w:val="00FB4514"/>
    <w:rsid w:val="00FB46E4"/>
    <w:rsid w:val="00FB47B8"/>
    <w:rsid w:val="00FB48ED"/>
    <w:rsid w:val="00FB49BC"/>
    <w:rsid w:val="00FB4BA6"/>
    <w:rsid w:val="00FB4BF5"/>
    <w:rsid w:val="00FB4DC6"/>
    <w:rsid w:val="00FB50E2"/>
    <w:rsid w:val="00FB5125"/>
    <w:rsid w:val="00FB5223"/>
    <w:rsid w:val="00FB5982"/>
    <w:rsid w:val="00FB6138"/>
    <w:rsid w:val="00FB64AF"/>
    <w:rsid w:val="00FB6557"/>
    <w:rsid w:val="00FB6564"/>
    <w:rsid w:val="00FB694E"/>
    <w:rsid w:val="00FB6B30"/>
    <w:rsid w:val="00FB6DBA"/>
    <w:rsid w:val="00FB7125"/>
    <w:rsid w:val="00FB7174"/>
    <w:rsid w:val="00FB7665"/>
    <w:rsid w:val="00FB76C2"/>
    <w:rsid w:val="00FB7C5F"/>
    <w:rsid w:val="00FB7E94"/>
    <w:rsid w:val="00FB7F43"/>
    <w:rsid w:val="00FC0242"/>
    <w:rsid w:val="00FC02E6"/>
    <w:rsid w:val="00FC048D"/>
    <w:rsid w:val="00FC06EC"/>
    <w:rsid w:val="00FC10F0"/>
    <w:rsid w:val="00FC1796"/>
    <w:rsid w:val="00FC1900"/>
    <w:rsid w:val="00FC1A70"/>
    <w:rsid w:val="00FC201A"/>
    <w:rsid w:val="00FC232E"/>
    <w:rsid w:val="00FC2877"/>
    <w:rsid w:val="00FC2E71"/>
    <w:rsid w:val="00FC2EA2"/>
    <w:rsid w:val="00FC2F43"/>
    <w:rsid w:val="00FC34DD"/>
    <w:rsid w:val="00FC3BEB"/>
    <w:rsid w:val="00FC4019"/>
    <w:rsid w:val="00FC414F"/>
    <w:rsid w:val="00FC4164"/>
    <w:rsid w:val="00FC41AF"/>
    <w:rsid w:val="00FC4645"/>
    <w:rsid w:val="00FC467A"/>
    <w:rsid w:val="00FC474B"/>
    <w:rsid w:val="00FC498C"/>
    <w:rsid w:val="00FC4A44"/>
    <w:rsid w:val="00FC4B86"/>
    <w:rsid w:val="00FC5206"/>
    <w:rsid w:val="00FC56C2"/>
    <w:rsid w:val="00FC5C6C"/>
    <w:rsid w:val="00FC5F02"/>
    <w:rsid w:val="00FC6304"/>
    <w:rsid w:val="00FC63F2"/>
    <w:rsid w:val="00FC643F"/>
    <w:rsid w:val="00FC675C"/>
    <w:rsid w:val="00FC69D4"/>
    <w:rsid w:val="00FC6A2E"/>
    <w:rsid w:val="00FC6AE7"/>
    <w:rsid w:val="00FC702A"/>
    <w:rsid w:val="00FC709D"/>
    <w:rsid w:val="00FC7197"/>
    <w:rsid w:val="00FC753F"/>
    <w:rsid w:val="00FC76DB"/>
    <w:rsid w:val="00FC7B0B"/>
    <w:rsid w:val="00FD047A"/>
    <w:rsid w:val="00FD050E"/>
    <w:rsid w:val="00FD07F3"/>
    <w:rsid w:val="00FD096B"/>
    <w:rsid w:val="00FD0A41"/>
    <w:rsid w:val="00FD0A96"/>
    <w:rsid w:val="00FD0B12"/>
    <w:rsid w:val="00FD0D5B"/>
    <w:rsid w:val="00FD0E4F"/>
    <w:rsid w:val="00FD138B"/>
    <w:rsid w:val="00FD1437"/>
    <w:rsid w:val="00FD1A0C"/>
    <w:rsid w:val="00FD1A63"/>
    <w:rsid w:val="00FD1D4B"/>
    <w:rsid w:val="00FD1E3E"/>
    <w:rsid w:val="00FD2330"/>
    <w:rsid w:val="00FD2383"/>
    <w:rsid w:val="00FD2486"/>
    <w:rsid w:val="00FD2746"/>
    <w:rsid w:val="00FD2B19"/>
    <w:rsid w:val="00FD2CDE"/>
    <w:rsid w:val="00FD2EF2"/>
    <w:rsid w:val="00FD2F84"/>
    <w:rsid w:val="00FD3068"/>
    <w:rsid w:val="00FD30B7"/>
    <w:rsid w:val="00FD3293"/>
    <w:rsid w:val="00FD382F"/>
    <w:rsid w:val="00FD3BED"/>
    <w:rsid w:val="00FD3C23"/>
    <w:rsid w:val="00FD3C8F"/>
    <w:rsid w:val="00FD3E11"/>
    <w:rsid w:val="00FD3FE1"/>
    <w:rsid w:val="00FD4283"/>
    <w:rsid w:val="00FD4332"/>
    <w:rsid w:val="00FD4508"/>
    <w:rsid w:val="00FD45EB"/>
    <w:rsid w:val="00FD467F"/>
    <w:rsid w:val="00FD46E1"/>
    <w:rsid w:val="00FD47AB"/>
    <w:rsid w:val="00FD4802"/>
    <w:rsid w:val="00FD4F1B"/>
    <w:rsid w:val="00FD4FD3"/>
    <w:rsid w:val="00FD52BE"/>
    <w:rsid w:val="00FD588B"/>
    <w:rsid w:val="00FD5897"/>
    <w:rsid w:val="00FD594C"/>
    <w:rsid w:val="00FD5E3A"/>
    <w:rsid w:val="00FD6710"/>
    <w:rsid w:val="00FD7250"/>
    <w:rsid w:val="00FD74C5"/>
    <w:rsid w:val="00FD75C0"/>
    <w:rsid w:val="00FD79A9"/>
    <w:rsid w:val="00FE0387"/>
    <w:rsid w:val="00FE053D"/>
    <w:rsid w:val="00FE05D3"/>
    <w:rsid w:val="00FE0644"/>
    <w:rsid w:val="00FE06A1"/>
    <w:rsid w:val="00FE0CAE"/>
    <w:rsid w:val="00FE0CD7"/>
    <w:rsid w:val="00FE13DE"/>
    <w:rsid w:val="00FE1EEE"/>
    <w:rsid w:val="00FE1F10"/>
    <w:rsid w:val="00FE2570"/>
    <w:rsid w:val="00FE26DD"/>
    <w:rsid w:val="00FE2768"/>
    <w:rsid w:val="00FE2909"/>
    <w:rsid w:val="00FE2B2B"/>
    <w:rsid w:val="00FE2CC1"/>
    <w:rsid w:val="00FE320E"/>
    <w:rsid w:val="00FE352F"/>
    <w:rsid w:val="00FE3699"/>
    <w:rsid w:val="00FE369D"/>
    <w:rsid w:val="00FE3890"/>
    <w:rsid w:val="00FE38F7"/>
    <w:rsid w:val="00FE3E1B"/>
    <w:rsid w:val="00FE41B3"/>
    <w:rsid w:val="00FE43FF"/>
    <w:rsid w:val="00FE447E"/>
    <w:rsid w:val="00FE447F"/>
    <w:rsid w:val="00FE459D"/>
    <w:rsid w:val="00FE45F6"/>
    <w:rsid w:val="00FE46CC"/>
    <w:rsid w:val="00FE4B0F"/>
    <w:rsid w:val="00FE4F57"/>
    <w:rsid w:val="00FE58BC"/>
    <w:rsid w:val="00FE5B82"/>
    <w:rsid w:val="00FE5BC2"/>
    <w:rsid w:val="00FE5E73"/>
    <w:rsid w:val="00FE5F78"/>
    <w:rsid w:val="00FE6503"/>
    <w:rsid w:val="00FE6510"/>
    <w:rsid w:val="00FE6760"/>
    <w:rsid w:val="00FE6921"/>
    <w:rsid w:val="00FE6AE6"/>
    <w:rsid w:val="00FE7260"/>
    <w:rsid w:val="00FE764D"/>
    <w:rsid w:val="00FE7700"/>
    <w:rsid w:val="00FE7AFC"/>
    <w:rsid w:val="00FE7B60"/>
    <w:rsid w:val="00FE7C85"/>
    <w:rsid w:val="00FE7EE7"/>
    <w:rsid w:val="00FF02AD"/>
    <w:rsid w:val="00FF0592"/>
    <w:rsid w:val="00FF07AE"/>
    <w:rsid w:val="00FF0894"/>
    <w:rsid w:val="00FF0CA4"/>
    <w:rsid w:val="00FF0DE8"/>
    <w:rsid w:val="00FF1152"/>
    <w:rsid w:val="00FF14F1"/>
    <w:rsid w:val="00FF16B8"/>
    <w:rsid w:val="00FF1719"/>
    <w:rsid w:val="00FF1810"/>
    <w:rsid w:val="00FF1AB7"/>
    <w:rsid w:val="00FF1D49"/>
    <w:rsid w:val="00FF230C"/>
    <w:rsid w:val="00FF2502"/>
    <w:rsid w:val="00FF2858"/>
    <w:rsid w:val="00FF30FA"/>
    <w:rsid w:val="00FF3123"/>
    <w:rsid w:val="00FF3750"/>
    <w:rsid w:val="00FF39AF"/>
    <w:rsid w:val="00FF3A75"/>
    <w:rsid w:val="00FF3C94"/>
    <w:rsid w:val="00FF3E28"/>
    <w:rsid w:val="00FF403D"/>
    <w:rsid w:val="00FF4066"/>
    <w:rsid w:val="00FF463E"/>
    <w:rsid w:val="00FF4B4B"/>
    <w:rsid w:val="00FF4B95"/>
    <w:rsid w:val="00FF4BB2"/>
    <w:rsid w:val="00FF4CF1"/>
    <w:rsid w:val="00FF4DF0"/>
    <w:rsid w:val="00FF50C4"/>
    <w:rsid w:val="00FF50D1"/>
    <w:rsid w:val="00FF5720"/>
    <w:rsid w:val="00FF5B00"/>
    <w:rsid w:val="00FF5D8A"/>
    <w:rsid w:val="00FF6BFC"/>
    <w:rsid w:val="00FF6F44"/>
    <w:rsid w:val="00FF7638"/>
    <w:rsid w:val="00FF77DF"/>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5998c9,#b1cfe5,#9fdaff,#88b6d8,#bdd6e9,#c6dcec,#005ab4,#5781ae"/>
    </o:shapedefaults>
    <o:shapelayout v:ext="edit">
      <o:idmap v:ext="edit" data="1"/>
    </o:shapelayout>
  </w:shapeDefaults>
  <w:decimalSymbol w:val="."/>
  <w:listSeparator w:val=","/>
  <w14:docId w14:val="561BFD57"/>
  <w15:docId w15:val="{90EC8073-D3E0-4F67-86A5-F2E0F92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800"/>
    <w:rPr>
      <w:sz w:val="24"/>
      <w:szCs w:val="24"/>
    </w:rPr>
  </w:style>
  <w:style w:type="paragraph" w:styleId="Heading1">
    <w:name w:val="heading 1"/>
    <w:next w:val="BodyText"/>
    <w:link w:val="Heading1Char"/>
    <w:qFormat/>
    <w:rsid w:val="00AA0800"/>
    <w:pPr>
      <w:keepNext/>
      <w:keepLines/>
      <w:numPr>
        <w:numId w:val="11"/>
      </w:numPr>
      <w:pBdr>
        <w:bottom w:val="single" w:sz="4" w:space="0" w:color="606064"/>
      </w:pBdr>
      <w:spacing w:before="540" w:after="240"/>
      <w:outlineLvl w:val="0"/>
    </w:pPr>
    <w:rPr>
      <w:rFonts w:ascii="Arial" w:hAnsi="Arial" w:cs="Arial"/>
      <w:color w:val="606064"/>
      <w:kern w:val="32"/>
      <w:sz w:val="44"/>
      <w:szCs w:val="44"/>
      <w:lang w:val="en-GB"/>
    </w:rPr>
  </w:style>
  <w:style w:type="paragraph" w:styleId="Heading2">
    <w:name w:val="heading 2"/>
    <w:basedOn w:val="AppendixHeading1"/>
    <w:next w:val="BodyText"/>
    <w:link w:val="Heading2Char"/>
    <w:qFormat/>
    <w:rsid w:val="00AA0800"/>
    <w:pPr>
      <w:numPr>
        <w:ilvl w:val="1"/>
        <w:numId w:val="11"/>
      </w:numPr>
      <w:pBdr>
        <w:bottom w:val="none" w:sz="0" w:space="0" w:color="auto"/>
      </w:pBdr>
      <w:spacing w:before="360" w:after="120"/>
      <w:outlineLvl w:val="1"/>
    </w:pPr>
    <w:rPr>
      <w:sz w:val="36"/>
      <w:szCs w:val="36"/>
    </w:rPr>
  </w:style>
  <w:style w:type="paragraph" w:styleId="Heading3">
    <w:name w:val="heading 3"/>
    <w:basedOn w:val="Heading2"/>
    <w:next w:val="BodyText"/>
    <w:qFormat/>
    <w:rsid w:val="00A94A98"/>
    <w:pPr>
      <w:numPr>
        <w:ilvl w:val="2"/>
      </w:numPr>
      <w:spacing w:before="240"/>
      <w:outlineLvl w:val="2"/>
    </w:pPr>
    <w:rPr>
      <w:sz w:val="28"/>
      <w:szCs w:val="28"/>
    </w:rPr>
  </w:style>
  <w:style w:type="paragraph" w:styleId="Heading4">
    <w:name w:val="heading 4"/>
    <w:basedOn w:val="Heading3"/>
    <w:next w:val="BodyText"/>
    <w:link w:val="Heading4Char"/>
    <w:qFormat/>
    <w:rsid w:val="00A94A98"/>
    <w:pPr>
      <w:numPr>
        <w:ilvl w:val="3"/>
      </w:numPr>
      <w:outlineLvl w:val="3"/>
    </w:pPr>
    <w:rPr>
      <w:sz w:val="24"/>
      <w:szCs w:val="22"/>
    </w:rPr>
  </w:style>
  <w:style w:type="paragraph" w:styleId="Heading5">
    <w:name w:val="heading 5"/>
    <w:basedOn w:val="Heading4"/>
    <w:next w:val="BodyText"/>
    <w:qFormat/>
    <w:rsid w:val="00A94A98"/>
    <w:pPr>
      <w:numPr>
        <w:ilvl w:val="4"/>
      </w:numPr>
      <w:tabs>
        <w:tab w:val="clear" w:pos="1620"/>
        <w:tab w:val="num" w:pos="1080"/>
      </w:tabs>
      <w:outlineLvl w:val="4"/>
    </w:pPr>
    <w:rPr>
      <w:szCs w:val="20"/>
    </w:rPr>
  </w:style>
  <w:style w:type="paragraph" w:styleId="Heading6">
    <w:name w:val="heading 6"/>
    <w:basedOn w:val="Heading5"/>
    <w:next w:val="BodyText"/>
    <w:qFormat/>
    <w:rsid w:val="00AA0800"/>
    <w:pPr>
      <w:numPr>
        <w:ilvl w:val="5"/>
      </w:numPr>
      <w:spacing w:after="60"/>
      <w:outlineLvl w:val="5"/>
    </w:pPr>
    <w:rPr>
      <w:sz w:val="18"/>
      <w:szCs w:val="18"/>
    </w:rPr>
  </w:style>
  <w:style w:type="paragraph" w:styleId="Heading7">
    <w:name w:val="heading 7"/>
    <w:basedOn w:val="Heading6"/>
    <w:next w:val="BodyText"/>
    <w:qFormat/>
    <w:rsid w:val="00AA0800"/>
    <w:pPr>
      <w:numPr>
        <w:ilvl w:val="6"/>
      </w:numPr>
      <w:tabs>
        <w:tab w:val="left" w:pos="1368"/>
      </w:tabs>
      <w:spacing w:after="120"/>
      <w:outlineLvl w:val="6"/>
    </w:pPr>
  </w:style>
  <w:style w:type="paragraph" w:styleId="Heading8">
    <w:name w:val="heading 8"/>
    <w:basedOn w:val="Heading7"/>
    <w:next w:val="BodyText"/>
    <w:qFormat/>
    <w:rsid w:val="00AA0800"/>
    <w:pPr>
      <w:numPr>
        <w:ilvl w:val="7"/>
      </w:numPr>
      <w:tabs>
        <w:tab w:val="clear" w:pos="1368"/>
        <w:tab w:val="left" w:pos="1361"/>
      </w:tabs>
      <w:outlineLvl w:val="7"/>
    </w:pPr>
  </w:style>
  <w:style w:type="paragraph" w:styleId="Heading9">
    <w:name w:val="heading 9"/>
    <w:basedOn w:val="Heading8"/>
    <w:next w:val="BodyText"/>
    <w:qFormat/>
    <w:rsid w:val="00AA0800"/>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AA0800"/>
    <w:pPr>
      <w:spacing w:before="120" w:after="120"/>
      <w:ind w:left="1440"/>
    </w:pPr>
  </w:style>
  <w:style w:type="paragraph" w:styleId="Header">
    <w:name w:val="header"/>
    <w:basedOn w:val="Normal"/>
    <w:link w:val="HeaderChar"/>
    <w:rsid w:val="00AA0800"/>
    <w:pPr>
      <w:pBdr>
        <w:bottom w:val="single" w:sz="4" w:space="1" w:color="6B7000"/>
      </w:pBdr>
      <w:tabs>
        <w:tab w:val="center" w:pos="4320"/>
        <w:tab w:val="right" w:pos="8640"/>
      </w:tabs>
      <w:jc w:val="right"/>
    </w:pPr>
    <w:rPr>
      <w:rFonts w:ascii="Arial" w:hAnsi="Arial" w:cs="Arial"/>
      <w:color w:val="6B7000"/>
      <w:sz w:val="18"/>
      <w:szCs w:val="18"/>
    </w:rPr>
  </w:style>
  <w:style w:type="paragraph" w:styleId="DocumentMap">
    <w:name w:val="Document Map"/>
    <w:basedOn w:val="Normal"/>
    <w:rsid w:val="00AA0800"/>
    <w:pPr>
      <w:shd w:val="clear" w:color="auto" w:fill="000080"/>
    </w:pPr>
    <w:rPr>
      <w:rFonts w:ascii="Tahoma" w:hAnsi="Tahoma" w:cs="Tahoma"/>
      <w:sz w:val="16"/>
      <w:szCs w:val="20"/>
    </w:rPr>
  </w:style>
  <w:style w:type="paragraph" w:customStyle="1" w:styleId="Contents">
    <w:name w:val="Contents"/>
    <w:rsid w:val="00AA0800"/>
    <w:pPr>
      <w:keepNext/>
      <w:keepLines/>
      <w:spacing w:before="800" w:after="480"/>
      <w:outlineLvl w:val="3"/>
    </w:pPr>
    <w:rPr>
      <w:rFonts w:ascii="Arial" w:hAnsi="Arial" w:cs="Arial"/>
      <w:color w:val="606064"/>
      <w:sz w:val="36"/>
      <w:szCs w:val="36"/>
    </w:rPr>
  </w:style>
  <w:style w:type="character" w:styleId="PageNumber">
    <w:name w:val="page number"/>
    <w:basedOn w:val="DefaultParagraphFont"/>
    <w:rsid w:val="00AA0800"/>
    <w:rPr>
      <w:rFonts w:ascii="Arial" w:hAnsi="Arial" w:cs="Arial"/>
      <w:noProof w:val="0"/>
      <w:color w:val="6B7000"/>
      <w:sz w:val="18"/>
      <w:szCs w:val="18"/>
      <w:bdr w:val="none" w:sz="0" w:space="0" w:color="auto"/>
      <w:shd w:val="clear" w:color="auto" w:fill="auto"/>
      <w:lang w:val="en-US"/>
    </w:rPr>
  </w:style>
  <w:style w:type="paragraph" w:customStyle="1" w:styleId="BodyTextTable">
    <w:name w:val="Body Text Table"/>
    <w:basedOn w:val="BodyText"/>
    <w:link w:val="BodyTextTableChar"/>
    <w:rsid w:val="00AA0800"/>
    <w:pPr>
      <w:spacing w:before="40" w:after="40"/>
      <w:ind w:left="0"/>
    </w:pPr>
    <w:rPr>
      <w:sz w:val="20"/>
      <w:szCs w:val="20"/>
    </w:rPr>
  </w:style>
  <w:style w:type="paragraph" w:styleId="Footer">
    <w:name w:val="footer"/>
    <w:link w:val="FooterChar"/>
    <w:rsid w:val="00AA0800"/>
    <w:pPr>
      <w:pBdr>
        <w:top w:val="single" w:sz="4" w:space="1" w:color="6B7000"/>
      </w:pBdr>
      <w:tabs>
        <w:tab w:val="right" w:pos="9360"/>
      </w:tabs>
    </w:pPr>
    <w:rPr>
      <w:rFonts w:ascii="Arial" w:hAnsi="Arial" w:cs="Arial"/>
      <w:color w:val="6B7000"/>
      <w:sz w:val="18"/>
      <w:szCs w:val="18"/>
    </w:rPr>
  </w:style>
  <w:style w:type="character" w:styleId="Hyperlink">
    <w:name w:val="Hyperlink"/>
    <w:basedOn w:val="DefaultParagraphFont"/>
    <w:uiPriority w:val="99"/>
    <w:rsid w:val="00AA0800"/>
    <w:rPr>
      <w:color w:val="6B7000"/>
      <w:u w:val="none"/>
      <w:lang w:val="en-US"/>
    </w:rPr>
  </w:style>
  <w:style w:type="character" w:customStyle="1" w:styleId="CrossReference">
    <w:name w:val="Cross Reference"/>
    <w:basedOn w:val="DefaultParagraphFont"/>
    <w:rsid w:val="00AA0800"/>
    <w:rPr>
      <w:color w:val="505400"/>
      <w:lang w:val="en-US"/>
    </w:rPr>
  </w:style>
  <w:style w:type="paragraph" w:customStyle="1" w:styleId="AppendixHeading1">
    <w:name w:val="Appendix Heading 1"/>
    <w:basedOn w:val="Heading1"/>
    <w:next w:val="BodyText"/>
    <w:rsid w:val="00AA0800"/>
    <w:pPr>
      <w:numPr>
        <w:numId w:val="10"/>
      </w:numPr>
      <w:spacing w:before="740"/>
    </w:pPr>
    <w:rPr>
      <w:bCs/>
      <w:lang w:val="en-US"/>
    </w:rPr>
  </w:style>
  <w:style w:type="paragraph" w:customStyle="1" w:styleId="IndexTitle">
    <w:name w:val="Index Title"/>
    <w:basedOn w:val="Contents"/>
    <w:next w:val="Index1"/>
    <w:rsid w:val="00AA0800"/>
    <w:pPr>
      <w:spacing w:after="0"/>
      <w:outlineLvl w:val="0"/>
    </w:pPr>
  </w:style>
  <w:style w:type="paragraph" w:styleId="Index1">
    <w:name w:val="index 1"/>
    <w:uiPriority w:val="99"/>
    <w:rsid w:val="00AA0800"/>
    <w:pPr>
      <w:ind w:left="144" w:hanging="144"/>
    </w:pPr>
  </w:style>
  <w:style w:type="paragraph" w:customStyle="1" w:styleId="ReleaseNotesTitle">
    <w:name w:val="ReleaseNotes Title"/>
    <w:basedOn w:val="Contents"/>
    <w:next w:val="BodyText"/>
    <w:rsid w:val="00AA0800"/>
    <w:pPr>
      <w:widowControl w:val="0"/>
      <w:spacing w:before="240" w:after="240"/>
    </w:pPr>
    <w:rPr>
      <w:sz w:val="28"/>
      <w:szCs w:val="28"/>
    </w:rPr>
  </w:style>
  <w:style w:type="character" w:customStyle="1" w:styleId="UserInput">
    <w:name w:val="User Input"/>
    <w:basedOn w:val="DefaultParagraphFont"/>
    <w:rsid w:val="00AA0800"/>
    <w:rPr>
      <w:b/>
      <w:lang w:val="en-US"/>
    </w:rPr>
  </w:style>
  <w:style w:type="paragraph" w:customStyle="1" w:styleId="Code">
    <w:name w:val="Code"/>
    <w:basedOn w:val="Normal"/>
    <w:link w:val="CodeChar"/>
    <w:rsid w:val="00AA0800"/>
    <w:pPr>
      <w:spacing w:before="60" w:after="60"/>
      <w:ind w:left="1440"/>
    </w:pPr>
    <w:rPr>
      <w:rFonts w:ascii="Courier New" w:hAnsi="Courier New" w:cs="Courier New"/>
      <w:noProof/>
      <w:sz w:val="18"/>
      <w:szCs w:val="18"/>
    </w:rPr>
  </w:style>
  <w:style w:type="paragraph" w:styleId="ListBullet5">
    <w:name w:val="List Bullet 5"/>
    <w:basedOn w:val="Normal"/>
    <w:rsid w:val="00AA0800"/>
    <w:pPr>
      <w:tabs>
        <w:tab w:val="num" w:pos="1800"/>
      </w:tabs>
      <w:ind w:left="1800" w:hanging="360"/>
    </w:pPr>
  </w:style>
  <w:style w:type="character" w:customStyle="1" w:styleId="Query">
    <w:name w:val="Query"/>
    <w:basedOn w:val="DefaultParagraphFont"/>
    <w:rsid w:val="00AA0800"/>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AA0800"/>
    <w:pPr>
      <w:tabs>
        <w:tab w:val="clear" w:pos="9360"/>
        <w:tab w:val="right" w:pos="12960"/>
      </w:tabs>
      <w:jc w:val="right"/>
    </w:pPr>
  </w:style>
  <w:style w:type="paragraph" w:customStyle="1" w:styleId="InternalHeading">
    <w:name w:val="Internal Heading"/>
    <w:basedOn w:val="BodyText"/>
    <w:next w:val="BodyText"/>
    <w:rsid w:val="00AA0800"/>
    <w:pPr>
      <w:keepNext/>
      <w:keepLines/>
    </w:pPr>
    <w:rPr>
      <w:b/>
      <w:bCs/>
    </w:rPr>
  </w:style>
  <w:style w:type="paragraph" w:styleId="Caption">
    <w:name w:val="caption"/>
    <w:next w:val="BodyText"/>
    <w:qFormat/>
    <w:rsid w:val="00AA0800"/>
    <w:pPr>
      <w:keepNext/>
      <w:keepLines/>
      <w:spacing w:before="80" w:after="80"/>
      <w:ind w:left="2760" w:hanging="1320"/>
    </w:pPr>
    <w:rPr>
      <w:rFonts w:ascii="Arial" w:hAnsi="Arial" w:cs="Arial"/>
      <w:b/>
      <w:bCs/>
      <w:color w:val="505400"/>
      <w:sz w:val="20"/>
    </w:rPr>
  </w:style>
  <w:style w:type="paragraph" w:customStyle="1" w:styleId="NoteIndentTable">
    <w:name w:val="Note Indent Table"/>
    <w:basedOn w:val="NoteIndent"/>
    <w:next w:val="BodyTextTable"/>
    <w:rsid w:val="00AA0800"/>
    <w:pPr>
      <w:spacing w:before="40" w:after="40"/>
      <w:ind w:left="360"/>
    </w:pPr>
    <w:rPr>
      <w:sz w:val="18"/>
    </w:rPr>
  </w:style>
  <w:style w:type="paragraph" w:customStyle="1" w:styleId="ForInternalUseOnly">
    <w:name w:val="For Internal Use Only"/>
    <w:rsid w:val="00AA0800"/>
    <w:pPr>
      <w:jc w:val="center"/>
    </w:pPr>
    <w:rPr>
      <w:rFonts w:ascii="Arial" w:hAnsi="Arial"/>
      <w:color w:val="808084"/>
      <w:sz w:val="32"/>
      <w:szCs w:val="32"/>
    </w:rPr>
  </w:style>
  <w:style w:type="paragraph" w:customStyle="1" w:styleId="NoteIndent">
    <w:name w:val="Note Indent"/>
    <w:basedOn w:val="Normal"/>
    <w:next w:val="BodyText"/>
    <w:rsid w:val="00AA0800"/>
    <w:pPr>
      <w:spacing w:before="120" w:after="120"/>
      <w:ind w:left="1944"/>
    </w:pPr>
    <w:rPr>
      <w:rFonts w:ascii="Arial" w:hAnsi="Arial" w:cs="Arial"/>
      <w:i/>
      <w:sz w:val="20"/>
      <w:szCs w:val="20"/>
    </w:rPr>
  </w:style>
  <w:style w:type="paragraph" w:customStyle="1" w:styleId="Message">
    <w:name w:val="Message"/>
    <w:link w:val="MessageChar"/>
    <w:rsid w:val="00AA0800"/>
    <w:pPr>
      <w:ind w:left="1428"/>
    </w:pPr>
    <w:rPr>
      <w:rFonts w:asciiTheme="majorBidi" w:hAnsiTheme="majorBidi" w:cstheme="majorBidi"/>
      <w:i/>
      <w:iCs/>
    </w:rPr>
  </w:style>
  <w:style w:type="paragraph" w:customStyle="1" w:styleId="CalloutText">
    <w:name w:val="Callout Text"/>
    <w:basedOn w:val="Normal"/>
    <w:rsid w:val="00AA0800"/>
    <w:rPr>
      <w:rFonts w:ascii="Arial" w:hAnsi="Arial" w:cs="Arial"/>
      <w:b/>
      <w:bCs/>
      <w:sz w:val="16"/>
      <w:szCs w:val="16"/>
    </w:rPr>
  </w:style>
  <w:style w:type="paragraph" w:customStyle="1" w:styleId="Example">
    <w:name w:val="Example"/>
    <w:basedOn w:val="BodyText"/>
    <w:rsid w:val="00AA0800"/>
    <w:pPr>
      <w:ind w:left="1800"/>
    </w:pPr>
    <w:rPr>
      <w:rFonts w:ascii="Arial" w:hAnsi="Arial"/>
      <w:sz w:val="20"/>
    </w:rPr>
  </w:style>
  <w:style w:type="paragraph" w:customStyle="1" w:styleId="NoteTable">
    <w:name w:val="Note Table"/>
    <w:basedOn w:val="Normal"/>
    <w:next w:val="BodyTextTable"/>
    <w:rsid w:val="00AA0800"/>
    <w:pPr>
      <w:spacing w:before="40" w:after="40"/>
      <w:ind w:left="522" w:hanging="522"/>
    </w:pPr>
    <w:rPr>
      <w:rFonts w:ascii="Arial" w:hAnsi="Arial" w:cs="Arial"/>
      <w:i/>
      <w:sz w:val="18"/>
      <w:szCs w:val="20"/>
    </w:rPr>
  </w:style>
  <w:style w:type="character" w:styleId="FollowedHyperlink">
    <w:name w:val="FollowedHyperlink"/>
    <w:basedOn w:val="DefaultParagraphFont"/>
    <w:uiPriority w:val="99"/>
    <w:rsid w:val="00AA0800"/>
    <w:rPr>
      <w:rFonts w:ascii="Times New Roman" w:hAnsi="Times New Roman"/>
      <w:color w:val="990099"/>
      <w:sz w:val="22"/>
      <w:u w:val="none"/>
      <w:lang w:val="en-US"/>
    </w:rPr>
  </w:style>
  <w:style w:type="paragraph" w:customStyle="1" w:styleId="ExampleTable">
    <w:name w:val="Example Table"/>
    <w:basedOn w:val="Example"/>
    <w:rsid w:val="00AA0800"/>
    <w:pPr>
      <w:keepNext/>
      <w:keepLines/>
      <w:spacing w:before="40" w:after="40"/>
      <w:ind w:left="216"/>
    </w:pPr>
    <w:rPr>
      <w:iCs/>
      <w:sz w:val="16"/>
    </w:rPr>
  </w:style>
  <w:style w:type="paragraph" w:styleId="BalloonText">
    <w:name w:val="Balloon Text"/>
    <w:basedOn w:val="Normal"/>
    <w:semiHidden/>
    <w:rsid w:val="00AA0800"/>
    <w:rPr>
      <w:rFonts w:ascii="Tahoma" w:hAnsi="Tahoma" w:cs="Tahoma"/>
      <w:sz w:val="16"/>
      <w:szCs w:val="16"/>
    </w:rPr>
  </w:style>
  <w:style w:type="paragraph" w:customStyle="1" w:styleId="AppendixHeading2">
    <w:name w:val="Appendix Heading 2"/>
    <w:next w:val="BodyText"/>
    <w:rsid w:val="00AA0800"/>
    <w:pPr>
      <w:keepNext/>
      <w:keepLines/>
      <w:numPr>
        <w:ilvl w:val="1"/>
        <w:numId w:val="10"/>
      </w:numPr>
      <w:spacing w:before="360" w:after="120"/>
      <w:outlineLvl w:val="1"/>
    </w:pPr>
    <w:rPr>
      <w:rFonts w:ascii="Arial" w:hAnsi="Arial" w:cs="Arial"/>
      <w:color w:val="606064"/>
      <w:kern w:val="32"/>
      <w:sz w:val="36"/>
      <w:szCs w:val="36"/>
    </w:rPr>
  </w:style>
  <w:style w:type="paragraph" w:customStyle="1" w:styleId="AppendixHeading3">
    <w:name w:val="Appendix Heading 3"/>
    <w:basedOn w:val="AppendixHeading2"/>
    <w:next w:val="BodyText"/>
    <w:rsid w:val="00AA0800"/>
    <w:pPr>
      <w:numPr>
        <w:ilvl w:val="2"/>
      </w:numPr>
      <w:spacing w:before="240"/>
      <w:outlineLvl w:val="2"/>
    </w:pPr>
    <w:rPr>
      <w:sz w:val="28"/>
      <w:szCs w:val="28"/>
    </w:rPr>
  </w:style>
  <w:style w:type="paragraph" w:customStyle="1" w:styleId="AppendixHeading4">
    <w:name w:val="Appendix Heading 4"/>
    <w:basedOn w:val="AppendixHeading3"/>
    <w:next w:val="BodyText"/>
    <w:rsid w:val="00AA0800"/>
    <w:pPr>
      <w:numPr>
        <w:ilvl w:val="3"/>
      </w:numPr>
      <w:outlineLvl w:val="3"/>
    </w:pPr>
    <w:rPr>
      <w:sz w:val="22"/>
      <w:szCs w:val="22"/>
    </w:rPr>
  </w:style>
  <w:style w:type="paragraph" w:customStyle="1" w:styleId="SidebarText">
    <w:name w:val="Sidebar Text"/>
    <w:basedOn w:val="Normal"/>
    <w:rsid w:val="00AA0800"/>
    <w:rPr>
      <w:rFonts w:ascii="Arial" w:hAnsi="Arial" w:cs="Arial"/>
      <w:color w:val="FFFFFF"/>
      <w:sz w:val="22"/>
      <w:szCs w:val="22"/>
    </w:rPr>
  </w:style>
  <w:style w:type="paragraph" w:styleId="Index4">
    <w:name w:val="index 4"/>
    <w:basedOn w:val="Normal"/>
    <w:next w:val="Normal"/>
    <w:autoRedefine/>
    <w:rsid w:val="00AA0800"/>
    <w:pPr>
      <w:ind w:left="960" w:hanging="240"/>
    </w:pPr>
    <w:rPr>
      <w:sz w:val="20"/>
      <w:szCs w:val="21"/>
    </w:rPr>
  </w:style>
  <w:style w:type="paragraph" w:customStyle="1" w:styleId="MessageTable">
    <w:name w:val="Message Table"/>
    <w:basedOn w:val="Message"/>
    <w:link w:val="MessageTableChar"/>
    <w:rsid w:val="00AA0800"/>
    <w:pPr>
      <w:spacing w:before="40" w:after="40"/>
      <w:ind w:left="0"/>
    </w:pPr>
    <w:rPr>
      <w:sz w:val="18"/>
    </w:rPr>
  </w:style>
  <w:style w:type="paragraph" w:customStyle="1" w:styleId="ToDoTable">
    <w:name w:val="ToDo Table"/>
    <w:basedOn w:val="ToDo"/>
    <w:next w:val="BodyTextTable"/>
    <w:rsid w:val="00AA0800"/>
    <w:pPr>
      <w:spacing w:before="40" w:after="40"/>
      <w:ind w:left="0"/>
    </w:pPr>
    <w:rPr>
      <w:sz w:val="20"/>
      <w:szCs w:val="20"/>
    </w:rPr>
  </w:style>
  <w:style w:type="paragraph" w:customStyle="1" w:styleId="InternalHeadingTable">
    <w:name w:val="Internal Heading Table"/>
    <w:basedOn w:val="InternalHeading"/>
    <w:next w:val="BodyTextTable"/>
    <w:rsid w:val="00AA0800"/>
    <w:pPr>
      <w:spacing w:before="40" w:after="40"/>
      <w:ind w:left="0"/>
    </w:pPr>
    <w:rPr>
      <w:sz w:val="20"/>
      <w:szCs w:val="20"/>
    </w:rPr>
  </w:style>
  <w:style w:type="paragraph" w:styleId="Index5">
    <w:name w:val="index 5"/>
    <w:basedOn w:val="Normal"/>
    <w:next w:val="Normal"/>
    <w:autoRedefine/>
    <w:rsid w:val="00AA0800"/>
    <w:pPr>
      <w:ind w:left="1200" w:hanging="240"/>
    </w:pPr>
    <w:rPr>
      <w:sz w:val="20"/>
    </w:rPr>
  </w:style>
  <w:style w:type="paragraph" w:styleId="Index6">
    <w:name w:val="index 6"/>
    <w:basedOn w:val="Normal"/>
    <w:next w:val="Normal"/>
    <w:autoRedefine/>
    <w:rsid w:val="00AA0800"/>
    <w:pPr>
      <w:ind w:left="1440" w:hanging="240"/>
    </w:pPr>
    <w:rPr>
      <w:sz w:val="20"/>
    </w:rPr>
  </w:style>
  <w:style w:type="paragraph" w:customStyle="1" w:styleId="BookIntroHeading1">
    <w:name w:val="BookIntroHeading1"/>
    <w:basedOn w:val="Heading1"/>
    <w:next w:val="BodyText"/>
    <w:rsid w:val="00AA0800"/>
    <w:pPr>
      <w:numPr>
        <w:numId w:val="0"/>
      </w:numPr>
    </w:pPr>
    <w:rPr>
      <w:lang w:val="en-US"/>
    </w:rPr>
  </w:style>
  <w:style w:type="paragraph" w:customStyle="1" w:styleId="BookIntroHeading2">
    <w:name w:val="BookIntroHeading2"/>
    <w:basedOn w:val="Heading2"/>
    <w:next w:val="BodyText"/>
    <w:rsid w:val="00AA0800"/>
    <w:pPr>
      <w:numPr>
        <w:ilvl w:val="0"/>
        <w:numId w:val="0"/>
      </w:numPr>
    </w:pPr>
  </w:style>
  <w:style w:type="paragraph" w:customStyle="1" w:styleId="BookIntroHeading3">
    <w:name w:val="BookIntroHeading3"/>
    <w:basedOn w:val="Heading3"/>
    <w:next w:val="BodyText"/>
    <w:autoRedefine/>
    <w:rsid w:val="00AA0800"/>
    <w:pPr>
      <w:numPr>
        <w:ilvl w:val="0"/>
        <w:numId w:val="0"/>
      </w:numPr>
    </w:pPr>
  </w:style>
  <w:style w:type="paragraph" w:styleId="IndexHeading">
    <w:name w:val="index heading"/>
    <w:next w:val="Index1"/>
    <w:uiPriority w:val="99"/>
    <w:rsid w:val="00AA0800"/>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AA0800"/>
    <w:pPr>
      <w:keepNext/>
      <w:keepLines/>
    </w:pPr>
    <w:rPr>
      <w:b/>
      <w:bCs/>
    </w:rPr>
  </w:style>
  <w:style w:type="paragraph" w:styleId="Index2">
    <w:name w:val="index 2"/>
    <w:basedOn w:val="Index1"/>
    <w:autoRedefine/>
    <w:rsid w:val="00AA0800"/>
    <w:pPr>
      <w:ind w:left="432"/>
    </w:pPr>
  </w:style>
  <w:style w:type="paragraph" w:styleId="Index3">
    <w:name w:val="index 3"/>
    <w:basedOn w:val="Index2"/>
    <w:autoRedefine/>
    <w:rsid w:val="00AA0800"/>
    <w:pPr>
      <w:ind w:left="720"/>
    </w:pPr>
  </w:style>
  <w:style w:type="paragraph" w:styleId="MacroText">
    <w:name w:val="macro"/>
    <w:rsid w:val="00AA08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AA0800"/>
    <w:pPr>
      <w:numPr>
        <w:numId w:val="12"/>
      </w:numPr>
      <w:spacing w:before="740" w:after="440"/>
    </w:pPr>
    <w:rPr>
      <w:sz w:val="48"/>
      <w:szCs w:val="48"/>
      <w:lang w:val="en-US"/>
    </w:rPr>
  </w:style>
  <w:style w:type="paragraph" w:customStyle="1" w:styleId="AppendixHeading5">
    <w:name w:val="Appendix Heading 5"/>
    <w:basedOn w:val="AppendixHeading4"/>
    <w:next w:val="BodyText"/>
    <w:rsid w:val="00AA0800"/>
    <w:pPr>
      <w:numPr>
        <w:ilvl w:val="4"/>
      </w:numPr>
      <w:outlineLvl w:val="4"/>
    </w:pPr>
    <w:rPr>
      <w:sz w:val="20"/>
      <w:szCs w:val="20"/>
    </w:rPr>
  </w:style>
  <w:style w:type="paragraph" w:customStyle="1" w:styleId="AppendixHeading6">
    <w:name w:val="Appendix Heading 6"/>
    <w:basedOn w:val="AppendixHeading5"/>
    <w:next w:val="BodyText"/>
    <w:rsid w:val="00AA0800"/>
    <w:pPr>
      <w:numPr>
        <w:ilvl w:val="5"/>
      </w:numPr>
      <w:outlineLvl w:val="5"/>
    </w:pPr>
    <w:rPr>
      <w:sz w:val="18"/>
      <w:szCs w:val="18"/>
    </w:rPr>
  </w:style>
  <w:style w:type="paragraph" w:customStyle="1" w:styleId="AppendixHeading7">
    <w:name w:val="Appendix Heading 7"/>
    <w:basedOn w:val="AppendixHeading6"/>
    <w:next w:val="BodyText"/>
    <w:rsid w:val="00AA0800"/>
    <w:pPr>
      <w:numPr>
        <w:ilvl w:val="6"/>
      </w:numPr>
      <w:tabs>
        <w:tab w:val="left" w:pos="1361"/>
      </w:tabs>
      <w:outlineLvl w:val="6"/>
    </w:pPr>
  </w:style>
  <w:style w:type="paragraph" w:customStyle="1" w:styleId="AppendixHeading8">
    <w:name w:val="Appendix Heading 8"/>
    <w:basedOn w:val="AppendixHeading7"/>
    <w:next w:val="BodyText"/>
    <w:rsid w:val="00AA0800"/>
    <w:pPr>
      <w:numPr>
        <w:ilvl w:val="7"/>
      </w:numPr>
      <w:outlineLvl w:val="7"/>
    </w:pPr>
  </w:style>
  <w:style w:type="paragraph" w:customStyle="1" w:styleId="AppendixHeading9">
    <w:name w:val="Appendix Heading 9"/>
    <w:basedOn w:val="AppendixHeading8"/>
    <w:next w:val="BodyText"/>
    <w:rsid w:val="00AA0800"/>
    <w:pPr>
      <w:numPr>
        <w:ilvl w:val="8"/>
      </w:numPr>
      <w:outlineLvl w:val="8"/>
    </w:pPr>
  </w:style>
  <w:style w:type="numbering" w:styleId="1ai">
    <w:name w:val="Outline List 1"/>
    <w:basedOn w:val="NoList"/>
    <w:rsid w:val="00AA0800"/>
    <w:pPr>
      <w:numPr>
        <w:numId w:val="1"/>
      </w:numPr>
    </w:pPr>
  </w:style>
  <w:style w:type="character" w:customStyle="1" w:styleId="BodyTextChar">
    <w:name w:val="Body Text Char"/>
    <w:basedOn w:val="DefaultParagraphFont"/>
    <w:link w:val="BodyText"/>
    <w:rsid w:val="00AA0800"/>
  </w:style>
  <w:style w:type="paragraph" w:styleId="Index7">
    <w:name w:val="index 7"/>
    <w:basedOn w:val="Normal"/>
    <w:next w:val="Normal"/>
    <w:autoRedefine/>
    <w:rsid w:val="00AA0800"/>
    <w:pPr>
      <w:ind w:left="1680" w:hanging="240"/>
    </w:pPr>
  </w:style>
  <w:style w:type="paragraph" w:styleId="Index8">
    <w:name w:val="index 8"/>
    <w:basedOn w:val="Normal"/>
    <w:next w:val="Normal"/>
    <w:autoRedefine/>
    <w:rsid w:val="00AA0800"/>
    <w:pPr>
      <w:ind w:left="1920" w:hanging="240"/>
    </w:pPr>
  </w:style>
  <w:style w:type="paragraph" w:styleId="Index9">
    <w:name w:val="index 9"/>
    <w:basedOn w:val="Normal"/>
    <w:next w:val="Normal"/>
    <w:autoRedefine/>
    <w:rsid w:val="00AA0800"/>
    <w:pPr>
      <w:ind w:left="2160" w:hanging="240"/>
    </w:pPr>
  </w:style>
  <w:style w:type="paragraph" w:styleId="NormalIndent">
    <w:name w:val="Normal Indent"/>
    <w:basedOn w:val="Normal"/>
    <w:rsid w:val="00AA0800"/>
    <w:pPr>
      <w:ind w:left="720"/>
    </w:pPr>
  </w:style>
  <w:style w:type="paragraph" w:styleId="FootnoteText">
    <w:name w:val="footnote text"/>
    <w:basedOn w:val="Normal"/>
    <w:link w:val="FootnoteTextChar"/>
    <w:rsid w:val="00AA0800"/>
    <w:rPr>
      <w:sz w:val="20"/>
      <w:szCs w:val="20"/>
    </w:rPr>
  </w:style>
  <w:style w:type="character" w:customStyle="1" w:styleId="FootnoteTextChar">
    <w:name w:val="Footnote Text Char"/>
    <w:basedOn w:val="DefaultParagraphFont"/>
    <w:link w:val="FootnoteText"/>
    <w:rsid w:val="00AA0800"/>
    <w:rPr>
      <w:sz w:val="20"/>
      <w:szCs w:val="20"/>
    </w:rPr>
  </w:style>
  <w:style w:type="paragraph" w:styleId="CommentText">
    <w:name w:val="annotation text"/>
    <w:basedOn w:val="Normal"/>
    <w:link w:val="CommentTextChar"/>
    <w:rsid w:val="00AA0800"/>
    <w:rPr>
      <w:sz w:val="20"/>
      <w:szCs w:val="20"/>
    </w:rPr>
  </w:style>
  <w:style w:type="character" w:customStyle="1" w:styleId="CommentTextChar">
    <w:name w:val="Comment Text Char"/>
    <w:basedOn w:val="DefaultParagraphFont"/>
    <w:link w:val="CommentText"/>
    <w:rsid w:val="00AA0800"/>
    <w:rPr>
      <w:sz w:val="20"/>
      <w:szCs w:val="20"/>
    </w:rPr>
  </w:style>
  <w:style w:type="paragraph" w:styleId="TableofFigures">
    <w:name w:val="table of figures"/>
    <w:basedOn w:val="Normal"/>
    <w:next w:val="Normal"/>
    <w:rsid w:val="00AA0800"/>
  </w:style>
  <w:style w:type="paragraph" w:styleId="EnvelopeAddress">
    <w:name w:val="envelope address"/>
    <w:basedOn w:val="Normal"/>
    <w:rsid w:val="00AA080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A0800"/>
    <w:rPr>
      <w:rFonts w:asciiTheme="majorHAnsi" w:eastAsiaTheme="majorEastAsia" w:hAnsiTheme="majorHAnsi" w:cstheme="majorBidi"/>
      <w:sz w:val="20"/>
      <w:szCs w:val="20"/>
    </w:rPr>
  </w:style>
  <w:style w:type="character" w:styleId="FootnoteReference">
    <w:name w:val="footnote reference"/>
    <w:basedOn w:val="DefaultParagraphFont"/>
    <w:rsid w:val="00AA0800"/>
    <w:rPr>
      <w:vertAlign w:val="superscript"/>
      <w:lang w:val="en-US"/>
    </w:rPr>
  </w:style>
  <w:style w:type="character" w:styleId="CommentReference">
    <w:name w:val="annotation reference"/>
    <w:basedOn w:val="DefaultParagraphFont"/>
    <w:rsid w:val="00AA0800"/>
    <w:rPr>
      <w:sz w:val="16"/>
      <w:szCs w:val="16"/>
      <w:lang w:val="en-US"/>
    </w:rPr>
  </w:style>
  <w:style w:type="character" w:styleId="LineNumber">
    <w:name w:val="line number"/>
    <w:basedOn w:val="DefaultParagraphFont"/>
    <w:rsid w:val="00AA0800"/>
    <w:rPr>
      <w:lang w:val="en-US"/>
    </w:rPr>
  </w:style>
  <w:style w:type="character" w:styleId="EndnoteReference">
    <w:name w:val="endnote reference"/>
    <w:basedOn w:val="DefaultParagraphFont"/>
    <w:rsid w:val="00AA0800"/>
    <w:rPr>
      <w:vertAlign w:val="superscript"/>
      <w:lang w:val="en-US"/>
    </w:rPr>
  </w:style>
  <w:style w:type="paragraph" w:styleId="EndnoteText">
    <w:name w:val="endnote text"/>
    <w:basedOn w:val="Normal"/>
    <w:link w:val="EndnoteTextChar"/>
    <w:rsid w:val="00AA0800"/>
    <w:rPr>
      <w:sz w:val="20"/>
      <w:szCs w:val="20"/>
    </w:rPr>
  </w:style>
  <w:style w:type="character" w:customStyle="1" w:styleId="EndnoteTextChar">
    <w:name w:val="Endnote Text Char"/>
    <w:basedOn w:val="DefaultParagraphFont"/>
    <w:link w:val="EndnoteText"/>
    <w:rsid w:val="00AA0800"/>
    <w:rPr>
      <w:sz w:val="20"/>
      <w:szCs w:val="20"/>
    </w:rPr>
  </w:style>
  <w:style w:type="paragraph" w:styleId="TableofAuthorities">
    <w:name w:val="table of authorities"/>
    <w:basedOn w:val="Normal"/>
    <w:next w:val="Normal"/>
    <w:rsid w:val="00AA0800"/>
    <w:pPr>
      <w:ind w:left="240" w:hanging="240"/>
    </w:pPr>
  </w:style>
  <w:style w:type="paragraph" w:styleId="TOAHeading">
    <w:name w:val="toa heading"/>
    <w:basedOn w:val="Normal"/>
    <w:next w:val="Normal"/>
    <w:rsid w:val="00AA0800"/>
    <w:pPr>
      <w:spacing w:before="120"/>
    </w:pPr>
    <w:rPr>
      <w:rFonts w:asciiTheme="majorHAnsi" w:eastAsiaTheme="majorEastAsia" w:hAnsiTheme="majorHAnsi" w:cstheme="majorBidi"/>
      <w:b/>
      <w:bCs/>
    </w:rPr>
  </w:style>
  <w:style w:type="paragraph" w:styleId="List">
    <w:name w:val="List"/>
    <w:basedOn w:val="Normal"/>
    <w:rsid w:val="00AA0800"/>
    <w:pPr>
      <w:ind w:left="360" w:hanging="360"/>
      <w:contextualSpacing/>
    </w:pPr>
  </w:style>
  <w:style w:type="paragraph" w:styleId="ListBullet">
    <w:name w:val="List Bullet"/>
    <w:basedOn w:val="Normal"/>
    <w:rsid w:val="00AA0800"/>
    <w:pPr>
      <w:tabs>
        <w:tab w:val="num" w:pos="360"/>
      </w:tabs>
      <w:ind w:left="360" w:hanging="360"/>
      <w:contextualSpacing/>
    </w:pPr>
  </w:style>
  <w:style w:type="paragraph" w:styleId="ListNumber">
    <w:name w:val="List Number"/>
    <w:basedOn w:val="Normal"/>
    <w:rsid w:val="00AA0800"/>
    <w:pPr>
      <w:tabs>
        <w:tab w:val="num" w:pos="360"/>
      </w:tabs>
      <w:ind w:left="360" w:hanging="360"/>
      <w:contextualSpacing/>
    </w:pPr>
  </w:style>
  <w:style w:type="paragraph" w:styleId="List2">
    <w:name w:val="List 2"/>
    <w:basedOn w:val="Normal"/>
    <w:rsid w:val="00AA0800"/>
    <w:pPr>
      <w:ind w:left="720" w:hanging="360"/>
      <w:contextualSpacing/>
    </w:pPr>
  </w:style>
  <w:style w:type="paragraph" w:styleId="List3">
    <w:name w:val="List 3"/>
    <w:basedOn w:val="Normal"/>
    <w:rsid w:val="00AA0800"/>
    <w:pPr>
      <w:ind w:left="1080" w:hanging="360"/>
      <w:contextualSpacing/>
    </w:pPr>
  </w:style>
  <w:style w:type="paragraph" w:styleId="List4">
    <w:name w:val="List 4"/>
    <w:basedOn w:val="Normal"/>
    <w:rsid w:val="00AA0800"/>
    <w:pPr>
      <w:ind w:left="1440" w:hanging="360"/>
      <w:contextualSpacing/>
    </w:pPr>
  </w:style>
  <w:style w:type="paragraph" w:styleId="List5">
    <w:name w:val="List 5"/>
    <w:basedOn w:val="Normal"/>
    <w:rsid w:val="00AA0800"/>
    <w:pPr>
      <w:ind w:left="1800" w:hanging="360"/>
      <w:contextualSpacing/>
    </w:pPr>
  </w:style>
  <w:style w:type="paragraph" w:styleId="ListBullet2">
    <w:name w:val="List Bullet 2"/>
    <w:basedOn w:val="Normal"/>
    <w:rsid w:val="00AA0800"/>
    <w:pPr>
      <w:tabs>
        <w:tab w:val="num" w:pos="720"/>
      </w:tabs>
      <w:ind w:left="720" w:hanging="360"/>
      <w:contextualSpacing/>
    </w:pPr>
  </w:style>
  <w:style w:type="paragraph" w:styleId="ListBullet3">
    <w:name w:val="List Bullet 3"/>
    <w:basedOn w:val="Normal"/>
    <w:rsid w:val="00AA0800"/>
    <w:pPr>
      <w:tabs>
        <w:tab w:val="num" w:pos="1080"/>
      </w:tabs>
      <w:ind w:left="1080" w:hanging="360"/>
      <w:contextualSpacing/>
    </w:pPr>
  </w:style>
  <w:style w:type="paragraph" w:styleId="ListBullet4">
    <w:name w:val="List Bullet 4"/>
    <w:basedOn w:val="Normal"/>
    <w:rsid w:val="00AA0800"/>
    <w:pPr>
      <w:tabs>
        <w:tab w:val="num" w:pos="1440"/>
      </w:tabs>
      <w:ind w:left="1440" w:hanging="360"/>
      <w:contextualSpacing/>
    </w:pPr>
  </w:style>
  <w:style w:type="paragraph" w:styleId="ListNumber2">
    <w:name w:val="List Number 2"/>
    <w:basedOn w:val="Normal"/>
    <w:rsid w:val="00AA0800"/>
    <w:pPr>
      <w:tabs>
        <w:tab w:val="num" w:pos="720"/>
      </w:tabs>
      <w:ind w:left="720" w:hanging="360"/>
      <w:contextualSpacing/>
    </w:pPr>
  </w:style>
  <w:style w:type="paragraph" w:styleId="ListNumber3">
    <w:name w:val="List Number 3"/>
    <w:basedOn w:val="Normal"/>
    <w:rsid w:val="00AA0800"/>
    <w:pPr>
      <w:tabs>
        <w:tab w:val="num" w:pos="1080"/>
      </w:tabs>
      <w:ind w:left="1080" w:hanging="360"/>
      <w:contextualSpacing/>
    </w:pPr>
  </w:style>
  <w:style w:type="paragraph" w:styleId="ListNumber4">
    <w:name w:val="List Number 4"/>
    <w:basedOn w:val="Normal"/>
    <w:rsid w:val="00AA0800"/>
    <w:pPr>
      <w:tabs>
        <w:tab w:val="num" w:pos="1440"/>
      </w:tabs>
      <w:ind w:left="1440" w:hanging="360"/>
      <w:contextualSpacing/>
    </w:pPr>
  </w:style>
  <w:style w:type="paragraph" w:styleId="ListNumber5">
    <w:name w:val="List Number 5"/>
    <w:basedOn w:val="Normal"/>
    <w:rsid w:val="00AA0800"/>
    <w:pPr>
      <w:tabs>
        <w:tab w:val="num" w:pos="1800"/>
      </w:tabs>
      <w:ind w:left="1800" w:hanging="360"/>
      <w:contextualSpacing/>
    </w:pPr>
  </w:style>
  <w:style w:type="paragraph" w:styleId="Title">
    <w:name w:val="Title"/>
    <w:basedOn w:val="Normal"/>
    <w:next w:val="Normal"/>
    <w:link w:val="TitleChar"/>
    <w:qFormat/>
    <w:rsid w:val="00AA08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A0800"/>
    <w:rPr>
      <w:rFonts w:asciiTheme="majorHAnsi" w:eastAsiaTheme="majorEastAsia" w:hAnsiTheme="majorHAnsi" w:cstheme="majorBidi"/>
      <w:color w:val="17365D" w:themeColor="text2" w:themeShade="BF"/>
      <w:spacing w:val="5"/>
      <w:kern w:val="28"/>
      <w:sz w:val="52"/>
      <w:szCs w:val="52"/>
    </w:rPr>
  </w:style>
  <w:style w:type="paragraph" w:styleId="Closing">
    <w:name w:val="Closing"/>
    <w:basedOn w:val="Normal"/>
    <w:link w:val="ClosingChar"/>
    <w:rsid w:val="00AA0800"/>
    <w:pPr>
      <w:ind w:left="4320"/>
    </w:pPr>
  </w:style>
  <w:style w:type="character" w:customStyle="1" w:styleId="ClosingChar">
    <w:name w:val="Closing Char"/>
    <w:basedOn w:val="DefaultParagraphFont"/>
    <w:link w:val="Closing"/>
    <w:rsid w:val="00AA0800"/>
    <w:rPr>
      <w:sz w:val="24"/>
      <w:szCs w:val="24"/>
    </w:rPr>
  </w:style>
  <w:style w:type="paragraph" w:styleId="Signature">
    <w:name w:val="Signature"/>
    <w:basedOn w:val="Normal"/>
    <w:link w:val="SignatureChar"/>
    <w:rsid w:val="00AA0800"/>
    <w:pPr>
      <w:ind w:left="4320"/>
    </w:pPr>
  </w:style>
  <w:style w:type="character" w:customStyle="1" w:styleId="SignatureChar">
    <w:name w:val="Signature Char"/>
    <w:basedOn w:val="DefaultParagraphFont"/>
    <w:link w:val="Signature"/>
    <w:rsid w:val="00AA0800"/>
    <w:rPr>
      <w:sz w:val="24"/>
      <w:szCs w:val="24"/>
    </w:rPr>
  </w:style>
  <w:style w:type="paragraph" w:styleId="BodyTextIndent">
    <w:name w:val="Body Text Indent"/>
    <w:basedOn w:val="Normal"/>
    <w:link w:val="BodyTextIndentChar"/>
    <w:rsid w:val="00AA0800"/>
    <w:pPr>
      <w:spacing w:after="120"/>
      <w:ind w:left="360"/>
    </w:pPr>
    <w:rPr>
      <w:lang w:val="en-GB"/>
    </w:rPr>
  </w:style>
  <w:style w:type="character" w:customStyle="1" w:styleId="BodyTextIndentChar">
    <w:name w:val="Body Text Indent Char"/>
    <w:basedOn w:val="DefaultParagraphFont"/>
    <w:link w:val="BodyTextIndent"/>
    <w:rsid w:val="00AA0800"/>
    <w:rPr>
      <w:sz w:val="24"/>
      <w:szCs w:val="24"/>
    </w:rPr>
  </w:style>
  <w:style w:type="paragraph" w:styleId="ListContinue">
    <w:name w:val="List Continue"/>
    <w:basedOn w:val="Normal"/>
    <w:rsid w:val="00AA0800"/>
    <w:pPr>
      <w:spacing w:after="120"/>
      <w:ind w:left="360"/>
      <w:contextualSpacing/>
    </w:pPr>
  </w:style>
  <w:style w:type="paragraph" w:styleId="ListContinue2">
    <w:name w:val="List Continue 2"/>
    <w:basedOn w:val="Normal"/>
    <w:rsid w:val="00AA0800"/>
    <w:pPr>
      <w:spacing w:after="120"/>
      <w:ind w:left="720"/>
      <w:contextualSpacing/>
    </w:pPr>
  </w:style>
  <w:style w:type="paragraph" w:styleId="ListContinue3">
    <w:name w:val="List Continue 3"/>
    <w:basedOn w:val="Normal"/>
    <w:rsid w:val="00AA0800"/>
    <w:pPr>
      <w:spacing w:after="120"/>
      <w:ind w:left="1080"/>
      <w:contextualSpacing/>
    </w:pPr>
  </w:style>
  <w:style w:type="paragraph" w:styleId="ListContinue4">
    <w:name w:val="List Continue 4"/>
    <w:basedOn w:val="Normal"/>
    <w:rsid w:val="00AA0800"/>
    <w:pPr>
      <w:spacing w:after="120"/>
      <w:ind w:left="1440"/>
      <w:contextualSpacing/>
    </w:pPr>
  </w:style>
  <w:style w:type="paragraph" w:styleId="ListContinue5">
    <w:name w:val="List Continue 5"/>
    <w:basedOn w:val="Normal"/>
    <w:rsid w:val="00AA0800"/>
    <w:pPr>
      <w:spacing w:after="120"/>
      <w:ind w:left="1800"/>
      <w:contextualSpacing/>
    </w:pPr>
  </w:style>
  <w:style w:type="paragraph" w:styleId="MessageHeader">
    <w:name w:val="Message Header"/>
    <w:basedOn w:val="Normal"/>
    <w:link w:val="MessageHeaderChar"/>
    <w:rsid w:val="00AA080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A0800"/>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qFormat/>
    <w:rsid w:val="00AA08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A0800"/>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AA0800"/>
  </w:style>
  <w:style w:type="character" w:customStyle="1" w:styleId="SalutationChar">
    <w:name w:val="Salutation Char"/>
    <w:basedOn w:val="DefaultParagraphFont"/>
    <w:link w:val="Salutation"/>
    <w:rsid w:val="00AA0800"/>
    <w:rPr>
      <w:sz w:val="24"/>
      <w:szCs w:val="24"/>
    </w:rPr>
  </w:style>
  <w:style w:type="paragraph" w:styleId="Date">
    <w:name w:val="Date"/>
    <w:basedOn w:val="Normal"/>
    <w:next w:val="Normal"/>
    <w:link w:val="DateChar"/>
    <w:rsid w:val="00AA0800"/>
  </w:style>
  <w:style w:type="character" w:customStyle="1" w:styleId="DateChar">
    <w:name w:val="Date Char"/>
    <w:basedOn w:val="DefaultParagraphFont"/>
    <w:link w:val="Date"/>
    <w:rsid w:val="00AA0800"/>
    <w:rPr>
      <w:sz w:val="24"/>
      <w:szCs w:val="24"/>
    </w:rPr>
  </w:style>
  <w:style w:type="paragraph" w:styleId="BodyTextFirstIndent">
    <w:name w:val="Body Text First Indent"/>
    <w:basedOn w:val="BodyText"/>
    <w:link w:val="BodyTextFirstIndentChar"/>
    <w:rsid w:val="00AA0800"/>
    <w:pPr>
      <w:spacing w:before="0" w:after="0"/>
      <w:ind w:left="0" w:firstLine="360"/>
    </w:pPr>
    <w:rPr>
      <w:sz w:val="24"/>
      <w:szCs w:val="24"/>
    </w:rPr>
  </w:style>
  <w:style w:type="character" w:customStyle="1" w:styleId="BodyTextFirstIndentChar">
    <w:name w:val="Body Text First Indent Char"/>
    <w:basedOn w:val="BodyTextChar"/>
    <w:link w:val="BodyTextFirstIndent"/>
    <w:rsid w:val="00AA0800"/>
    <w:rPr>
      <w:sz w:val="24"/>
      <w:szCs w:val="24"/>
    </w:rPr>
  </w:style>
  <w:style w:type="paragraph" w:styleId="BodyTextFirstIndent2">
    <w:name w:val="Body Text First Indent 2"/>
    <w:basedOn w:val="BodyTextIndent"/>
    <w:link w:val="BodyTextFirstIndent2Char"/>
    <w:rsid w:val="00AA0800"/>
    <w:pPr>
      <w:spacing w:after="0"/>
      <w:ind w:firstLine="360"/>
    </w:pPr>
  </w:style>
  <w:style w:type="character" w:customStyle="1" w:styleId="BodyTextFirstIndent2Char">
    <w:name w:val="Body Text First Indent 2 Char"/>
    <w:basedOn w:val="BodyTextIndentChar"/>
    <w:link w:val="BodyTextFirstIndent2"/>
    <w:rsid w:val="00AA0800"/>
    <w:rPr>
      <w:sz w:val="24"/>
      <w:szCs w:val="24"/>
    </w:rPr>
  </w:style>
  <w:style w:type="paragraph" w:styleId="NoteHeading">
    <w:name w:val="Note Heading"/>
    <w:basedOn w:val="Normal"/>
    <w:next w:val="Normal"/>
    <w:link w:val="NoteHeadingChar"/>
    <w:rsid w:val="00AA0800"/>
  </w:style>
  <w:style w:type="character" w:customStyle="1" w:styleId="NoteHeadingChar">
    <w:name w:val="Note Heading Char"/>
    <w:basedOn w:val="DefaultParagraphFont"/>
    <w:link w:val="NoteHeading"/>
    <w:rsid w:val="00AA0800"/>
    <w:rPr>
      <w:sz w:val="24"/>
      <w:szCs w:val="24"/>
    </w:rPr>
  </w:style>
  <w:style w:type="paragraph" w:styleId="BodyText2">
    <w:name w:val="Body Text 2"/>
    <w:basedOn w:val="Normal"/>
    <w:link w:val="BodyText2Char"/>
    <w:rsid w:val="00AA0800"/>
    <w:pPr>
      <w:spacing w:after="120" w:line="480" w:lineRule="auto"/>
    </w:pPr>
    <w:rPr>
      <w:lang w:val="en-GB"/>
    </w:rPr>
  </w:style>
  <w:style w:type="character" w:customStyle="1" w:styleId="BodyText2Char">
    <w:name w:val="Body Text 2 Char"/>
    <w:basedOn w:val="DefaultParagraphFont"/>
    <w:link w:val="BodyText2"/>
    <w:rsid w:val="00AA0800"/>
    <w:rPr>
      <w:sz w:val="24"/>
      <w:szCs w:val="24"/>
    </w:rPr>
  </w:style>
  <w:style w:type="paragraph" w:styleId="BodyText3">
    <w:name w:val="Body Text 3"/>
    <w:basedOn w:val="Normal"/>
    <w:link w:val="BodyText3Char"/>
    <w:rsid w:val="00AA0800"/>
    <w:pPr>
      <w:spacing w:after="120"/>
    </w:pPr>
    <w:rPr>
      <w:sz w:val="16"/>
      <w:szCs w:val="16"/>
      <w:lang w:val="en-GB"/>
    </w:rPr>
  </w:style>
  <w:style w:type="character" w:customStyle="1" w:styleId="BodyText3Char">
    <w:name w:val="Body Text 3 Char"/>
    <w:basedOn w:val="DefaultParagraphFont"/>
    <w:link w:val="BodyText3"/>
    <w:rsid w:val="00AA0800"/>
    <w:rPr>
      <w:sz w:val="16"/>
      <w:szCs w:val="16"/>
    </w:rPr>
  </w:style>
  <w:style w:type="paragraph" w:styleId="BodyTextIndent2">
    <w:name w:val="Body Text Indent 2"/>
    <w:basedOn w:val="Normal"/>
    <w:link w:val="BodyTextIndent2Char"/>
    <w:rsid w:val="00AA0800"/>
    <w:pPr>
      <w:spacing w:after="120" w:line="480" w:lineRule="auto"/>
      <w:ind w:left="360"/>
    </w:pPr>
    <w:rPr>
      <w:lang w:val="en-GB"/>
    </w:rPr>
  </w:style>
  <w:style w:type="character" w:customStyle="1" w:styleId="BodyTextIndent2Char">
    <w:name w:val="Body Text Indent 2 Char"/>
    <w:basedOn w:val="DefaultParagraphFont"/>
    <w:link w:val="BodyTextIndent2"/>
    <w:rsid w:val="00AA0800"/>
    <w:rPr>
      <w:sz w:val="24"/>
      <w:szCs w:val="24"/>
    </w:rPr>
  </w:style>
  <w:style w:type="paragraph" w:styleId="BodyTextIndent3">
    <w:name w:val="Body Text Indent 3"/>
    <w:basedOn w:val="Normal"/>
    <w:link w:val="BodyTextIndent3Char"/>
    <w:rsid w:val="00AA0800"/>
    <w:pPr>
      <w:spacing w:after="120"/>
      <w:ind w:left="360"/>
    </w:pPr>
    <w:rPr>
      <w:sz w:val="16"/>
      <w:szCs w:val="16"/>
      <w:lang w:val="en-GB"/>
    </w:rPr>
  </w:style>
  <w:style w:type="character" w:customStyle="1" w:styleId="BodyTextIndent3Char">
    <w:name w:val="Body Text Indent 3 Char"/>
    <w:basedOn w:val="DefaultParagraphFont"/>
    <w:link w:val="BodyTextIndent3"/>
    <w:rsid w:val="00AA0800"/>
    <w:rPr>
      <w:sz w:val="16"/>
      <w:szCs w:val="16"/>
    </w:rPr>
  </w:style>
  <w:style w:type="paragraph" w:styleId="BlockText">
    <w:name w:val="Block Text"/>
    <w:basedOn w:val="Normal"/>
    <w:rsid w:val="00AA080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cstheme="minorBidi"/>
      <w:i/>
      <w:iCs/>
      <w:color w:val="4F81BD" w:themeColor="accent1"/>
    </w:rPr>
  </w:style>
  <w:style w:type="character" w:styleId="Strong">
    <w:name w:val="Strong"/>
    <w:basedOn w:val="DefaultParagraphFont"/>
    <w:qFormat/>
    <w:rsid w:val="00AA0800"/>
    <w:rPr>
      <w:b/>
      <w:bCs/>
      <w:lang w:val="en-US"/>
    </w:rPr>
  </w:style>
  <w:style w:type="character" w:styleId="Emphasis">
    <w:name w:val="Emphasis"/>
    <w:basedOn w:val="DefaultParagraphFont"/>
    <w:qFormat/>
    <w:rsid w:val="00AA0800"/>
    <w:rPr>
      <w:i/>
      <w:iCs/>
      <w:lang w:val="en-US"/>
    </w:rPr>
  </w:style>
  <w:style w:type="paragraph" w:styleId="PlainText">
    <w:name w:val="Plain Text"/>
    <w:basedOn w:val="Normal"/>
    <w:link w:val="PlainTextChar"/>
    <w:rsid w:val="00AA0800"/>
    <w:rPr>
      <w:rFonts w:ascii="Consolas" w:hAnsi="Consolas"/>
      <w:sz w:val="21"/>
      <w:szCs w:val="21"/>
    </w:rPr>
  </w:style>
  <w:style w:type="character" w:customStyle="1" w:styleId="PlainTextChar">
    <w:name w:val="Plain Text Char"/>
    <w:basedOn w:val="DefaultParagraphFont"/>
    <w:link w:val="PlainText"/>
    <w:rsid w:val="00AA0800"/>
    <w:rPr>
      <w:rFonts w:ascii="Consolas" w:hAnsi="Consolas"/>
      <w:sz w:val="21"/>
      <w:szCs w:val="21"/>
    </w:rPr>
  </w:style>
  <w:style w:type="paragraph" w:styleId="E-mailSignature">
    <w:name w:val="E-mail Signature"/>
    <w:basedOn w:val="Normal"/>
    <w:link w:val="E-mailSignatureChar"/>
    <w:rsid w:val="00AA0800"/>
  </w:style>
  <w:style w:type="character" w:customStyle="1" w:styleId="E-mailSignatureChar">
    <w:name w:val="E-mail Signature Char"/>
    <w:basedOn w:val="DefaultParagraphFont"/>
    <w:link w:val="E-mailSignature"/>
    <w:rsid w:val="00AA0800"/>
    <w:rPr>
      <w:sz w:val="24"/>
      <w:szCs w:val="24"/>
    </w:rPr>
  </w:style>
  <w:style w:type="paragraph" w:styleId="NormalWeb">
    <w:name w:val="Normal (Web)"/>
    <w:basedOn w:val="Normal"/>
    <w:uiPriority w:val="99"/>
    <w:rsid w:val="00AA0800"/>
  </w:style>
  <w:style w:type="character" w:styleId="HTMLAcronym">
    <w:name w:val="HTML Acronym"/>
    <w:basedOn w:val="DefaultParagraphFont"/>
    <w:rsid w:val="00AA0800"/>
    <w:rPr>
      <w:lang w:val="en-US"/>
    </w:rPr>
  </w:style>
  <w:style w:type="paragraph" w:styleId="HTMLAddress">
    <w:name w:val="HTML Address"/>
    <w:basedOn w:val="Normal"/>
    <w:link w:val="HTMLAddressChar"/>
    <w:rsid w:val="00AA0800"/>
    <w:rPr>
      <w:i/>
      <w:iCs/>
    </w:rPr>
  </w:style>
  <w:style w:type="character" w:customStyle="1" w:styleId="HTMLAddressChar">
    <w:name w:val="HTML Address Char"/>
    <w:basedOn w:val="DefaultParagraphFont"/>
    <w:link w:val="HTMLAddress"/>
    <w:rsid w:val="00AA0800"/>
    <w:rPr>
      <w:i/>
      <w:iCs/>
      <w:sz w:val="24"/>
      <w:szCs w:val="24"/>
    </w:rPr>
  </w:style>
  <w:style w:type="character" w:styleId="HTMLCite">
    <w:name w:val="HTML Cite"/>
    <w:basedOn w:val="DefaultParagraphFont"/>
    <w:rsid w:val="00AA0800"/>
    <w:rPr>
      <w:i/>
      <w:iCs/>
      <w:lang w:val="en-US"/>
    </w:rPr>
  </w:style>
  <w:style w:type="character" w:styleId="HTMLCode">
    <w:name w:val="HTML Code"/>
    <w:basedOn w:val="DefaultParagraphFont"/>
    <w:rsid w:val="00AA0800"/>
    <w:rPr>
      <w:rFonts w:ascii="Consolas" w:hAnsi="Consolas"/>
      <w:sz w:val="20"/>
      <w:szCs w:val="20"/>
      <w:lang w:val="en-US"/>
    </w:rPr>
  </w:style>
  <w:style w:type="character" w:styleId="HTMLDefinition">
    <w:name w:val="HTML Definition"/>
    <w:basedOn w:val="DefaultParagraphFont"/>
    <w:rsid w:val="00AA0800"/>
    <w:rPr>
      <w:i/>
      <w:iCs/>
      <w:lang w:val="en-US"/>
    </w:rPr>
  </w:style>
  <w:style w:type="character" w:styleId="HTMLKeyboard">
    <w:name w:val="HTML Keyboard"/>
    <w:basedOn w:val="DefaultParagraphFont"/>
    <w:rsid w:val="00AA0800"/>
    <w:rPr>
      <w:rFonts w:ascii="Consolas" w:hAnsi="Consolas"/>
      <w:sz w:val="20"/>
      <w:szCs w:val="20"/>
      <w:lang w:val="en-US"/>
    </w:rPr>
  </w:style>
  <w:style w:type="paragraph" w:styleId="HTMLPreformatted">
    <w:name w:val="HTML Preformatted"/>
    <w:basedOn w:val="Normal"/>
    <w:link w:val="HTMLPreformattedChar"/>
    <w:rsid w:val="00AA0800"/>
    <w:rPr>
      <w:rFonts w:ascii="Consolas" w:hAnsi="Consolas"/>
      <w:sz w:val="20"/>
      <w:szCs w:val="20"/>
    </w:rPr>
  </w:style>
  <w:style w:type="character" w:customStyle="1" w:styleId="HTMLPreformattedChar">
    <w:name w:val="HTML Preformatted Char"/>
    <w:basedOn w:val="DefaultParagraphFont"/>
    <w:link w:val="HTMLPreformatted"/>
    <w:rsid w:val="00AA0800"/>
    <w:rPr>
      <w:rFonts w:ascii="Consolas" w:hAnsi="Consolas"/>
      <w:sz w:val="20"/>
      <w:szCs w:val="20"/>
    </w:rPr>
  </w:style>
  <w:style w:type="character" w:styleId="HTMLSample">
    <w:name w:val="HTML Sample"/>
    <w:basedOn w:val="DefaultParagraphFont"/>
    <w:rsid w:val="00AA0800"/>
    <w:rPr>
      <w:rFonts w:ascii="Consolas" w:hAnsi="Consolas"/>
      <w:sz w:val="24"/>
      <w:szCs w:val="24"/>
      <w:lang w:val="en-US"/>
    </w:rPr>
  </w:style>
  <w:style w:type="character" w:styleId="HTMLTypewriter">
    <w:name w:val="HTML Typewriter"/>
    <w:basedOn w:val="DefaultParagraphFont"/>
    <w:rsid w:val="00AA0800"/>
    <w:rPr>
      <w:rFonts w:ascii="Consolas" w:hAnsi="Consolas"/>
      <w:sz w:val="20"/>
      <w:szCs w:val="20"/>
      <w:lang w:val="en-US"/>
    </w:rPr>
  </w:style>
  <w:style w:type="character" w:styleId="HTMLVariable">
    <w:name w:val="HTML Variable"/>
    <w:basedOn w:val="DefaultParagraphFont"/>
    <w:rsid w:val="00AA0800"/>
    <w:rPr>
      <w:i/>
      <w:iCs/>
      <w:lang w:val="en-US"/>
    </w:rPr>
  </w:style>
  <w:style w:type="paragraph" w:styleId="CommentSubject">
    <w:name w:val="annotation subject"/>
    <w:basedOn w:val="CommentText"/>
    <w:next w:val="CommentText"/>
    <w:link w:val="CommentSubjectChar"/>
    <w:rsid w:val="00AA0800"/>
    <w:rPr>
      <w:b/>
      <w:bCs/>
    </w:rPr>
  </w:style>
  <w:style w:type="character" w:customStyle="1" w:styleId="CommentSubjectChar">
    <w:name w:val="Comment Subject Char"/>
    <w:basedOn w:val="CommentTextChar"/>
    <w:link w:val="CommentSubject"/>
    <w:rsid w:val="00AA0800"/>
    <w:rPr>
      <w:b/>
      <w:bCs/>
      <w:sz w:val="20"/>
      <w:szCs w:val="20"/>
    </w:rPr>
  </w:style>
  <w:style w:type="table" w:styleId="TableSimple1">
    <w:name w:val="Table Simple 1"/>
    <w:basedOn w:val="TableNormal"/>
    <w:rsid w:val="00AA080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A080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A080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AA080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A080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A080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A080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A080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A080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A080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A080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A080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A080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A080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A080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A080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A080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A080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A080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A080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A080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A080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A080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A080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A080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A080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A080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A080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A080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AA080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A080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A080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A080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A080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A080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A080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AA080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A080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A080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AA08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Theme">
    <w:name w:val="Table Theme"/>
    <w:basedOn w:val="TableNormal"/>
    <w:rsid w:val="00AA0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0800"/>
    <w:rPr>
      <w:color w:val="808080"/>
      <w:lang w:val="en-US"/>
    </w:rPr>
  </w:style>
  <w:style w:type="paragraph" w:styleId="NoSpacing">
    <w:name w:val="No Spacing"/>
    <w:uiPriority w:val="1"/>
    <w:qFormat/>
    <w:rsid w:val="00AA0800"/>
    <w:rPr>
      <w:sz w:val="24"/>
      <w:szCs w:val="24"/>
    </w:rPr>
  </w:style>
  <w:style w:type="table" w:customStyle="1" w:styleId="LightShading1">
    <w:name w:val="Light Shading1"/>
    <w:basedOn w:val="TableNormal"/>
    <w:uiPriority w:val="60"/>
    <w:rsid w:val="00AA08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AA08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TableNormal"/>
    <w:uiPriority w:val="70"/>
    <w:rsid w:val="00AA080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AA080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Grid1">
    <w:name w:val="Colorful Grid1"/>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Shading-Accent11">
    <w:name w:val="Light Shading - Accent 11"/>
    <w:basedOn w:val="TableNormal"/>
    <w:uiPriority w:val="60"/>
    <w:rsid w:val="00AA080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AA08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aliases w:val="Figure_name,Equipment,Numbered Indented Text,List Paragraph Char Char Char,List Paragraph Char Char,Ref,List Paragraph1,lp1,List Paragraph11,List_TIS,Alpha List Paragraph,Bullet 1,b1,Number_1,List Paragraph2,new,SGLText List Paragraph,bu"/>
    <w:basedOn w:val="Normal"/>
    <w:link w:val="ListParagraphChar"/>
    <w:uiPriority w:val="34"/>
    <w:qFormat/>
    <w:rsid w:val="00AA0800"/>
    <w:pPr>
      <w:ind w:left="720"/>
      <w:contextualSpacing/>
    </w:pPr>
  </w:style>
  <w:style w:type="paragraph" w:styleId="Quote">
    <w:name w:val="Quote"/>
    <w:basedOn w:val="Normal"/>
    <w:next w:val="Normal"/>
    <w:link w:val="QuoteChar"/>
    <w:uiPriority w:val="29"/>
    <w:qFormat/>
    <w:rsid w:val="00AA0800"/>
    <w:rPr>
      <w:i/>
      <w:iCs/>
      <w:color w:val="000000" w:themeColor="text1"/>
    </w:rPr>
  </w:style>
  <w:style w:type="character" w:customStyle="1" w:styleId="QuoteChar">
    <w:name w:val="Quote Char"/>
    <w:basedOn w:val="DefaultParagraphFont"/>
    <w:link w:val="Quote"/>
    <w:uiPriority w:val="29"/>
    <w:rsid w:val="00AA0800"/>
    <w:rPr>
      <w:i/>
      <w:iCs/>
      <w:color w:val="000000" w:themeColor="text1"/>
      <w:sz w:val="24"/>
      <w:szCs w:val="24"/>
    </w:rPr>
  </w:style>
  <w:style w:type="paragraph" w:styleId="IntenseQuote">
    <w:name w:val="Intense Quote"/>
    <w:basedOn w:val="Normal"/>
    <w:next w:val="Normal"/>
    <w:link w:val="IntenseQuoteChar"/>
    <w:uiPriority w:val="30"/>
    <w:qFormat/>
    <w:rsid w:val="00AA08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0800"/>
    <w:rPr>
      <w:b/>
      <w:bCs/>
      <w:i/>
      <w:iCs/>
      <w:color w:val="4F81BD" w:themeColor="accent1"/>
      <w:sz w:val="24"/>
      <w:szCs w:val="24"/>
    </w:rPr>
  </w:style>
  <w:style w:type="table" w:styleId="MediumList2-Accent1">
    <w:name w:val="Medium List 2 Accent 1"/>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AA080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Accent1">
    <w:name w:val="Colorful Shading Accent 1"/>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AA080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1">
    <w:name w:val="Colorful Grid Accent 1"/>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2">
    <w:name w:val="Light Shading Accent 2"/>
    <w:basedOn w:val="TableNormal"/>
    <w:uiPriority w:val="60"/>
    <w:rsid w:val="00AA08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A08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A08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AA08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AA08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2-Accent2">
    <w:name w:val="Medium List 2 Accent 2"/>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AA08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Accent2">
    <w:name w:val="Medium Grid 2 Accent 2"/>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DarkList-Accent2">
    <w:name w:val="Dark List Accent 2"/>
    <w:basedOn w:val="TableNormal"/>
    <w:uiPriority w:val="70"/>
    <w:rsid w:val="00AA080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rsid w:val="00AA080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Grid-Accent2">
    <w:name w:val="Colorful Grid Accent 2"/>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Accent3">
    <w:name w:val="Light Shading Accent 3"/>
    <w:basedOn w:val="TableNormal"/>
    <w:uiPriority w:val="60"/>
    <w:rsid w:val="00AA08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AA08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AA08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AA08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AA08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Accent3">
    <w:name w:val="Medium List 2 Accent 3"/>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rsid w:val="00AA08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DarkList-Accent3">
    <w:name w:val="Dark List Accent 3"/>
    <w:basedOn w:val="TableNormal"/>
    <w:uiPriority w:val="70"/>
    <w:rsid w:val="00AA080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olorfulShading-Accent3">
    <w:name w:val="Colorful Shading Accent 3"/>
    <w:basedOn w:val="TableNormal"/>
    <w:uiPriority w:val="71"/>
    <w:rsid w:val="00AA080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AA080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Grid-Accent3">
    <w:name w:val="Colorful Grid Accent 3"/>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Accent4">
    <w:name w:val="Light Shading Accent 4"/>
    <w:basedOn w:val="TableNormal"/>
    <w:uiPriority w:val="60"/>
    <w:rsid w:val="00AA08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AA08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AA08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AA08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AA080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2-Accent4">
    <w:name w:val="Medium List 2 Accent 4"/>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A08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4">
    <w:name w:val="Dark List Accent 4"/>
    <w:basedOn w:val="TableNormal"/>
    <w:uiPriority w:val="70"/>
    <w:rsid w:val="00AA08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olorfulShading-Accent4">
    <w:name w:val="Colorful Shading Accent 4"/>
    <w:basedOn w:val="TableNormal"/>
    <w:uiPriority w:val="71"/>
    <w:rsid w:val="00AA080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List-Accent4">
    <w:name w:val="Colorful List Accent 4"/>
    <w:basedOn w:val="TableNormal"/>
    <w:uiPriority w:val="72"/>
    <w:rsid w:val="00AA080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Grid-Accent4">
    <w:name w:val="Colorful Grid Accent 4"/>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5">
    <w:name w:val="Light Shading Accent 5"/>
    <w:basedOn w:val="TableNormal"/>
    <w:uiPriority w:val="60"/>
    <w:rsid w:val="00AA08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AA08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A08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AA08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AA08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AA08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AA080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AA08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AA08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6">
    <w:name w:val="Light Shading Accent 6"/>
    <w:basedOn w:val="TableNormal"/>
    <w:uiPriority w:val="60"/>
    <w:rsid w:val="00AA080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AA08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AA08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AA08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rsid w:val="00AA080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AA08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6">
    <w:name w:val="Medium Grid 3 Accent 6"/>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Accent6">
    <w:name w:val="Dark List Accent 6"/>
    <w:basedOn w:val="TableNormal"/>
    <w:uiPriority w:val="70"/>
    <w:rsid w:val="00AA080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6">
    <w:name w:val="Colorful Shading Accent 6"/>
    <w:basedOn w:val="TableNormal"/>
    <w:uiPriority w:val="71"/>
    <w:rsid w:val="00AA080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uiPriority w:val="72"/>
    <w:rsid w:val="00AA080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ubtleEmphasis">
    <w:name w:val="Subtle Emphasis"/>
    <w:basedOn w:val="DefaultParagraphFont"/>
    <w:uiPriority w:val="19"/>
    <w:qFormat/>
    <w:rsid w:val="00AA0800"/>
    <w:rPr>
      <w:i/>
      <w:iCs/>
      <w:color w:val="808080" w:themeColor="text1" w:themeTint="7F"/>
      <w:lang w:val="en-US"/>
    </w:rPr>
  </w:style>
  <w:style w:type="character" w:styleId="IntenseEmphasis">
    <w:name w:val="Intense Emphasis"/>
    <w:basedOn w:val="DefaultParagraphFont"/>
    <w:uiPriority w:val="21"/>
    <w:qFormat/>
    <w:rsid w:val="00AA0800"/>
    <w:rPr>
      <w:b/>
      <w:bCs/>
      <w:i/>
      <w:iCs/>
      <w:color w:val="4F81BD" w:themeColor="accent1"/>
      <w:lang w:val="en-US"/>
    </w:rPr>
  </w:style>
  <w:style w:type="character" w:styleId="SubtleReference">
    <w:name w:val="Subtle Reference"/>
    <w:basedOn w:val="DefaultParagraphFont"/>
    <w:uiPriority w:val="31"/>
    <w:qFormat/>
    <w:rsid w:val="00AA0800"/>
    <w:rPr>
      <w:smallCaps/>
      <w:color w:val="C0504D" w:themeColor="accent2"/>
      <w:u w:val="single"/>
      <w:lang w:val="en-US"/>
    </w:rPr>
  </w:style>
  <w:style w:type="character" w:styleId="IntenseReference">
    <w:name w:val="Intense Reference"/>
    <w:basedOn w:val="DefaultParagraphFont"/>
    <w:uiPriority w:val="32"/>
    <w:qFormat/>
    <w:rsid w:val="00AA0800"/>
    <w:rPr>
      <w:b/>
      <w:bCs/>
      <w:smallCaps/>
      <w:color w:val="C0504D" w:themeColor="accent2"/>
      <w:spacing w:val="5"/>
      <w:u w:val="single"/>
      <w:lang w:val="en-US"/>
    </w:rPr>
  </w:style>
  <w:style w:type="character" w:styleId="BookTitle">
    <w:name w:val="Book Title"/>
    <w:basedOn w:val="DefaultParagraphFont"/>
    <w:uiPriority w:val="33"/>
    <w:qFormat/>
    <w:rsid w:val="00AA0800"/>
    <w:rPr>
      <w:b/>
      <w:bCs/>
      <w:smallCaps/>
      <w:spacing w:val="5"/>
      <w:lang w:val="en-US"/>
    </w:rPr>
  </w:style>
  <w:style w:type="paragraph" w:styleId="Bibliography">
    <w:name w:val="Bibliography"/>
    <w:basedOn w:val="Normal"/>
    <w:next w:val="Normal"/>
    <w:uiPriority w:val="37"/>
    <w:semiHidden/>
    <w:unhideWhenUsed/>
    <w:rsid w:val="00AA0800"/>
  </w:style>
  <w:style w:type="paragraph" w:styleId="TOCHeading">
    <w:name w:val="TOC Heading"/>
    <w:basedOn w:val="Heading1"/>
    <w:next w:val="Normal"/>
    <w:uiPriority w:val="39"/>
    <w:semiHidden/>
    <w:unhideWhenUsed/>
    <w:qFormat/>
    <w:rsid w:val="00AA0800"/>
    <w:pPr>
      <w:numPr>
        <w:numId w:val="0"/>
      </w:numPr>
      <w:spacing w:before="480" w:after="0"/>
      <w:outlineLvl w:val="9"/>
    </w:pPr>
    <w:rPr>
      <w:rFonts w:asciiTheme="majorHAnsi" w:eastAsiaTheme="majorEastAsia" w:hAnsiTheme="majorHAnsi" w:cstheme="majorBidi"/>
      <w:b/>
      <w:bCs/>
      <w:color w:val="365F91" w:themeColor="accent1" w:themeShade="BF"/>
      <w:kern w:val="0"/>
      <w:sz w:val="28"/>
      <w:szCs w:val="28"/>
      <w:lang w:val="en-US"/>
    </w:rPr>
  </w:style>
  <w:style w:type="paragraph" w:customStyle="1" w:styleId="TableList1number">
    <w:name w:val="Table List 1 (number)"/>
    <w:rsid w:val="00AA0800"/>
    <w:pPr>
      <w:tabs>
        <w:tab w:val="num" w:pos="360"/>
      </w:tabs>
      <w:spacing w:before="80" w:after="80"/>
      <w:ind w:left="360" w:hanging="360"/>
    </w:pPr>
  </w:style>
  <w:style w:type="paragraph" w:customStyle="1" w:styleId="TableList2alpha">
    <w:name w:val="Table List 2 (alpha)"/>
    <w:rsid w:val="00AA0800"/>
    <w:pPr>
      <w:tabs>
        <w:tab w:val="num" w:pos="720"/>
      </w:tabs>
      <w:spacing w:before="80" w:after="80"/>
      <w:ind w:left="720" w:hanging="360"/>
    </w:pPr>
  </w:style>
  <w:style w:type="paragraph" w:customStyle="1" w:styleId="TableList3roman">
    <w:name w:val="Table List 3 (roman)"/>
    <w:rsid w:val="00AA0800"/>
    <w:pPr>
      <w:tabs>
        <w:tab w:val="left" w:pos="1080"/>
        <w:tab w:val="num" w:pos="1440"/>
      </w:tabs>
      <w:spacing w:before="80" w:after="80"/>
      <w:ind w:left="1080" w:hanging="360"/>
    </w:pPr>
  </w:style>
  <w:style w:type="paragraph" w:customStyle="1" w:styleId="SubStep">
    <w:name w:val="SubStep"/>
    <w:rsid w:val="00AA0800"/>
    <w:pPr>
      <w:tabs>
        <w:tab w:val="num" w:pos="1584"/>
      </w:tabs>
      <w:spacing w:before="80" w:after="80"/>
      <w:ind w:left="1584" w:hanging="144"/>
    </w:pPr>
  </w:style>
  <w:style w:type="paragraph" w:customStyle="1" w:styleId="List1number">
    <w:name w:val="List 1 (number)"/>
    <w:rsid w:val="00AA0800"/>
    <w:pPr>
      <w:tabs>
        <w:tab w:val="num" w:pos="1800"/>
      </w:tabs>
      <w:spacing w:before="80" w:after="80"/>
      <w:ind w:left="1800" w:hanging="360"/>
    </w:pPr>
  </w:style>
  <w:style w:type="paragraph" w:customStyle="1" w:styleId="List2alpha">
    <w:name w:val="List 2 (alpha)"/>
    <w:rsid w:val="00AA0800"/>
    <w:pPr>
      <w:tabs>
        <w:tab w:val="num" w:pos="2146"/>
      </w:tabs>
      <w:spacing w:after="80"/>
      <w:ind w:left="2160" w:hanging="360"/>
    </w:pPr>
  </w:style>
  <w:style w:type="paragraph" w:customStyle="1" w:styleId="List3roman">
    <w:name w:val="List 3 (roman)"/>
    <w:rsid w:val="00AA0800"/>
    <w:pPr>
      <w:tabs>
        <w:tab w:val="left" w:pos="2520"/>
        <w:tab w:val="num" w:pos="2880"/>
      </w:tabs>
      <w:spacing w:after="80"/>
      <w:ind w:left="2520" w:hanging="360"/>
    </w:pPr>
  </w:style>
  <w:style w:type="paragraph" w:customStyle="1" w:styleId="Step">
    <w:name w:val="Step"/>
    <w:rsid w:val="00AA0800"/>
    <w:pPr>
      <w:tabs>
        <w:tab w:val="num" w:pos="1800"/>
      </w:tabs>
      <w:spacing w:before="80" w:after="80"/>
      <w:ind w:left="1800" w:hanging="360"/>
    </w:pPr>
  </w:style>
  <w:style w:type="numbering" w:customStyle="1" w:styleId="UBulletTable">
    <w:name w:val="UBullet Table"/>
    <w:basedOn w:val="UBullet"/>
    <w:uiPriority w:val="99"/>
    <w:rsid w:val="00AA0800"/>
    <w:pPr>
      <w:numPr>
        <w:numId w:val="3"/>
      </w:numPr>
    </w:pPr>
  </w:style>
  <w:style w:type="numbering" w:customStyle="1" w:styleId="UList">
    <w:name w:val="UList"/>
    <w:basedOn w:val="UBullet"/>
    <w:uiPriority w:val="99"/>
    <w:rsid w:val="00AA0800"/>
    <w:pPr>
      <w:numPr>
        <w:numId w:val="4"/>
      </w:numPr>
    </w:pPr>
  </w:style>
  <w:style w:type="numbering" w:customStyle="1" w:styleId="UListTable">
    <w:name w:val="UList Table"/>
    <w:basedOn w:val="NoList"/>
    <w:uiPriority w:val="99"/>
    <w:rsid w:val="00AA0800"/>
    <w:pPr>
      <w:numPr>
        <w:numId w:val="5"/>
      </w:numPr>
    </w:pPr>
  </w:style>
  <w:style w:type="numbering" w:customStyle="1" w:styleId="UStep">
    <w:name w:val="UStep"/>
    <w:basedOn w:val="NoList"/>
    <w:uiPriority w:val="99"/>
    <w:rsid w:val="00AA0800"/>
    <w:pPr>
      <w:numPr>
        <w:numId w:val="6"/>
      </w:numPr>
    </w:pPr>
  </w:style>
  <w:style w:type="numbering" w:customStyle="1" w:styleId="UStepTable">
    <w:name w:val="UStep Table"/>
    <w:basedOn w:val="NoList"/>
    <w:uiPriority w:val="99"/>
    <w:rsid w:val="00AA0800"/>
    <w:pPr>
      <w:numPr>
        <w:numId w:val="7"/>
      </w:numPr>
    </w:pPr>
  </w:style>
  <w:style w:type="paragraph" w:customStyle="1" w:styleId="PartHeader">
    <w:name w:val="Part Header"/>
    <w:rsid w:val="00AA0800"/>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AA0800"/>
    <w:rPr>
      <w:rFonts w:ascii="Courier New" w:hAnsi="Courier New" w:cs="Courier New"/>
      <w:noProof/>
      <w:sz w:val="18"/>
      <w:szCs w:val="18"/>
    </w:rPr>
  </w:style>
  <w:style w:type="character" w:customStyle="1" w:styleId="MessageChar">
    <w:name w:val="Message Char"/>
    <w:basedOn w:val="DefaultParagraphFont"/>
    <w:link w:val="Message"/>
    <w:rsid w:val="00AA0800"/>
    <w:rPr>
      <w:rFonts w:asciiTheme="majorBidi" w:hAnsiTheme="majorBidi" w:cstheme="majorBidi"/>
      <w:i/>
      <w:iCs/>
    </w:rPr>
  </w:style>
  <w:style w:type="character" w:customStyle="1" w:styleId="MessageTableChar">
    <w:name w:val="Message Table Char"/>
    <w:basedOn w:val="MessageChar"/>
    <w:link w:val="MessageTable"/>
    <w:rsid w:val="00AA0800"/>
    <w:rPr>
      <w:rFonts w:asciiTheme="majorBidi" w:hAnsiTheme="majorBidi" w:cstheme="majorBidi"/>
      <w:i/>
      <w:iCs/>
      <w:sz w:val="18"/>
    </w:rPr>
  </w:style>
  <w:style w:type="numbering" w:customStyle="1" w:styleId="UBullet">
    <w:name w:val="UBullet"/>
    <w:basedOn w:val="NoList"/>
    <w:uiPriority w:val="99"/>
    <w:rsid w:val="00AA0800"/>
    <w:pPr>
      <w:numPr>
        <w:numId w:val="2"/>
      </w:numPr>
    </w:pPr>
  </w:style>
  <w:style w:type="paragraph" w:customStyle="1" w:styleId="DocumentType">
    <w:name w:val="Document Type"/>
    <w:qFormat/>
    <w:rsid w:val="00AA0800"/>
    <w:pPr>
      <w:spacing w:before="240" w:after="240"/>
    </w:pPr>
    <w:rPr>
      <w:rFonts w:ascii="Arial" w:hAnsi="Arial" w:cs="Arial"/>
      <w:bCs/>
      <w:color w:val="606064"/>
      <w:sz w:val="40"/>
      <w:szCs w:val="56"/>
    </w:rPr>
  </w:style>
  <w:style w:type="paragraph" w:customStyle="1" w:styleId="DocumentName">
    <w:name w:val="Document Name"/>
    <w:basedOn w:val="DocumentType"/>
    <w:qFormat/>
    <w:rsid w:val="00AA0800"/>
    <w:pPr>
      <w:spacing w:before="1880" w:after="300"/>
    </w:pPr>
    <w:rPr>
      <w:sz w:val="52"/>
      <w:szCs w:val="52"/>
    </w:rPr>
  </w:style>
  <w:style w:type="paragraph" w:customStyle="1" w:styleId="AccountName">
    <w:name w:val="Account Name"/>
    <w:basedOn w:val="Normal"/>
    <w:rsid w:val="00AA0800"/>
    <w:rPr>
      <w:rFonts w:ascii="Arial" w:hAnsi="Arial"/>
      <w:caps/>
      <w:color w:val="606064"/>
      <w:spacing w:val="20"/>
      <w:sz w:val="32"/>
      <w:szCs w:val="32"/>
    </w:rPr>
  </w:style>
  <w:style w:type="paragraph" w:styleId="TOC1">
    <w:name w:val="toc 1"/>
    <w:basedOn w:val="Normal"/>
    <w:next w:val="Normal"/>
    <w:autoRedefine/>
    <w:uiPriority w:val="39"/>
    <w:rsid w:val="00AA0800"/>
    <w:pPr>
      <w:tabs>
        <w:tab w:val="right" w:leader="dot" w:pos="9360"/>
      </w:tabs>
      <w:spacing w:before="200"/>
      <w:ind w:left="504" w:right="288" w:hanging="504"/>
    </w:pPr>
    <w:rPr>
      <w:rFonts w:ascii="Arial" w:hAnsi="Arial"/>
      <w:b/>
      <w:noProof/>
      <w:color w:val="808084"/>
      <w:sz w:val="22"/>
    </w:rPr>
  </w:style>
  <w:style w:type="paragraph" w:styleId="TOC2">
    <w:name w:val="toc 2"/>
    <w:next w:val="BodyText"/>
    <w:autoRedefine/>
    <w:uiPriority w:val="39"/>
    <w:rsid w:val="00AA0800"/>
    <w:pPr>
      <w:tabs>
        <w:tab w:val="left" w:pos="1080"/>
        <w:tab w:val="right" w:leader="dot" w:pos="9360"/>
      </w:tabs>
      <w:spacing w:before="120"/>
      <w:ind w:left="1080" w:right="288" w:hanging="576"/>
    </w:pPr>
    <w:rPr>
      <w:rFonts w:ascii="Arial" w:hAnsi="Arial"/>
      <w:color w:val="606064"/>
      <w:sz w:val="20"/>
      <w:szCs w:val="24"/>
    </w:rPr>
  </w:style>
  <w:style w:type="paragraph" w:styleId="TOC7">
    <w:name w:val="toc 7"/>
    <w:basedOn w:val="TOC1"/>
    <w:next w:val="Normal"/>
    <w:autoRedefine/>
    <w:uiPriority w:val="39"/>
    <w:rsid w:val="00AA0800"/>
    <w:pPr>
      <w:ind w:left="1584" w:hanging="1584"/>
    </w:pPr>
    <w:rPr>
      <w:rFonts w:cs="Arial"/>
      <w:bCs/>
    </w:rPr>
  </w:style>
  <w:style w:type="paragraph" w:customStyle="1" w:styleId="BannerAppendixLetter">
    <w:name w:val="Banner Appendix Letter"/>
    <w:rsid w:val="00AA0800"/>
    <w:pPr>
      <w:tabs>
        <w:tab w:val="num" w:pos="2520"/>
      </w:tabs>
      <w:spacing w:before="380"/>
      <w:ind w:left="7704"/>
    </w:pPr>
    <w:rPr>
      <w:rFonts w:ascii="Arial" w:hAnsi="Arial"/>
      <w:b/>
      <w:bCs/>
      <w:color w:val="FFFFFF"/>
      <w:sz w:val="200"/>
      <w:szCs w:val="200"/>
    </w:rPr>
  </w:style>
  <w:style w:type="paragraph" w:styleId="TOC8">
    <w:name w:val="toc 8"/>
    <w:basedOn w:val="TOC1"/>
    <w:next w:val="Normal"/>
    <w:uiPriority w:val="39"/>
    <w:rsid w:val="00AA0800"/>
    <w:pPr>
      <w:tabs>
        <w:tab w:val="left" w:pos="2880"/>
      </w:tabs>
      <w:spacing w:before="100"/>
      <w:ind w:left="2880" w:hanging="720"/>
    </w:pPr>
    <w:rPr>
      <w:rFonts w:cs="Arial"/>
      <w:bCs/>
    </w:rPr>
  </w:style>
  <w:style w:type="character" w:customStyle="1" w:styleId="HeaderChar">
    <w:name w:val="Header Char"/>
    <w:basedOn w:val="DefaultParagraphFont"/>
    <w:link w:val="Header"/>
    <w:rsid w:val="00AA0800"/>
    <w:rPr>
      <w:rFonts w:ascii="Arial" w:hAnsi="Arial" w:cs="Arial"/>
      <w:color w:val="6B7000"/>
      <w:sz w:val="18"/>
      <w:szCs w:val="18"/>
    </w:rPr>
  </w:style>
  <w:style w:type="paragraph" w:styleId="TOC9">
    <w:name w:val="toc 9"/>
    <w:basedOn w:val="TOC1"/>
    <w:next w:val="Normal"/>
    <w:autoRedefine/>
    <w:uiPriority w:val="39"/>
    <w:rsid w:val="00AA0800"/>
    <w:pPr>
      <w:ind w:left="1152" w:hanging="1152"/>
    </w:pPr>
  </w:style>
  <w:style w:type="paragraph" w:styleId="TOC6">
    <w:name w:val="toc 6"/>
    <w:basedOn w:val="TOC8"/>
    <w:next w:val="BodyText"/>
    <w:autoRedefine/>
    <w:uiPriority w:val="39"/>
    <w:rsid w:val="00AA0800"/>
    <w:pPr>
      <w:tabs>
        <w:tab w:val="clear" w:pos="9360"/>
        <w:tab w:val="right" w:leader="dot" w:pos="9350"/>
      </w:tabs>
      <w:ind w:left="3787" w:hanging="1627"/>
    </w:pPr>
  </w:style>
  <w:style w:type="paragraph" w:styleId="TOC3">
    <w:name w:val="toc 3"/>
    <w:basedOn w:val="Normal"/>
    <w:next w:val="Normal"/>
    <w:autoRedefine/>
    <w:uiPriority w:val="39"/>
    <w:rsid w:val="00AA0800"/>
    <w:pPr>
      <w:tabs>
        <w:tab w:val="left" w:pos="1872"/>
        <w:tab w:val="right" w:leader="dot" w:pos="9360"/>
      </w:tabs>
      <w:spacing w:before="80"/>
      <w:ind w:left="1872" w:right="432" w:hanging="792"/>
    </w:pPr>
    <w:rPr>
      <w:rFonts w:ascii="Arial" w:hAnsi="Arial"/>
      <w:color w:val="606064"/>
      <w:sz w:val="20"/>
    </w:rPr>
  </w:style>
  <w:style w:type="paragraph" w:customStyle="1" w:styleId="DocumentInformation">
    <w:name w:val="Document Information"/>
    <w:qFormat/>
    <w:rsid w:val="00AA0800"/>
    <w:pPr>
      <w:pageBreakBefore/>
      <w:spacing w:before="960" w:after="240"/>
    </w:pPr>
    <w:rPr>
      <w:rFonts w:ascii="Arial" w:hAnsi="Arial" w:cs="Arial"/>
      <w:b/>
      <w:bCs/>
      <w:color w:val="606064"/>
    </w:rPr>
  </w:style>
  <w:style w:type="numbering" w:styleId="111111">
    <w:name w:val="Outline List 2"/>
    <w:basedOn w:val="NoList"/>
    <w:rsid w:val="00AA0800"/>
    <w:pPr>
      <w:numPr>
        <w:numId w:val="8"/>
      </w:numPr>
    </w:pPr>
  </w:style>
  <w:style w:type="numbering" w:styleId="ArticleSection">
    <w:name w:val="Outline List 3"/>
    <w:basedOn w:val="NoList"/>
    <w:rsid w:val="00AA0800"/>
    <w:pPr>
      <w:numPr>
        <w:numId w:val="9"/>
      </w:numPr>
    </w:pPr>
  </w:style>
  <w:style w:type="character" w:customStyle="1" w:styleId="FooterChar">
    <w:name w:val="Footer Char"/>
    <w:basedOn w:val="DefaultParagraphFont"/>
    <w:link w:val="Footer"/>
    <w:rsid w:val="00AA0800"/>
    <w:rPr>
      <w:rFonts w:ascii="Arial" w:hAnsi="Arial" w:cs="Arial"/>
      <w:color w:val="6B7000"/>
      <w:sz w:val="18"/>
      <w:szCs w:val="18"/>
    </w:rPr>
  </w:style>
  <w:style w:type="paragraph" w:customStyle="1" w:styleId="Note">
    <w:name w:val="Note"/>
    <w:next w:val="BodyText"/>
    <w:link w:val="NoteChar"/>
    <w:qFormat/>
    <w:rsid w:val="00AA0800"/>
    <w:pPr>
      <w:spacing w:before="120" w:after="120"/>
      <w:ind w:left="1944" w:hanging="504"/>
    </w:pPr>
    <w:rPr>
      <w:rFonts w:ascii="Arial" w:hAnsi="Arial" w:cs="Arial"/>
      <w:bCs/>
      <w:i/>
      <w:kern w:val="32"/>
      <w:sz w:val="20"/>
      <w:szCs w:val="20"/>
    </w:rPr>
  </w:style>
  <w:style w:type="paragraph" w:customStyle="1" w:styleId="HeaderTable">
    <w:name w:val="Header Table"/>
    <w:link w:val="HeaderTableChar"/>
    <w:qFormat/>
    <w:rsid w:val="00AA0800"/>
    <w:pPr>
      <w:keepNext/>
      <w:keepLines/>
      <w:spacing w:before="40" w:after="40"/>
    </w:pPr>
    <w:rPr>
      <w:rFonts w:ascii="Arial" w:hAnsi="Arial"/>
      <w:b/>
      <w:sz w:val="18"/>
      <w:szCs w:val="20"/>
    </w:rPr>
  </w:style>
  <w:style w:type="paragraph" w:styleId="TOC4">
    <w:name w:val="toc 4"/>
    <w:basedOn w:val="Normal"/>
    <w:next w:val="Normal"/>
    <w:autoRedefine/>
    <w:uiPriority w:val="39"/>
    <w:rsid w:val="00AA0800"/>
    <w:pPr>
      <w:spacing w:after="100"/>
      <w:ind w:left="720"/>
    </w:pPr>
    <w:rPr>
      <w:color w:val="606064"/>
    </w:rPr>
  </w:style>
  <w:style w:type="character" w:customStyle="1" w:styleId="NoteChar">
    <w:name w:val="Note Char"/>
    <w:basedOn w:val="BodyTextChar"/>
    <w:link w:val="Note"/>
    <w:rsid w:val="00AA0800"/>
    <w:rPr>
      <w:rFonts w:ascii="Arial" w:hAnsi="Arial" w:cs="Arial"/>
      <w:bCs/>
      <w:i/>
      <w:kern w:val="32"/>
      <w:sz w:val="20"/>
      <w:szCs w:val="20"/>
    </w:rPr>
  </w:style>
  <w:style w:type="character" w:customStyle="1" w:styleId="Heading1Char">
    <w:name w:val="Heading 1 Char"/>
    <w:basedOn w:val="DefaultParagraphFont"/>
    <w:link w:val="Heading1"/>
    <w:rsid w:val="00AA0800"/>
    <w:rPr>
      <w:rFonts w:ascii="Arial" w:hAnsi="Arial" w:cs="Arial"/>
      <w:color w:val="606064"/>
      <w:kern w:val="32"/>
      <w:sz w:val="44"/>
      <w:szCs w:val="44"/>
      <w:lang w:val="en-GB"/>
    </w:rPr>
  </w:style>
  <w:style w:type="paragraph" w:customStyle="1" w:styleId="Client">
    <w:name w:val="Client"/>
    <w:link w:val="ClientChar"/>
    <w:qFormat/>
    <w:rsid w:val="00AA0800"/>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AA0800"/>
    <w:rPr>
      <w:rFonts w:asciiTheme="minorHAnsi" w:hAnsiTheme="minorHAnsi"/>
      <w:noProof/>
      <w:spacing w:val="20"/>
      <w:sz w:val="20"/>
      <w:szCs w:val="32"/>
    </w:rPr>
  </w:style>
  <w:style w:type="paragraph" w:customStyle="1" w:styleId="ClientTable">
    <w:name w:val="Client Table"/>
    <w:basedOn w:val="Client"/>
    <w:link w:val="ClientTableChar"/>
    <w:qFormat/>
    <w:rsid w:val="00AA0800"/>
    <w:pPr>
      <w:ind w:left="0"/>
    </w:pPr>
    <w:rPr>
      <w:sz w:val="18"/>
    </w:rPr>
  </w:style>
  <w:style w:type="character" w:customStyle="1" w:styleId="ClientTableChar">
    <w:name w:val="Client Table Char"/>
    <w:basedOn w:val="ClientChar"/>
    <w:link w:val="ClientTable"/>
    <w:rsid w:val="00AA0800"/>
    <w:rPr>
      <w:rFonts w:asciiTheme="minorHAnsi" w:hAnsiTheme="minorHAnsi"/>
      <w:noProof/>
      <w:spacing w:val="20"/>
      <w:sz w:val="18"/>
      <w:szCs w:val="32"/>
    </w:rPr>
  </w:style>
  <w:style w:type="paragraph" w:styleId="TOC5">
    <w:name w:val="toc 5"/>
    <w:basedOn w:val="Normal"/>
    <w:next w:val="Normal"/>
    <w:autoRedefine/>
    <w:rsid w:val="00AA0800"/>
    <w:pPr>
      <w:spacing w:after="100"/>
      <w:ind w:left="960"/>
    </w:pPr>
  </w:style>
  <w:style w:type="table" w:styleId="LightShading">
    <w:name w:val="Light Shading"/>
    <w:basedOn w:val="TableNormal"/>
    <w:uiPriority w:val="60"/>
    <w:rsid w:val="00AA08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AA08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AA080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Shading">
    <w:name w:val="Colorful Shading"/>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AA080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rsid w:val="00AA080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AA08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CodeTable">
    <w:name w:val="Code Table"/>
    <w:basedOn w:val="Code"/>
    <w:qFormat/>
    <w:rsid w:val="00AA0800"/>
    <w:pPr>
      <w:keepNext/>
      <w:ind w:left="0"/>
    </w:pPr>
  </w:style>
  <w:style w:type="character" w:customStyle="1" w:styleId="TableBodyCharChar">
    <w:name w:val="Table Body Char Char"/>
    <w:basedOn w:val="DefaultParagraphFont"/>
    <w:link w:val="TableBody"/>
    <w:locked/>
    <w:rsid w:val="00AA0800"/>
  </w:style>
  <w:style w:type="paragraph" w:customStyle="1" w:styleId="TableBody">
    <w:name w:val="Table Body"/>
    <w:aliases w:val="tb"/>
    <w:basedOn w:val="Normal"/>
    <w:link w:val="TableBodyCharChar"/>
    <w:qFormat/>
    <w:rsid w:val="00AA0800"/>
    <w:pPr>
      <w:keepNext/>
      <w:spacing w:before="40" w:after="40"/>
    </w:pPr>
    <w:rPr>
      <w:sz w:val="22"/>
      <w:szCs w:val="22"/>
    </w:rPr>
  </w:style>
  <w:style w:type="character" w:customStyle="1" w:styleId="Command">
    <w:name w:val="Command"/>
    <w:basedOn w:val="DefaultParagraphFont"/>
    <w:rsid w:val="00AA0800"/>
    <w:rPr>
      <w:rFonts w:ascii="Arial" w:hAnsi="Arial" w:cs="Arial" w:hint="default"/>
      <w:b/>
      <w:bCs/>
    </w:rPr>
  </w:style>
  <w:style w:type="paragraph" w:customStyle="1" w:styleId="TableHeader">
    <w:name w:val="Table Header"/>
    <w:link w:val="TableHeaderChar"/>
    <w:rsid w:val="00F00B2C"/>
    <w:pPr>
      <w:keepNext/>
      <w:keepLines/>
      <w:spacing w:before="40" w:after="40"/>
    </w:pPr>
    <w:rPr>
      <w:rFonts w:ascii="Arial" w:hAnsi="Arial" w:cs="Arial"/>
      <w:b/>
      <w:bCs/>
      <w:color w:val="003366"/>
      <w:sz w:val="18"/>
      <w:szCs w:val="18"/>
    </w:rPr>
  </w:style>
  <w:style w:type="character" w:customStyle="1" w:styleId="TableHeaderChar">
    <w:name w:val="Table Header Char"/>
    <w:link w:val="TableHeader"/>
    <w:locked/>
    <w:rsid w:val="00F00B2C"/>
    <w:rPr>
      <w:rFonts w:ascii="Arial" w:hAnsi="Arial" w:cs="Arial"/>
      <w:b/>
      <w:bCs/>
      <w:color w:val="003366"/>
      <w:sz w:val="18"/>
      <w:szCs w:val="18"/>
    </w:rPr>
  </w:style>
  <w:style w:type="paragraph" w:customStyle="1" w:styleId="TableText">
    <w:name w:val="Table Text"/>
    <w:basedOn w:val="Normal"/>
    <w:qFormat/>
    <w:rsid w:val="00734BE3"/>
    <w:pPr>
      <w:spacing w:before="80" w:after="80"/>
    </w:pPr>
    <w:rPr>
      <w:rFonts w:ascii="Arial" w:hAnsi="Arial" w:cs="Arial"/>
      <w:color w:val="000000"/>
      <w:sz w:val="18"/>
      <w:szCs w:val="18"/>
    </w:rPr>
  </w:style>
  <w:style w:type="character" w:customStyle="1" w:styleId="Heading2Char">
    <w:name w:val="Heading 2 Char"/>
    <w:basedOn w:val="DefaultParagraphFont"/>
    <w:link w:val="Heading2"/>
    <w:rsid w:val="000D6322"/>
    <w:rPr>
      <w:rFonts w:ascii="Arial" w:hAnsi="Arial" w:cs="Arial"/>
      <w:bCs/>
      <w:color w:val="606064"/>
      <w:kern w:val="32"/>
      <w:sz w:val="36"/>
      <w:szCs w:val="36"/>
    </w:rPr>
  </w:style>
  <w:style w:type="character" w:customStyle="1" w:styleId="TableBodyChar">
    <w:name w:val="Table Body Char"/>
    <w:basedOn w:val="DefaultParagraphFont"/>
    <w:locked/>
    <w:rsid w:val="00C96FD9"/>
  </w:style>
  <w:style w:type="character" w:customStyle="1" w:styleId="HeaderTableChar">
    <w:name w:val="Header Table Char"/>
    <w:basedOn w:val="DefaultParagraphFont"/>
    <w:link w:val="HeaderTable"/>
    <w:locked/>
    <w:rsid w:val="00C96FD9"/>
    <w:rPr>
      <w:rFonts w:ascii="Arial" w:hAnsi="Arial"/>
      <w:b/>
      <w:sz w:val="18"/>
      <w:szCs w:val="20"/>
    </w:rPr>
  </w:style>
  <w:style w:type="character" w:customStyle="1" w:styleId="Bullet1squareChar">
    <w:name w:val="Bullet 1 (square) Char"/>
    <w:basedOn w:val="DefaultParagraphFont"/>
    <w:link w:val="Bullet1square"/>
    <w:locked/>
    <w:rsid w:val="00A23AE9"/>
  </w:style>
  <w:style w:type="paragraph" w:customStyle="1" w:styleId="Bullet1square">
    <w:name w:val="Bullet 1 (square)"/>
    <w:basedOn w:val="Normal"/>
    <w:link w:val="Bullet1squareChar"/>
    <w:rsid w:val="00A23AE9"/>
    <w:pPr>
      <w:numPr>
        <w:numId w:val="13"/>
      </w:numPr>
      <w:spacing w:after="80"/>
    </w:pPr>
    <w:rPr>
      <w:sz w:val="22"/>
      <w:szCs w:val="22"/>
    </w:rPr>
  </w:style>
  <w:style w:type="character" w:customStyle="1" w:styleId="BodyTextTableChar">
    <w:name w:val="Body Text Table Char"/>
    <w:link w:val="BodyTextTable"/>
    <w:locked/>
    <w:rsid w:val="00A937AE"/>
    <w:rPr>
      <w:sz w:val="20"/>
      <w:szCs w:val="20"/>
    </w:rPr>
  </w:style>
  <w:style w:type="table" w:customStyle="1" w:styleId="TableGrid10">
    <w:name w:val="Table Grid1"/>
    <w:basedOn w:val="TableNormal"/>
    <w:uiPriority w:val="59"/>
    <w:rsid w:val="00A937AE"/>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65AE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rsid w:val="00FD0E4F"/>
    <w:rPr>
      <w:rFonts w:ascii="Arial" w:hAnsi="Arial" w:cs="Arial"/>
      <w:bCs/>
      <w:color w:val="606064"/>
      <w:kern w:val="32"/>
      <w:sz w:val="24"/>
    </w:rPr>
  </w:style>
  <w:style w:type="character" w:customStyle="1" w:styleId="apple-converted-space">
    <w:name w:val="apple-converted-space"/>
    <w:basedOn w:val="DefaultParagraphFont"/>
    <w:rsid w:val="00000227"/>
  </w:style>
  <w:style w:type="paragraph" w:customStyle="1" w:styleId="Default">
    <w:name w:val="Default"/>
    <w:rsid w:val="004668EC"/>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7C015D"/>
    <w:rPr>
      <w:color w:val="605E5C"/>
      <w:shd w:val="clear" w:color="auto" w:fill="E1DFDD"/>
    </w:rPr>
  </w:style>
  <w:style w:type="paragraph" w:customStyle="1" w:styleId="Style3">
    <w:name w:val="Style3"/>
    <w:basedOn w:val="Heading2"/>
    <w:link w:val="Style3Char"/>
    <w:qFormat/>
    <w:rsid w:val="000D4BE2"/>
    <w:pPr>
      <w:keepLines w:val="0"/>
      <w:numPr>
        <w:numId w:val="0"/>
      </w:numPr>
      <w:spacing w:after="0"/>
    </w:pPr>
    <w:rPr>
      <w:rFonts w:ascii="Calibri" w:eastAsia="Times New Roman" w:hAnsi="Calibri" w:cs="Times New Roman"/>
      <w:b/>
      <w:bCs w:val="0"/>
      <w:noProof/>
      <w:color w:val="auto"/>
      <w:kern w:val="0"/>
      <w:sz w:val="32"/>
      <w:szCs w:val="24"/>
      <w:lang w:bidi="ar-SA"/>
    </w:rPr>
  </w:style>
  <w:style w:type="character" w:customStyle="1" w:styleId="Style3Char">
    <w:name w:val="Style3 Char"/>
    <w:basedOn w:val="DefaultParagraphFont"/>
    <w:link w:val="Style3"/>
    <w:rsid w:val="000D4BE2"/>
    <w:rPr>
      <w:rFonts w:ascii="Calibri" w:eastAsia="Times New Roman" w:hAnsi="Calibri"/>
      <w:b/>
      <w:noProof/>
      <w:sz w:val="32"/>
      <w:szCs w:val="24"/>
      <w:lang w:bidi="ar-SA"/>
    </w:rPr>
  </w:style>
  <w:style w:type="paragraph" w:customStyle="1" w:styleId="msonormal0">
    <w:name w:val="msonormal"/>
    <w:basedOn w:val="Normal"/>
    <w:rsid w:val="00B57452"/>
    <w:pPr>
      <w:spacing w:before="100" w:beforeAutospacing="1" w:after="100" w:afterAutospacing="1"/>
    </w:pPr>
    <w:rPr>
      <w:rFonts w:eastAsia="Times New Roman"/>
    </w:rPr>
  </w:style>
  <w:style w:type="paragraph" w:customStyle="1" w:styleId="font5">
    <w:name w:val="font5"/>
    <w:basedOn w:val="Normal"/>
    <w:rsid w:val="00B57452"/>
    <w:pPr>
      <w:spacing w:before="100" w:beforeAutospacing="1" w:after="100" w:afterAutospacing="1"/>
    </w:pPr>
    <w:rPr>
      <w:rFonts w:ascii="Tahoma" w:eastAsia="Times New Roman" w:hAnsi="Tahoma" w:cs="Tahoma"/>
      <w:b/>
      <w:bCs/>
      <w:color w:val="000000"/>
      <w:sz w:val="18"/>
      <w:szCs w:val="18"/>
    </w:rPr>
  </w:style>
  <w:style w:type="paragraph" w:customStyle="1" w:styleId="xl63">
    <w:name w:val="xl63"/>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0"/>
      <w:szCs w:val="20"/>
    </w:rPr>
  </w:style>
  <w:style w:type="paragraph" w:customStyle="1" w:styleId="xl64">
    <w:name w:val="xl64"/>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b/>
      <w:bCs/>
      <w:sz w:val="18"/>
      <w:szCs w:val="18"/>
    </w:rPr>
  </w:style>
  <w:style w:type="paragraph" w:customStyle="1" w:styleId="xl65">
    <w:name w:val="xl65"/>
    <w:basedOn w:val="Normal"/>
    <w:rsid w:val="00B57452"/>
    <w:pPr>
      <w:spacing w:before="100" w:beforeAutospacing="1" w:after="100" w:afterAutospacing="1"/>
    </w:pPr>
    <w:rPr>
      <w:rFonts w:ascii="Tahoma" w:eastAsia="Times New Roman" w:hAnsi="Tahoma" w:cs="Tahoma"/>
      <w:sz w:val="18"/>
      <w:szCs w:val="18"/>
    </w:rPr>
  </w:style>
  <w:style w:type="paragraph" w:customStyle="1" w:styleId="xl66">
    <w:name w:val="xl66"/>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eastAsia="Times New Roman" w:hAnsi="Tahoma" w:cs="Tahoma"/>
      <w:b/>
      <w:bCs/>
      <w:sz w:val="18"/>
      <w:szCs w:val="18"/>
    </w:rPr>
  </w:style>
  <w:style w:type="paragraph" w:customStyle="1" w:styleId="xl67">
    <w:name w:val="xl67"/>
    <w:basedOn w:val="Normal"/>
    <w:rsid w:val="00B57452"/>
    <w:pPr>
      <w:spacing w:before="100" w:beforeAutospacing="1" w:after="100" w:afterAutospacing="1"/>
    </w:pPr>
    <w:rPr>
      <w:rFonts w:ascii="Tahoma" w:eastAsia="Times New Roman" w:hAnsi="Tahoma" w:cs="Tahoma"/>
      <w:b/>
      <w:bCs/>
      <w:sz w:val="18"/>
      <w:szCs w:val="18"/>
    </w:rPr>
  </w:style>
  <w:style w:type="paragraph" w:customStyle="1" w:styleId="xl68">
    <w:name w:val="xl68"/>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18"/>
      <w:szCs w:val="18"/>
    </w:rPr>
  </w:style>
  <w:style w:type="paragraph" w:customStyle="1" w:styleId="xl69">
    <w:name w:val="xl69"/>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b/>
      <w:bCs/>
      <w:sz w:val="18"/>
      <w:szCs w:val="18"/>
    </w:rPr>
  </w:style>
  <w:style w:type="paragraph" w:customStyle="1" w:styleId="xl70">
    <w:name w:val="xl70"/>
    <w:basedOn w:val="Normal"/>
    <w:rsid w:val="00B57452"/>
    <w:pPr>
      <w:shd w:val="clear" w:color="000000" w:fill="FFFF00"/>
      <w:spacing w:before="100" w:beforeAutospacing="1" w:after="100" w:afterAutospacing="1"/>
    </w:pPr>
    <w:rPr>
      <w:rFonts w:ascii="Tahoma" w:eastAsia="Times New Roman" w:hAnsi="Tahoma" w:cs="Tahoma"/>
      <w:sz w:val="18"/>
      <w:szCs w:val="18"/>
    </w:rPr>
  </w:style>
  <w:style w:type="paragraph" w:customStyle="1" w:styleId="xl71">
    <w:name w:val="xl71"/>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sz w:val="18"/>
      <w:szCs w:val="18"/>
    </w:rPr>
  </w:style>
  <w:style w:type="paragraph" w:customStyle="1" w:styleId="xl72">
    <w:name w:val="xl72"/>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sz w:val="18"/>
      <w:szCs w:val="18"/>
    </w:rPr>
  </w:style>
  <w:style w:type="paragraph" w:customStyle="1" w:styleId="xl73">
    <w:name w:val="xl73"/>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sz w:val="18"/>
      <w:szCs w:val="18"/>
    </w:rPr>
  </w:style>
  <w:style w:type="paragraph" w:customStyle="1" w:styleId="xl74">
    <w:name w:val="xl74"/>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b/>
      <w:bCs/>
      <w:sz w:val="18"/>
      <w:szCs w:val="18"/>
    </w:rPr>
  </w:style>
  <w:style w:type="paragraph" w:customStyle="1" w:styleId="xl75">
    <w:name w:val="xl75"/>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b/>
      <w:bCs/>
      <w:sz w:val="18"/>
      <w:szCs w:val="18"/>
    </w:rPr>
  </w:style>
  <w:style w:type="paragraph" w:customStyle="1" w:styleId="xl76">
    <w:name w:val="xl76"/>
    <w:basedOn w:val="Normal"/>
    <w:rsid w:val="00B5745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ahoma" w:eastAsia="Times New Roman" w:hAnsi="Tahoma" w:cs="Tahoma"/>
      <w:sz w:val="18"/>
      <w:szCs w:val="18"/>
    </w:rPr>
  </w:style>
  <w:style w:type="paragraph" w:customStyle="1" w:styleId="xl77">
    <w:name w:val="xl77"/>
    <w:basedOn w:val="Normal"/>
    <w:rsid w:val="00B57452"/>
    <w:pPr>
      <w:spacing w:before="100" w:beforeAutospacing="1" w:after="100" w:afterAutospacing="1"/>
      <w:textAlignment w:val="top"/>
    </w:pPr>
    <w:rPr>
      <w:rFonts w:ascii="Tahoma" w:eastAsia="Times New Roman" w:hAnsi="Tahoma" w:cs="Tahoma"/>
      <w:sz w:val="18"/>
      <w:szCs w:val="18"/>
    </w:rPr>
  </w:style>
  <w:style w:type="paragraph" w:customStyle="1" w:styleId="xl78">
    <w:name w:val="xl78"/>
    <w:basedOn w:val="Normal"/>
    <w:rsid w:val="00B57452"/>
    <w:pPr>
      <w:spacing w:before="100" w:beforeAutospacing="1" w:after="100" w:afterAutospacing="1"/>
      <w:textAlignment w:val="top"/>
    </w:pPr>
    <w:rPr>
      <w:rFonts w:ascii="Tahoma" w:eastAsia="Times New Roman" w:hAnsi="Tahoma" w:cs="Tahoma"/>
      <w:sz w:val="18"/>
      <w:szCs w:val="18"/>
    </w:rPr>
  </w:style>
  <w:style w:type="paragraph" w:customStyle="1" w:styleId="xl79">
    <w:name w:val="xl79"/>
    <w:basedOn w:val="Normal"/>
    <w:rsid w:val="00B57452"/>
    <w:pPr>
      <w:spacing w:before="100" w:beforeAutospacing="1" w:after="100" w:afterAutospacing="1"/>
      <w:textAlignment w:val="top"/>
    </w:pPr>
    <w:rPr>
      <w:rFonts w:eastAsia="Times New Roman"/>
      <w:sz w:val="20"/>
      <w:szCs w:val="20"/>
    </w:rPr>
  </w:style>
  <w:style w:type="paragraph" w:customStyle="1" w:styleId="xl80">
    <w:name w:val="xl80"/>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18"/>
      <w:szCs w:val="18"/>
    </w:rPr>
  </w:style>
  <w:style w:type="paragraph" w:customStyle="1" w:styleId="xl81">
    <w:name w:val="xl81"/>
    <w:basedOn w:val="Normal"/>
    <w:rsid w:val="00B57452"/>
    <w:pPr>
      <w:pBdr>
        <w:top w:val="single" w:sz="4" w:space="0" w:color="auto"/>
        <w:left w:val="single" w:sz="4" w:space="0" w:color="auto"/>
        <w:bottom w:val="single" w:sz="4" w:space="0" w:color="auto"/>
        <w:right w:val="single" w:sz="4" w:space="0" w:color="auto"/>
      </w:pBdr>
      <w:shd w:val="clear" w:color="000000" w:fill="FF7C80"/>
      <w:spacing w:before="100" w:beforeAutospacing="1" w:after="100" w:afterAutospacing="1"/>
    </w:pPr>
    <w:rPr>
      <w:rFonts w:ascii="Tahoma" w:eastAsia="Times New Roman" w:hAnsi="Tahoma" w:cs="Tahoma"/>
      <w:sz w:val="18"/>
      <w:szCs w:val="18"/>
    </w:rPr>
  </w:style>
  <w:style w:type="paragraph" w:customStyle="1" w:styleId="xl82">
    <w:name w:val="xl82"/>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b/>
      <w:bCs/>
      <w:sz w:val="18"/>
      <w:szCs w:val="18"/>
    </w:rPr>
  </w:style>
  <w:style w:type="paragraph" w:customStyle="1" w:styleId="xl83">
    <w:name w:val="xl83"/>
    <w:basedOn w:val="Normal"/>
    <w:rsid w:val="00B5745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ahoma" w:eastAsia="Times New Roman" w:hAnsi="Tahoma" w:cs="Tahoma"/>
      <w:b/>
      <w:bCs/>
      <w:sz w:val="18"/>
      <w:szCs w:val="18"/>
    </w:rPr>
  </w:style>
  <w:style w:type="paragraph" w:customStyle="1" w:styleId="xl84">
    <w:name w:val="xl84"/>
    <w:basedOn w:val="Normal"/>
    <w:rsid w:val="00B5745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ahoma" w:eastAsia="Times New Roman" w:hAnsi="Tahoma" w:cs="Tahoma"/>
      <w:b/>
      <w:bCs/>
      <w:sz w:val="18"/>
      <w:szCs w:val="18"/>
    </w:rPr>
  </w:style>
  <w:style w:type="paragraph" w:customStyle="1" w:styleId="xl85">
    <w:name w:val="xl85"/>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ahoma" w:eastAsia="Times New Roman" w:hAnsi="Tahoma" w:cs="Tahoma"/>
      <w:sz w:val="18"/>
      <w:szCs w:val="18"/>
    </w:rPr>
  </w:style>
  <w:style w:type="paragraph" w:customStyle="1" w:styleId="xl86">
    <w:name w:val="xl86"/>
    <w:basedOn w:val="Normal"/>
    <w:rsid w:val="00B57452"/>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Times New Roman" w:hAnsi="Tahoma" w:cs="Tahoma"/>
      <w:sz w:val="18"/>
      <w:szCs w:val="18"/>
    </w:rPr>
  </w:style>
  <w:style w:type="paragraph" w:customStyle="1" w:styleId="xl87">
    <w:name w:val="xl87"/>
    <w:basedOn w:val="Normal"/>
    <w:rsid w:val="00B57452"/>
    <w:pPr>
      <w:spacing w:before="100" w:beforeAutospacing="1" w:after="100" w:afterAutospacing="1"/>
      <w:jc w:val="center"/>
      <w:textAlignment w:val="center"/>
    </w:pPr>
    <w:rPr>
      <w:rFonts w:ascii="Tahoma" w:eastAsia="Times New Roman" w:hAnsi="Tahoma" w:cs="Tahoma"/>
      <w:b/>
      <w:bCs/>
      <w:sz w:val="18"/>
      <w:szCs w:val="18"/>
    </w:rPr>
  </w:style>
  <w:style w:type="paragraph" w:customStyle="1" w:styleId="xl88">
    <w:name w:val="xl88"/>
    <w:basedOn w:val="Normal"/>
    <w:rsid w:val="00B57452"/>
    <w:pPr>
      <w:shd w:val="clear" w:color="000000" w:fill="FF7C80"/>
      <w:spacing w:before="100" w:beforeAutospacing="1" w:after="100" w:afterAutospacing="1"/>
    </w:pPr>
    <w:rPr>
      <w:rFonts w:ascii="Tahoma" w:eastAsia="Times New Roman" w:hAnsi="Tahoma" w:cs="Tahoma"/>
      <w:sz w:val="18"/>
      <w:szCs w:val="18"/>
    </w:rPr>
  </w:style>
  <w:style w:type="character" w:customStyle="1" w:styleId="ListParagraphChar">
    <w:name w:val="List Paragraph Char"/>
    <w:aliases w:val="Figure_name Char,Equipment Char,Numbered Indented Text Char,List Paragraph Char Char Char Char,List Paragraph Char Char Char1,Ref Char,List Paragraph1 Char,lp1 Char,List Paragraph11 Char,List_TIS Char,Alpha List Paragraph Char"/>
    <w:link w:val="ListParagraph"/>
    <w:uiPriority w:val="34"/>
    <w:qFormat/>
    <w:locked/>
    <w:rsid w:val="000E53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31">
      <w:bodyDiv w:val="1"/>
      <w:marLeft w:val="0"/>
      <w:marRight w:val="0"/>
      <w:marTop w:val="0"/>
      <w:marBottom w:val="0"/>
      <w:divBdr>
        <w:top w:val="none" w:sz="0" w:space="0" w:color="auto"/>
        <w:left w:val="none" w:sz="0" w:space="0" w:color="auto"/>
        <w:bottom w:val="none" w:sz="0" w:space="0" w:color="auto"/>
        <w:right w:val="none" w:sz="0" w:space="0" w:color="auto"/>
      </w:divBdr>
    </w:div>
    <w:div w:id="20206641">
      <w:bodyDiv w:val="1"/>
      <w:marLeft w:val="0"/>
      <w:marRight w:val="0"/>
      <w:marTop w:val="0"/>
      <w:marBottom w:val="0"/>
      <w:divBdr>
        <w:top w:val="none" w:sz="0" w:space="0" w:color="auto"/>
        <w:left w:val="none" w:sz="0" w:space="0" w:color="auto"/>
        <w:bottom w:val="none" w:sz="0" w:space="0" w:color="auto"/>
        <w:right w:val="none" w:sz="0" w:space="0" w:color="auto"/>
      </w:divBdr>
    </w:div>
    <w:div w:id="45492295">
      <w:bodyDiv w:val="1"/>
      <w:marLeft w:val="0"/>
      <w:marRight w:val="0"/>
      <w:marTop w:val="0"/>
      <w:marBottom w:val="0"/>
      <w:divBdr>
        <w:top w:val="none" w:sz="0" w:space="0" w:color="auto"/>
        <w:left w:val="none" w:sz="0" w:space="0" w:color="auto"/>
        <w:bottom w:val="none" w:sz="0" w:space="0" w:color="auto"/>
        <w:right w:val="none" w:sz="0" w:space="0" w:color="auto"/>
      </w:divBdr>
    </w:div>
    <w:div w:id="74521666">
      <w:bodyDiv w:val="1"/>
      <w:marLeft w:val="0"/>
      <w:marRight w:val="0"/>
      <w:marTop w:val="0"/>
      <w:marBottom w:val="0"/>
      <w:divBdr>
        <w:top w:val="none" w:sz="0" w:space="0" w:color="auto"/>
        <w:left w:val="none" w:sz="0" w:space="0" w:color="auto"/>
        <w:bottom w:val="none" w:sz="0" w:space="0" w:color="auto"/>
        <w:right w:val="none" w:sz="0" w:space="0" w:color="auto"/>
      </w:divBdr>
    </w:div>
    <w:div w:id="98179714">
      <w:bodyDiv w:val="1"/>
      <w:marLeft w:val="0"/>
      <w:marRight w:val="0"/>
      <w:marTop w:val="0"/>
      <w:marBottom w:val="0"/>
      <w:divBdr>
        <w:top w:val="none" w:sz="0" w:space="0" w:color="auto"/>
        <w:left w:val="none" w:sz="0" w:space="0" w:color="auto"/>
        <w:bottom w:val="none" w:sz="0" w:space="0" w:color="auto"/>
        <w:right w:val="none" w:sz="0" w:space="0" w:color="auto"/>
      </w:divBdr>
    </w:div>
    <w:div w:id="119150980">
      <w:bodyDiv w:val="1"/>
      <w:marLeft w:val="0"/>
      <w:marRight w:val="0"/>
      <w:marTop w:val="0"/>
      <w:marBottom w:val="0"/>
      <w:divBdr>
        <w:top w:val="none" w:sz="0" w:space="0" w:color="auto"/>
        <w:left w:val="none" w:sz="0" w:space="0" w:color="auto"/>
        <w:bottom w:val="none" w:sz="0" w:space="0" w:color="auto"/>
        <w:right w:val="none" w:sz="0" w:space="0" w:color="auto"/>
      </w:divBdr>
    </w:div>
    <w:div w:id="119424549">
      <w:bodyDiv w:val="1"/>
      <w:marLeft w:val="0"/>
      <w:marRight w:val="0"/>
      <w:marTop w:val="0"/>
      <w:marBottom w:val="0"/>
      <w:divBdr>
        <w:top w:val="none" w:sz="0" w:space="0" w:color="auto"/>
        <w:left w:val="none" w:sz="0" w:space="0" w:color="auto"/>
        <w:bottom w:val="none" w:sz="0" w:space="0" w:color="auto"/>
        <w:right w:val="none" w:sz="0" w:space="0" w:color="auto"/>
      </w:divBdr>
    </w:div>
    <w:div w:id="121962517">
      <w:bodyDiv w:val="1"/>
      <w:marLeft w:val="0"/>
      <w:marRight w:val="0"/>
      <w:marTop w:val="0"/>
      <w:marBottom w:val="0"/>
      <w:divBdr>
        <w:top w:val="none" w:sz="0" w:space="0" w:color="auto"/>
        <w:left w:val="none" w:sz="0" w:space="0" w:color="auto"/>
        <w:bottom w:val="none" w:sz="0" w:space="0" w:color="auto"/>
        <w:right w:val="none" w:sz="0" w:space="0" w:color="auto"/>
      </w:divBdr>
    </w:div>
    <w:div w:id="125632814">
      <w:bodyDiv w:val="1"/>
      <w:marLeft w:val="0"/>
      <w:marRight w:val="0"/>
      <w:marTop w:val="0"/>
      <w:marBottom w:val="0"/>
      <w:divBdr>
        <w:top w:val="none" w:sz="0" w:space="0" w:color="auto"/>
        <w:left w:val="none" w:sz="0" w:space="0" w:color="auto"/>
        <w:bottom w:val="none" w:sz="0" w:space="0" w:color="auto"/>
        <w:right w:val="none" w:sz="0" w:space="0" w:color="auto"/>
      </w:divBdr>
      <w:divsChild>
        <w:div w:id="1133325310">
          <w:marLeft w:val="360"/>
          <w:marRight w:val="0"/>
          <w:marTop w:val="40"/>
          <w:marBottom w:val="40"/>
          <w:divBdr>
            <w:top w:val="none" w:sz="0" w:space="0" w:color="auto"/>
            <w:left w:val="none" w:sz="0" w:space="0" w:color="auto"/>
            <w:bottom w:val="none" w:sz="0" w:space="0" w:color="auto"/>
            <w:right w:val="none" w:sz="0" w:space="0" w:color="auto"/>
          </w:divBdr>
        </w:div>
        <w:div w:id="360015282">
          <w:marLeft w:val="1080"/>
          <w:marRight w:val="0"/>
          <w:marTop w:val="40"/>
          <w:marBottom w:val="40"/>
          <w:divBdr>
            <w:top w:val="none" w:sz="0" w:space="0" w:color="auto"/>
            <w:left w:val="none" w:sz="0" w:space="0" w:color="auto"/>
            <w:bottom w:val="none" w:sz="0" w:space="0" w:color="auto"/>
            <w:right w:val="none" w:sz="0" w:space="0" w:color="auto"/>
          </w:divBdr>
        </w:div>
        <w:div w:id="1933464464">
          <w:marLeft w:val="1800"/>
          <w:marRight w:val="0"/>
          <w:marTop w:val="40"/>
          <w:marBottom w:val="40"/>
          <w:divBdr>
            <w:top w:val="none" w:sz="0" w:space="0" w:color="auto"/>
            <w:left w:val="none" w:sz="0" w:space="0" w:color="auto"/>
            <w:bottom w:val="none" w:sz="0" w:space="0" w:color="auto"/>
            <w:right w:val="none" w:sz="0" w:space="0" w:color="auto"/>
          </w:divBdr>
        </w:div>
        <w:div w:id="921640258">
          <w:marLeft w:val="2520"/>
          <w:marRight w:val="0"/>
          <w:marTop w:val="40"/>
          <w:marBottom w:val="40"/>
          <w:divBdr>
            <w:top w:val="none" w:sz="0" w:space="0" w:color="auto"/>
            <w:left w:val="none" w:sz="0" w:space="0" w:color="auto"/>
            <w:bottom w:val="none" w:sz="0" w:space="0" w:color="auto"/>
            <w:right w:val="none" w:sz="0" w:space="0" w:color="auto"/>
          </w:divBdr>
        </w:div>
        <w:div w:id="1509130151">
          <w:marLeft w:val="2520"/>
          <w:marRight w:val="0"/>
          <w:marTop w:val="40"/>
          <w:marBottom w:val="40"/>
          <w:divBdr>
            <w:top w:val="none" w:sz="0" w:space="0" w:color="auto"/>
            <w:left w:val="none" w:sz="0" w:space="0" w:color="auto"/>
            <w:bottom w:val="none" w:sz="0" w:space="0" w:color="auto"/>
            <w:right w:val="none" w:sz="0" w:space="0" w:color="auto"/>
          </w:divBdr>
        </w:div>
        <w:div w:id="2004385546">
          <w:marLeft w:val="1800"/>
          <w:marRight w:val="0"/>
          <w:marTop w:val="40"/>
          <w:marBottom w:val="40"/>
          <w:divBdr>
            <w:top w:val="none" w:sz="0" w:space="0" w:color="auto"/>
            <w:left w:val="none" w:sz="0" w:space="0" w:color="auto"/>
            <w:bottom w:val="none" w:sz="0" w:space="0" w:color="auto"/>
            <w:right w:val="none" w:sz="0" w:space="0" w:color="auto"/>
          </w:divBdr>
        </w:div>
        <w:div w:id="1436049562">
          <w:marLeft w:val="1800"/>
          <w:marRight w:val="0"/>
          <w:marTop w:val="40"/>
          <w:marBottom w:val="40"/>
          <w:divBdr>
            <w:top w:val="none" w:sz="0" w:space="0" w:color="auto"/>
            <w:left w:val="none" w:sz="0" w:space="0" w:color="auto"/>
            <w:bottom w:val="none" w:sz="0" w:space="0" w:color="auto"/>
            <w:right w:val="none" w:sz="0" w:space="0" w:color="auto"/>
          </w:divBdr>
        </w:div>
      </w:divsChild>
    </w:div>
    <w:div w:id="135687115">
      <w:bodyDiv w:val="1"/>
      <w:marLeft w:val="0"/>
      <w:marRight w:val="0"/>
      <w:marTop w:val="0"/>
      <w:marBottom w:val="0"/>
      <w:divBdr>
        <w:top w:val="none" w:sz="0" w:space="0" w:color="auto"/>
        <w:left w:val="none" w:sz="0" w:space="0" w:color="auto"/>
        <w:bottom w:val="none" w:sz="0" w:space="0" w:color="auto"/>
        <w:right w:val="none" w:sz="0" w:space="0" w:color="auto"/>
      </w:divBdr>
    </w:div>
    <w:div w:id="173960227">
      <w:bodyDiv w:val="1"/>
      <w:marLeft w:val="0"/>
      <w:marRight w:val="0"/>
      <w:marTop w:val="0"/>
      <w:marBottom w:val="0"/>
      <w:divBdr>
        <w:top w:val="none" w:sz="0" w:space="0" w:color="auto"/>
        <w:left w:val="none" w:sz="0" w:space="0" w:color="auto"/>
        <w:bottom w:val="none" w:sz="0" w:space="0" w:color="auto"/>
        <w:right w:val="none" w:sz="0" w:space="0" w:color="auto"/>
      </w:divBdr>
    </w:div>
    <w:div w:id="187186288">
      <w:bodyDiv w:val="1"/>
      <w:marLeft w:val="0"/>
      <w:marRight w:val="0"/>
      <w:marTop w:val="0"/>
      <w:marBottom w:val="0"/>
      <w:divBdr>
        <w:top w:val="none" w:sz="0" w:space="0" w:color="auto"/>
        <w:left w:val="none" w:sz="0" w:space="0" w:color="auto"/>
        <w:bottom w:val="none" w:sz="0" w:space="0" w:color="auto"/>
        <w:right w:val="none" w:sz="0" w:space="0" w:color="auto"/>
      </w:divBdr>
    </w:div>
    <w:div w:id="216163972">
      <w:bodyDiv w:val="1"/>
      <w:marLeft w:val="0"/>
      <w:marRight w:val="0"/>
      <w:marTop w:val="0"/>
      <w:marBottom w:val="0"/>
      <w:divBdr>
        <w:top w:val="none" w:sz="0" w:space="0" w:color="auto"/>
        <w:left w:val="none" w:sz="0" w:space="0" w:color="auto"/>
        <w:bottom w:val="none" w:sz="0" w:space="0" w:color="auto"/>
        <w:right w:val="none" w:sz="0" w:space="0" w:color="auto"/>
      </w:divBdr>
    </w:div>
    <w:div w:id="224340853">
      <w:bodyDiv w:val="1"/>
      <w:marLeft w:val="0"/>
      <w:marRight w:val="0"/>
      <w:marTop w:val="0"/>
      <w:marBottom w:val="0"/>
      <w:divBdr>
        <w:top w:val="none" w:sz="0" w:space="0" w:color="auto"/>
        <w:left w:val="none" w:sz="0" w:space="0" w:color="auto"/>
        <w:bottom w:val="none" w:sz="0" w:space="0" w:color="auto"/>
        <w:right w:val="none" w:sz="0" w:space="0" w:color="auto"/>
      </w:divBdr>
    </w:div>
    <w:div w:id="243690664">
      <w:bodyDiv w:val="1"/>
      <w:marLeft w:val="0"/>
      <w:marRight w:val="0"/>
      <w:marTop w:val="0"/>
      <w:marBottom w:val="0"/>
      <w:divBdr>
        <w:top w:val="none" w:sz="0" w:space="0" w:color="auto"/>
        <w:left w:val="none" w:sz="0" w:space="0" w:color="auto"/>
        <w:bottom w:val="none" w:sz="0" w:space="0" w:color="auto"/>
        <w:right w:val="none" w:sz="0" w:space="0" w:color="auto"/>
      </w:divBdr>
    </w:div>
    <w:div w:id="249699031">
      <w:bodyDiv w:val="1"/>
      <w:marLeft w:val="0"/>
      <w:marRight w:val="0"/>
      <w:marTop w:val="0"/>
      <w:marBottom w:val="0"/>
      <w:divBdr>
        <w:top w:val="none" w:sz="0" w:space="0" w:color="auto"/>
        <w:left w:val="none" w:sz="0" w:space="0" w:color="auto"/>
        <w:bottom w:val="none" w:sz="0" w:space="0" w:color="auto"/>
        <w:right w:val="none" w:sz="0" w:space="0" w:color="auto"/>
      </w:divBdr>
    </w:div>
    <w:div w:id="267350142">
      <w:bodyDiv w:val="1"/>
      <w:marLeft w:val="0"/>
      <w:marRight w:val="0"/>
      <w:marTop w:val="0"/>
      <w:marBottom w:val="0"/>
      <w:divBdr>
        <w:top w:val="none" w:sz="0" w:space="0" w:color="auto"/>
        <w:left w:val="none" w:sz="0" w:space="0" w:color="auto"/>
        <w:bottom w:val="none" w:sz="0" w:space="0" w:color="auto"/>
        <w:right w:val="none" w:sz="0" w:space="0" w:color="auto"/>
      </w:divBdr>
    </w:div>
    <w:div w:id="281423288">
      <w:bodyDiv w:val="1"/>
      <w:marLeft w:val="0"/>
      <w:marRight w:val="0"/>
      <w:marTop w:val="0"/>
      <w:marBottom w:val="0"/>
      <w:divBdr>
        <w:top w:val="none" w:sz="0" w:space="0" w:color="auto"/>
        <w:left w:val="none" w:sz="0" w:space="0" w:color="auto"/>
        <w:bottom w:val="none" w:sz="0" w:space="0" w:color="auto"/>
        <w:right w:val="none" w:sz="0" w:space="0" w:color="auto"/>
      </w:divBdr>
    </w:div>
    <w:div w:id="286282013">
      <w:bodyDiv w:val="1"/>
      <w:marLeft w:val="0"/>
      <w:marRight w:val="0"/>
      <w:marTop w:val="0"/>
      <w:marBottom w:val="0"/>
      <w:divBdr>
        <w:top w:val="none" w:sz="0" w:space="0" w:color="auto"/>
        <w:left w:val="none" w:sz="0" w:space="0" w:color="auto"/>
        <w:bottom w:val="none" w:sz="0" w:space="0" w:color="auto"/>
        <w:right w:val="none" w:sz="0" w:space="0" w:color="auto"/>
      </w:divBdr>
    </w:div>
    <w:div w:id="314534942">
      <w:bodyDiv w:val="1"/>
      <w:marLeft w:val="0"/>
      <w:marRight w:val="0"/>
      <w:marTop w:val="0"/>
      <w:marBottom w:val="0"/>
      <w:divBdr>
        <w:top w:val="none" w:sz="0" w:space="0" w:color="auto"/>
        <w:left w:val="none" w:sz="0" w:space="0" w:color="auto"/>
        <w:bottom w:val="none" w:sz="0" w:space="0" w:color="auto"/>
        <w:right w:val="none" w:sz="0" w:space="0" w:color="auto"/>
      </w:divBdr>
    </w:div>
    <w:div w:id="315576006">
      <w:bodyDiv w:val="1"/>
      <w:marLeft w:val="0"/>
      <w:marRight w:val="0"/>
      <w:marTop w:val="0"/>
      <w:marBottom w:val="0"/>
      <w:divBdr>
        <w:top w:val="none" w:sz="0" w:space="0" w:color="auto"/>
        <w:left w:val="none" w:sz="0" w:space="0" w:color="auto"/>
        <w:bottom w:val="none" w:sz="0" w:space="0" w:color="auto"/>
        <w:right w:val="none" w:sz="0" w:space="0" w:color="auto"/>
      </w:divBdr>
    </w:div>
    <w:div w:id="335235620">
      <w:bodyDiv w:val="1"/>
      <w:marLeft w:val="0"/>
      <w:marRight w:val="0"/>
      <w:marTop w:val="0"/>
      <w:marBottom w:val="0"/>
      <w:divBdr>
        <w:top w:val="none" w:sz="0" w:space="0" w:color="auto"/>
        <w:left w:val="none" w:sz="0" w:space="0" w:color="auto"/>
        <w:bottom w:val="none" w:sz="0" w:space="0" w:color="auto"/>
        <w:right w:val="none" w:sz="0" w:space="0" w:color="auto"/>
      </w:divBdr>
    </w:div>
    <w:div w:id="337855794">
      <w:bodyDiv w:val="1"/>
      <w:marLeft w:val="0"/>
      <w:marRight w:val="0"/>
      <w:marTop w:val="0"/>
      <w:marBottom w:val="0"/>
      <w:divBdr>
        <w:top w:val="none" w:sz="0" w:space="0" w:color="auto"/>
        <w:left w:val="none" w:sz="0" w:space="0" w:color="auto"/>
        <w:bottom w:val="none" w:sz="0" w:space="0" w:color="auto"/>
        <w:right w:val="none" w:sz="0" w:space="0" w:color="auto"/>
      </w:divBdr>
      <w:divsChild>
        <w:div w:id="155925024">
          <w:marLeft w:val="547"/>
          <w:marRight w:val="0"/>
          <w:marTop w:val="200"/>
          <w:marBottom w:val="0"/>
          <w:divBdr>
            <w:top w:val="none" w:sz="0" w:space="0" w:color="auto"/>
            <w:left w:val="none" w:sz="0" w:space="0" w:color="auto"/>
            <w:bottom w:val="none" w:sz="0" w:space="0" w:color="auto"/>
            <w:right w:val="none" w:sz="0" w:space="0" w:color="auto"/>
          </w:divBdr>
        </w:div>
        <w:div w:id="1257441268">
          <w:marLeft w:val="1166"/>
          <w:marRight w:val="0"/>
          <w:marTop w:val="200"/>
          <w:marBottom w:val="0"/>
          <w:divBdr>
            <w:top w:val="none" w:sz="0" w:space="0" w:color="auto"/>
            <w:left w:val="none" w:sz="0" w:space="0" w:color="auto"/>
            <w:bottom w:val="none" w:sz="0" w:space="0" w:color="auto"/>
            <w:right w:val="none" w:sz="0" w:space="0" w:color="auto"/>
          </w:divBdr>
        </w:div>
        <w:div w:id="26686216">
          <w:marLeft w:val="1166"/>
          <w:marRight w:val="0"/>
          <w:marTop w:val="200"/>
          <w:marBottom w:val="0"/>
          <w:divBdr>
            <w:top w:val="none" w:sz="0" w:space="0" w:color="auto"/>
            <w:left w:val="none" w:sz="0" w:space="0" w:color="auto"/>
            <w:bottom w:val="none" w:sz="0" w:space="0" w:color="auto"/>
            <w:right w:val="none" w:sz="0" w:space="0" w:color="auto"/>
          </w:divBdr>
        </w:div>
        <w:div w:id="1780252111">
          <w:marLeft w:val="1166"/>
          <w:marRight w:val="0"/>
          <w:marTop w:val="200"/>
          <w:marBottom w:val="0"/>
          <w:divBdr>
            <w:top w:val="none" w:sz="0" w:space="0" w:color="auto"/>
            <w:left w:val="none" w:sz="0" w:space="0" w:color="auto"/>
            <w:bottom w:val="none" w:sz="0" w:space="0" w:color="auto"/>
            <w:right w:val="none" w:sz="0" w:space="0" w:color="auto"/>
          </w:divBdr>
        </w:div>
      </w:divsChild>
    </w:div>
    <w:div w:id="337972859">
      <w:bodyDiv w:val="1"/>
      <w:marLeft w:val="0"/>
      <w:marRight w:val="0"/>
      <w:marTop w:val="0"/>
      <w:marBottom w:val="0"/>
      <w:divBdr>
        <w:top w:val="none" w:sz="0" w:space="0" w:color="auto"/>
        <w:left w:val="none" w:sz="0" w:space="0" w:color="auto"/>
        <w:bottom w:val="none" w:sz="0" w:space="0" w:color="auto"/>
        <w:right w:val="none" w:sz="0" w:space="0" w:color="auto"/>
      </w:divBdr>
    </w:div>
    <w:div w:id="371541607">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40800420">
      <w:bodyDiv w:val="1"/>
      <w:marLeft w:val="0"/>
      <w:marRight w:val="0"/>
      <w:marTop w:val="0"/>
      <w:marBottom w:val="0"/>
      <w:divBdr>
        <w:top w:val="none" w:sz="0" w:space="0" w:color="auto"/>
        <w:left w:val="none" w:sz="0" w:space="0" w:color="auto"/>
        <w:bottom w:val="none" w:sz="0" w:space="0" w:color="auto"/>
        <w:right w:val="none" w:sz="0" w:space="0" w:color="auto"/>
      </w:divBdr>
    </w:div>
    <w:div w:id="461772881">
      <w:bodyDiv w:val="1"/>
      <w:marLeft w:val="0"/>
      <w:marRight w:val="0"/>
      <w:marTop w:val="0"/>
      <w:marBottom w:val="0"/>
      <w:divBdr>
        <w:top w:val="none" w:sz="0" w:space="0" w:color="auto"/>
        <w:left w:val="none" w:sz="0" w:space="0" w:color="auto"/>
        <w:bottom w:val="none" w:sz="0" w:space="0" w:color="auto"/>
        <w:right w:val="none" w:sz="0" w:space="0" w:color="auto"/>
      </w:divBdr>
    </w:div>
    <w:div w:id="464543925">
      <w:bodyDiv w:val="1"/>
      <w:marLeft w:val="0"/>
      <w:marRight w:val="0"/>
      <w:marTop w:val="0"/>
      <w:marBottom w:val="0"/>
      <w:divBdr>
        <w:top w:val="none" w:sz="0" w:space="0" w:color="auto"/>
        <w:left w:val="none" w:sz="0" w:space="0" w:color="auto"/>
        <w:bottom w:val="none" w:sz="0" w:space="0" w:color="auto"/>
        <w:right w:val="none" w:sz="0" w:space="0" w:color="auto"/>
      </w:divBdr>
    </w:div>
    <w:div w:id="488909314">
      <w:bodyDiv w:val="1"/>
      <w:marLeft w:val="0"/>
      <w:marRight w:val="0"/>
      <w:marTop w:val="0"/>
      <w:marBottom w:val="0"/>
      <w:divBdr>
        <w:top w:val="none" w:sz="0" w:space="0" w:color="auto"/>
        <w:left w:val="none" w:sz="0" w:space="0" w:color="auto"/>
        <w:bottom w:val="none" w:sz="0" w:space="0" w:color="auto"/>
        <w:right w:val="none" w:sz="0" w:space="0" w:color="auto"/>
      </w:divBdr>
    </w:div>
    <w:div w:id="489174762">
      <w:bodyDiv w:val="1"/>
      <w:marLeft w:val="0"/>
      <w:marRight w:val="0"/>
      <w:marTop w:val="0"/>
      <w:marBottom w:val="0"/>
      <w:divBdr>
        <w:top w:val="none" w:sz="0" w:space="0" w:color="auto"/>
        <w:left w:val="none" w:sz="0" w:space="0" w:color="auto"/>
        <w:bottom w:val="none" w:sz="0" w:space="0" w:color="auto"/>
        <w:right w:val="none" w:sz="0" w:space="0" w:color="auto"/>
      </w:divBdr>
    </w:div>
    <w:div w:id="492767115">
      <w:bodyDiv w:val="1"/>
      <w:marLeft w:val="0"/>
      <w:marRight w:val="0"/>
      <w:marTop w:val="0"/>
      <w:marBottom w:val="0"/>
      <w:divBdr>
        <w:top w:val="none" w:sz="0" w:space="0" w:color="auto"/>
        <w:left w:val="none" w:sz="0" w:space="0" w:color="auto"/>
        <w:bottom w:val="none" w:sz="0" w:space="0" w:color="auto"/>
        <w:right w:val="none" w:sz="0" w:space="0" w:color="auto"/>
      </w:divBdr>
    </w:div>
    <w:div w:id="496917214">
      <w:bodyDiv w:val="1"/>
      <w:marLeft w:val="0"/>
      <w:marRight w:val="0"/>
      <w:marTop w:val="0"/>
      <w:marBottom w:val="0"/>
      <w:divBdr>
        <w:top w:val="none" w:sz="0" w:space="0" w:color="auto"/>
        <w:left w:val="none" w:sz="0" w:space="0" w:color="auto"/>
        <w:bottom w:val="none" w:sz="0" w:space="0" w:color="auto"/>
        <w:right w:val="none" w:sz="0" w:space="0" w:color="auto"/>
      </w:divBdr>
      <w:divsChild>
        <w:div w:id="1179274132">
          <w:marLeft w:val="720"/>
          <w:marRight w:val="0"/>
          <w:marTop w:val="0"/>
          <w:marBottom w:val="0"/>
          <w:divBdr>
            <w:top w:val="none" w:sz="0" w:space="0" w:color="auto"/>
            <w:left w:val="none" w:sz="0" w:space="0" w:color="auto"/>
            <w:bottom w:val="none" w:sz="0" w:space="0" w:color="auto"/>
            <w:right w:val="none" w:sz="0" w:space="0" w:color="auto"/>
          </w:divBdr>
        </w:div>
        <w:div w:id="440800182">
          <w:marLeft w:val="1440"/>
          <w:marRight w:val="0"/>
          <w:marTop w:val="0"/>
          <w:marBottom w:val="0"/>
          <w:divBdr>
            <w:top w:val="none" w:sz="0" w:space="0" w:color="auto"/>
            <w:left w:val="none" w:sz="0" w:space="0" w:color="auto"/>
            <w:bottom w:val="none" w:sz="0" w:space="0" w:color="auto"/>
            <w:right w:val="none" w:sz="0" w:space="0" w:color="auto"/>
          </w:divBdr>
        </w:div>
        <w:div w:id="1853447189">
          <w:marLeft w:val="1440"/>
          <w:marRight w:val="0"/>
          <w:marTop w:val="0"/>
          <w:marBottom w:val="0"/>
          <w:divBdr>
            <w:top w:val="none" w:sz="0" w:space="0" w:color="auto"/>
            <w:left w:val="none" w:sz="0" w:space="0" w:color="auto"/>
            <w:bottom w:val="none" w:sz="0" w:space="0" w:color="auto"/>
            <w:right w:val="none" w:sz="0" w:space="0" w:color="auto"/>
          </w:divBdr>
        </w:div>
        <w:div w:id="1035886002">
          <w:marLeft w:val="1440"/>
          <w:marRight w:val="0"/>
          <w:marTop w:val="0"/>
          <w:marBottom w:val="0"/>
          <w:divBdr>
            <w:top w:val="none" w:sz="0" w:space="0" w:color="auto"/>
            <w:left w:val="none" w:sz="0" w:space="0" w:color="auto"/>
            <w:bottom w:val="none" w:sz="0" w:space="0" w:color="auto"/>
            <w:right w:val="none" w:sz="0" w:space="0" w:color="auto"/>
          </w:divBdr>
        </w:div>
      </w:divsChild>
    </w:div>
    <w:div w:id="528764922">
      <w:bodyDiv w:val="1"/>
      <w:marLeft w:val="0"/>
      <w:marRight w:val="0"/>
      <w:marTop w:val="0"/>
      <w:marBottom w:val="0"/>
      <w:divBdr>
        <w:top w:val="none" w:sz="0" w:space="0" w:color="auto"/>
        <w:left w:val="none" w:sz="0" w:space="0" w:color="auto"/>
        <w:bottom w:val="none" w:sz="0" w:space="0" w:color="auto"/>
        <w:right w:val="none" w:sz="0" w:space="0" w:color="auto"/>
      </w:divBdr>
    </w:div>
    <w:div w:id="529344628">
      <w:bodyDiv w:val="1"/>
      <w:marLeft w:val="0"/>
      <w:marRight w:val="0"/>
      <w:marTop w:val="0"/>
      <w:marBottom w:val="0"/>
      <w:divBdr>
        <w:top w:val="none" w:sz="0" w:space="0" w:color="auto"/>
        <w:left w:val="none" w:sz="0" w:space="0" w:color="auto"/>
        <w:bottom w:val="none" w:sz="0" w:space="0" w:color="auto"/>
        <w:right w:val="none" w:sz="0" w:space="0" w:color="auto"/>
      </w:divBdr>
    </w:div>
    <w:div w:id="533276595">
      <w:bodyDiv w:val="1"/>
      <w:marLeft w:val="0"/>
      <w:marRight w:val="0"/>
      <w:marTop w:val="0"/>
      <w:marBottom w:val="0"/>
      <w:divBdr>
        <w:top w:val="none" w:sz="0" w:space="0" w:color="auto"/>
        <w:left w:val="none" w:sz="0" w:space="0" w:color="auto"/>
        <w:bottom w:val="none" w:sz="0" w:space="0" w:color="auto"/>
        <w:right w:val="none" w:sz="0" w:space="0" w:color="auto"/>
      </w:divBdr>
    </w:div>
    <w:div w:id="541751137">
      <w:bodyDiv w:val="1"/>
      <w:marLeft w:val="0"/>
      <w:marRight w:val="0"/>
      <w:marTop w:val="0"/>
      <w:marBottom w:val="0"/>
      <w:divBdr>
        <w:top w:val="none" w:sz="0" w:space="0" w:color="auto"/>
        <w:left w:val="none" w:sz="0" w:space="0" w:color="auto"/>
        <w:bottom w:val="none" w:sz="0" w:space="0" w:color="auto"/>
        <w:right w:val="none" w:sz="0" w:space="0" w:color="auto"/>
      </w:divBdr>
    </w:div>
    <w:div w:id="544484624">
      <w:bodyDiv w:val="1"/>
      <w:marLeft w:val="0"/>
      <w:marRight w:val="0"/>
      <w:marTop w:val="0"/>
      <w:marBottom w:val="0"/>
      <w:divBdr>
        <w:top w:val="none" w:sz="0" w:space="0" w:color="auto"/>
        <w:left w:val="none" w:sz="0" w:space="0" w:color="auto"/>
        <w:bottom w:val="none" w:sz="0" w:space="0" w:color="auto"/>
        <w:right w:val="none" w:sz="0" w:space="0" w:color="auto"/>
      </w:divBdr>
    </w:div>
    <w:div w:id="570390434">
      <w:bodyDiv w:val="1"/>
      <w:marLeft w:val="0"/>
      <w:marRight w:val="0"/>
      <w:marTop w:val="0"/>
      <w:marBottom w:val="0"/>
      <w:divBdr>
        <w:top w:val="none" w:sz="0" w:space="0" w:color="auto"/>
        <w:left w:val="none" w:sz="0" w:space="0" w:color="auto"/>
        <w:bottom w:val="none" w:sz="0" w:space="0" w:color="auto"/>
        <w:right w:val="none" w:sz="0" w:space="0" w:color="auto"/>
      </w:divBdr>
    </w:div>
    <w:div w:id="577178981">
      <w:bodyDiv w:val="1"/>
      <w:marLeft w:val="0"/>
      <w:marRight w:val="0"/>
      <w:marTop w:val="0"/>
      <w:marBottom w:val="0"/>
      <w:divBdr>
        <w:top w:val="none" w:sz="0" w:space="0" w:color="auto"/>
        <w:left w:val="none" w:sz="0" w:space="0" w:color="auto"/>
        <w:bottom w:val="none" w:sz="0" w:space="0" w:color="auto"/>
        <w:right w:val="none" w:sz="0" w:space="0" w:color="auto"/>
      </w:divBdr>
      <w:divsChild>
        <w:div w:id="2111200493">
          <w:marLeft w:val="360"/>
          <w:marRight w:val="0"/>
          <w:marTop w:val="40"/>
          <w:marBottom w:val="40"/>
          <w:divBdr>
            <w:top w:val="none" w:sz="0" w:space="0" w:color="auto"/>
            <w:left w:val="none" w:sz="0" w:space="0" w:color="auto"/>
            <w:bottom w:val="none" w:sz="0" w:space="0" w:color="auto"/>
            <w:right w:val="none" w:sz="0" w:space="0" w:color="auto"/>
          </w:divBdr>
        </w:div>
      </w:divsChild>
    </w:div>
    <w:div w:id="587276297">
      <w:bodyDiv w:val="1"/>
      <w:marLeft w:val="0"/>
      <w:marRight w:val="0"/>
      <w:marTop w:val="0"/>
      <w:marBottom w:val="0"/>
      <w:divBdr>
        <w:top w:val="none" w:sz="0" w:space="0" w:color="auto"/>
        <w:left w:val="none" w:sz="0" w:space="0" w:color="auto"/>
        <w:bottom w:val="none" w:sz="0" w:space="0" w:color="auto"/>
        <w:right w:val="none" w:sz="0" w:space="0" w:color="auto"/>
      </w:divBdr>
      <w:divsChild>
        <w:div w:id="1145391760">
          <w:marLeft w:val="547"/>
          <w:marRight w:val="0"/>
          <w:marTop w:val="200"/>
          <w:marBottom w:val="0"/>
          <w:divBdr>
            <w:top w:val="none" w:sz="0" w:space="0" w:color="auto"/>
            <w:left w:val="none" w:sz="0" w:space="0" w:color="auto"/>
            <w:bottom w:val="none" w:sz="0" w:space="0" w:color="auto"/>
            <w:right w:val="none" w:sz="0" w:space="0" w:color="auto"/>
          </w:divBdr>
        </w:div>
      </w:divsChild>
    </w:div>
    <w:div w:id="592206961">
      <w:bodyDiv w:val="1"/>
      <w:marLeft w:val="0"/>
      <w:marRight w:val="0"/>
      <w:marTop w:val="0"/>
      <w:marBottom w:val="0"/>
      <w:divBdr>
        <w:top w:val="none" w:sz="0" w:space="0" w:color="auto"/>
        <w:left w:val="none" w:sz="0" w:space="0" w:color="auto"/>
        <w:bottom w:val="none" w:sz="0" w:space="0" w:color="auto"/>
        <w:right w:val="none" w:sz="0" w:space="0" w:color="auto"/>
      </w:divBdr>
    </w:div>
    <w:div w:id="622272771">
      <w:bodyDiv w:val="1"/>
      <w:marLeft w:val="0"/>
      <w:marRight w:val="0"/>
      <w:marTop w:val="0"/>
      <w:marBottom w:val="0"/>
      <w:divBdr>
        <w:top w:val="none" w:sz="0" w:space="0" w:color="auto"/>
        <w:left w:val="none" w:sz="0" w:space="0" w:color="auto"/>
        <w:bottom w:val="none" w:sz="0" w:space="0" w:color="auto"/>
        <w:right w:val="none" w:sz="0" w:space="0" w:color="auto"/>
      </w:divBdr>
      <w:divsChild>
        <w:div w:id="1527409400">
          <w:marLeft w:val="720"/>
          <w:marRight w:val="0"/>
          <w:marTop w:val="0"/>
          <w:marBottom w:val="0"/>
          <w:divBdr>
            <w:top w:val="none" w:sz="0" w:space="0" w:color="auto"/>
            <w:left w:val="none" w:sz="0" w:space="0" w:color="auto"/>
            <w:bottom w:val="none" w:sz="0" w:space="0" w:color="auto"/>
            <w:right w:val="none" w:sz="0" w:space="0" w:color="auto"/>
          </w:divBdr>
        </w:div>
        <w:div w:id="1049719326">
          <w:marLeft w:val="1440"/>
          <w:marRight w:val="0"/>
          <w:marTop w:val="0"/>
          <w:marBottom w:val="0"/>
          <w:divBdr>
            <w:top w:val="none" w:sz="0" w:space="0" w:color="auto"/>
            <w:left w:val="none" w:sz="0" w:space="0" w:color="auto"/>
            <w:bottom w:val="none" w:sz="0" w:space="0" w:color="auto"/>
            <w:right w:val="none" w:sz="0" w:space="0" w:color="auto"/>
          </w:divBdr>
        </w:div>
        <w:div w:id="622730992">
          <w:marLeft w:val="1440"/>
          <w:marRight w:val="0"/>
          <w:marTop w:val="0"/>
          <w:marBottom w:val="0"/>
          <w:divBdr>
            <w:top w:val="none" w:sz="0" w:space="0" w:color="auto"/>
            <w:left w:val="none" w:sz="0" w:space="0" w:color="auto"/>
            <w:bottom w:val="none" w:sz="0" w:space="0" w:color="auto"/>
            <w:right w:val="none" w:sz="0" w:space="0" w:color="auto"/>
          </w:divBdr>
        </w:div>
        <w:div w:id="715198719">
          <w:marLeft w:val="1440"/>
          <w:marRight w:val="0"/>
          <w:marTop w:val="0"/>
          <w:marBottom w:val="0"/>
          <w:divBdr>
            <w:top w:val="none" w:sz="0" w:space="0" w:color="auto"/>
            <w:left w:val="none" w:sz="0" w:space="0" w:color="auto"/>
            <w:bottom w:val="none" w:sz="0" w:space="0" w:color="auto"/>
            <w:right w:val="none" w:sz="0" w:space="0" w:color="auto"/>
          </w:divBdr>
        </w:div>
      </w:divsChild>
    </w:div>
    <w:div w:id="635912445">
      <w:bodyDiv w:val="1"/>
      <w:marLeft w:val="0"/>
      <w:marRight w:val="0"/>
      <w:marTop w:val="0"/>
      <w:marBottom w:val="0"/>
      <w:divBdr>
        <w:top w:val="none" w:sz="0" w:space="0" w:color="auto"/>
        <w:left w:val="none" w:sz="0" w:space="0" w:color="auto"/>
        <w:bottom w:val="none" w:sz="0" w:space="0" w:color="auto"/>
        <w:right w:val="none" w:sz="0" w:space="0" w:color="auto"/>
      </w:divBdr>
    </w:div>
    <w:div w:id="668677354">
      <w:bodyDiv w:val="1"/>
      <w:marLeft w:val="0"/>
      <w:marRight w:val="0"/>
      <w:marTop w:val="0"/>
      <w:marBottom w:val="0"/>
      <w:divBdr>
        <w:top w:val="none" w:sz="0" w:space="0" w:color="auto"/>
        <w:left w:val="none" w:sz="0" w:space="0" w:color="auto"/>
        <w:bottom w:val="none" w:sz="0" w:space="0" w:color="auto"/>
        <w:right w:val="none" w:sz="0" w:space="0" w:color="auto"/>
      </w:divBdr>
    </w:div>
    <w:div w:id="670182130">
      <w:bodyDiv w:val="1"/>
      <w:marLeft w:val="0"/>
      <w:marRight w:val="0"/>
      <w:marTop w:val="0"/>
      <w:marBottom w:val="0"/>
      <w:divBdr>
        <w:top w:val="none" w:sz="0" w:space="0" w:color="auto"/>
        <w:left w:val="none" w:sz="0" w:space="0" w:color="auto"/>
        <w:bottom w:val="none" w:sz="0" w:space="0" w:color="auto"/>
        <w:right w:val="none" w:sz="0" w:space="0" w:color="auto"/>
      </w:divBdr>
    </w:div>
    <w:div w:id="672416853">
      <w:bodyDiv w:val="1"/>
      <w:marLeft w:val="0"/>
      <w:marRight w:val="0"/>
      <w:marTop w:val="0"/>
      <w:marBottom w:val="0"/>
      <w:divBdr>
        <w:top w:val="none" w:sz="0" w:space="0" w:color="auto"/>
        <w:left w:val="none" w:sz="0" w:space="0" w:color="auto"/>
        <w:bottom w:val="none" w:sz="0" w:space="0" w:color="auto"/>
        <w:right w:val="none" w:sz="0" w:space="0" w:color="auto"/>
      </w:divBdr>
    </w:div>
    <w:div w:id="697201437">
      <w:bodyDiv w:val="1"/>
      <w:marLeft w:val="0"/>
      <w:marRight w:val="0"/>
      <w:marTop w:val="0"/>
      <w:marBottom w:val="0"/>
      <w:divBdr>
        <w:top w:val="none" w:sz="0" w:space="0" w:color="auto"/>
        <w:left w:val="none" w:sz="0" w:space="0" w:color="auto"/>
        <w:bottom w:val="none" w:sz="0" w:space="0" w:color="auto"/>
        <w:right w:val="none" w:sz="0" w:space="0" w:color="auto"/>
      </w:divBdr>
    </w:div>
    <w:div w:id="705835416">
      <w:bodyDiv w:val="1"/>
      <w:marLeft w:val="0"/>
      <w:marRight w:val="0"/>
      <w:marTop w:val="0"/>
      <w:marBottom w:val="0"/>
      <w:divBdr>
        <w:top w:val="none" w:sz="0" w:space="0" w:color="auto"/>
        <w:left w:val="none" w:sz="0" w:space="0" w:color="auto"/>
        <w:bottom w:val="none" w:sz="0" w:space="0" w:color="auto"/>
        <w:right w:val="none" w:sz="0" w:space="0" w:color="auto"/>
      </w:divBdr>
    </w:div>
    <w:div w:id="714891285">
      <w:bodyDiv w:val="1"/>
      <w:marLeft w:val="0"/>
      <w:marRight w:val="0"/>
      <w:marTop w:val="0"/>
      <w:marBottom w:val="0"/>
      <w:divBdr>
        <w:top w:val="none" w:sz="0" w:space="0" w:color="auto"/>
        <w:left w:val="none" w:sz="0" w:space="0" w:color="auto"/>
        <w:bottom w:val="none" w:sz="0" w:space="0" w:color="auto"/>
        <w:right w:val="none" w:sz="0" w:space="0" w:color="auto"/>
      </w:divBdr>
    </w:div>
    <w:div w:id="744844631">
      <w:bodyDiv w:val="1"/>
      <w:marLeft w:val="0"/>
      <w:marRight w:val="0"/>
      <w:marTop w:val="0"/>
      <w:marBottom w:val="0"/>
      <w:divBdr>
        <w:top w:val="none" w:sz="0" w:space="0" w:color="auto"/>
        <w:left w:val="none" w:sz="0" w:space="0" w:color="auto"/>
        <w:bottom w:val="none" w:sz="0" w:space="0" w:color="auto"/>
        <w:right w:val="none" w:sz="0" w:space="0" w:color="auto"/>
      </w:divBdr>
      <w:divsChild>
        <w:div w:id="2065905677">
          <w:marLeft w:val="360"/>
          <w:marRight w:val="0"/>
          <w:marTop w:val="40"/>
          <w:marBottom w:val="40"/>
          <w:divBdr>
            <w:top w:val="none" w:sz="0" w:space="0" w:color="auto"/>
            <w:left w:val="none" w:sz="0" w:space="0" w:color="auto"/>
            <w:bottom w:val="none" w:sz="0" w:space="0" w:color="auto"/>
            <w:right w:val="none" w:sz="0" w:space="0" w:color="auto"/>
          </w:divBdr>
        </w:div>
        <w:div w:id="2046715763">
          <w:marLeft w:val="1080"/>
          <w:marRight w:val="0"/>
          <w:marTop w:val="40"/>
          <w:marBottom w:val="40"/>
          <w:divBdr>
            <w:top w:val="none" w:sz="0" w:space="0" w:color="auto"/>
            <w:left w:val="none" w:sz="0" w:space="0" w:color="auto"/>
            <w:bottom w:val="none" w:sz="0" w:space="0" w:color="auto"/>
            <w:right w:val="none" w:sz="0" w:space="0" w:color="auto"/>
          </w:divBdr>
        </w:div>
        <w:div w:id="1053306212">
          <w:marLeft w:val="1800"/>
          <w:marRight w:val="0"/>
          <w:marTop w:val="40"/>
          <w:marBottom w:val="40"/>
          <w:divBdr>
            <w:top w:val="none" w:sz="0" w:space="0" w:color="auto"/>
            <w:left w:val="none" w:sz="0" w:space="0" w:color="auto"/>
            <w:bottom w:val="none" w:sz="0" w:space="0" w:color="auto"/>
            <w:right w:val="none" w:sz="0" w:space="0" w:color="auto"/>
          </w:divBdr>
        </w:div>
        <w:div w:id="1353264109">
          <w:marLeft w:val="1800"/>
          <w:marRight w:val="0"/>
          <w:marTop w:val="40"/>
          <w:marBottom w:val="40"/>
          <w:divBdr>
            <w:top w:val="none" w:sz="0" w:space="0" w:color="auto"/>
            <w:left w:val="none" w:sz="0" w:space="0" w:color="auto"/>
            <w:bottom w:val="none" w:sz="0" w:space="0" w:color="auto"/>
            <w:right w:val="none" w:sz="0" w:space="0" w:color="auto"/>
          </w:divBdr>
        </w:div>
        <w:div w:id="331495753">
          <w:marLeft w:val="1080"/>
          <w:marRight w:val="0"/>
          <w:marTop w:val="40"/>
          <w:marBottom w:val="40"/>
          <w:divBdr>
            <w:top w:val="none" w:sz="0" w:space="0" w:color="auto"/>
            <w:left w:val="none" w:sz="0" w:space="0" w:color="auto"/>
            <w:bottom w:val="none" w:sz="0" w:space="0" w:color="auto"/>
            <w:right w:val="none" w:sz="0" w:space="0" w:color="auto"/>
          </w:divBdr>
        </w:div>
        <w:div w:id="1689017558">
          <w:marLeft w:val="1800"/>
          <w:marRight w:val="0"/>
          <w:marTop w:val="40"/>
          <w:marBottom w:val="40"/>
          <w:divBdr>
            <w:top w:val="none" w:sz="0" w:space="0" w:color="auto"/>
            <w:left w:val="none" w:sz="0" w:space="0" w:color="auto"/>
            <w:bottom w:val="none" w:sz="0" w:space="0" w:color="auto"/>
            <w:right w:val="none" w:sz="0" w:space="0" w:color="auto"/>
          </w:divBdr>
        </w:div>
        <w:div w:id="654644420">
          <w:marLeft w:val="1800"/>
          <w:marRight w:val="0"/>
          <w:marTop w:val="40"/>
          <w:marBottom w:val="40"/>
          <w:divBdr>
            <w:top w:val="none" w:sz="0" w:space="0" w:color="auto"/>
            <w:left w:val="none" w:sz="0" w:space="0" w:color="auto"/>
            <w:bottom w:val="none" w:sz="0" w:space="0" w:color="auto"/>
            <w:right w:val="none" w:sz="0" w:space="0" w:color="auto"/>
          </w:divBdr>
        </w:div>
      </w:divsChild>
    </w:div>
    <w:div w:id="793182994">
      <w:bodyDiv w:val="1"/>
      <w:marLeft w:val="0"/>
      <w:marRight w:val="0"/>
      <w:marTop w:val="0"/>
      <w:marBottom w:val="0"/>
      <w:divBdr>
        <w:top w:val="none" w:sz="0" w:space="0" w:color="auto"/>
        <w:left w:val="none" w:sz="0" w:space="0" w:color="auto"/>
        <w:bottom w:val="none" w:sz="0" w:space="0" w:color="auto"/>
        <w:right w:val="none" w:sz="0" w:space="0" w:color="auto"/>
      </w:divBdr>
      <w:divsChild>
        <w:div w:id="1001203687">
          <w:marLeft w:val="1800"/>
          <w:marRight w:val="0"/>
          <w:marTop w:val="40"/>
          <w:marBottom w:val="40"/>
          <w:divBdr>
            <w:top w:val="none" w:sz="0" w:space="0" w:color="auto"/>
            <w:left w:val="none" w:sz="0" w:space="0" w:color="auto"/>
            <w:bottom w:val="none" w:sz="0" w:space="0" w:color="auto"/>
            <w:right w:val="none" w:sz="0" w:space="0" w:color="auto"/>
          </w:divBdr>
        </w:div>
        <w:div w:id="1016419781">
          <w:marLeft w:val="2520"/>
          <w:marRight w:val="0"/>
          <w:marTop w:val="40"/>
          <w:marBottom w:val="40"/>
          <w:divBdr>
            <w:top w:val="none" w:sz="0" w:space="0" w:color="auto"/>
            <w:left w:val="none" w:sz="0" w:space="0" w:color="auto"/>
            <w:bottom w:val="none" w:sz="0" w:space="0" w:color="auto"/>
            <w:right w:val="none" w:sz="0" w:space="0" w:color="auto"/>
          </w:divBdr>
        </w:div>
        <w:div w:id="1081374133">
          <w:marLeft w:val="2520"/>
          <w:marRight w:val="0"/>
          <w:marTop w:val="40"/>
          <w:marBottom w:val="40"/>
          <w:divBdr>
            <w:top w:val="none" w:sz="0" w:space="0" w:color="auto"/>
            <w:left w:val="none" w:sz="0" w:space="0" w:color="auto"/>
            <w:bottom w:val="none" w:sz="0" w:space="0" w:color="auto"/>
            <w:right w:val="none" w:sz="0" w:space="0" w:color="auto"/>
          </w:divBdr>
        </w:div>
        <w:div w:id="1523744022">
          <w:marLeft w:val="3240"/>
          <w:marRight w:val="0"/>
          <w:marTop w:val="40"/>
          <w:marBottom w:val="40"/>
          <w:divBdr>
            <w:top w:val="none" w:sz="0" w:space="0" w:color="auto"/>
            <w:left w:val="none" w:sz="0" w:space="0" w:color="auto"/>
            <w:bottom w:val="none" w:sz="0" w:space="0" w:color="auto"/>
            <w:right w:val="none" w:sz="0" w:space="0" w:color="auto"/>
          </w:divBdr>
        </w:div>
        <w:div w:id="512302512">
          <w:marLeft w:val="3240"/>
          <w:marRight w:val="0"/>
          <w:marTop w:val="40"/>
          <w:marBottom w:val="40"/>
          <w:divBdr>
            <w:top w:val="none" w:sz="0" w:space="0" w:color="auto"/>
            <w:left w:val="none" w:sz="0" w:space="0" w:color="auto"/>
            <w:bottom w:val="none" w:sz="0" w:space="0" w:color="auto"/>
            <w:right w:val="none" w:sz="0" w:space="0" w:color="auto"/>
          </w:divBdr>
        </w:div>
        <w:div w:id="1875345086">
          <w:marLeft w:val="1800"/>
          <w:marRight w:val="0"/>
          <w:marTop w:val="40"/>
          <w:marBottom w:val="40"/>
          <w:divBdr>
            <w:top w:val="none" w:sz="0" w:space="0" w:color="auto"/>
            <w:left w:val="none" w:sz="0" w:space="0" w:color="auto"/>
            <w:bottom w:val="none" w:sz="0" w:space="0" w:color="auto"/>
            <w:right w:val="none" w:sz="0" w:space="0" w:color="auto"/>
          </w:divBdr>
        </w:div>
        <w:div w:id="858813494">
          <w:marLeft w:val="2520"/>
          <w:marRight w:val="0"/>
          <w:marTop w:val="40"/>
          <w:marBottom w:val="40"/>
          <w:divBdr>
            <w:top w:val="none" w:sz="0" w:space="0" w:color="auto"/>
            <w:left w:val="none" w:sz="0" w:space="0" w:color="auto"/>
            <w:bottom w:val="none" w:sz="0" w:space="0" w:color="auto"/>
            <w:right w:val="none" w:sz="0" w:space="0" w:color="auto"/>
          </w:divBdr>
        </w:div>
        <w:div w:id="719790756">
          <w:marLeft w:val="3240"/>
          <w:marRight w:val="0"/>
          <w:marTop w:val="40"/>
          <w:marBottom w:val="40"/>
          <w:divBdr>
            <w:top w:val="none" w:sz="0" w:space="0" w:color="auto"/>
            <w:left w:val="none" w:sz="0" w:space="0" w:color="auto"/>
            <w:bottom w:val="none" w:sz="0" w:space="0" w:color="auto"/>
            <w:right w:val="none" w:sz="0" w:space="0" w:color="auto"/>
          </w:divBdr>
        </w:div>
        <w:div w:id="2143184810">
          <w:marLeft w:val="2520"/>
          <w:marRight w:val="0"/>
          <w:marTop w:val="40"/>
          <w:marBottom w:val="40"/>
          <w:divBdr>
            <w:top w:val="none" w:sz="0" w:space="0" w:color="auto"/>
            <w:left w:val="none" w:sz="0" w:space="0" w:color="auto"/>
            <w:bottom w:val="none" w:sz="0" w:space="0" w:color="auto"/>
            <w:right w:val="none" w:sz="0" w:space="0" w:color="auto"/>
          </w:divBdr>
        </w:div>
        <w:div w:id="2017229182">
          <w:marLeft w:val="1800"/>
          <w:marRight w:val="0"/>
          <w:marTop w:val="40"/>
          <w:marBottom w:val="40"/>
          <w:divBdr>
            <w:top w:val="none" w:sz="0" w:space="0" w:color="auto"/>
            <w:left w:val="none" w:sz="0" w:space="0" w:color="auto"/>
            <w:bottom w:val="none" w:sz="0" w:space="0" w:color="auto"/>
            <w:right w:val="none" w:sz="0" w:space="0" w:color="auto"/>
          </w:divBdr>
        </w:div>
        <w:div w:id="1015889068">
          <w:marLeft w:val="1800"/>
          <w:marRight w:val="0"/>
          <w:marTop w:val="40"/>
          <w:marBottom w:val="40"/>
          <w:divBdr>
            <w:top w:val="none" w:sz="0" w:space="0" w:color="auto"/>
            <w:left w:val="none" w:sz="0" w:space="0" w:color="auto"/>
            <w:bottom w:val="none" w:sz="0" w:space="0" w:color="auto"/>
            <w:right w:val="none" w:sz="0" w:space="0" w:color="auto"/>
          </w:divBdr>
        </w:div>
      </w:divsChild>
    </w:div>
    <w:div w:id="845168903">
      <w:bodyDiv w:val="1"/>
      <w:marLeft w:val="0"/>
      <w:marRight w:val="0"/>
      <w:marTop w:val="0"/>
      <w:marBottom w:val="0"/>
      <w:divBdr>
        <w:top w:val="none" w:sz="0" w:space="0" w:color="auto"/>
        <w:left w:val="none" w:sz="0" w:space="0" w:color="auto"/>
        <w:bottom w:val="none" w:sz="0" w:space="0" w:color="auto"/>
        <w:right w:val="none" w:sz="0" w:space="0" w:color="auto"/>
      </w:divBdr>
    </w:div>
    <w:div w:id="868881814">
      <w:bodyDiv w:val="1"/>
      <w:marLeft w:val="0"/>
      <w:marRight w:val="0"/>
      <w:marTop w:val="0"/>
      <w:marBottom w:val="0"/>
      <w:divBdr>
        <w:top w:val="none" w:sz="0" w:space="0" w:color="auto"/>
        <w:left w:val="none" w:sz="0" w:space="0" w:color="auto"/>
        <w:bottom w:val="none" w:sz="0" w:space="0" w:color="auto"/>
        <w:right w:val="none" w:sz="0" w:space="0" w:color="auto"/>
      </w:divBdr>
    </w:div>
    <w:div w:id="887883960">
      <w:bodyDiv w:val="1"/>
      <w:marLeft w:val="0"/>
      <w:marRight w:val="0"/>
      <w:marTop w:val="0"/>
      <w:marBottom w:val="0"/>
      <w:divBdr>
        <w:top w:val="none" w:sz="0" w:space="0" w:color="auto"/>
        <w:left w:val="none" w:sz="0" w:space="0" w:color="auto"/>
        <w:bottom w:val="none" w:sz="0" w:space="0" w:color="auto"/>
        <w:right w:val="none" w:sz="0" w:space="0" w:color="auto"/>
      </w:divBdr>
    </w:div>
    <w:div w:id="901217876">
      <w:bodyDiv w:val="1"/>
      <w:marLeft w:val="0"/>
      <w:marRight w:val="0"/>
      <w:marTop w:val="0"/>
      <w:marBottom w:val="0"/>
      <w:divBdr>
        <w:top w:val="none" w:sz="0" w:space="0" w:color="auto"/>
        <w:left w:val="none" w:sz="0" w:space="0" w:color="auto"/>
        <w:bottom w:val="none" w:sz="0" w:space="0" w:color="auto"/>
        <w:right w:val="none" w:sz="0" w:space="0" w:color="auto"/>
      </w:divBdr>
    </w:div>
    <w:div w:id="902910686">
      <w:bodyDiv w:val="1"/>
      <w:marLeft w:val="0"/>
      <w:marRight w:val="0"/>
      <w:marTop w:val="0"/>
      <w:marBottom w:val="0"/>
      <w:divBdr>
        <w:top w:val="none" w:sz="0" w:space="0" w:color="auto"/>
        <w:left w:val="none" w:sz="0" w:space="0" w:color="auto"/>
        <w:bottom w:val="none" w:sz="0" w:space="0" w:color="auto"/>
        <w:right w:val="none" w:sz="0" w:space="0" w:color="auto"/>
      </w:divBdr>
    </w:div>
    <w:div w:id="909080789">
      <w:bodyDiv w:val="1"/>
      <w:marLeft w:val="0"/>
      <w:marRight w:val="0"/>
      <w:marTop w:val="0"/>
      <w:marBottom w:val="0"/>
      <w:divBdr>
        <w:top w:val="none" w:sz="0" w:space="0" w:color="auto"/>
        <w:left w:val="none" w:sz="0" w:space="0" w:color="auto"/>
        <w:bottom w:val="none" w:sz="0" w:space="0" w:color="auto"/>
        <w:right w:val="none" w:sz="0" w:space="0" w:color="auto"/>
      </w:divBdr>
    </w:div>
    <w:div w:id="919408297">
      <w:bodyDiv w:val="1"/>
      <w:marLeft w:val="0"/>
      <w:marRight w:val="0"/>
      <w:marTop w:val="0"/>
      <w:marBottom w:val="0"/>
      <w:divBdr>
        <w:top w:val="none" w:sz="0" w:space="0" w:color="auto"/>
        <w:left w:val="none" w:sz="0" w:space="0" w:color="auto"/>
        <w:bottom w:val="none" w:sz="0" w:space="0" w:color="auto"/>
        <w:right w:val="none" w:sz="0" w:space="0" w:color="auto"/>
      </w:divBdr>
    </w:div>
    <w:div w:id="925378202">
      <w:bodyDiv w:val="1"/>
      <w:marLeft w:val="0"/>
      <w:marRight w:val="0"/>
      <w:marTop w:val="0"/>
      <w:marBottom w:val="0"/>
      <w:divBdr>
        <w:top w:val="none" w:sz="0" w:space="0" w:color="auto"/>
        <w:left w:val="none" w:sz="0" w:space="0" w:color="auto"/>
        <w:bottom w:val="none" w:sz="0" w:space="0" w:color="auto"/>
        <w:right w:val="none" w:sz="0" w:space="0" w:color="auto"/>
      </w:divBdr>
    </w:div>
    <w:div w:id="932786204">
      <w:bodyDiv w:val="1"/>
      <w:marLeft w:val="0"/>
      <w:marRight w:val="0"/>
      <w:marTop w:val="0"/>
      <w:marBottom w:val="0"/>
      <w:divBdr>
        <w:top w:val="none" w:sz="0" w:space="0" w:color="auto"/>
        <w:left w:val="none" w:sz="0" w:space="0" w:color="auto"/>
        <w:bottom w:val="none" w:sz="0" w:space="0" w:color="auto"/>
        <w:right w:val="none" w:sz="0" w:space="0" w:color="auto"/>
      </w:divBdr>
    </w:div>
    <w:div w:id="960069457">
      <w:bodyDiv w:val="1"/>
      <w:marLeft w:val="0"/>
      <w:marRight w:val="0"/>
      <w:marTop w:val="0"/>
      <w:marBottom w:val="0"/>
      <w:divBdr>
        <w:top w:val="none" w:sz="0" w:space="0" w:color="auto"/>
        <w:left w:val="none" w:sz="0" w:space="0" w:color="auto"/>
        <w:bottom w:val="none" w:sz="0" w:space="0" w:color="auto"/>
        <w:right w:val="none" w:sz="0" w:space="0" w:color="auto"/>
      </w:divBdr>
    </w:div>
    <w:div w:id="965351287">
      <w:bodyDiv w:val="1"/>
      <w:marLeft w:val="0"/>
      <w:marRight w:val="0"/>
      <w:marTop w:val="0"/>
      <w:marBottom w:val="0"/>
      <w:divBdr>
        <w:top w:val="none" w:sz="0" w:space="0" w:color="auto"/>
        <w:left w:val="none" w:sz="0" w:space="0" w:color="auto"/>
        <w:bottom w:val="none" w:sz="0" w:space="0" w:color="auto"/>
        <w:right w:val="none" w:sz="0" w:space="0" w:color="auto"/>
      </w:divBdr>
    </w:div>
    <w:div w:id="977538695">
      <w:bodyDiv w:val="1"/>
      <w:marLeft w:val="0"/>
      <w:marRight w:val="0"/>
      <w:marTop w:val="0"/>
      <w:marBottom w:val="0"/>
      <w:divBdr>
        <w:top w:val="none" w:sz="0" w:space="0" w:color="auto"/>
        <w:left w:val="none" w:sz="0" w:space="0" w:color="auto"/>
        <w:bottom w:val="none" w:sz="0" w:space="0" w:color="auto"/>
        <w:right w:val="none" w:sz="0" w:space="0" w:color="auto"/>
      </w:divBdr>
    </w:div>
    <w:div w:id="1004474210">
      <w:bodyDiv w:val="1"/>
      <w:marLeft w:val="0"/>
      <w:marRight w:val="0"/>
      <w:marTop w:val="0"/>
      <w:marBottom w:val="0"/>
      <w:divBdr>
        <w:top w:val="none" w:sz="0" w:space="0" w:color="auto"/>
        <w:left w:val="none" w:sz="0" w:space="0" w:color="auto"/>
        <w:bottom w:val="none" w:sz="0" w:space="0" w:color="auto"/>
        <w:right w:val="none" w:sz="0" w:space="0" w:color="auto"/>
      </w:divBdr>
      <w:divsChild>
        <w:div w:id="1981299823">
          <w:marLeft w:val="360"/>
          <w:marRight w:val="0"/>
          <w:marTop w:val="40"/>
          <w:marBottom w:val="40"/>
          <w:divBdr>
            <w:top w:val="none" w:sz="0" w:space="0" w:color="auto"/>
            <w:left w:val="none" w:sz="0" w:space="0" w:color="auto"/>
            <w:bottom w:val="none" w:sz="0" w:space="0" w:color="auto"/>
            <w:right w:val="none" w:sz="0" w:space="0" w:color="auto"/>
          </w:divBdr>
        </w:div>
        <w:div w:id="905149093">
          <w:marLeft w:val="1080"/>
          <w:marRight w:val="0"/>
          <w:marTop w:val="40"/>
          <w:marBottom w:val="40"/>
          <w:divBdr>
            <w:top w:val="none" w:sz="0" w:space="0" w:color="auto"/>
            <w:left w:val="none" w:sz="0" w:space="0" w:color="auto"/>
            <w:bottom w:val="none" w:sz="0" w:space="0" w:color="auto"/>
            <w:right w:val="none" w:sz="0" w:space="0" w:color="auto"/>
          </w:divBdr>
        </w:div>
        <w:div w:id="1516572795">
          <w:marLeft w:val="1800"/>
          <w:marRight w:val="0"/>
          <w:marTop w:val="40"/>
          <w:marBottom w:val="40"/>
          <w:divBdr>
            <w:top w:val="none" w:sz="0" w:space="0" w:color="auto"/>
            <w:left w:val="none" w:sz="0" w:space="0" w:color="auto"/>
            <w:bottom w:val="none" w:sz="0" w:space="0" w:color="auto"/>
            <w:right w:val="none" w:sz="0" w:space="0" w:color="auto"/>
          </w:divBdr>
        </w:div>
        <w:div w:id="1005087706">
          <w:marLeft w:val="2520"/>
          <w:marRight w:val="0"/>
          <w:marTop w:val="40"/>
          <w:marBottom w:val="40"/>
          <w:divBdr>
            <w:top w:val="none" w:sz="0" w:space="0" w:color="auto"/>
            <w:left w:val="none" w:sz="0" w:space="0" w:color="auto"/>
            <w:bottom w:val="none" w:sz="0" w:space="0" w:color="auto"/>
            <w:right w:val="none" w:sz="0" w:space="0" w:color="auto"/>
          </w:divBdr>
        </w:div>
        <w:div w:id="1464884017">
          <w:marLeft w:val="1800"/>
          <w:marRight w:val="0"/>
          <w:marTop w:val="40"/>
          <w:marBottom w:val="40"/>
          <w:divBdr>
            <w:top w:val="none" w:sz="0" w:space="0" w:color="auto"/>
            <w:left w:val="none" w:sz="0" w:space="0" w:color="auto"/>
            <w:bottom w:val="none" w:sz="0" w:space="0" w:color="auto"/>
            <w:right w:val="none" w:sz="0" w:space="0" w:color="auto"/>
          </w:divBdr>
        </w:div>
        <w:div w:id="416902814">
          <w:marLeft w:val="1800"/>
          <w:marRight w:val="0"/>
          <w:marTop w:val="40"/>
          <w:marBottom w:val="40"/>
          <w:divBdr>
            <w:top w:val="none" w:sz="0" w:space="0" w:color="auto"/>
            <w:left w:val="none" w:sz="0" w:space="0" w:color="auto"/>
            <w:bottom w:val="none" w:sz="0" w:space="0" w:color="auto"/>
            <w:right w:val="none" w:sz="0" w:space="0" w:color="auto"/>
          </w:divBdr>
        </w:div>
      </w:divsChild>
    </w:div>
    <w:div w:id="1028603808">
      <w:bodyDiv w:val="1"/>
      <w:marLeft w:val="0"/>
      <w:marRight w:val="0"/>
      <w:marTop w:val="0"/>
      <w:marBottom w:val="0"/>
      <w:divBdr>
        <w:top w:val="none" w:sz="0" w:space="0" w:color="auto"/>
        <w:left w:val="none" w:sz="0" w:space="0" w:color="auto"/>
        <w:bottom w:val="none" w:sz="0" w:space="0" w:color="auto"/>
        <w:right w:val="none" w:sz="0" w:space="0" w:color="auto"/>
      </w:divBdr>
    </w:div>
    <w:div w:id="1031296140">
      <w:bodyDiv w:val="1"/>
      <w:marLeft w:val="0"/>
      <w:marRight w:val="0"/>
      <w:marTop w:val="0"/>
      <w:marBottom w:val="0"/>
      <w:divBdr>
        <w:top w:val="none" w:sz="0" w:space="0" w:color="auto"/>
        <w:left w:val="none" w:sz="0" w:space="0" w:color="auto"/>
        <w:bottom w:val="none" w:sz="0" w:space="0" w:color="auto"/>
        <w:right w:val="none" w:sz="0" w:space="0" w:color="auto"/>
      </w:divBdr>
    </w:div>
    <w:div w:id="1054278010">
      <w:bodyDiv w:val="1"/>
      <w:marLeft w:val="0"/>
      <w:marRight w:val="0"/>
      <w:marTop w:val="0"/>
      <w:marBottom w:val="0"/>
      <w:divBdr>
        <w:top w:val="none" w:sz="0" w:space="0" w:color="auto"/>
        <w:left w:val="none" w:sz="0" w:space="0" w:color="auto"/>
        <w:bottom w:val="none" w:sz="0" w:space="0" w:color="auto"/>
        <w:right w:val="none" w:sz="0" w:space="0" w:color="auto"/>
      </w:divBdr>
    </w:div>
    <w:div w:id="1056003956">
      <w:bodyDiv w:val="1"/>
      <w:marLeft w:val="0"/>
      <w:marRight w:val="0"/>
      <w:marTop w:val="0"/>
      <w:marBottom w:val="0"/>
      <w:divBdr>
        <w:top w:val="none" w:sz="0" w:space="0" w:color="auto"/>
        <w:left w:val="none" w:sz="0" w:space="0" w:color="auto"/>
        <w:bottom w:val="none" w:sz="0" w:space="0" w:color="auto"/>
        <w:right w:val="none" w:sz="0" w:space="0" w:color="auto"/>
      </w:divBdr>
    </w:div>
    <w:div w:id="1061638166">
      <w:bodyDiv w:val="1"/>
      <w:marLeft w:val="0"/>
      <w:marRight w:val="0"/>
      <w:marTop w:val="0"/>
      <w:marBottom w:val="0"/>
      <w:divBdr>
        <w:top w:val="none" w:sz="0" w:space="0" w:color="auto"/>
        <w:left w:val="none" w:sz="0" w:space="0" w:color="auto"/>
        <w:bottom w:val="none" w:sz="0" w:space="0" w:color="auto"/>
        <w:right w:val="none" w:sz="0" w:space="0" w:color="auto"/>
      </w:divBdr>
    </w:div>
    <w:div w:id="1087190774">
      <w:bodyDiv w:val="1"/>
      <w:marLeft w:val="0"/>
      <w:marRight w:val="0"/>
      <w:marTop w:val="0"/>
      <w:marBottom w:val="0"/>
      <w:divBdr>
        <w:top w:val="none" w:sz="0" w:space="0" w:color="auto"/>
        <w:left w:val="none" w:sz="0" w:space="0" w:color="auto"/>
        <w:bottom w:val="none" w:sz="0" w:space="0" w:color="auto"/>
        <w:right w:val="none" w:sz="0" w:space="0" w:color="auto"/>
      </w:divBdr>
    </w:div>
    <w:div w:id="1135951632">
      <w:bodyDiv w:val="1"/>
      <w:marLeft w:val="0"/>
      <w:marRight w:val="0"/>
      <w:marTop w:val="0"/>
      <w:marBottom w:val="0"/>
      <w:divBdr>
        <w:top w:val="none" w:sz="0" w:space="0" w:color="auto"/>
        <w:left w:val="none" w:sz="0" w:space="0" w:color="auto"/>
        <w:bottom w:val="none" w:sz="0" w:space="0" w:color="auto"/>
        <w:right w:val="none" w:sz="0" w:space="0" w:color="auto"/>
      </w:divBdr>
    </w:div>
    <w:div w:id="1155224524">
      <w:bodyDiv w:val="1"/>
      <w:marLeft w:val="0"/>
      <w:marRight w:val="0"/>
      <w:marTop w:val="0"/>
      <w:marBottom w:val="0"/>
      <w:divBdr>
        <w:top w:val="none" w:sz="0" w:space="0" w:color="auto"/>
        <w:left w:val="none" w:sz="0" w:space="0" w:color="auto"/>
        <w:bottom w:val="none" w:sz="0" w:space="0" w:color="auto"/>
        <w:right w:val="none" w:sz="0" w:space="0" w:color="auto"/>
      </w:divBdr>
    </w:div>
    <w:div w:id="1197740201">
      <w:bodyDiv w:val="1"/>
      <w:marLeft w:val="0"/>
      <w:marRight w:val="0"/>
      <w:marTop w:val="0"/>
      <w:marBottom w:val="0"/>
      <w:divBdr>
        <w:top w:val="none" w:sz="0" w:space="0" w:color="auto"/>
        <w:left w:val="none" w:sz="0" w:space="0" w:color="auto"/>
        <w:bottom w:val="none" w:sz="0" w:space="0" w:color="auto"/>
        <w:right w:val="none" w:sz="0" w:space="0" w:color="auto"/>
      </w:divBdr>
      <w:divsChild>
        <w:div w:id="647515066">
          <w:marLeft w:val="1800"/>
          <w:marRight w:val="0"/>
          <w:marTop w:val="40"/>
          <w:marBottom w:val="40"/>
          <w:divBdr>
            <w:top w:val="none" w:sz="0" w:space="0" w:color="auto"/>
            <w:left w:val="none" w:sz="0" w:space="0" w:color="auto"/>
            <w:bottom w:val="none" w:sz="0" w:space="0" w:color="auto"/>
            <w:right w:val="none" w:sz="0" w:space="0" w:color="auto"/>
          </w:divBdr>
        </w:div>
        <w:div w:id="1273516544">
          <w:marLeft w:val="2520"/>
          <w:marRight w:val="0"/>
          <w:marTop w:val="40"/>
          <w:marBottom w:val="40"/>
          <w:divBdr>
            <w:top w:val="none" w:sz="0" w:space="0" w:color="auto"/>
            <w:left w:val="none" w:sz="0" w:space="0" w:color="auto"/>
            <w:bottom w:val="none" w:sz="0" w:space="0" w:color="auto"/>
            <w:right w:val="none" w:sz="0" w:space="0" w:color="auto"/>
          </w:divBdr>
        </w:div>
        <w:div w:id="45035825">
          <w:marLeft w:val="3240"/>
          <w:marRight w:val="0"/>
          <w:marTop w:val="40"/>
          <w:marBottom w:val="40"/>
          <w:divBdr>
            <w:top w:val="none" w:sz="0" w:space="0" w:color="auto"/>
            <w:left w:val="none" w:sz="0" w:space="0" w:color="auto"/>
            <w:bottom w:val="none" w:sz="0" w:space="0" w:color="auto"/>
            <w:right w:val="none" w:sz="0" w:space="0" w:color="auto"/>
          </w:divBdr>
        </w:div>
        <w:div w:id="302656402">
          <w:marLeft w:val="3960"/>
          <w:marRight w:val="0"/>
          <w:marTop w:val="40"/>
          <w:marBottom w:val="40"/>
          <w:divBdr>
            <w:top w:val="none" w:sz="0" w:space="0" w:color="auto"/>
            <w:left w:val="none" w:sz="0" w:space="0" w:color="auto"/>
            <w:bottom w:val="none" w:sz="0" w:space="0" w:color="auto"/>
            <w:right w:val="none" w:sz="0" w:space="0" w:color="auto"/>
          </w:divBdr>
        </w:div>
        <w:div w:id="2083599328">
          <w:marLeft w:val="4680"/>
          <w:marRight w:val="0"/>
          <w:marTop w:val="40"/>
          <w:marBottom w:val="40"/>
          <w:divBdr>
            <w:top w:val="none" w:sz="0" w:space="0" w:color="auto"/>
            <w:left w:val="none" w:sz="0" w:space="0" w:color="auto"/>
            <w:bottom w:val="none" w:sz="0" w:space="0" w:color="auto"/>
            <w:right w:val="none" w:sz="0" w:space="0" w:color="auto"/>
          </w:divBdr>
        </w:div>
        <w:div w:id="667757076">
          <w:marLeft w:val="4680"/>
          <w:marRight w:val="0"/>
          <w:marTop w:val="40"/>
          <w:marBottom w:val="40"/>
          <w:divBdr>
            <w:top w:val="none" w:sz="0" w:space="0" w:color="auto"/>
            <w:left w:val="none" w:sz="0" w:space="0" w:color="auto"/>
            <w:bottom w:val="none" w:sz="0" w:space="0" w:color="auto"/>
            <w:right w:val="none" w:sz="0" w:space="0" w:color="auto"/>
          </w:divBdr>
        </w:div>
      </w:divsChild>
    </w:div>
    <w:div w:id="1203903263">
      <w:bodyDiv w:val="1"/>
      <w:marLeft w:val="0"/>
      <w:marRight w:val="0"/>
      <w:marTop w:val="0"/>
      <w:marBottom w:val="0"/>
      <w:divBdr>
        <w:top w:val="none" w:sz="0" w:space="0" w:color="auto"/>
        <w:left w:val="none" w:sz="0" w:space="0" w:color="auto"/>
        <w:bottom w:val="none" w:sz="0" w:space="0" w:color="auto"/>
        <w:right w:val="none" w:sz="0" w:space="0" w:color="auto"/>
      </w:divBdr>
    </w:div>
    <w:div w:id="1215392824">
      <w:bodyDiv w:val="1"/>
      <w:marLeft w:val="0"/>
      <w:marRight w:val="0"/>
      <w:marTop w:val="0"/>
      <w:marBottom w:val="0"/>
      <w:divBdr>
        <w:top w:val="none" w:sz="0" w:space="0" w:color="auto"/>
        <w:left w:val="none" w:sz="0" w:space="0" w:color="auto"/>
        <w:bottom w:val="none" w:sz="0" w:space="0" w:color="auto"/>
        <w:right w:val="none" w:sz="0" w:space="0" w:color="auto"/>
      </w:divBdr>
    </w:div>
    <w:div w:id="1217353898">
      <w:bodyDiv w:val="1"/>
      <w:marLeft w:val="0"/>
      <w:marRight w:val="0"/>
      <w:marTop w:val="0"/>
      <w:marBottom w:val="0"/>
      <w:divBdr>
        <w:top w:val="none" w:sz="0" w:space="0" w:color="auto"/>
        <w:left w:val="none" w:sz="0" w:space="0" w:color="auto"/>
        <w:bottom w:val="none" w:sz="0" w:space="0" w:color="auto"/>
        <w:right w:val="none" w:sz="0" w:space="0" w:color="auto"/>
      </w:divBdr>
    </w:div>
    <w:div w:id="1224632874">
      <w:bodyDiv w:val="1"/>
      <w:marLeft w:val="0"/>
      <w:marRight w:val="0"/>
      <w:marTop w:val="0"/>
      <w:marBottom w:val="0"/>
      <w:divBdr>
        <w:top w:val="none" w:sz="0" w:space="0" w:color="auto"/>
        <w:left w:val="none" w:sz="0" w:space="0" w:color="auto"/>
        <w:bottom w:val="none" w:sz="0" w:space="0" w:color="auto"/>
        <w:right w:val="none" w:sz="0" w:space="0" w:color="auto"/>
      </w:divBdr>
      <w:divsChild>
        <w:div w:id="845174732">
          <w:marLeft w:val="1800"/>
          <w:marRight w:val="0"/>
          <w:marTop w:val="40"/>
          <w:marBottom w:val="40"/>
          <w:divBdr>
            <w:top w:val="none" w:sz="0" w:space="0" w:color="auto"/>
            <w:left w:val="none" w:sz="0" w:space="0" w:color="auto"/>
            <w:bottom w:val="none" w:sz="0" w:space="0" w:color="auto"/>
            <w:right w:val="none" w:sz="0" w:space="0" w:color="auto"/>
          </w:divBdr>
        </w:div>
        <w:div w:id="655958492">
          <w:marLeft w:val="2520"/>
          <w:marRight w:val="0"/>
          <w:marTop w:val="40"/>
          <w:marBottom w:val="40"/>
          <w:divBdr>
            <w:top w:val="none" w:sz="0" w:space="0" w:color="auto"/>
            <w:left w:val="none" w:sz="0" w:space="0" w:color="auto"/>
            <w:bottom w:val="none" w:sz="0" w:space="0" w:color="auto"/>
            <w:right w:val="none" w:sz="0" w:space="0" w:color="auto"/>
          </w:divBdr>
        </w:div>
        <w:div w:id="273635805">
          <w:marLeft w:val="2520"/>
          <w:marRight w:val="0"/>
          <w:marTop w:val="40"/>
          <w:marBottom w:val="40"/>
          <w:divBdr>
            <w:top w:val="none" w:sz="0" w:space="0" w:color="auto"/>
            <w:left w:val="none" w:sz="0" w:space="0" w:color="auto"/>
            <w:bottom w:val="none" w:sz="0" w:space="0" w:color="auto"/>
            <w:right w:val="none" w:sz="0" w:space="0" w:color="auto"/>
          </w:divBdr>
        </w:div>
        <w:div w:id="1509447929">
          <w:marLeft w:val="2520"/>
          <w:marRight w:val="0"/>
          <w:marTop w:val="40"/>
          <w:marBottom w:val="40"/>
          <w:divBdr>
            <w:top w:val="none" w:sz="0" w:space="0" w:color="auto"/>
            <w:left w:val="none" w:sz="0" w:space="0" w:color="auto"/>
            <w:bottom w:val="none" w:sz="0" w:space="0" w:color="auto"/>
            <w:right w:val="none" w:sz="0" w:space="0" w:color="auto"/>
          </w:divBdr>
        </w:div>
        <w:div w:id="2140223156">
          <w:marLeft w:val="2520"/>
          <w:marRight w:val="0"/>
          <w:marTop w:val="40"/>
          <w:marBottom w:val="40"/>
          <w:divBdr>
            <w:top w:val="none" w:sz="0" w:space="0" w:color="auto"/>
            <w:left w:val="none" w:sz="0" w:space="0" w:color="auto"/>
            <w:bottom w:val="none" w:sz="0" w:space="0" w:color="auto"/>
            <w:right w:val="none" w:sz="0" w:space="0" w:color="auto"/>
          </w:divBdr>
        </w:div>
        <w:div w:id="134568822">
          <w:marLeft w:val="2520"/>
          <w:marRight w:val="0"/>
          <w:marTop w:val="40"/>
          <w:marBottom w:val="40"/>
          <w:divBdr>
            <w:top w:val="none" w:sz="0" w:space="0" w:color="auto"/>
            <w:left w:val="none" w:sz="0" w:space="0" w:color="auto"/>
            <w:bottom w:val="none" w:sz="0" w:space="0" w:color="auto"/>
            <w:right w:val="none" w:sz="0" w:space="0" w:color="auto"/>
          </w:divBdr>
        </w:div>
        <w:div w:id="1490360974">
          <w:marLeft w:val="2520"/>
          <w:marRight w:val="0"/>
          <w:marTop w:val="40"/>
          <w:marBottom w:val="40"/>
          <w:divBdr>
            <w:top w:val="none" w:sz="0" w:space="0" w:color="auto"/>
            <w:left w:val="none" w:sz="0" w:space="0" w:color="auto"/>
            <w:bottom w:val="none" w:sz="0" w:space="0" w:color="auto"/>
            <w:right w:val="none" w:sz="0" w:space="0" w:color="auto"/>
          </w:divBdr>
        </w:div>
      </w:divsChild>
    </w:div>
    <w:div w:id="1227883980">
      <w:bodyDiv w:val="1"/>
      <w:marLeft w:val="0"/>
      <w:marRight w:val="0"/>
      <w:marTop w:val="0"/>
      <w:marBottom w:val="0"/>
      <w:divBdr>
        <w:top w:val="none" w:sz="0" w:space="0" w:color="auto"/>
        <w:left w:val="none" w:sz="0" w:space="0" w:color="auto"/>
        <w:bottom w:val="none" w:sz="0" w:space="0" w:color="auto"/>
        <w:right w:val="none" w:sz="0" w:space="0" w:color="auto"/>
      </w:divBdr>
    </w:div>
    <w:div w:id="1238250595">
      <w:bodyDiv w:val="1"/>
      <w:marLeft w:val="0"/>
      <w:marRight w:val="0"/>
      <w:marTop w:val="0"/>
      <w:marBottom w:val="0"/>
      <w:divBdr>
        <w:top w:val="none" w:sz="0" w:space="0" w:color="auto"/>
        <w:left w:val="none" w:sz="0" w:space="0" w:color="auto"/>
        <w:bottom w:val="none" w:sz="0" w:space="0" w:color="auto"/>
        <w:right w:val="none" w:sz="0" w:space="0" w:color="auto"/>
      </w:divBdr>
    </w:div>
    <w:div w:id="1249774081">
      <w:bodyDiv w:val="1"/>
      <w:marLeft w:val="0"/>
      <w:marRight w:val="0"/>
      <w:marTop w:val="0"/>
      <w:marBottom w:val="0"/>
      <w:divBdr>
        <w:top w:val="none" w:sz="0" w:space="0" w:color="auto"/>
        <w:left w:val="none" w:sz="0" w:space="0" w:color="auto"/>
        <w:bottom w:val="none" w:sz="0" w:space="0" w:color="auto"/>
        <w:right w:val="none" w:sz="0" w:space="0" w:color="auto"/>
      </w:divBdr>
    </w:div>
    <w:div w:id="1256399457">
      <w:bodyDiv w:val="1"/>
      <w:marLeft w:val="0"/>
      <w:marRight w:val="0"/>
      <w:marTop w:val="0"/>
      <w:marBottom w:val="0"/>
      <w:divBdr>
        <w:top w:val="none" w:sz="0" w:space="0" w:color="auto"/>
        <w:left w:val="none" w:sz="0" w:space="0" w:color="auto"/>
        <w:bottom w:val="none" w:sz="0" w:space="0" w:color="auto"/>
        <w:right w:val="none" w:sz="0" w:space="0" w:color="auto"/>
      </w:divBdr>
    </w:div>
    <w:div w:id="1272514054">
      <w:bodyDiv w:val="1"/>
      <w:marLeft w:val="0"/>
      <w:marRight w:val="0"/>
      <w:marTop w:val="0"/>
      <w:marBottom w:val="0"/>
      <w:divBdr>
        <w:top w:val="none" w:sz="0" w:space="0" w:color="auto"/>
        <w:left w:val="none" w:sz="0" w:space="0" w:color="auto"/>
        <w:bottom w:val="none" w:sz="0" w:space="0" w:color="auto"/>
        <w:right w:val="none" w:sz="0" w:space="0" w:color="auto"/>
      </w:divBdr>
    </w:div>
    <w:div w:id="1316840486">
      <w:bodyDiv w:val="1"/>
      <w:marLeft w:val="0"/>
      <w:marRight w:val="0"/>
      <w:marTop w:val="0"/>
      <w:marBottom w:val="0"/>
      <w:divBdr>
        <w:top w:val="none" w:sz="0" w:space="0" w:color="auto"/>
        <w:left w:val="none" w:sz="0" w:space="0" w:color="auto"/>
        <w:bottom w:val="none" w:sz="0" w:space="0" w:color="auto"/>
        <w:right w:val="none" w:sz="0" w:space="0" w:color="auto"/>
      </w:divBdr>
    </w:div>
    <w:div w:id="1340742502">
      <w:bodyDiv w:val="1"/>
      <w:marLeft w:val="0"/>
      <w:marRight w:val="0"/>
      <w:marTop w:val="0"/>
      <w:marBottom w:val="0"/>
      <w:divBdr>
        <w:top w:val="none" w:sz="0" w:space="0" w:color="auto"/>
        <w:left w:val="none" w:sz="0" w:space="0" w:color="auto"/>
        <w:bottom w:val="none" w:sz="0" w:space="0" w:color="auto"/>
        <w:right w:val="none" w:sz="0" w:space="0" w:color="auto"/>
      </w:divBdr>
    </w:div>
    <w:div w:id="1383209352">
      <w:bodyDiv w:val="1"/>
      <w:marLeft w:val="0"/>
      <w:marRight w:val="0"/>
      <w:marTop w:val="0"/>
      <w:marBottom w:val="0"/>
      <w:divBdr>
        <w:top w:val="none" w:sz="0" w:space="0" w:color="auto"/>
        <w:left w:val="none" w:sz="0" w:space="0" w:color="auto"/>
        <w:bottom w:val="none" w:sz="0" w:space="0" w:color="auto"/>
        <w:right w:val="none" w:sz="0" w:space="0" w:color="auto"/>
      </w:divBdr>
      <w:divsChild>
        <w:div w:id="1755319690">
          <w:marLeft w:val="1080"/>
          <w:marRight w:val="0"/>
          <w:marTop w:val="100"/>
          <w:marBottom w:val="0"/>
          <w:divBdr>
            <w:top w:val="none" w:sz="0" w:space="0" w:color="auto"/>
            <w:left w:val="none" w:sz="0" w:space="0" w:color="auto"/>
            <w:bottom w:val="none" w:sz="0" w:space="0" w:color="auto"/>
            <w:right w:val="none" w:sz="0" w:space="0" w:color="auto"/>
          </w:divBdr>
        </w:div>
        <w:div w:id="430319273">
          <w:marLeft w:val="1080"/>
          <w:marRight w:val="0"/>
          <w:marTop w:val="100"/>
          <w:marBottom w:val="0"/>
          <w:divBdr>
            <w:top w:val="none" w:sz="0" w:space="0" w:color="auto"/>
            <w:left w:val="none" w:sz="0" w:space="0" w:color="auto"/>
            <w:bottom w:val="none" w:sz="0" w:space="0" w:color="auto"/>
            <w:right w:val="none" w:sz="0" w:space="0" w:color="auto"/>
          </w:divBdr>
        </w:div>
        <w:div w:id="1755543655">
          <w:marLeft w:val="1080"/>
          <w:marRight w:val="0"/>
          <w:marTop w:val="100"/>
          <w:marBottom w:val="0"/>
          <w:divBdr>
            <w:top w:val="none" w:sz="0" w:space="0" w:color="auto"/>
            <w:left w:val="none" w:sz="0" w:space="0" w:color="auto"/>
            <w:bottom w:val="none" w:sz="0" w:space="0" w:color="auto"/>
            <w:right w:val="none" w:sz="0" w:space="0" w:color="auto"/>
          </w:divBdr>
        </w:div>
        <w:div w:id="376318230">
          <w:marLeft w:val="1080"/>
          <w:marRight w:val="0"/>
          <w:marTop w:val="100"/>
          <w:marBottom w:val="0"/>
          <w:divBdr>
            <w:top w:val="none" w:sz="0" w:space="0" w:color="auto"/>
            <w:left w:val="none" w:sz="0" w:space="0" w:color="auto"/>
            <w:bottom w:val="none" w:sz="0" w:space="0" w:color="auto"/>
            <w:right w:val="none" w:sz="0" w:space="0" w:color="auto"/>
          </w:divBdr>
        </w:div>
      </w:divsChild>
    </w:div>
    <w:div w:id="1395666024">
      <w:bodyDiv w:val="1"/>
      <w:marLeft w:val="0"/>
      <w:marRight w:val="0"/>
      <w:marTop w:val="0"/>
      <w:marBottom w:val="0"/>
      <w:divBdr>
        <w:top w:val="none" w:sz="0" w:space="0" w:color="auto"/>
        <w:left w:val="none" w:sz="0" w:space="0" w:color="auto"/>
        <w:bottom w:val="none" w:sz="0" w:space="0" w:color="auto"/>
        <w:right w:val="none" w:sz="0" w:space="0" w:color="auto"/>
      </w:divBdr>
      <w:divsChild>
        <w:div w:id="1737048279">
          <w:marLeft w:val="1800"/>
          <w:marRight w:val="0"/>
          <w:marTop w:val="40"/>
          <w:marBottom w:val="40"/>
          <w:divBdr>
            <w:top w:val="none" w:sz="0" w:space="0" w:color="auto"/>
            <w:left w:val="none" w:sz="0" w:space="0" w:color="auto"/>
            <w:bottom w:val="none" w:sz="0" w:space="0" w:color="auto"/>
            <w:right w:val="none" w:sz="0" w:space="0" w:color="auto"/>
          </w:divBdr>
        </w:div>
        <w:div w:id="763913369">
          <w:marLeft w:val="2520"/>
          <w:marRight w:val="0"/>
          <w:marTop w:val="40"/>
          <w:marBottom w:val="40"/>
          <w:divBdr>
            <w:top w:val="none" w:sz="0" w:space="0" w:color="auto"/>
            <w:left w:val="none" w:sz="0" w:space="0" w:color="auto"/>
            <w:bottom w:val="none" w:sz="0" w:space="0" w:color="auto"/>
            <w:right w:val="none" w:sz="0" w:space="0" w:color="auto"/>
          </w:divBdr>
        </w:div>
        <w:div w:id="1647707408">
          <w:marLeft w:val="2520"/>
          <w:marRight w:val="0"/>
          <w:marTop w:val="40"/>
          <w:marBottom w:val="40"/>
          <w:divBdr>
            <w:top w:val="none" w:sz="0" w:space="0" w:color="auto"/>
            <w:left w:val="none" w:sz="0" w:space="0" w:color="auto"/>
            <w:bottom w:val="none" w:sz="0" w:space="0" w:color="auto"/>
            <w:right w:val="none" w:sz="0" w:space="0" w:color="auto"/>
          </w:divBdr>
        </w:div>
      </w:divsChild>
    </w:div>
    <w:div w:id="1461075726">
      <w:bodyDiv w:val="1"/>
      <w:marLeft w:val="0"/>
      <w:marRight w:val="0"/>
      <w:marTop w:val="0"/>
      <w:marBottom w:val="0"/>
      <w:divBdr>
        <w:top w:val="none" w:sz="0" w:space="0" w:color="auto"/>
        <w:left w:val="none" w:sz="0" w:space="0" w:color="auto"/>
        <w:bottom w:val="none" w:sz="0" w:space="0" w:color="auto"/>
        <w:right w:val="none" w:sz="0" w:space="0" w:color="auto"/>
      </w:divBdr>
    </w:div>
    <w:div w:id="1520704029">
      <w:bodyDiv w:val="1"/>
      <w:marLeft w:val="0"/>
      <w:marRight w:val="0"/>
      <w:marTop w:val="0"/>
      <w:marBottom w:val="0"/>
      <w:divBdr>
        <w:top w:val="none" w:sz="0" w:space="0" w:color="auto"/>
        <w:left w:val="none" w:sz="0" w:space="0" w:color="auto"/>
        <w:bottom w:val="none" w:sz="0" w:space="0" w:color="auto"/>
        <w:right w:val="none" w:sz="0" w:space="0" w:color="auto"/>
      </w:divBdr>
    </w:div>
    <w:div w:id="1542522191">
      <w:bodyDiv w:val="1"/>
      <w:marLeft w:val="0"/>
      <w:marRight w:val="0"/>
      <w:marTop w:val="0"/>
      <w:marBottom w:val="0"/>
      <w:divBdr>
        <w:top w:val="none" w:sz="0" w:space="0" w:color="auto"/>
        <w:left w:val="none" w:sz="0" w:space="0" w:color="auto"/>
        <w:bottom w:val="none" w:sz="0" w:space="0" w:color="auto"/>
        <w:right w:val="none" w:sz="0" w:space="0" w:color="auto"/>
      </w:divBdr>
    </w:div>
    <w:div w:id="1548954575">
      <w:bodyDiv w:val="1"/>
      <w:marLeft w:val="0"/>
      <w:marRight w:val="0"/>
      <w:marTop w:val="0"/>
      <w:marBottom w:val="0"/>
      <w:divBdr>
        <w:top w:val="none" w:sz="0" w:space="0" w:color="auto"/>
        <w:left w:val="none" w:sz="0" w:space="0" w:color="auto"/>
        <w:bottom w:val="none" w:sz="0" w:space="0" w:color="auto"/>
        <w:right w:val="none" w:sz="0" w:space="0" w:color="auto"/>
      </w:divBdr>
    </w:div>
    <w:div w:id="1562599026">
      <w:bodyDiv w:val="1"/>
      <w:marLeft w:val="0"/>
      <w:marRight w:val="0"/>
      <w:marTop w:val="0"/>
      <w:marBottom w:val="0"/>
      <w:divBdr>
        <w:top w:val="none" w:sz="0" w:space="0" w:color="auto"/>
        <w:left w:val="none" w:sz="0" w:space="0" w:color="auto"/>
        <w:bottom w:val="none" w:sz="0" w:space="0" w:color="auto"/>
        <w:right w:val="none" w:sz="0" w:space="0" w:color="auto"/>
      </w:divBdr>
    </w:div>
    <w:div w:id="1593932671">
      <w:bodyDiv w:val="1"/>
      <w:marLeft w:val="0"/>
      <w:marRight w:val="0"/>
      <w:marTop w:val="0"/>
      <w:marBottom w:val="0"/>
      <w:divBdr>
        <w:top w:val="none" w:sz="0" w:space="0" w:color="auto"/>
        <w:left w:val="none" w:sz="0" w:space="0" w:color="auto"/>
        <w:bottom w:val="none" w:sz="0" w:space="0" w:color="auto"/>
        <w:right w:val="none" w:sz="0" w:space="0" w:color="auto"/>
      </w:divBdr>
    </w:div>
    <w:div w:id="1614557661">
      <w:bodyDiv w:val="1"/>
      <w:marLeft w:val="0"/>
      <w:marRight w:val="0"/>
      <w:marTop w:val="0"/>
      <w:marBottom w:val="0"/>
      <w:divBdr>
        <w:top w:val="none" w:sz="0" w:space="0" w:color="auto"/>
        <w:left w:val="none" w:sz="0" w:space="0" w:color="auto"/>
        <w:bottom w:val="none" w:sz="0" w:space="0" w:color="auto"/>
        <w:right w:val="none" w:sz="0" w:space="0" w:color="auto"/>
      </w:divBdr>
    </w:div>
    <w:div w:id="1620641440">
      <w:bodyDiv w:val="1"/>
      <w:marLeft w:val="0"/>
      <w:marRight w:val="0"/>
      <w:marTop w:val="0"/>
      <w:marBottom w:val="0"/>
      <w:divBdr>
        <w:top w:val="none" w:sz="0" w:space="0" w:color="auto"/>
        <w:left w:val="none" w:sz="0" w:space="0" w:color="auto"/>
        <w:bottom w:val="none" w:sz="0" w:space="0" w:color="auto"/>
        <w:right w:val="none" w:sz="0" w:space="0" w:color="auto"/>
      </w:divBdr>
    </w:div>
    <w:div w:id="1624506825">
      <w:bodyDiv w:val="1"/>
      <w:marLeft w:val="0"/>
      <w:marRight w:val="0"/>
      <w:marTop w:val="0"/>
      <w:marBottom w:val="0"/>
      <w:divBdr>
        <w:top w:val="none" w:sz="0" w:space="0" w:color="auto"/>
        <w:left w:val="none" w:sz="0" w:space="0" w:color="auto"/>
        <w:bottom w:val="none" w:sz="0" w:space="0" w:color="auto"/>
        <w:right w:val="none" w:sz="0" w:space="0" w:color="auto"/>
      </w:divBdr>
    </w:div>
    <w:div w:id="1632131306">
      <w:bodyDiv w:val="1"/>
      <w:marLeft w:val="0"/>
      <w:marRight w:val="0"/>
      <w:marTop w:val="0"/>
      <w:marBottom w:val="0"/>
      <w:divBdr>
        <w:top w:val="none" w:sz="0" w:space="0" w:color="auto"/>
        <w:left w:val="none" w:sz="0" w:space="0" w:color="auto"/>
        <w:bottom w:val="none" w:sz="0" w:space="0" w:color="auto"/>
        <w:right w:val="none" w:sz="0" w:space="0" w:color="auto"/>
      </w:divBdr>
    </w:div>
    <w:div w:id="1678583125">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690598447">
      <w:bodyDiv w:val="1"/>
      <w:marLeft w:val="0"/>
      <w:marRight w:val="0"/>
      <w:marTop w:val="0"/>
      <w:marBottom w:val="0"/>
      <w:divBdr>
        <w:top w:val="none" w:sz="0" w:space="0" w:color="auto"/>
        <w:left w:val="none" w:sz="0" w:space="0" w:color="auto"/>
        <w:bottom w:val="none" w:sz="0" w:space="0" w:color="auto"/>
        <w:right w:val="none" w:sz="0" w:space="0" w:color="auto"/>
      </w:divBdr>
    </w:div>
    <w:div w:id="1714113300">
      <w:bodyDiv w:val="1"/>
      <w:marLeft w:val="0"/>
      <w:marRight w:val="0"/>
      <w:marTop w:val="0"/>
      <w:marBottom w:val="0"/>
      <w:divBdr>
        <w:top w:val="none" w:sz="0" w:space="0" w:color="auto"/>
        <w:left w:val="none" w:sz="0" w:space="0" w:color="auto"/>
        <w:bottom w:val="none" w:sz="0" w:space="0" w:color="auto"/>
        <w:right w:val="none" w:sz="0" w:space="0" w:color="auto"/>
      </w:divBdr>
    </w:div>
    <w:div w:id="1743942204">
      <w:bodyDiv w:val="1"/>
      <w:marLeft w:val="0"/>
      <w:marRight w:val="0"/>
      <w:marTop w:val="0"/>
      <w:marBottom w:val="0"/>
      <w:divBdr>
        <w:top w:val="none" w:sz="0" w:space="0" w:color="auto"/>
        <w:left w:val="none" w:sz="0" w:space="0" w:color="auto"/>
        <w:bottom w:val="none" w:sz="0" w:space="0" w:color="auto"/>
        <w:right w:val="none" w:sz="0" w:space="0" w:color="auto"/>
      </w:divBdr>
      <w:divsChild>
        <w:div w:id="493302449">
          <w:marLeft w:val="1800"/>
          <w:marRight w:val="0"/>
          <w:marTop w:val="40"/>
          <w:marBottom w:val="40"/>
          <w:divBdr>
            <w:top w:val="none" w:sz="0" w:space="0" w:color="auto"/>
            <w:left w:val="none" w:sz="0" w:space="0" w:color="auto"/>
            <w:bottom w:val="none" w:sz="0" w:space="0" w:color="auto"/>
            <w:right w:val="none" w:sz="0" w:space="0" w:color="auto"/>
          </w:divBdr>
        </w:div>
        <w:div w:id="886457556">
          <w:marLeft w:val="1800"/>
          <w:marRight w:val="0"/>
          <w:marTop w:val="40"/>
          <w:marBottom w:val="40"/>
          <w:divBdr>
            <w:top w:val="none" w:sz="0" w:space="0" w:color="auto"/>
            <w:left w:val="none" w:sz="0" w:space="0" w:color="auto"/>
            <w:bottom w:val="none" w:sz="0" w:space="0" w:color="auto"/>
            <w:right w:val="none" w:sz="0" w:space="0" w:color="auto"/>
          </w:divBdr>
        </w:div>
        <w:div w:id="142046641">
          <w:marLeft w:val="1800"/>
          <w:marRight w:val="0"/>
          <w:marTop w:val="40"/>
          <w:marBottom w:val="40"/>
          <w:divBdr>
            <w:top w:val="none" w:sz="0" w:space="0" w:color="auto"/>
            <w:left w:val="none" w:sz="0" w:space="0" w:color="auto"/>
            <w:bottom w:val="none" w:sz="0" w:space="0" w:color="auto"/>
            <w:right w:val="none" w:sz="0" w:space="0" w:color="auto"/>
          </w:divBdr>
        </w:div>
        <w:div w:id="511065684">
          <w:marLeft w:val="2520"/>
          <w:marRight w:val="0"/>
          <w:marTop w:val="40"/>
          <w:marBottom w:val="40"/>
          <w:divBdr>
            <w:top w:val="none" w:sz="0" w:space="0" w:color="auto"/>
            <w:left w:val="none" w:sz="0" w:space="0" w:color="auto"/>
            <w:bottom w:val="none" w:sz="0" w:space="0" w:color="auto"/>
            <w:right w:val="none" w:sz="0" w:space="0" w:color="auto"/>
          </w:divBdr>
        </w:div>
        <w:div w:id="397242401">
          <w:marLeft w:val="2520"/>
          <w:marRight w:val="0"/>
          <w:marTop w:val="40"/>
          <w:marBottom w:val="40"/>
          <w:divBdr>
            <w:top w:val="none" w:sz="0" w:space="0" w:color="auto"/>
            <w:left w:val="none" w:sz="0" w:space="0" w:color="auto"/>
            <w:bottom w:val="none" w:sz="0" w:space="0" w:color="auto"/>
            <w:right w:val="none" w:sz="0" w:space="0" w:color="auto"/>
          </w:divBdr>
        </w:div>
        <w:div w:id="282661221">
          <w:marLeft w:val="1800"/>
          <w:marRight w:val="0"/>
          <w:marTop w:val="40"/>
          <w:marBottom w:val="40"/>
          <w:divBdr>
            <w:top w:val="none" w:sz="0" w:space="0" w:color="auto"/>
            <w:left w:val="none" w:sz="0" w:space="0" w:color="auto"/>
            <w:bottom w:val="none" w:sz="0" w:space="0" w:color="auto"/>
            <w:right w:val="none" w:sz="0" w:space="0" w:color="auto"/>
          </w:divBdr>
        </w:div>
      </w:divsChild>
    </w:div>
    <w:div w:id="1777947216">
      <w:bodyDiv w:val="1"/>
      <w:marLeft w:val="0"/>
      <w:marRight w:val="0"/>
      <w:marTop w:val="0"/>
      <w:marBottom w:val="0"/>
      <w:divBdr>
        <w:top w:val="none" w:sz="0" w:space="0" w:color="auto"/>
        <w:left w:val="none" w:sz="0" w:space="0" w:color="auto"/>
        <w:bottom w:val="none" w:sz="0" w:space="0" w:color="auto"/>
        <w:right w:val="none" w:sz="0" w:space="0" w:color="auto"/>
      </w:divBdr>
      <w:divsChild>
        <w:div w:id="673338523">
          <w:marLeft w:val="547"/>
          <w:marRight w:val="0"/>
          <w:marTop w:val="200"/>
          <w:marBottom w:val="0"/>
          <w:divBdr>
            <w:top w:val="none" w:sz="0" w:space="0" w:color="auto"/>
            <w:left w:val="none" w:sz="0" w:space="0" w:color="auto"/>
            <w:bottom w:val="none" w:sz="0" w:space="0" w:color="auto"/>
            <w:right w:val="none" w:sz="0" w:space="0" w:color="auto"/>
          </w:divBdr>
        </w:div>
        <w:div w:id="2015184860">
          <w:marLeft w:val="1166"/>
          <w:marRight w:val="0"/>
          <w:marTop w:val="200"/>
          <w:marBottom w:val="0"/>
          <w:divBdr>
            <w:top w:val="none" w:sz="0" w:space="0" w:color="auto"/>
            <w:left w:val="none" w:sz="0" w:space="0" w:color="auto"/>
            <w:bottom w:val="none" w:sz="0" w:space="0" w:color="auto"/>
            <w:right w:val="none" w:sz="0" w:space="0" w:color="auto"/>
          </w:divBdr>
        </w:div>
      </w:divsChild>
    </w:div>
    <w:div w:id="1826897363">
      <w:bodyDiv w:val="1"/>
      <w:marLeft w:val="0"/>
      <w:marRight w:val="0"/>
      <w:marTop w:val="0"/>
      <w:marBottom w:val="0"/>
      <w:divBdr>
        <w:top w:val="none" w:sz="0" w:space="0" w:color="auto"/>
        <w:left w:val="none" w:sz="0" w:space="0" w:color="auto"/>
        <w:bottom w:val="none" w:sz="0" w:space="0" w:color="auto"/>
        <w:right w:val="none" w:sz="0" w:space="0" w:color="auto"/>
      </w:divBdr>
    </w:div>
    <w:div w:id="1849100050">
      <w:bodyDiv w:val="1"/>
      <w:marLeft w:val="0"/>
      <w:marRight w:val="0"/>
      <w:marTop w:val="0"/>
      <w:marBottom w:val="0"/>
      <w:divBdr>
        <w:top w:val="none" w:sz="0" w:space="0" w:color="auto"/>
        <w:left w:val="none" w:sz="0" w:space="0" w:color="auto"/>
        <w:bottom w:val="none" w:sz="0" w:space="0" w:color="auto"/>
        <w:right w:val="none" w:sz="0" w:space="0" w:color="auto"/>
      </w:divBdr>
    </w:div>
    <w:div w:id="1854225062">
      <w:bodyDiv w:val="1"/>
      <w:marLeft w:val="0"/>
      <w:marRight w:val="0"/>
      <w:marTop w:val="0"/>
      <w:marBottom w:val="0"/>
      <w:divBdr>
        <w:top w:val="none" w:sz="0" w:space="0" w:color="auto"/>
        <w:left w:val="none" w:sz="0" w:space="0" w:color="auto"/>
        <w:bottom w:val="none" w:sz="0" w:space="0" w:color="auto"/>
        <w:right w:val="none" w:sz="0" w:space="0" w:color="auto"/>
      </w:divBdr>
    </w:div>
    <w:div w:id="1873954786">
      <w:bodyDiv w:val="1"/>
      <w:marLeft w:val="0"/>
      <w:marRight w:val="0"/>
      <w:marTop w:val="0"/>
      <w:marBottom w:val="0"/>
      <w:divBdr>
        <w:top w:val="none" w:sz="0" w:space="0" w:color="auto"/>
        <w:left w:val="none" w:sz="0" w:space="0" w:color="auto"/>
        <w:bottom w:val="none" w:sz="0" w:space="0" w:color="auto"/>
        <w:right w:val="none" w:sz="0" w:space="0" w:color="auto"/>
      </w:divBdr>
    </w:div>
    <w:div w:id="1895970658">
      <w:bodyDiv w:val="1"/>
      <w:marLeft w:val="0"/>
      <w:marRight w:val="0"/>
      <w:marTop w:val="0"/>
      <w:marBottom w:val="0"/>
      <w:divBdr>
        <w:top w:val="none" w:sz="0" w:space="0" w:color="auto"/>
        <w:left w:val="none" w:sz="0" w:space="0" w:color="auto"/>
        <w:bottom w:val="none" w:sz="0" w:space="0" w:color="auto"/>
        <w:right w:val="none" w:sz="0" w:space="0" w:color="auto"/>
      </w:divBdr>
    </w:div>
    <w:div w:id="1940333090">
      <w:bodyDiv w:val="1"/>
      <w:marLeft w:val="0"/>
      <w:marRight w:val="0"/>
      <w:marTop w:val="0"/>
      <w:marBottom w:val="0"/>
      <w:divBdr>
        <w:top w:val="none" w:sz="0" w:space="0" w:color="auto"/>
        <w:left w:val="none" w:sz="0" w:space="0" w:color="auto"/>
        <w:bottom w:val="none" w:sz="0" w:space="0" w:color="auto"/>
        <w:right w:val="none" w:sz="0" w:space="0" w:color="auto"/>
      </w:divBdr>
    </w:div>
    <w:div w:id="1957901990">
      <w:bodyDiv w:val="1"/>
      <w:marLeft w:val="0"/>
      <w:marRight w:val="0"/>
      <w:marTop w:val="0"/>
      <w:marBottom w:val="0"/>
      <w:divBdr>
        <w:top w:val="none" w:sz="0" w:space="0" w:color="auto"/>
        <w:left w:val="none" w:sz="0" w:space="0" w:color="auto"/>
        <w:bottom w:val="none" w:sz="0" w:space="0" w:color="auto"/>
        <w:right w:val="none" w:sz="0" w:space="0" w:color="auto"/>
      </w:divBdr>
    </w:div>
    <w:div w:id="1961262959">
      <w:bodyDiv w:val="1"/>
      <w:marLeft w:val="0"/>
      <w:marRight w:val="0"/>
      <w:marTop w:val="0"/>
      <w:marBottom w:val="0"/>
      <w:divBdr>
        <w:top w:val="none" w:sz="0" w:space="0" w:color="auto"/>
        <w:left w:val="none" w:sz="0" w:space="0" w:color="auto"/>
        <w:bottom w:val="none" w:sz="0" w:space="0" w:color="auto"/>
        <w:right w:val="none" w:sz="0" w:space="0" w:color="auto"/>
      </w:divBdr>
    </w:div>
    <w:div w:id="1963145382">
      <w:bodyDiv w:val="1"/>
      <w:marLeft w:val="0"/>
      <w:marRight w:val="0"/>
      <w:marTop w:val="0"/>
      <w:marBottom w:val="0"/>
      <w:divBdr>
        <w:top w:val="none" w:sz="0" w:space="0" w:color="auto"/>
        <w:left w:val="none" w:sz="0" w:space="0" w:color="auto"/>
        <w:bottom w:val="none" w:sz="0" w:space="0" w:color="auto"/>
        <w:right w:val="none" w:sz="0" w:space="0" w:color="auto"/>
      </w:divBdr>
    </w:div>
    <w:div w:id="1978073923">
      <w:bodyDiv w:val="1"/>
      <w:marLeft w:val="0"/>
      <w:marRight w:val="0"/>
      <w:marTop w:val="0"/>
      <w:marBottom w:val="0"/>
      <w:divBdr>
        <w:top w:val="none" w:sz="0" w:space="0" w:color="auto"/>
        <w:left w:val="none" w:sz="0" w:space="0" w:color="auto"/>
        <w:bottom w:val="none" w:sz="0" w:space="0" w:color="auto"/>
        <w:right w:val="none" w:sz="0" w:space="0" w:color="auto"/>
      </w:divBdr>
    </w:div>
    <w:div w:id="2013987724">
      <w:bodyDiv w:val="1"/>
      <w:marLeft w:val="0"/>
      <w:marRight w:val="0"/>
      <w:marTop w:val="0"/>
      <w:marBottom w:val="0"/>
      <w:divBdr>
        <w:top w:val="none" w:sz="0" w:space="0" w:color="auto"/>
        <w:left w:val="none" w:sz="0" w:space="0" w:color="auto"/>
        <w:bottom w:val="none" w:sz="0" w:space="0" w:color="auto"/>
        <w:right w:val="none" w:sz="0" w:space="0" w:color="auto"/>
      </w:divBdr>
    </w:div>
    <w:div w:id="2025356561">
      <w:bodyDiv w:val="1"/>
      <w:marLeft w:val="0"/>
      <w:marRight w:val="0"/>
      <w:marTop w:val="0"/>
      <w:marBottom w:val="0"/>
      <w:divBdr>
        <w:top w:val="none" w:sz="0" w:space="0" w:color="auto"/>
        <w:left w:val="none" w:sz="0" w:space="0" w:color="auto"/>
        <w:bottom w:val="none" w:sz="0" w:space="0" w:color="auto"/>
        <w:right w:val="none" w:sz="0" w:space="0" w:color="auto"/>
      </w:divBdr>
      <w:divsChild>
        <w:div w:id="1896431253">
          <w:marLeft w:val="360"/>
          <w:marRight w:val="0"/>
          <w:marTop w:val="40"/>
          <w:marBottom w:val="40"/>
          <w:divBdr>
            <w:top w:val="none" w:sz="0" w:space="0" w:color="auto"/>
            <w:left w:val="none" w:sz="0" w:space="0" w:color="auto"/>
            <w:bottom w:val="none" w:sz="0" w:space="0" w:color="auto"/>
            <w:right w:val="none" w:sz="0" w:space="0" w:color="auto"/>
          </w:divBdr>
        </w:div>
        <w:div w:id="891648361">
          <w:marLeft w:val="1080"/>
          <w:marRight w:val="0"/>
          <w:marTop w:val="40"/>
          <w:marBottom w:val="40"/>
          <w:divBdr>
            <w:top w:val="none" w:sz="0" w:space="0" w:color="auto"/>
            <w:left w:val="none" w:sz="0" w:space="0" w:color="auto"/>
            <w:bottom w:val="none" w:sz="0" w:space="0" w:color="auto"/>
            <w:right w:val="none" w:sz="0" w:space="0" w:color="auto"/>
          </w:divBdr>
        </w:div>
        <w:div w:id="1574394313">
          <w:marLeft w:val="1800"/>
          <w:marRight w:val="0"/>
          <w:marTop w:val="40"/>
          <w:marBottom w:val="40"/>
          <w:divBdr>
            <w:top w:val="none" w:sz="0" w:space="0" w:color="auto"/>
            <w:left w:val="none" w:sz="0" w:space="0" w:color="auto"/>
            <w:bottom w:val="none" w:sz="0" w:space="0" w:color="auto"/>
            <w:right w:val="none" w:sz="0" w:space="0" w:color="auto"/>
          </w:divBdr>
        </w:div>
        <w:div w:id="2001156362">
          <w:marLeft w:val="2520"/>
          <w:marRight w:val="0"/>
          <w:marTop w:val="40"/>
          <w:marBottom w:val="40"/>
          <w:divBdr>
            <w:top w:val="none" w:sz="0" w:space="0" w:color="auto"/>
            <w:left w:val="none" w:sz="0" w:space="0" w:color="auto"/>
            <w:bottom w:val="none" w:sz="0" w:space="0" w:color="auto"/>
            <w:right w:val="none" w:sz="0" w:space="0" w:color="auto"/>
          </w:divBdr>
        </w:div>
        <w:div w:id="2024473928">
          <w:marLeft w:val="1800"/>
          <w:marRight w:val="0"/>
          <w:marTop w:val="40"/>
          <w:marBottom w:val="40"/>
          <w:divBdr>
            <w:top w:val="none" w:sz="0" w:space="0" w:color="auto"/>
            <w:left w:val="none" w:sz="0" w:space="0" w:color="auto"/>
            <w:bottom w:val="none" w:sz="0" w:space="0" w:color="auto"/>
            <w:right w:val="none" w:sz="0" w:space="0" w:color="auto"/>
          </w:divBdr>
        </w:div>
        <w:div w:id="867328283">
          <w:marLeft w:val="1800"/>
          <w:marRight w:val="0"/>
          <w:marTop w:val="40"/>
          <w:marBottom w:val="40"/>
          <w:divBdr>
            <w:top w:val="none" w:sz="0" w:space="0" w:color="auto"/>
            <w:left w:val="none" w:sz="0" w:space="0" w:color="auto"/>
            <w:bottom w:val="none" w:sz="0" w:space="0" w:color="auto"/>
            <w:right w:val="none" w:sz="0" w:space="0" w:color="auto"/>
          </w:divBdr>
        </w:div>
      </w:divsChild>
    </w:div>
    <w:div w:id="2026054375">
      <w:bodyDiv w:val="1"/>
      <w:marLeft w:val="0"/>
      <w:marRight w:val="0"/>
      <w:marTop w:val="0"/>
      <w:marBottom w:val="0"/>
      <w:divBdr>
        <w:top w:val="none" w:sz="0" w:space="0" w:color="auto"/>
        <w:left w:val="none" w:sz="0" w:space="0" w:color="auto"/>
        <w:bottom w:val="none" w:sz="0" w:space="0" w:color="auto"/>
        <w:right w:val="none" w:sz="0" w:space="0" w:color="auto"/>
      </w:divBdr>
    </w:div>
    <w:div w:id="2067339036">
      <w:bodyDiv w:val="1"/>
      <w:marLeft w:val="0"/>
      <w:marRight w:val="0"/>
      <w:marTop w:val="0"/>
      <w:marBottom w:val="0"/>
      <w:divBdr>
        <w:top w:val="none" w:sz="0" w:space="0" w:color="auto"/>
        <w:left w:val="none" w:sz="0" w:space="0" w:color="auto"/>
        <w:bottom w:val="none" w:sz="0" w:space="0" w:color="auto"/>
        <w:right w:val="none" w:sz="0" w:space="0" w:color="auto"/>
      </w:divBdr>
    </w:div>
    <w:div w:id="2090230716">
      <w:bodyDiv w:val="1"/>
      <w:marLeft w:val="0"/>
      <w:marRight w:val="0"/>
      <w:marTop w:val="0"/>
      <w:marBottom w:val="0"/>
      <w:divBdr>
        <w:top w:val="none" w:sz="0" w:space="0" w:color="auto"/>
        <w:left w:val="none" w:sz="0" w:space="0" w:color="auto"/>
        <w:bottom w:val="none" w:sz="0" w:space="0" w:color="auto"/>
        <w:right w:val="none" w:sz="0" w:space="0" w:color="auto"/>
      </w:divBdr>
    </w:div>
    <w:div w:id="2091854451">
      <w:bodyDiv w:val="1"/>
      <w:marLeft w:val="0"/>
      <w:marRight w:val="0"/>
      <w:marTop w:val="0"/>
      <w:marBottom w:val="0"/>
      <w:divBdr>
        <w:top w:val="none" w:sz="0" w:space="0" w:color="auto"/>
        <w:left w:val="none" w:sz="0" w:space="0" w:color="auto"/>
        <w:bottom w:val="none" w:sz="0" w:space="0" w:color="auto"/>
        <w:right w:val="none" w:sz="0" w:space="0" w:color="auto"/>
      </w:divBdr>
    </w:div>
    <w:div w:id="2128045307">
      <w:bodyDiv w:val="1"/>
      <w:marLeft w:val="0"/>
      <w:marRight w:val="0"/>
      <w:marTop w:val="0"/>
      <w:marBottom w:val="0"/>
      <w:divBdr>
        <w:top w:val="none" w:sz="0" w:space="0" w:color="auto"/>
        <w:left w:val="none" w:sz="0" w:space="0" w:color="auto"/>
        <w:bottom w:val="none" w:sz="0" w:space="0" w:color="auto"/>
        <w:right w:val="none" w:sz="0" w:space="0" w:color="auto"/>
      </w:divBdr>
    </w:div>
    <w:div w:id="213563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380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header" Target="header6.xml"/><Relationship Id="rId34" Type="http://schemas.openxmlformats.org/officeDocument/2006/relationships/header" Target="header11.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footer" Target="footer18.xml"/><Relationship Id="rId55" Type="http://schemas.openxmlformats.org/officeDocument/2006/relationships/header" Target="header2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4.jpeg"/><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footer" Target="footer19.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footer" Target="footer17.xml"/><Relationship Id="rId56" Type="http://schemas.openxmlformats.org/officeDocument/2006/relationships/footer" Target="footer21.xml"/><Relationship Id="rId8" Type="http://schemas.openxmlformats.org/officeDocument/2006/relationships/webSettings" Target="webSettings.xml"/><Relationship Id="rId51" Type="http://schemas.openxmlformats.org/officeDocument/2006/relationships/header" Target="header19.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7.xml"/><Relationship Id="rId20" Type="http://schemas.openxmlformats.org/officeDocument/2006/relationships/footer" Target="footer5.xml"/><Relationship Id="rId41" Type="http://schemas.openxmlformats.org/officeDocument/2006/relationships/footer" Target="footer13.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1.xml"/><Relationship Id="rId49" Type="http://schemas.openxmlformats.org/officeDocument/2006/relationships/header" Target="header18.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oleObject" Target="embeddings/oleObject1.bin"/><Relationship Id="rId44" Type="http://schemas.openxmlformats.org/officeDocument/2006/relationships/footer" Target="footer15.xml"/><Relationship Id="rId52" Type="http://schemas.openxmlformats.org/officeDocument/2006/relationships/header" Target="header20.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Develop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B7951FF5BFB40B21660952A05DC00" ma:contentTypeVersion="1" ma:contentTypeDescription="Create a new document." ma:contentTypeScope="" ma:versionID="a407e45bb9c3ba2823d5b1547d443d63">
  <xsd:schema xmlns:xsd="http://www.w3.org/2001/XMLSchema" xmlns:xs="http://www.w3.org/2001/XMLSchema" xmlns:p="http://schemas.microsoft.com/office/2006/metadata/properties" xmlns:ns2="dc0e7c99-83c1-4fc6-9759-5b5e2873ee9e" targetNamespace="http://schemas.microsoft.com/office/2006/metadata/properties" ma:root="true" ma:fieldsID="103243bf18f41973495a8dd1d8b82a3d" ns2:_="">
    <xsd:import namespace="dc0e7c99-83c1-4fc6-9759-5b5e2873ee9e"/>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e7c99-83c1-4fc6-9759-5b5e2873ee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5EE1B4-1BB7-4C49-8A1B-23B8AF071862}">
  <ds:schemaRefs>
    <ds:schemaRef ds:uri="http://schemas.openxmlformats.org/officeDocument/2006/bibliography"/>
  </ds:schemaRefs>
</ds:datastoreItem>
</file>

<file path=customXml/itemProps2.xml><?xml version="1.0" encoding="utf-8"?>
<ds:datastoreItem xmlns:ds="http://schemas.openxmlformats.org/officeDocument/2006/customXml" ds:itemID="{EB58F8EA-53A0-4690-8DC6-4D8D751E5823}">
  <ds:schemaRefs>
    <ds:schemaRef ds:uri="http://schemas.microsoft.com/sharepoint/v3/contenttype/forms"/>
  </ds:schemaRefs>
</ds:datastoreItem>
</file>

<file path=customXml/itemProps3.xml><?xml version="1.0" encoding="utf-8"?>
<ds:datastoreItem xmlns:ds="http://schemas.openxmlformats.org/officeDocument/2006/customXml" ds:itemID="{C98DEDFE-0EB5-4852-AFE1-DAF1F50FF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0e7c99-83c1-4fc6-9759-5b5e2873e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0EBB68-B84F-47FB-BEB6-85D767D4AD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Development.dotm</Template>
  <TotalTime>1548</TotalTime>
  <Pages>21</Pages>
  <Words>2432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Impact Assessment (IA)</dc:subject>
  <dc:creator>Yu Li</dc:creator>
  <cp:keywords/>
  <dc:description/>
  <cp:lastModifiedBy>Des Dela Cruz</cp:lastModifiedBy>
  <cp:revision>599</cp:revision>
  <cp:lastPrinted>2005-11-13T06:46:00Z</cp:lastPrinted>
  <dcterms:created xsi:type="dcterms:W3CDTF">2022-05-30T06:28:00Z</dcterms:created>
  <dcterms:modified xsi:type="dcterms:W3CDTF">2022-08-09T01:28:00Z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X.X</vt:lpwstr>
  </property>
  <property fmtid="{D5CDD505-2E9C-101B-9397-08002B2CF9AE}" pid="7" name="Numbered Headings">
    <vt:bool>true</vt:bool>
  </property>
  <property fmtid="{D5CDD505-2E9C-101B-9397-08002B2CF9AE}" pid="8" name="Speller">
    <vt:lpwstr>UK</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7/27/2015 10:38:00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SINGTEL OPTUS</vt:lpwstr>
  </property>
  <property fmtid="{D5CDD505-2E9C-101B-9397-08002B2CF9AE}" pid="18" name="SecurityLevel">
    <vt:lpwstr>Level 1 - Confidential</vt:lpwstr>
  </property>
  <property fmtid="{D5CDD505-2E9C-101B-9397-08002B2CF9AE}" pid="19" name="VersionID">
    <vt:lpwstr>1.1</vt:lpwstr>
  </property>
  <property fmtid="{D5CDD505-2E9C-101B-9397-08002B2CF9AE}" pid="20" name="ActFopCode">
    <vt:lpwstr>PH1 IAs</vt:lpwstr>
  </property>
  <property fmtid="{D5CDD505-2E9C-101B-9397-08002B2CF9AE}" pid="21" name="DocID">
    <vt:lpwstr>document_center\2856054</vt:lpwstr>
  </property>
  <property fmtid="{D5CDD505-2E9C-101B-9397-08002B2CF9AE}" pid="22" name="Typist">
    <vt:lpwstr>Nidhi Gupta</vt:lpwstr>
  </property>
  <property fmtid="{D5CDD505-2E9C-101B-9397-08002B2CF9AE}" pid="23" name="FullName">
    <vt:lpwstr>Nidhi Gupta</vt:lpwstr>
  </property>
  <property fmtid="{D5CDD505-2E9C-101B-9397-08002B2CF9AE}" pid="24" name="DocName">
    <vt:lpwstr>KT CR-00144 change the logic for % allowance PIT-IA</vt:lpwstr>
  </property>
  <property fmtid="{D5CDD505-2E9C-101B-9397-08002B2CF9AE}" pid="25" name="Modify Date">
    <vt:lpwstr>2/21/2017 9:29:46 AM</vt:lpwstr>
  </property>
  <property fmtid="{D5CDD505-2E9C-101B-9397-08002B2CF9AE}" pid="26" name="Size">
    <vt:lpwstr>582690</vt:lpwstr>
  </property>
  <property fmtid="{D5CDD505-2E9C-101B-9397-08002B2CF9AE}" pid="27" name="CategoryName">
    <vt:lpwstr>- NA -</vt:lpwstr>
  </property>
  <property fmtid="{D5CDD505-2E9C-101B-9397-08002B2CF9AE}" pid="28" name="TypeID">
    <vt:lpwstr>For Internal Use</vt:lpwstr>
  </property>
  <property fmtid="{D5CDD505-2E9C-101B-9397-08002B2CF9AE}" pid="29" name="DocNumber">
    <vt:lpwstr>2856054</vt:lpwstr>
  </property>
  <property fmtid="{D5CDD505-2E9C-101B-9397-08002B2CF9AE}" pid="30" name="Creation_Date">
    <vt:lpwstr>2/21/2017 9:29:46 AM</vt:lpwstr>
  </property>
  <property fmtid="{D5CDD505-2E9C-101B-9397-08002B2CF9AE}" pid="31" name="Last_Edit_Date">
    <vt:lpwstr>2/21/2017 9:29:46 AM</vt:lpwstr>
  </property>
  <property fmtid="{D5CDD505-2E9C-101B-9397-08002B2CF9AE}" pid="32" name="Folder path">
    <vt:lpwstr/>
  </property>
  <property fmtid="{D5CDD505-2E9C-101B-9397-08002B2CF9AE}" pid="33" name="ProductName">
    <vt:lpwstr/>
  </property>
  <property fmtid="{D5CDD505-2E9C-101B-9397-08002B2CF9AE}" pid="34" name="ProjectName">
    <vt:lpwstr/>
  </property>
  <property fmtid="{D5CDD505-2E9C-101B-9397-08002B2CF9AE}" pid="35" name="ServiceName">
    <vt:lpwstr/>
  </property>
  <property fmtid="{D5CDD505-2E9C-101B-9397-08002B2CF9AE}" pid="36" name="ContentTypeId">
    <vt:lpwstr>0x010100D46B7951FF5BFB40B21660952A05DC00</vt:lpwstr>
  </property>
</Properties>
</file>