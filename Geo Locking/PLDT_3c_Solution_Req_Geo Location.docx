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E9B3" w14:textId="23ABB374" w:rsidR="00492513" w:rsidRPr="003B1B26" w:rsidRDefault="00EB76B9" w:rsidP="003B1B26">
      <w:pPr>
        <w:pStyle w:val="AccountName"/>
      </w:pPr>
      <w:bookmarkStart w:id="0" w:name="CR_Bookmark_No_00002"/>
      <w:bookmarkStart w:id="1" w:name="CR_Bookmark_No_00012"/>
      <w:bookmarkStart w:id="2" w:name="CR_Bookmark_No_00016"/>
      <w:bookmarkStart w:id="3" w:name="CR_Bookmark_No_00024"/>
      <w:bookmarkStart w:id="4" w:name="_Toc100488109"/>
      <w:bookmarkStart w:id="5" w:name="_Toc99349398"/>
      <w:bookmarkStart w:id="6" w:name="_Toc82833864"/>
      <w:r>
        <w:rPr>
          <w:noProof/>
        </w:rPr>
        <mc:AlternateContent>
          <mc:Choice Requires="wps">
            <w:drawing>
              <wp:anchor distT="0" distB="0" distL="114300" distR="114300" simplePos="0" relativeHeight="251661312" behindDoc="0" locked="0" layoutInCell="1" allowOverlap="1" wp14:anchorId="7DED8FAD" wp14:editId="1DADDDA8">
                <wp:simplePos x="0" y="0"/>
                <wp:positionH relativeFrom="column">
                  <wp:posOffset>3721100</wp:posOffset>
                </wp:positionH>
                <wp:positionV relativeFrom="page">
                  <wp:posOffset>8737600</wp:posOffset>
                </wp:positionV>
                <wp:extent cx="2222500" cy="406400"/>
                <wp:effectExtent l="0" t="0" r="25400" b="12700"/>
                <wp:wrapNone/>
                <wp:docPr id="46" name="ForInternalUseOnl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406400"/>
                        </a:xfrm>
                        <a:prstGeom prst="rect">
                          <a:avLst/>
                        </a:prstGeom>
                        <a:solidFill>
                          <a:srgbClr val="FFFFFF"/>
                        </a:solidFill>
                        <a:ln w="25400">
                          <a:solidFill>
                            <a:srgbClr val="808084"/>
                          </a:solidFill>
                          <a:miter lim="800000"/>
                          <a:headEnd/>
                          <a:tailEnd/>
                        </a:ln>
                      </wps:spPr>
                      <wps:txbx>
                        <w:txbxContent>
                          <w:p w14:paraId="02B419F2" w14:textId="77777777" w:rsidR="00EB76B9" w:rsidRPr="00890EFC" w:rsidRDefault="00EB76B9" w:rsidP="00D01B4A">
                            <w:pPr>
                              <w:pStyle w:val="ForInternalUseOnly"/>
                              <w:rPr>
                                <w:rFonts w:ascii="Century Gothic" w:hAnsi="Century Gothic"/>
                              </w:rPr>
                            </w:pPr>
                            <w:r w:rsidRPr="00890EFC">
                              <w:rPr>
                                <w:rFonts w:ascii="Century Gothic" w:hAnsi="Century Gothic"/>
                              </w:rPr>
                              <w:t>For Internal Use Only</w:t>
                            </w:r>
                          </w:p>
                        </w:txbxContent>
                      </wps:txbx>
                      <wps:bodyPr rot="0" vert="horz" wrap="square" lIns="91440" tIns="73152"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ED8FAD" id="_x0000_t202" coordsize="21600,21600" o:spt="202" path="m,l,21600r21600,l21600,xe">
                <v:stroke joinstyle="miter"/>
                <v:path gradientshapeok="t" o:connecttype="rect"/>
              </v:shapetype>
              <v:shape id="ForInternalUseOnly" o:spid="_x0000_s1026" type="#_x0000_t202" style="position:absolute;margin-left:293pt;margin-top:688pt;width:175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" strokecolor="#808084" strokeweight="2pt">
                <v:textbox inset=",5.76pt">
                  <w:txbxContent>
                    <w:p w14:paraId="02B419F2" w14:textId="77777777" w:rsidR="00EB76B9" w:rsidRPr="00890EFC" w:rsidRDefault="00EB76B9" w:rsidP="00D01B4A">
                      <w:pPr>
                        <w:pStyle w:val="ForInternalUseOnly"/>
                        <w:rPr>
                          <w:rFonts w:ascii="Century Gothic" w:hAnsi="Century Gothic"/>
                        </w:rPr>
                      </w:pPr>
                      <w:r w:rsidRPr="00890EFC">
                        <w:rPr>
                          <w:rFonts w:ascii="Century Gothic" w:hAnsi="Century Gothic"/>
                        </w:rPr>
                        <w:t>For Internal Use Only</w:t>
                      </w:r>
                    </w:p>
                  </w:txbxContent>
                </v:textbox>
                <w10:wrap anchory="page"/>
              </v:shape>
            </w:pict>
          </mc:Fallback>
        </mc:AlternateContent>
      </w:r>
      <w:r>
        <w:rPr>
          <w:noProof/>
        </w:rPr>
        <mc:AlternateContent>
          <mc:Choice Requires="wps">
            <w:drawing>
              <wp:anchor distT="0" distB="0" distL="114300" distR="114300" simplePos="0" relativeHeight="251659264" behindDoc="0" locked="0" layoutInCell="1" allowOverlap="1" wp14:anchorId="2E1AA28D" wp14:editId="4EDAD489">
                <wp:simplePos x="0" y="0"/>
                <wp:positionH relativeFrom="column">
                  <wp:posOffset>3721100</wp:posOffset>
                </wp:positionH>
                <wp:positionV relativeFrom="page">
                  <wp:posOffset>8737600</wp:posOffset>
                </wp:positionV>
                <wp:extent cx="2222500" cy="406400"/>
                <wp:effectExtent l="0" t="0" r="25400" b="12700"/>
                <wp:wrapNone/>
                <wp:docPr id="81" name="ForInternalUseOnl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406400"/>
                        </a:xfrm>
                        <a:prstGeom prst="rect">
                          <a:avLst/>
                        </a:prstGeom>
                        <a:solidFill>
                          <a:srgbClr val="FFFFFF"/>
                        </a:solidFill>
                        <a:ln w="25400">
                          <a:solidFill>
                            <a:srgbClr val="808084"/>
                          </a:solidFill>
                          <a:miter lim="800000"/>
                          <a:headEnd/>
                          <a:tailEnd/>
                        </a:ln>
                      </wps:spPr>
                      <wps:txbx>
                        <w:txbxContent>
                          <w:p w14:paraId="7A119230" w14:textId="77777777" w:rsidR="00EB76B9" w:rsidRPr="00890EFC" w:rsidRDefault="00EB76B9" w:rsidP="00D01B4A">
                            <w:pPr>
                              <w:pStyle w:val="ForInternalUseOnly"/>
                              <w:rPr>
                                <w:rFonts w:ascii="Century Gothic" w:hAnsi="Century Gothic"/>
                              </w:rPr>
                            </w:pPr>
                            <w:r w:rsidRPr="00890EFC">
                              <w:rPr>
                                <w:rFonts w:ascii="Century Gothic" w:hAnsi="Century Gothic"/>
                              </w:rPr>
                              <w:t>For Internal Use Only</w:t>
                            </w:r>
                          </w:p>
                        </w:txbxContent>
                      </wps:txbx>
                      <wps:bodyPr rot="0" vert="horz" wrap="square" lIns="91440" tIns="73152"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AA28D" id="_x0000_s1027" type="#_x0000_t202" style="position:absolute;margin-left:293pt;margin-top:688pt;width:175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" strokecolor="#808084" strokeweight="2pt">
                <v:textbox inset=",5.76pt">
                  <w:txbxContent>
                    <w:p w14:paraId="7A119230" w14:textId="77777777" w:rsidR="00EB76B9" w:rsidRPr="00890EFC" w:rsidRDefault="00EB76B9" w:rsidP="00D01B4A">
                      <w:pPr>
                        <w:pStyle w:val="ForInternalUseOnly"/>
                        <w:rPr>
                          <w:rFonts w:ascii="Century Gothic" w:hAnsi="Century Gothic"/>
                        </w:rPr>
                      </w:pPr>
                      <w:r w:rsidRPr="00890EFC">
                        <w:rPr>
                          <w:rFonts w:ascii="Century Gothic" w:hAnsi="Century Gothic"/>
                        </w:rPr>
                        <w:t>For Internal Use Only</w:t>
                      </w:r>
                    </w:p>
                  </w:txbxContent>
                </v:textbox>
                <w10:wrap anchory="page"/>
              </v:shape>
            </w:pict>
          </mc:Fallback>
        </mc:AlternateContent>
      </w:r>
      <w:r>
        <w:t>PLDT TRIDENT</w:t>
      </w:r>
    </w:p>
    <w:p w14:paraId="69E67545" w14:textId="36A0C073" w:rsidR="00492513" w:rsidRPr="003B1B26" w:rsidRDefault="00EB76B9" w:rsidP="003B1B26">
      <w:pPr>
        <w:pStyle w:val="AccountName"/>
      </w:pPr>
      <w:r>
        <w:t>Software Release 20.03</w:t>
      </w:r>
    </w:p>
    <w:p w14:paraId="35048222" w14:textId="0067B77C" w:rsidR="00F65BE4" w:rsidRPr="003B1B26" w:rsidRDefault="00EB76B9" w:rsidP="00F65BE4">
      <w:pPr>
        <w:pStyle w:val="DocumentName"/>
      </w:pPr>
      <w:r>
        <w:t>PLDT – 3c – AIA</w:t>
      </w:r>
    </w:p>
    <w:p w14:paraId="580E093E" w14:textId="0C9E7F25" w:rsidR="00F0665A" w:rsidRDefault="00EB76B9" w:rsidP="003B1B26">
      <w:pPr>
        <w:pStyle w:val="DocumentType"/>
      </w:pPr>
      <w:r>
        <w:t>Geo Location</w:t>
      </w:r>
    </w:p>
    <w:p w14:paraId="79B59B73" w14:textId="5BADAF87" w:rsidR="00492513" w:rsidRPr="003B1B26" w:rsidRDefault="00EB76B9" w:rsidP="003B1B26">
      <w:pPr>
        <w:pStyle w:val="DocumentType"/>
      </w:pPr>
      <w:r>
        <w:t>Version 0.1</w:t>
      </w:r>
    </w:p>
    <w:p w14:paraId="3C817813" w14:textId="77777777" w:rsidR="00880B1F" w:rsidRPr="00880B1F" w:rsidRDefault="00880B1F" w:rsidP="00880B1F"/>
    <w:p w14:paraId="17035E90" w14:textId="4DE83D41" w:rsidR="00880B1F" w:rsidRDefault="00880B1F" w:rsidP="00880B1F"/>
    <w:p w14:paraId="6182C3F9" w14:textId="70A50DBB" w:rsidR="00492513" w:rsidRPr="00880B1F" w:rsidRDefault="00880B1F" w:rsidP="00880B1F">
      <w:pPr>
        <w:tabs>
          <w:tab w:val="left" w:pos="4005"/>
        </w:tabs>
      </w:pPr>
      <w:r>
        <w:tab/>
      </w:r>
    </w:p>
    <w:p w14:paraId="389120F8" w14:textId="77777777" w:rsidR="00492513" w:rsidRPr="003B1B26" w:rsidRDefault="00492513" w:rsidP="003B1B26">
      <w:pPr>
        <w:pStyle w:val="DocumentInformation"/>
      </w:pPr>
      <w:r w:rsidRPr="003B1B26">
        <w:t>Document Information</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80"/>
        <w:gridCol w:w="6870"/>
      </w:tblGrid>
      <w:tr w:rsidR="00492513" w:rsidRPr="003B1B26" w14:paraId="255DC111" w14:textId="77777777" w:rsidTr="003B1B26">
        <w:trPr>
          <w:cantSplit/>
          <w:tblHeader/>
        </w:trPr>
        <w:tc>
          <w:tcPr>
            <w:tcW w:w="1326" w:type="pct"/>
            <w:tcBorders>
              <w:bottom w:val="single" w:sz="4" w:space="0" w:color="808080"/>
            </w:tcBorders>
            <w:shd w:val="clear" w:color="auto" w:fill="626469"/>
            <w:vAlign w:val="center"/>
          </w:tcPr>
          <w:p w14:paraId="32AA9061" w14:textId="77777777" w:rsidR="00492513" w:rsidRPr="003B1B26" w:rsidRDefault="00492513" w:rsidP="003B1B26">
            <w:pPr>
              <w:pStyle w:val="HeaderTable"/>
              <w:rPr>
                <w:color w:val="FFFFFF"/>
              </w:rPr>
            </w:pPr>
            <w:r w:rsidRPr="003B1B26">
              <w:rPr>
                <w:color w:val="FFFFFF"/>
              </w:rPr>
              <w:t>Software Release:</w:t>
            </w:r>
          </w:p>
        </w:tc>
        <w:tc>
          <w:tcPr>
            <w:tcW w:w="3674" w:type="pct"/>
            <w:tcBorders>
              <w:bottom w:val="single" w:sz="4" w:space="0" w:color="808080"/>
            </w:tcBorders>
            <w:shd w:val="clear" w:color="auto" w:fill="626469"/>
            <w:vAlign w:val="center"/>
          </w:tcPr>
          <w:p w14:paraId="54719B40" w14:textId="13B872A5" w:rsidR="00492513" w:rsidRPr="003B1B26" w:rsidRDefault="00EB76B9" w:rsidP="003B1B26">
            <w:pPr>
              <w:pStyle w:val="HeaderTable"/>
              <w:rPr>
                <w:bCs/>
                <w:color w:val="FFFFFF"/>
              </w:rPr>
            </w:pPr>
            <w:r>
              <w:rPr>
                <w:bCs/>
                <w:color w:val="FFFFFF"/>
              </w:rPr>
              <w:t>10.3.2</w:t>
            </w:r>
          </w:p>
        </w:tc>
      </w:tr>
      <w:tr w:rsidR="00492513" w:rsidRPr="003B1B26" w14:paraId="60E906AF" w14:textId="77777777" w:rsidTr="003B1B26">
        <w:trPr>
          <w:cantSplit/>
        </w:trPr>
        <w:tc>
          <w:tcPr>
            <w:tcW w:w="1326" w:type="pct"/>
            <w:tcBorders>
              <w:bottom w:val="single" w:sz="4" w:space="0" w:color="808080"/>
            </w:tcBorders>
            <w:shd w:val="clear" w:color="auto" w:fill="auto"/>
          </w:tcPr>
          <w:p w14:paraId="18C46259" w14:textId="77777777" w:rsidR="00492513" w:rsidRPr="003B1B26" w:rsidRDefault="00492513" w:rsidP="003B1B26">
            <w:pPr>
              <w:pStyle w:val="BodyTextTable"/>
            </w:pPr>
            <w:r w:rsidRPr="003B1B26">
              <w:t>Catalog Number:</w:t>
            </w:r>
          </w:p>
        </w:tc>
        <w:tc>
          <w:tcPr>
            <w:tcW w:w="3674" w:type="pct"/>
            <w:tcBorders>
              <w:bottom w:val="single" w:sz="4" w:space="0" w:color="808080"/>
            </w:tcBorders>
            <w:shd w:val="clear" w:color="auto" w:fill="auto"/>
          </w:tcPr>
          <w:p w14:paraId="40FDBA83" w14:textId="3327F60E" w:rsidR="00492513" w:rsidRPr="003B1B26" w:rsidRDefault="00EB76B9" w:rsidP="003B1B26">
            <w:pPr>
              <w:pStyle w:val="BodyTextTable"/>
              <w:rPr>
                <w:b/>
                <w:bCs/>
              </w:rPr>
            </w:pPr>
            <w:proofErr w:type="spellStart"/>
            <w:r>
              <w:rPr>
                <w:b/>
                <w:bCs/>
              </w:rPr>
              <w:t>document_center</w:t>
            </w:r>
            <w:proofErr w:type="spellEnd"/>
            <w:r>
              <w:rPr>
                <w:b/>
                <w:bCs/>
              </w:rPr>
              <w:t>\4051233 Version 0.7</w:t>
            </w:r>
          </w:p>
        </w:tc>
      </w:tr>
      <w:tr w:rsidR="00492513" w:rsidRPr="003B1B26" w14:paraId="5E0E3C80" w14:textId="77777777" w:rsidTr="003B1B26">
        <w:trPr>
          <w:cantSplit/>
        </w:trPr>
        <w:tc>
          <w:tcPr>
            <w:tcW w:w="1326" w:type="pct"/>
            <w:tcBorders>
              <w:bottom w:val="single" w:sz="4" w:space="0" w:color="808080"/>
            </w:tcBorders>
            <w:shd w:val="clear" w:color="auto" w:fill="auto"/>
          </w:tcPr>
          <w:p w14:paraId="66B25245" w14:textId="77777777" w:rsidR="00492513" w:rsidRPr="003B1B26" w:rsidRDefault="00492513" w:rsidP="003B1B26">
            <w:pPr>
              <w:pStyle w:val="BodyTextTable"/>
            </w:pPr>
            <w:r w:rsidRPr="003B1B26">
              <w:t>Information Security:</w:t>
            </w:r>
          </w:p>
        </w:tc>
        <w:tc>
          <w:tcPr>
            <w:tcW w:w="3674" w:type="pct"/>
            <w:tcBorders>
              <w:bottom w:val="single" w:sz="4" w:space="0" w:color="808080"/>
            </w:tcBorders>
            <w:shd w:val="clear" w:color="auto" w:fill="auto"/>
          </w:tcPr>
          <w:p w14:paraId="620B1414" w14:textId="5B889147" w:rsidR="00492513" w:rsidRPr="003B1B26" w:rsidRDefault="00EB76B9" w:rsidP="003B1B26">
            <w:pPr>
              <w:pStyle w:val="BodyTextTable"/>
              <w:rPr>
                <w:b/>
                <w:bCs/>
              </w:rPr>
            </w:pPr>
            <w:r>
              <w:rPr>
                <w:b/>
                <w:bCs/>
              </w:rPr>
              <w:t>Level 1 - Confidential</w:t>
            </w:r>
          </w:p>
        </w:tc>
      </w:tr>
      <w:tr w:rsidR="00492513" w:rsidRPr="003B1B26" w14:paraId="5A592A16" w14:textId="77777777" w:rsidTr="003B1B26">
        <w:trPr>
          <w:cantSplit/>
        </w:trPr>
        <w:tc>
          <w:tcPr>
            <w:tcW w:w="1326" w:type="pct"/>
            <w:tcBorders>
              <w:bottom w:val="single" w:sz="4" w:space="0" w:color="808080"/>
            </w:tcBorders>
            <w:shd w:val="clear" w:color="auto" w:fill="auto"/>
          </w:tcPr>
          <w:p w14:paraId="6333D04B" w14:textId="77777777" w:rsidR="00492513" w:rsidRPr="003B1B26" w:rsidRDefault="00492513" w:rsidP="003B1B26">
            <w:pPr>
              <w:pStyle w:val="BodyTextTable"/>
            </w:pPr>
            <w:r w:rsidRPr="003B1B26">
              <w:t>Account/FOP:</w:t>
            </w:r>
          </w:p>
        </w:tc>
        <w:tc>
          <w:tcPr>
            <w:tcW w:w="3674" w:type="pct"/>
            <w:tcBorders>
              <w:bottom w:val="single" w:sz="4" w:space="0" w:color="808080"/>
            </w:tcBorders>
            <w:shd w:val="clear" w:color="auto" w:fill="auto"/>
          </w:tcPr>
          <w:p w14:paraId="55CAA643" w14:textId="52AA162F" w:rsidR="00492513" w:rsidRPr="003B1B26" w:rsidRDefault="00EB76B9" w:rsidP="003B1B26">
            <w:pPr>
              <w:pStyle w:val="BodyTextTable"/>
              <w:rPr>
                <w:b/>
                <w:bCs/>
              </w:rPr>
            </w:pPr>
            <w:r>
              <w:rPr>
                <w:b/>
                <w:bCs/>
              </w:rPr>
              <w:t>PLDT-Solution Validation-3c-Requirement</w:t>
            </w:r>
          </w:p>
        </w:tc>
      </w:tr>
      <w:tr w:rsidR="00492513" w:rsidRPr="003B1B26" w14:paraId="68D75099" w14:textId="77777777" w:rsidTr="003B1B26">
        <w:trPr>
          <w:cantSplit/>
        </w:trPr>
        <w:tc>
          <w:tcPr>
            <w:tcW w:w="1326" w:type="pct"/>
            <w:tcBorders>
              <w:bottom w:val="single" w:sz="4" w:space="0" w:color="808080"/>
            </w:tcBorders>
            <w:shd w:val="clear" w:color="auto" w:fill="auto"/>
          </w:tcPr>
          <w:p w14:paraId="29B06E5A" w14:textId="77777777" w:rsidR="00492513" w:rsidRPr="003B1B26" w:rsidRDefault="00492513" w:rsidP="003B1B26">
            <w:pPr>
              <w:pStyle w:val="BodyTextTable"/>
            </w:pPr>
            <w:r w:rsidRPr="003B1B26">
              <w:t>Author:</w:t>
            </w:r>
          </w:p>
        </w:tc>
        <w:tc>
          <w:tcPr>
            <w:tcW w:w="3674" w:type="pct"/>
            <w:tcBorders>
              <w:bottom w:val="single" w:sz="4" w:space="0" w:color="808080"/>
            </w:tcBorders>
            <w:shd w:val="clear" w:color="auto" w:fill="auto"/>
          </w:tcPr>
          <w:p w14:paraId="70863CCC" w14:textId="47E8A9BE" w:rsidR="00492513" w:rsidRPr="003B1B26" w:rsidRDefault="00EB76B9" w:rsidP="003B1B26">
            <w:pPr>
              <w:pStyle w:val="BodyTextTable"/>
              <w:rPr>
                <w:b/>
                <w:bCs/>
              </w:rPr>
            </w:pPr>
            <w:r>
              <w:rPr>
                <w:b/>
                <w:bCs/>
              </w:rPr>
              <w:t>Eyal Bekerman</w:t>
            </w:r>
          </w:p>
        </w:tc>
      </w:tr>
      <w:tr w:rsidR="00754C7A" w:rsidRPr="003B1B26" w14:paraId="44733E0E" w14:textId="77777777" w:rsidTr="003B1B26">
        <w:trPr>
          <w:cantSplit/>
        </w:trPr>
        <w:tc>
          <w:tcPr>
            <w:tcW w:w="1326" w:type="pct"/>
            <w:tcBorders>
              <w:bottom w:val="single" w:sz="4" w:space="0" w:color="808080"/>
            </w:tcBorders>
            <w:shd w:val="clear" w:color="auto" w:fill="auto"/>
          </w:tcPr>
          <w:p w14:paraId="273BEC67" w14:textId="77777777" w:rsidR="00754C7A" w:rsidRPr="003B1B26" w:rsidRDefault="00754C7A" w:rsidP="00754C7A">
            <w:pPr>
              <w:pStyle w:val="BodyTextTable"/>
            </w:pPr>
            <w:r w:rsidRPr="003B1B26">
              <w:t>Editor:</w:t>
            </w:r>
          </w:p>
        </w:tc>
        <w:tc>
          <w:tcPr>
            <w:tcW w:w="3674" w:type="pct"/>
            <w:tcBorders>
              <w:bottom w:val="single" w:sz="4" w:space="0" w:color="808080"/>
            </w:tcBorders>
            <w:shd w:val="clear" w:color="auto" w:fill="auto"/>
          </w:tcPr>
          <w:p w14:paraId="40E8F7B2" w14:textId="6BDFD5B0" w:rsidR="00754C7A" w:rsidRPr="003B1B26" w:rsidRDefault="00EB76B9" w:rsidP="00754C7A">
            <w:pPr>
              <w:pStyle w:val="BodyTextTable"/>
              <w:rPr>
                <w:b/>
                <w:bCs/>
              </w:rPr>
            </w:pPr>
            <w:r>
              <w:rPr>
                <w:b/>
                <w:bCs/>
              </w:rPr>
              <w:t>Eyal Bekerman</w:t>
            </w:r>
          </w:p>
        </w:tc>
      </w:tr>
      <w:tr w:rsidR="00492513" w:rsidRPr="003B1B26" w14:paraId="2936E1CB" w14:textId="77777777" w:rsidTr="003B1B26">
        <w:trPr>
          <w:cantSplit/>
        </w:trPr>
        <w:tc>
          <w:tcPr>
            <w:tcW w:w="1326" w:type="pct"/>
            <w:tcBorders>
              <w:bottom w:val="single" w:sz="4" w:space="0" w:color="808080"/>
            </w:tcBorders>
            <w:shd w:val="clear" w:color="auto" w:fill="auto"/>
          </w:tcPr>
          <w:p w14:paraId="1420897D" w14:textId="77777777" w:rsidR="00492513" w:rsidRPr="003B1B26" w:rsidRDefault="00492513" w:rsidP="003B1B26">
            <w:pPr>
              <w:pStyle w:val="BodyTextTable"/>
            </w:pPr>
            <w:r w:rsidRPr="003B1B26">
              <w:t>Last Edited:</w:t>
            </w:r>
          </w:p>
        </w:tc>
        <w:tc>
          <w:tcPr>
            <w:tcW w:w="3674" w:type="pct"/>
            <w:tcBorders>
              <w:bottom w:val="single" w:sz="4" w:space="0" w:color="808080"/>
            </w:tcBorders>
            <w:shd w:val="clear" w:color="auto" w:fill="auto"/>
          </w:tcPr>
          <w:p w14:paraId="3F473130" w14:textId="2E127A3D" w:rsidR="00492513" w:rsidRPr="003B1B26" w:rsidRDefault="00EB76B9" w:rsidP="00754C7A">
            <w:pPr>
              <w:pStyle w:val="BodyTextTable"/>
              <w:rPr>
                <w:b/>
                <w:bCs/>
              </w:rPr>
            </w:pPr>
            <w:r>
              <w:rPr>
                <w:b/>
                <w:bCs/>
              </w:rPr>
              <w:t>Sep-21-2022 5:45:52 PM</w:t>
            </w:r>
          </w:p>
        </w:tc>
      </w:tr>
      <w:tr w:rsidR="00492513" w:rsidRPr="003B1B26" w14:paraId="3697B6BD" w14:textId="77777777" w:rsidTr="003B1B26">
        <w:trPr>
          <w:cantSplit/>
        </w:trPr>
        <w:tc>
          <w:tcPr>
            <w:tcW w:w="1326" w:type="pct"/>
            <w:tcBorders>
              <w:bottom w:val="single" w:sz="4" w:space="0" w:color="808080"/>
            </w:tcBorders>
            <w:shd w:val="clear" w:color="auto" w:fill="auto"/>
          </w:tcPr>
          <w:p w14:paraId="3980FD0B" w14:textId="77777777" w:rsidR="00492513" w:rsidRPr="003B1B26" w:rsidRDefault="00492513" w:rsidP="003B1B26">
            <w:pPr>
              <w:pStyle w:val="BodyTextTable"/>
              <w:keepNext/>
              <w:keepLines/>
            </w:pPr>
            <w:r w:rsidRPr="003B1B26">
              <w:t>File Name:</w:t>
            </w:r>
          </w:p>
        </w:tc>
        <w:tc>
          <w:tcPr>
            <w:tcW w:w="3674" w:type="pct"/>
            <w:tcBorders>
              <w:bottom w:val="single" w:sz="4" w:space="0" w:color="808080"/>
            </w:tcBorders>
            <w:shd w:val="clear" w:color="auto" w:fill="auto"/>
          </w:tcPr>
          <w:p w14:paraId="24784FBC" w14:textId="0A1B9B27" w:rsidR="00492513" w:rsidRPr="003B1B26" w:rsidRDefault="00EB76B9" w:rsidP="00754C7A">
            <w:pPr>
              <w:pStyle w:val="BodyTextTable"/>
              <w:keepNext/>
              <w:keepLines/>
              <w:rPr>
                <w:b/>
                <w:bCs/>
              </w:rPr>
            </w:pPr>
            <w:r>
              <w:rPr>
                <w:b/>
                <w:bCs/>
              </w:rPr>
              <w:t>PLDT_3c_Solution_Req_Geo Location.docx</w:t>
            </w:r>
          </w:p>
        </w:tc>
      </w:tr>
      <w:tr w:rsidR="00492513" w:rsidRPr="003B1B26" w14:paraId="42162ADF" w14:textId="77777777" w:rsidTr="003B1B26">
        <w:trPr>
          <w:cantSplit/>
        </w:trPr>
        <w:tc>
          <w:tcPr>
            <w:tcW w:w="1326" w:type="pct"/>
            <w:shd w:val="clear" w:color="auto" w:fill="auto"/>
          </w:tcPr>
          <w:p w14:paraId="754A4986" w14:textId="77777777" w:rsidR="00492513" w:rsidRPr="003B1B26" w:rsidRDefault="00492513" w:rsidP="003B1B26">
            <w:pPr>
              <w:pStyle w:val="BodyTextTable"/>
            </w:pPr>
            <w:r w:rsidRPr="003B1B26">
              <w:t>Template:</w:t>
            </w:r>
          </w:p>
        </w:tc>
        <w:tc>
          <w:tcPr>
            <w:tcW w:w="3674" w:type="pct"/>
            <w:shd w:val="clear" w:color="auto" w:fill="auto"/>
          </w:tcPr>
          <w:p w14:paraId="3DF383DB" w14:textId="287D13A8" w:rsidR="00492513" w:rsidRPr="003B1B26" w:rsidRDefault="00EB76B9" w:rsidP="003B1B26">
            <w:pPr>
              <w:pStyle w:val="BodyTextTable"/>
              <w:rPr>
                <w:b/>
                <w:bCs/>
              </w:rPr>
            </w:pPr>
            <w:r>
              <w:rPr>
                <w:b/>
                <w:bCs/>
              </w:rPr>
              <w:t>New Development.dotm</w:t>
            </w:r>
          </w:p>
        </w:tc>
      </w:tr>
    </w:tbl>
    <w:p w14:paraId="67777D55" w14:textId="77777777" w:rsidR="00492513" w:rsidRPr="003B1B26" w:rsidRDefault="00492513" w:rsidP="003B1B26">
      <w:pPr>
        <w:pStyle w:val="BodyText"/>
      </w:pPr>
    </w:p>
    <w:p w14:paraId="6E101B4A" w14:textId="77777777" w:rsidR="00492513" w:rsidRPr="003B1B26" w:rsidRDefault="00492513" w:rsidP="003B1B26">
      <w:pPr>
        <w:pStyle w:val="ReleaseNotesTitle"/>
        <w:outlineLvl w:val="0"/>
        <w:sectPr w:rsidR="00492513" w:rsidRPr="003B1B26" w:rsidSect="003B1B26">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1440" w:header="720" w:footer="801" w:gutter="0"/>
          <w:pgBorders w:offsetFrom="page">
            <w:bottom w:val="single" w:sz="4" w:space="24" w:color="FFFFFF"/>
          </w:pgBorders>
          <w:pgNumType w:start="1"/>
          <w:cols w:space="708"/>
          <w:titlePg/>
          <w:docGrid w:linePitch="360"/>
        </w:sectPr>
      </w:pPr>
    </w:p>
    <w:p w14:paraId="7AF3D7EC" w14:textId="77777777" w:rsidR="00492513" w:rsidRPr="003B1B26" w:rsidRDefault="00492513" w:rsidP="00492513">
      <w:pPr>
        <w:pStyle w:val="ReleaseNotesTitle"/>
      </w:pPr>
      <w:bookmarkStart w:id="7" w:name="_Toc489563969"/>
      <w:r w:rsidRPr="003B1B26">
        <w:t>Document Release Information</w:t>
      </w:r>
    </w:p>
    <w:p w14:paraId="1EA604A1" w14:textId="34798422" w:rsidR="00492513" w:rsidRPr="003B1B26" w:rsidRDefault="00492513" w:rsidP="00492513">
      <w:pPr>
        <w:pStyle w:val="ToDo"/>
        <w:rPr>
          <w:b w:val="0"/>
          <w:bCs w:val="0"/>
          <w:color w:val="FFFF00"/>
        </w:rPr>
      </w:pPr>
    </w:p>
    <w:tbl>
      <w:tblPr>
        <w:tblW w:w="3751"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900"/>
        <w:gridCol w:w="1984"/>
        <w:gridCol w:w="1529"/>
        <w:gridCol w:w="1354"/>
        <w:gridCol w:w="3948"/>
      </w:tblGrid>
      <w:tr w:rsidR="00CE73AC" w:rsidRPr="003B1B26" w14:paraId="3D5097F4" w14:textId="77777777" w:rsidTr="00CE73AC">
        <w:trPr>
          <w:cantSplit/>
          <w:tblHeader/>
        </w:trPr>
        <w:tc>
          <w:tcPr>
            <w:tcW w:w="463" w:type="pct"/>
            <w:tcBorders>
              <w:bottom w:val="single" w:sz="4" w:space="0" w:color="808080"/>
            </w:tcBorders>
            <w:shd w:val="clear" w:color="auto" w:fill="626469"/>
            <w:vAlign w:val="center"/>
            <w:hideMark/>
          </w:tcPr>
          <w:p w14:paraId="620C676F" w14:textId="0ADE20FE" w:rsidR="00CE73AC" w:rsidRPr="003B1B26" w:rsidRDefault="00CE73AC" w:rsidP="003B1B26">
            <w:pPr>
              <w:pStyle w:val="HeaderTable"/>
              <w:rPr>
                <w:color w:val="FFFFFF"/>
              </w:rPr>
            </w:pPr>
            <w:r>
              <w:rPr>
                <w:color w:val="FFFFFF"/>
              </w:rPr>
              <w:t xml:space="preserve">Doc </w:t>
            </w:r>
            <w:r w:rsidRPr="003B1B26">
              <w:rPr>
                <w:color w:val="FFFFFF"/>
              </w:rPr>
              <w:t>Ver.</w:t>
            </w:r>
          </w:p>
        </w:tc>
        <w:tc>
          <w:tcPr>
            <w:tcW w:w="1021" w:type="pct"/>
            <w:tcBorders>
              <w:bottom w:val="single" w:sz="4" w:space="0" w:color="808080"/>
            </w:tcBorders>
            <w:shd w:val="clear" w:color="auto" w:fill="626469"/>
            <w:vAlign w:val="center"/>
            <w:hideMark/>
          </w:tcPr>
          <w:p w14:paraId="10E8EA17" w14:textId="77777777" w:rsidR="00CE73AC" w:rsidRPr="003B1B26" w:rsidRDefault="00CE73AC" w:rsidP="003B1B26">
            <w:pPr>
              <w:pStyle w:val="HeaderTable"/>
              <w:rPr>
                <w:color w:val="FFFFFF"/>
              </w:rPr>
            </w:pPr>
            <w:r w:rsidRPr="003B1B26">
              <w:rPr>
                <w:color w:val="FFFFFF"/>
              </w:rPr>
              <w:t>Editor/Author</w:t>
            </w:r>
          </w:p>
        </w:tc>
        <w:tc>
          <w:tcPr>
            <w:tcW w:w="787" w:type="pct"/>
            <w:tcBorders>
              <w:bottom w:val="single" w:sz="4" w:space="0" w:color="808080"/>
            </w:tcBorders>
            <w:shd w:val="clear" w:color="auto" w:fill="626469"/>
            <w:vAlign w:val="center"/>
            <w:hideMark/>
          </w:tcPr>
          <w:p w14:paraId="266C3097" w14:textId="77777777" w:rsidR="00CE73AC" w:rsidRPr="003B1B26" w:rsidRDefault="00CE73AC" w:rsidP="003B1B26">
            <w:pPr>
              <w:pStyle w:val="HeaderTable"/>
              <w:rPr>
                <w:rFonts w:eastAsiaTheme="minorHAnsi" w:cs="Arial"/>
                <w:color w:val="FFFFFF"/>
                <w:szCs w:val="18"/>
              </w:rPr>
            </w:pPr>
            <w:r w:rsidRPr="003B1B26">
              <w:rPr>
                <w:color w:val="FFFFFF"/>
              </w:rPr>
              <w:t>Edit Date*</w:t>
            </w:r>
          </w:p>
        </w:tc>
        <w:tc>
          <w:tcPr>
            <w:tcW w:w="697" w:type="pct"/>
            <w:shd w:val="clear" w:color="auto" w:fill="626469"/>
            <w:vAlign w:val="center"/>
            <w:hideMark/>
          </w:tcPr>
          <w:p w14:paraId="1F90C755" w14:textId="77777777" w:rsidR="00CE73AC" w:rsidRPr="003B1B26" w:rsidRDefault="00CE73AC" w:rsidP="003B1B26">
            <w:pPr>
              <w:pStyle w:val="HeaderTable"/>
              <w:rPr>
                <w:color w:val="FFFFFF"/>
              </w:rPr>
            </w:pPr>
            <w:r w:rsidRPr="003B1B26">
              <w:rPr>
                <w:color w:val="FFFFFF"/>
              </w:rPr>
              <w:t>Section</w:t>
            </w:r>
          </w:p>
        </w:tc>
        <w:tc>
          <w:tcPr>
            <w:tcW w:w="2032" w:type="pct"/>
            <w:shd w:val="clear" w:color="auto" w:fill="626469"/>
            <w:vAlign w:val="center"/>
            <w:hideMark/>
          </w:tcPr>
          <w:p w14:paraId="103BBD62" w14:textId="77777777" w:rsidR="00CE73AC" w:rsidRPr="003B1B26" w:rsidRDefault="00CE73AC" w:rsidP="003B1B26">
            <w:pPr>
              <w:pStyle w:val="HeaderTable"/>
              <w:rPr>
                <w:color w:val="FFFFFF"/>
              </w:rPr>
            </w:pPr>
            <w:r w:rsidRPr="003B1B26">
              <w:rPr>
                <w:color w:val="FFFFFF"/>
              </w:rPr>
              <w:t>Changes</w:t>
            </w:r>
          </w:p>
        </w:tc>
      </w:tr>
      <w:tr w:rsidR="00CE73AC" w:rsidRPr="003B1B26" w14:paraId="72105AAC" w14:textId="77777777" w:rsidTr="00CE73AC">
        <w:trPr>
          <w:cantSplit/>
        </w:trPr>
        <w:tc>
          <w:tcPr>
            <w:tcW w:w="463" w:type="pct"/>
            <w:tcBorders>
              <w:bottom w:val="single" w:sz="4" w:space="0" w:color="808080"/>
            </w:tcBorders>
            <w:shd w:val="clear" w:color="auto" w:fill="auto"/>
            <w:hideMark/>
          </w:tcPr>
          <w:p w14:paraId="627BA8B6" w14:textId="77777777" w:rsidR="00CE73AC" w:rsidRPr="003B1B26" w:rsidRDefault="00CE73AC" w:rsidP="00E37AA9">
            <w:pPr>
              <w:pStyle w:val="BodyTextTable"/>
            </w:pPr>
          </w:p>
        </w:tc>
        <w:tc>
          <w:tcPr>
            <w:tcW w:w="1021" w:type="pct"/>
            <w:tcBorders>
              <w:bottom w:val="single" w:sz="4" w:space="0" w:color="808080"/>
            </w:tcBorders>
            <w:shd w:val="clear" w:color="auto" w:fill="auto"/>
          </w:tcPr>
          <w:p w14:paraId="3D043E23" w14:textId="66D811C2" w:rsidR="00CE73AC" w:rsidRPr="003B1B26" w:rsidRDefault="00CE73AC" w:rsidP="00E37AA9">
            <w:pPr>
              <w:pStyle w:val="BodyTextTable"/>
            </w:pPr>
          </w:p>
        </w:tc>
        <w:tc>
          <w:tcPr>
            <w:tcW w:w="787" w:type="pct"/>
            <w:tcBorders>
              <w:bottom w:val="single" w:sz="4" w:space="0" w:color="808080"/>
            </w:tcBorders>
            <w:shd w:val="clear" w:color="auto" w:fill="auto"/>
          </w:tcPr>
          <w:p w14:paraId="69CD3CDF" w14:textId="6DAB7C9A" w:rsidR="00CE73AC" w:rsidRPr="003B1B26" w:rsidRDefault="00CE73AC" w:rsidP="00E37AA9">
            <w:pPr>
              <w:pStyle w:val="BodyTextTable"/>
              <w:rPr>
                <w:rFonts w:ascii="Times New Roman" w:hAnsi="Times New Roman"/>
                <w:sz w:val="24"/>
                <w:szCs w:val="24"/>
              </w:rPr>
            </w:pPr>
          </w:p>
        </w:tc>
        <w:tc>
          <w:tcPr>
            <w:tcW w:w="2729" w:type="pct"/>
            <w:gridSpan w:val="2"/>
            <w:tcBorders>
              <w:bottom w:val="single" w:sz="4" w:space="0" w:color="808080"/>
            </w:tcBorders>
            <w:shd w:val="clear" w:color="auto" w:fill="auto"/>
          </w:tcPr>
          <w:p w14:paraId="37E585F1" w14:textId="37FFDC19" w:rsidR="00CE73AC" w:rsidRPr="003B1B26" w:rsidRDefault="00CE73AC" w:rsidP="00E37AA9">
            <w:pPr>
              <w:pStyle w:val="BodyTextTable"/>
            </w:pPr>
          </w:p>
        </w:tc>
      </w:tr>
      <w:tr w:rsidR="00CE73AC" w:rsidRPr="003B1B26" w14:paraId="3093BCA7" w14:textId="77777777" w:rsidTr="00CE73AC">
        <w:trPr>
          <w:cantSplit/>
        </w:trPr>
        <w:tc>
          <w:tcPr>
            <w:tcW w:w="463" w:type="pct"/>
            <w:tcBorders>
              <w:bottom w:val="single" w:sz="4" w:space="0" w:color="808080"/>
            </w:tcBorders>
            <w:shd w:val="clear" w:color="auto" w:fill="auto"/>
          </w:tcPr>
          <w:p w14:paraId="54518AD6" w14:textId="77777777" w:rsidR="00CE73AC" w:rsidRPr="003B1B26" w:rsidRDefault="00CE73AC" w:rsidP="00B618F0">
            <w:pPr>
              <w:pStyle w:val="BodyTextTable"/>
            </w:pPr>
          </w:p>
        </w:tc>
        <w:tc>
          <w:tcPr>
            <w:tcW w:w="1021" w:type="pct"/>
            <w:tcBorders>
              <w:bottom w:val="single" w:sz="4" w:space="0" w:color="808080"/>
            </w:tcBorders>
            <w:shd w:val="clear" w:color="auto" w:fill="auto"/>
          </w:tcPr>
          <w:p w14:paraId="574806C3" w14:textId="04D04985" w:rsidR="00CE73AC" w:rsidRDefault="00CE73AC" w:rsidP="00B618F0">
            <w:pPr>
              <w:pStyle w:val="BodyTextTable"/>
            </w:pPr>
          </w:p>
        </w:tc>
        <w:tc>
          <w:tcPr>
            <w:tcW w:w="787" w:type="pct"/>
            <w:tcBorders>
              <w:bottom w:val="single" w:sz="4" w:space="0" w:color="808080"/>
            </w:tcBorders>
            <w:shd w:val="clear" w:color="auto" w:fill="auto"/>
          </w:tcPr>
          <w:p w14:paraId="679193CF" w14:textId="3E20A114" w:rsidR="00CE73AC" w:rsidRDefault="00CE73AC" w:rsidP="00B618F0">
            <w:pPr>
              <w:pStyle w:val="BodyTextTable"/>
            </w:pPr>
          </w:p>
        </w:tc>
        <w:tc>
          <w:tcPr>
            <w:tcW w:w="2729" w:type="pct"/>
            <w:gridSpan w:val="2"/>
            <w:tcBorders>
              <w:bottom w:val="single" w:sz="4" w:space="0" w:color="808080"/>
            </w:tcBorders>
            <w:shd w:val="clear" w:color="auto" w:fill="auto"/>
          </w:tcPr>
          <w:p w14:paraId="56E0650F" w14:textId="6DDFCF4D" w:rsidR="00CE73AC" w:rsidRDefault="00CE73AC" w:rsidP="00B618F0">
            <w:pPr>
              <w:pStyle w:val="BodyTextTable"/>
            </w:pPr>
          </w:p>
        </w:tc>
      </w:tr>
      <w:tr w:rsidR="00A72CC0" w:rsidRPr="003B1B26" w14:paraId="632E413D" w14:textId="63E63F9E" w:rsidTr="00CE73AC">
        <w:trPr>
          <w:cantSplit/>
        </w:trPr>
        <w:tc>
          <w:tcPr>
            <w:tcW w:w="463" w:type="pct"/>
            <w:tcBorders>
              <w:bottom w:val="single" w:sz="4" w:space="0" w:color="808080"/>
            </w:tcBorders>
            <w:shd w:val="clear" w:color="auto" w:fill="auto"/>
          </w:tcPr>
          <w:p w14:paraId="61BB7C95" w14:textId="6C54ADBC" w:rsidR="00A72CC0" w:rsidRPr="003B1B26" w:rsidRDefault="00A72CC0" w:rsidP="00A72CC0">
            <w:pPr>
              <w:pStyle w:val="BodyTextTable"/>
            </w:pPr>
          </w:p>
        </w:tc>
        <w:tc>
          <w:tcPr>
            <w:tcW w:w="1021" w:type="pct"/>
            <w:tcBorders>
              <w:bottom w:val="single" w:sz="4" w:space="0" w:color="808080"/>
            </w:tcBorders>
            <w:shd w:val="clear" w:color="auto" w:fill="auto"/>
          </w:tcPr>
          <w:p w14:paraId="70A73971" w14:textId="20C979DC" w:rsidR="00A72CC0" w:rsidRDefault="00A72CC0" w:rsidP="00A72CC0">
            <w:pPr>
              <w:pStyle w:val="BodyTextTable"/>
            </w:pPr>
          </w:p>
        </w:tc>
        <w:tc>
          <w:tcPr>
            <w:tcW w:w="787" w:type="pct"/>
            <w:tcBorders>
              <w:bottom w:val="single" w:sz="4" w:space="0" w:color="808080"/>
            </w:tcBorders>
            <w:shd w:val="clear" w:color="auto" w:fill="auto"/>
          </w:tcPr>
          <w:p w14:paraId="5308436F" w14:textId="2F31B3BF" w:rsidR="00A72CC0" w:rsidRDefault="00A72CC0" w:rsidP="00A72CC0">
            <w:pPr>
              <w:pStyle w:val="BodyTextTable"/>
            </w:pPr>
          </w:p>
        </w:tc>
        <w:tc>
          <w:tcPr>
            <w:tcW w:w="2729" w:type="pct"/>
            <w:gridSpan w:val="2"/>
            <w:tcBorders>
              <w:bottom w:val="single" w:sz="4" w:space="0" w:color="808080"/>
            </w:tcBorders>
            <w:shd w:val="clear" w:color="auto" w:fill="auto"/>
          </w:tcPr>
          <w:p w14:paraId="1C0DF07A" w14:textId="20386970" w:rsidR="00A72CC0" w:rsidRPr="003B1B26" w:rsidRDefault="00A72CC0" w:rsidP="00A72CC0">
            <w:pPr>
              <w:pStyle w:val="BodyTextTable"/>
            </w:pPr>
          </w:p>
        </w:tc>
      </w:tr>
      <w:tr w:rsidR="00A72CC0" w:rsidRPr="003B1B26" w14:paraId="36AE19F4" w14:textId="77777777" w:rsidTr="00CE73AC">
        <w:trPr>
          <w:cantSplit/>
        </w:trPr>
        <w:tc>
          <w:tcPr>
            <w:tcW w:w="463" w:type="pct"/>
            <w:tcBorders>
              <w:bottom w:val="single" w:sz="4" w:space="0" w:color="808080"/>
            </w:tcBorders>
            <w:shd w:val="clear" w:color="auto" w:fill="auto"/>
          </w:tcPr>
          <w:p w14:paraId="04D3809C" w14:textId="098A0BA8" w:rsidR="00A72CC0" w:rsidRPr="003B1B26" w:rsidRDefault="00A72CC0" w:rsidP="00A72CC0">
            <w:pPr>
              <w:pStyle w:val="BodyTextTable"/>
            </w:pPr>
          </w:p>
        </w:tc>
        <w:tc>
          <w:tcPr>
            <w:tcW w:w="1021" w:type="pct"/>
            <w:tcBorders>
              <w:bottom w:val="single" w:sz="4" w:space="0" w:color="808080"/>
            </w:tcBorders>
            <w:shd w:val="clear" w:color="auto" w:fill="auto"/>
          </w:tcPr>
          <w:p w14:paraId="40F9810B" w14:textId="5845D1AF" w:rsidR="00A72CC0" w:rsidRDefault="00A72CC0" w:rsidP="00A72CC0">
            <w:pPr>
              <w:pStyle w:val="BodyTextTable"/>
            </w:pPr>
          </w:p>
        </w:tc>
        <w:tc>
          <w:tcPr>
            <w:tcW w:w="787" w:type="pct"/>
            <w:tcBorders>
              <w:bottom w:val="single" w:sz="4" w:space="0" w:color="808080"/>
            </w:tcBorders>
            <w:shd w:val="clear" w:color="auto" w:fill="auto"/>
          </w:tcPr>
          <w:p w14:paraId="0A607298" w14:textId="35C16B80" w:rsidR="00A72CC0" w:rsidRDefault="00A72CC0" w:rsidP="00A72CC0">
            <w:pPr>
              <w:pStyle w:val="BodyTextTable"/>
            </w:pPr>
          </w:p>
        </w:tc>
        <w:tc>
          <w:tcPr>
            <w:tcW w:w="2729" w:type="pct"/>
            <w:gridSpan w:val="2"/>
            <w:tcBorders>
              <w:bottom w:val="single" w:sz="4" w:space="0" w:color="808080"/>
            </w:tcBorders>
            <w:shd w:val="clear" w:color="auto" w:fill="auto"/>
          </w:tcPr>
          <w:p w14:paraId="243B04A1" w14:textId="0799E3B6" w:rsidR="00A72CC0" w:rsidRPr="003B1B26" w:rsidRDefault="00A72CC0" w:rsidP="00A72CC0">
            <w:pPr>
              <w:pStyle w:val="BodyTextTable"/>
            </w:pPr>
          </w:p>
        </w:tc>
      </w:tr>
      <w:tr w:rsidR="00A72CC0" w:rsidRPr="003B1B26" w14:paraId="4BA4250B" w14:textId="77777777" w:rsidTr="00CE73AC">
        <w:trPr>
          <w:cantSplit/>
        </w:trPr>
        <w:tc>
          <w:tcPr>
            <w:tcW w:w="463" w:type="pct"/>
            <w:tcBorders>
              <w:bottom w:val="single" w:sz="4" w:space="0" w:color="808080"/>
            </w:tcBorders>
            <w:shd w:val="clear" w:color="auto" w:fill="auto"/>
          </w:tcPr>
          <w:p w14:paraId="78737ED4" w14:textId="3CA65BEC" w:rsidR="00A72CC0" w:rsidRPr="003B1B26" w:rsidRDefault="00A72CC0" w:rsidP="00A72CC0">
            <w:pPr>
              <w:pStyle w:val="BodyTextTable"/>
            </w:pPr>
          </w:p>
        </w:tc>
        <w:tc>
          <w:tcPr>
            <w:tcW w:w="1021" w:type="pct"/>
            <w:tcBorders>
              <w:bottom w:val="single" w:sz="4" w:space="0" w:color="808080"/>
            </w:tcBorders>
            <w:shd w:val="clear" w:color="auto" w:fill="auto"/>
          </w:tcPr>
          <w:p w14:paraId="01D57F15" w14:textId="20D8EA6F" w:rsidR="00A72CC0" w:rsidRPr="003B1B26" w:rsidRDefault="00A72CC0" w:rsidP="00A72CC0">
            <w:pPr>
              <w:pStyle w:val="BodyTextTable"/>
            </w:pPr>
          </w:p>
        </w:tc>
        <w:tc>
          <w:tcPr>
            <w:tcW w:w="787" w:type="pct"/>
            <w:tcBorders>
              <w:bottom w:val="single" w:sz="4" w:space="0" w:color="808080"/>
            </w:tcBorders>
            <w:shd w:val="clear" w:color="auto" w:fill="auto"/>
          </w:tcPr>
          <w:p w14:paraId="1C83116E" w14:textId="4733949B" w:rsidR="00A72CC0" w:rsidRPr="00510163" w:rsidRDefault="00A72CC0" w:rsidP="00A72CC0">
            <w:pPr>
              <w:pStyle w:val="BodyTextTable"/>
            </w:pPr>
          </w:p>
        </w:tc>
        <w:tc>
          <w:tcPr>
            <w:tcW w:w="2729" w:type="pct"/>
            <w:gridSpan w:val="2"/>
            <w:tcBorders>
              <w:bottom w:val="single" w:sz="4" w:space="0" w:color="808080"/>
            </w:tcBorders>
            <w:shd w:val="clear" w:color="auto" w:fill="auto"/>
          </w:tcPr>
          <w:p w14:paraId="6B4073D0" w14:textId="5F652B1B" w:rsidR="00A72CC0" w:rsidRPr="003B1B26" w:rsidRDefault="00A72CC0" w:rsidP="00A72CC0">
            <w:pPr>
              <w:pStyle w:val="BodyTextTable"/>
            </w:pPr>
          </w:p>
        </w:tc>
      </w:tr>
      <w:tr w:rsidR="00A72CC0" w:rsidRPr="003B1B26" w14:paraId="720879C5" w14:textId="77777777" w:rsidTr="00CE73AC">
        <w:trPr>
          <w:cantSplit/>
          <w:tblHeader/>
        </w:trPr>
        <w:tc>
          <w:tcPr>
            <w:tcW w:w="463" w:type="pct"/>
            <w:shd w:val="clear" w:color="auto" w:fill="auto"/>
            <w:hideMark/>
          </w:tcPr>
          <w:p w14:paraId="6FF1A83F" w14:textId="7252898C" w:rsidR="00A72CC0" w:rsidRPr="003B1B26" w:rsidRDefault="00A72CC0" w:rsidP="00A72CC0">
            <w:pPr>
              <w:pStyle w:val="BodyTextTable"/>
            </w:pPr>
            <w:r>
              <w:t>0.1</w:t>
            </w:r>
          </w:p>
        </w:tc>
        <w:tc>
          <w:tcPr>
            <w:tcW w:w="1021" w:type="pct"/>
            <w:shd w:val="clear" w:color="auto" w:fill="auto"/>
            <w:hideMark/>
          </w:tcPr>
          <w:p w14:paraId="24D07891" w14:textId="1A42E8E0" w:rsidR="00A72CC0" w:rsidRPr="00965D69" w:rsidRDefault="00F0665A" w:rsidP="00A72CC0">
            <w:pPr>
              <w:pStyle w:val="BodyTextTable"/>
            </w:pPr>
            <w:r>
              <w:t>Eyal Bekerman</w:t>
            </w:r>
          </w:p>
        </w:tc>
        <w:tc>
          <w:tcPr>
            <w:tcW w:w="787" w:type="pct"/>
            <w:shd w:val="clear" w:color="auto" w:fill="auto"/>
            <w:hideMark/>
          </w:tcPr>
          <w:p w14:paraId="6E25B5B2" w14:textId="4B711762" w:rsidR="00A72CC0" w:rsidRPr="003B1B26" w:rsidRDefault="00EB76B9" w:rsidP="00DD4444">
            <w:pPr>
              <w:pStyle w:val="BodyTextTable"/>
            </w:pPr>
            <w:r>
              <w:t>Sep</w:t>
            </w:r>
            <w:r w:rsidR="00A72CC0" w:rsidRPr="003B1B26">
              <w:t>-</w:t>
            </w:r>
            <w:r>
              <w:t>2</w:t>
            </w:r>
            <w:r w:rsidR="00983A70">
              <w:t>1</w:t>
            </w:r>
            <w:r w:rsidR="00A72CC0" w:rsidRPr="003B1B26">
              <w:t>-20</w:t>
            </w:r>
            <w:r w:rsidR="00581E43">
              <w:t>2</w:t>
            </w:r>
            <w:r>
              <w:t>2</w:t>
            </w:r>
          </w:p>
        </w:tc>
        <w:tc>
          <w:tcPr>
            <w:tcW w:w="2729" w:type="pct"/>
            <w:gridSpan w:val="2"/>
            <w:shd w:val="clear" w:color="auto" w:fill="auto"/>
            <w:hideMark/>
          </w:tcPr>
          <w:p w14:paraId="37B85FC8" w14:textId="77777777" w:rsidR="00A72CC0" w:rsidRPr="003B1B26" w:rsidRDefault="00A72CC0" w:rsidP="00A72CC0">
            <w:pPr>
              <w:pStyle w:val="BodyTextTable"/>
            </w:pPr>
            <w:r w:rsidRPr="003B1B26">
              <w:t>Document created</w:t>
            </w:r>
          </w:p>
        </w:tc>
      </w:tr>
    </w:tbl>
    <w:p w14:paraId="4A34687C" w14:textId="77777777" w:rsidR="00492513" w:rsidRPr="003B1B26" w:rsidRDefault="00492513" w:rsidP="00492513">
      <w:pPr>
        <w:pStyle w:val="BodyText"/>
      </w:pPr>
    </w:p>
    <w:p w14:paraId="579948DE" w14:textId="77777777" w:rsidR="00492513" w:rsidRPr="003B1B26" w:rsidRDefault="00492513" w:rsidP="00492513">
      <w:pPr>
        <w:pStyle w:val="BodyText"/>
        <w:sectPr w:rsidR="00492513" w:rsidRPr="003B1B26" w:rsidSect="003B1B26">
          <w:footerReference w:type="default" r:id="rId14"/>
          <w:headerReference w:type="first" r:id="rId15"/>
          <w:footerReference w:type="first" r:id="rId16"/>
          <w:pgSz w:w="15840" w:h="12240" w:orient="landscape" w:code="1"/>
          <w:pgMar w:top="1440" w:right="1440" w:bottom="1440" w:left="1440" w:header="720" w:footer="801" w:gutter="0"/>
          <w:pgBorders w:offsetFrom="page">
            <w:bottom w:val="single" w:sz="4" w:space="24" w:color="FFFFFF"/>
          </w:pgBorders>
          <w:pgNumType w:fmt="lowerRoman" w:start="1"/>
          <w:cols w:space="708"/>
          <w:titlePg/>
          <w:docGrid w:linePitch="360"/>
        </w:sectPr>
      </w:pPr>
    </w:p>
    <w:p w14:paraId="2E8D551A" w14:textId="77777777" w:rsidR="00492513" w:rsidRPr="003B1B26" w:rsidRDefault="00492513" w:rsidP="00492513">
      <w:pPr>
        <w:pStyle w:val="Contents"/>
        <w:outlineLvl w:val="0"/>
      </w:pPr>
      <w:bookmarkStart w:id="8" w:name="_Toc114674839"/>
      <w:r w:rsidRPr="003B1B26">
        <w:t>Table of Contents</w:t>
      </w:r>
      <w:bookmarkEnd w:id="8"/>
    </w:p>
    <w:p w14:paraId="7A845A65" w14:textId="6FD138FF" w:rsidR="00EB76B9" w:rsidRDefault="00492513">
      <w:pPr>
        <w:pStyle w:val="TOC1"/>
        <w:rPr>
          <w:rFonts w:asciiTheme="minorHAnsi" w:eastAsiaTheme="minorEastAsia" w:hAnsiTheme="minorHAnsi" w:cstheme="minorBidi"/>
          <w:b w:val="0"/>
          <w:color w:val="auto"/>
        </w:rPr>
      </w:pPr>
      <w:r w:rsidRPr="003B1B26">
        <w:rPr>
          <w:noProof w:val="0"/>
        </w:rPr>
        <w:fldChar w:fldCharType="begin"/>
      </w:r>
      <w:r w:rsidRPr="003B1B26">
        <w:rPr>
          <w:noProof w:val="0"/>
        </w:rPr>
        <w:instrText xml:space="preserve"> TOC \o "1-3" \h \z \u </w:instrText>
      </w:r>
      <w:r w:rsidRPr="003B1B26">
        <w:rPr>
          <w:noProof w:val="0"/>
        </w:rPr>
        <w:fldChar w:fldCharType="separate"/>
      </w:r>
      <w:hyperlink w:anchor="_Toc114674839" w:history="1">
        <w:r w:rsidR="00EB76B9" w:rsidRPr="0032704C">
          <w:rPr>
            <w:rStyle w:val="Hyperlink"/>
          </w:rPr>
          <w:t>Table of Contents</w:t>
        </w:r>
        <w:r w:rsidR="00EB76B9">
          <w:rPr>
            <w:webHidden/>
          </w:rPr>
          <w:tab/>
        </w:r>
        <w:r w:rsidR="00EB76B9">
          <w:rPr>
            <w:webHidden/>
          </w:rPr>
          <w:fldChar w:fldCharType="begin"/>
        </w:r>
        <w:r w:rsidR="00EB76B9">
          <w:rPr>
            <w:webHidden/>
          </w:rPr>
          <w:instrText xml:space="preserve"> PAGEREF _Toc114674839 \h </w:instrText>
        </w:r>
        <w:r w:rsidR="00EB76B9">
          <w:rPr>
            <w:webHidden/>
          </w:rPr>
        </w:r>
        <w:r w:rsidR="00EB76B9">
          <w:rPr>
            <w:webHidden/>
          </w:rPr>
          <w:fldChar w:fldCharType="separate"/>
        </w:r>
        <w:r w:rsidR="00EB76B9">
          <w:rPr>
            <w:webHidden/>
          </w:rPr>
          <w:t>ii</w:t>
        </w:r>
        <w:r w:rsidR="00EB76B9">
          <w:rPr>
            <w:webHidden/>
          </w:rPr>
          <w:fldChar w:fldCharType="end"/>
        </w:r>
      </w:hyperlink>
    </w:p>
    <w:p w14:paraId="428CCD8D" w14:textId="2D843F8C" w:rsidR="00EB76B9" w:rsidRDefault="00B60AD0">
      <w:pPr>
        <w:pStyle w:val="TOC1"/>
        <w:rPr>
          <w:rFonts w:asciiTheme="minorHAnsi" w:eastAsiaTheme="minorEastAsia" w:hAnsiTheme="minorHAnsi" w:cstheme="minorBidi"/>
          <w:b w:val="0"/>
          <w:color w:val="auto"/>
        </w:rPr>
      </w:pPr>
      <w:hyperlink w:anchor="_Toc114674840" w:history="1">
        <w:r w:rsidR="00EB76B9" w:rsidRPr="0032704C">
          <w:rPr>
            <w:rStyle w:val="Hyperlink"/>
            <w:bCs/>
          </w:rPr>
          <w:t>1</w:t>
        </w:r>
        <w:r w:rsidR="00EB76B9">
          <w:rPr>
            <w:rFonts w:asciiTheme="minorHAnsi" w:eastAsiaTheme="minorEastAsia" w:hAnsiTheme="minorHAnsi" w:cstheme="minorBidi"/>
            <w:b w:val="0"/>
            <w:color w:val="auto"/>
          </w:rPr>
          <w:tab/>
        </w:r>
        <w:r w:rsidR="00EB76B9" w:rsidRPr="0032704C">
          <w:rPr>
            <w:rStyle w:val="Hyperlink"/>
          </w:rPr>
          <w:t>Overview</w:t>
        </w:r>
        <w:r w:rsidR="00EB76B9">
          <w:rPr>
            <w:webHidden/>
          </w:rPr>
          <w:tab/>
        </w:r>
        <w:r w:rsidR="00EB76B9">
          <w:rPr>
            <w:webHidden/>
          </w:rPr>
          <w:fldChar w:fldCharType="begin"/>
        </w:r>
        <w:r w:rsidR="00EB76B9">
          <w:rPr>
            <w:webHidden/>
          </w:rPr>
          <w:instrText xml:space="preserve"> PAGEREF _Toc114674840 \h </w:instrText>
        </w:r>
        <w:r w:rsidR="00EB76B9">
          <w:rPr>
            <w:webHidden/>
          </w:rPr>
        </w:r>
        <w:r w:rsidR="00EB76B9">
          <w:rPr>
            <w:webHidden/>
          </w:rPr>
          <w:fldChar w:fldCharType="separate"/>
        </w:r>
        <w:r w:rsidR="00EB76B9">
          <w:rPr>
            <w:webHidden/>
          </w:rPr>
          <w:t>i</w:t>
        </w:r>
        <w:r w:rsidR="00EB76B9">
          <w:rPr>
            <w:webHidden/>
          </w:rPr>
          <w:fldChar w:fldCharType="end"/>
        </w:r>
      </w:hyperlink>
    </w:p>
    <w:p w14:paraId="2EB6739D" w14:textId="1C653411" w:rsidR="00EB76B9" w:rsidRDefault="00B60AD0">
      <w:pPr>
        <w:pStyle w:val="TOC2"/>
        <w:rPr>
          <w:rFonts w:asciiTheme="minorHAnsi" w:eastAsiaTheme="minorEastAsia" w:hAnsiTheme="minorHAnsi" w:cstheme="minorBidi"/>
          <w:noProof/>
          <w:color w:val="auto"/>
          <w:sz w:val="22"/>
          <w:szCs w:val="22"/>
        </w:rPr>
      </w:pPr>
      <w:hyperlink w:anchor="_Toc114674841" w:history="1">
        <w:r w:rsidR="00EB76B9" w:rsidRPr="0032704C">
          <w:rPr>
            <w:rStyle w:val="Hyperlink"/>
            <w:noProof/>
          </w:rPr>
          <w:t>1.1</w:t>
        </w:r>
        <w:r w:rsidR="00EB76B9">
          <w:rPr>
            <w:rFonts w:asciiTheme="minorHAnsi" w:eastAsiaTheme="minorEastAsia" w:hAnsiTheme="minorHAnsi" w:cstheme="minorBidi"/>
            <w:noProof/>
            <w:color w:val="auto"/>
            <w:sz w:val="22"/>
            <w:szCs w:val="22"/>
          </w:rPr>
          <w:tab/>
        </w:r>
        <w:r w:rsidR="00EB76B9" w:rsidRPr="0032704C">
          <w:rPr>
            <w:rStyle w:val="Hyperlink"/>
            <w:noProof/>
          </w:rPr>
          <w:t>Scope of Document</w:t>
        </w:r>
        <w:r w:rsidR="00EB76B9">
          <w:rPr>
            <w:noProof/>
            <w:webHidden/>
          </w:rPr>
          <w:tab/>
        </w:r>
        <w:r w:rsidR="00EB76B9">
          <w:rPr>
            <w:noProof/>
            <w:webHidden/>
          </w:rPr>
          <w:fldChar w:fldCharType="begin"/>
        </w:r>
        <w:r w:rsidR="00EB76B9">
          <w:rPr>
            <w:noProof/>
            <w:webHidden/>
          </w:rPr>
          <w:instrText xml:space="preserve"> PAGEREF _Toc114674841 \h </w:instrText>
        </w:r>
        <w:r w:rsidR="00EB76B9">
          <w:rPr>
            <w:noProof/>
            <w:webHidden/>
          </w:rPr>
        </w:r>
        <w:r w:rsidR="00EB76B9">
          <w:rPr>
            <w:noProof/>
            <w:webHidden/>
          </w:rPr>
          <w:fldChar w:fldCharType="separate"/>
        </w:r>
        <w:r w:rsidR="00EB76B9">
          <w:rPr>
            <w:noProof/>
            <w:webHidden/>
          </w:rPr>
          <w:t>i</w:t>
        </w:r>
        <w:r w:rsidR="00EB76B9">
          <w:rPr>
            <w:noProof/>
            <w:webHidden/>
          </w:rPr>
          <w:fldChar w:fldCharType="end"/>
        </w:r>
      </w:hyperlink>
    </w:p>
    <w:p w14:paraId="287E1C43" w14:textId="43675D70" w:rsidR="00EB76B9" w:rsidRDefault="00B60AD0">
      <w:pPr>
        <w:pStyle w:val="TOC2"/>
        <w:rPr>
          <w:rFonts w:asciiTheme="minorHAnsi" w:eastAsiaTheme="minorEastAsia" w:hAnsiTheme="minorHAnsi" w:cstheme="minorBidi"/>
          <w:noProof/>
          <w:color w:val="auto"/>
          <w:sz w:val="22"/>
          <w:szCs w:val="22"/>
        </w:rPr>
      </w:pPr>
      <w:hyperlink w:anchor="_Toc114674842" w:history="1">
        <w:r w:rsidR="00EB76B9" w:rsidRPr="0032704C">
          <w:rPr>
            <w:rStyle w:val="Hyperlink"/>
            <w:noProof/>
          </w:rPr>
          <w:t>1.2</w:t>
        </w:r>
        <w:r w:rsidR="00EB76B9">
          <w:rPr>
            <w:rFonts w:asciiTheme="minorHAnsi" w:eastAsiaTheme="minorEastAsia" w:hAnsiTheme="minorHAnsi" w:cstheme="minorBidi"/>
            <w:noProof/>
            <w:color w:val="auto"/>
            <w:sz w:val="22"/>
            <w:szCs w:val="22"/>
          </w:rPr>
          <w:tab/>
        </w:r>
        <w:r w:rsidR="00EB76B9" w:rsidRPr="0032704C">
          <w:rPr>
            <w:rStyle w:val="Hyperlink"/>
            <w:noProof/>
          </w:rPr>
          <w:t>Related Documentation</w:t>
        </w:r>
        <w:r w:rsidR="00EB76B9">
          <w:rPr>
            <w:noProof/>
            <w:webHidden/>
          </w:rPr>
          <w:tab/>
        </w:r>
        <w:r w:rsidR="00EB76B9">
          <w:rPr>
            <w:noProof/>
            <w:webHidden/>
          </w:rPr>
          <w:fldChar w:fldCharType="begin"/>
        </w:r>
        <w:r w:rsidR="00EB76B9">
          <w:rPr>
            <w:noProof/>
            <w:webHidden/>
          </w:rPr>
          <w:instrText xml:space="preserve"> PAGEREF _Toc114674842 \h </w:instrText>
        </w:r>
        <w:r w:rsidR="00EB76B9">
          <w:rPr>
            <w:noProof/>
            <w:webHidden/>
          </w:rPr>
        </w:r>
        <w:r w:rsidR="00EB76B9">
          <w:rPr>
            <w:noProof/>
            <w:webHidden/>
          </w:rPr>
          <w:fldChar w:fldCharType="separate"/>
        </w:r>
        <w:r w:rsidR="00EB76B9">
          <w:rPr>
            <w:noProof/>
            <w:webHidden/>
          </w:rPr>
          <w:t>i</w:t>
        </w:r>
        <w:r w:rsidR="00EB76B9">
          <w:rPr>
            <w:noProof/>
            <w:webHidden/>
          </w:rPr>
          <w:fldChar w:fldCharType="end"/>
        </w:r>
      </w:hyperlink>
    </w:p>
    <w:p w14:paraId="090F0219" w14:textId="6CEB4D7E" w:rsidR="00EB76B9" w:rsidRDefault="00B60AD0">
      <w:pPr>
        <w:pStyle w:val="TOC2"/>
        <w:rPr>
          <w:rFonts w:asciiTheme="minorHAnsi" w:eastAsiaTheme="minorEastAsia" w:hAnsiTheme="minorHAnsi" w:cstheme="minorBidi"/>
          <w:noProof/>
          <w:color w:val="auto"/>
          <w:sz w:val="22"/>
          <w:szCs w:val="22"/>
        </w:rPr>
      </w:pPr>
      <w:hyperlink w:anchor="_Toc114674843" w:history="1">
        <w:r w:rsidR="00EB76B9" w:rsidRPr="0032704C">
          <w:rPr>
            <w:rStyle w:val="Hyperlink"/>
            <w:noProof/>
          </w:rPr>
          <w:t>1.3</w:t>
        </w:r>
        <w:r w:rsidR="00EB76B9">
          <w:rPr>
            <w:rFonts w:asciiTheme="minorHAnsi" w:eastAsiaTheme="minorEastAsia" w:hAnsiTheme="minorHAnsi" w:cstheme="minorBidi"/>
            <w:noProof/>
            <w:color w:val="auto"/>
            <w:sz w:val="22"/>
            <w:szCs w:val="22"/>
          </w:rPr>
          <w:tab/>
        </w:r>
        <w:r w:rsidR="00EB76B9" w:rsidRPr="0032704C">
          <w:rPr>
            <w:rStyle w:val="Hyperlink"/>
            <w:noProof/>
          </w:rPr>
          <w:t>Terms and Definitions</w:t>
        </w:r>
        <w:r w:rsidR="00EB76B9">
          <w:rPr>
            <w:noProof/>
            <w:webHidden/>
          </w:rPr>
          <w:tab/>
        </w:r>
        <w:r w:rsidR="00EB76B9">
          <w:rPr>
            <w:noProof/>
            <w:webHidden/>
          </w:rPr>
          <w:fldChar w:fldCharType="begin"/>
        </w:r>
        <w:r w:rsidR="00EB76B9">
          <w:rPr>
            <w:noProof/>
            <w:webHidden/>
          </w:rPr>
          <w:instrText xml:space="preserve"> PAGEREF _Toc114674843 \h </w:instrText>
        </w:r>
        <w:r w:rsidR="00EB76B9">
          <w:rPr>
            <w:noProof/>
            <w:webHidden/>
          </w:rPr>
        </w:r>
        <w:r w:rsidR="00EB76B9">
          <w:rPr>
            <w:noProof/>
            <w:webHidden/>
          </w:rPr>
          <w:fldChar w:fldCharType="separate"/>
        </w:r>
        <w:r w:rsidR="00EB76B9">
          <w:rPr>
            <w:noProof/>
            <w:webHidden/>
          </w:rPr>
          <w:t>i</w:t>
        </w:r>
        <w:r w:rsidR="00EB76B9">
          <w:rPr>
            <w:noProof/>
            <w:webHidden/>
          </w:rPr>
          <w:fldChar w:fldCharType="end"/>
        </w:r>
      </w:hyperlink>
    </w:p>
    <w:p w14:paraId="1FD01EB3" w14:textId="2B9E2651" w:rsidR="00EB76B9" w:rsidRDefault="00B60AD0">
      <w:pPr>
        <w:pStyle w:val="TOC2"/>
        <w:rPr>
          <w:rFonts w:asciiTheme="minorHAnsi" w:eastAsiaTheme="minorEastAsia" w:hAnsiTheme="minorHAnsi" w:cstheme="minorBidi"/>
          <w:noProof/>
          <w:color w:val="auto"/>
          <w:sz w:val="22"/>
          <w:szCs w:val="22"/>
        </w:rPr>
      </w:pPr>
      <w:hyperlink w:anchor="_Toc114674844" w:history="1">
        <w:r w:rsidR="00EB76B9" w:rsidRPr="0032704C">
          <w:rPr>
            <w:rStyle w:val="Hyperlink"/>
            <w:noProof/>
          </w:rPr>
          <w:t>1.4</w:t>
        </w:r>
        <w:r w:rsidR="00EB76B9">
          <w:rPr>
            <w:rFonts w:asciiTheme="minorHAnsi" w:eastAsiaTheme="minorEastAsia" w:hAnsiTheme="minorHAnsi" w:cstheme="minorBidi"/>
            <w:noProof/>
            <w:color w:val="auto"/>
            <w:sz w:val="22"/>
            <w:szCs w:val="22"/>
          </w:rPr>
          <w:tab/>
        </w:r>
        <w:r w:rsidR="00EB76B9" w:rsidRPr="0032704C">
          <w:rPr>
            <w:rStyle w:val="Hyperlink"/>
            <w:noProof/>
          </w:rPr>
          <w:t>Assumptions</w:t>
        </w:r>
        <w:r w:rsidR="00EB76B9">
          <w:rPr>
            <w:noProof/>
            <w:webHidden/>
          </w:rPr>
          <w:tab/>
        </w:r>
        <w:r w:rsidR="00EB76B9">
          <w:rPr>
            <w:noProof/>
            <w:webHidden/>
          </w:rPr>
          <w:fldChar w:fldCharType="begin"/>
        </w:r>
        <w:r w:rsidR="00EB76B9">
          <w:rPr>
            <w:noProof/>
            <w:webHidden/>
          </w:rPr>
          <w:instrText xml:space="preserve"> PAGEREF _Toc114674844 \h </w:instrText>
        </w:r>
        <w:r w:rsidR="00EB76B9">
          <w:rPr>
            <w:noProof/>
            <w:webHidden/>
          </w:rPr>
        </w:r>
        <w:r w:rsidR="00EB76B9">
          <w:rPr>
            <w:noProof/>
            <w:webHidden/>
          </w:rPr>
          <w:fldChar w:fldCharType="separate"/>
        </w:r>
        <w:r w:rsidR="00EB76B9">
          <w:rPr>
            <w:noProof/>
            <w:webHidden/>
          </w:rPr>
          <w:t>ii</w:t>
        </w:r>
        <w:r w:rsidR="00EB76B9">
          <w:rPr>
            <w:noProof/>
            <w:webHidden/>
          </w:rPr>
          <w:fldChar w:fldCharType="end"/>
        </w:r>
      </w:hyperlink>
    </w:p>
    <w:p w14:paraId="0E36738D" w14:textId="296E9DC4" w:rsidR="00EB76B9" w:rsidRDefault="00B60AD0">
      <w:pPr>
        <w:pStyle w:val="TOC1"/>
        <w:rPr>
          <w:rFonts w:asciiTheme="minorHAnsi" w:eastAsiaTheme="minorEastAsia" w:hAnsiTheme="minorHAnsi" w:cstheme="minorBidi"/>
          <w:b w:val="0"/>
          <w:color w:val="auto"/>
        </w:rPr>
      </w:pPr>
      <w:hyperlink w:anchor="_Toc114674845" w:history="1">
        <w:r w:rsidR="00EB76B9" w:rsidRPr="0032704C">
          <w:rPr>
            <w:rStyle w:val="Hyperlink"/>
            <w:bCs/>
          </w:rPr>
          <w:t>2</w:t>
        </w:r>
        <w:r w:rsidR="00EB76B9">
          <w:rPr>
            <w:rFonts w:asciiTheme="minorHAnsi" w:eastAsiaTheme="minorEastAsia" w:hAnsiTheme="minorHAnsi" w:cstheme="minorBidi"/>
            <w:b w:val="0"/>
            <w:color w:val="auto"/>
          </w:rPr>
          <w:tab/>
        </w:r>
        <w:r w:rsidR="00EB76B9" w:rsidRPr="0032704C">
          <w:rPr>
            <w:rStyle w:val="Hyperlink"/>
          </w:rPr>
          <w:t>Giga Life App</w:t>
        </w:r>
        <w:r w:rsidR="00EB76B9">
          <w:rPr>
            <w:webHidden/>
          </w:rPr>
          <w:tab/>
        </w:r>
        <w:r w:rsidR="00EB76B9">
          <w:rPr>
            <w:webHidden/>
          </w:rPr>
          <w:fldChar w:fldCharType="begin"/>
        </w:r>
        <w:r w:rsidR="00EB76B9">
          <w:rPr>
            <w:webHidden/>
          </w:rPr>
          <w:instrText xml:space="preserve"> PAGEREF _Toc114674845 \h </w:instrText>
        </w:r>
        <w:r w:rsidR="00EB76B9">
          <w:rPr>
            <w:webHidden/>
          </w:rPr>
        </w:r>
        <w:r w:rsidR="00EB76B9">
          <w:rPr>
            <w:webHidden/>
          </w:rPr>
          <w:fldChar w:fldCharType="separate"/>
        </w:r>
        <w:r w:rsidR="00EB76B9">
          <w:rPr>
            <w:webHidden/>
          </w:rPr>
          <w:t>iii</w:t>
        </w:r>
        <w:r w:rsidR="00EB76B9">
          <w:rPr>
            <w:webHidden/>
          </w:rPr>
          <w:fldChar w:fldCharType="end"/>
        </w:r>
      </w:hyperlink>
    </w:p>
    <w:p w14:paraId="59FB9661" w14:textId="244DDB08" w:rsidR="00EB76B9" w:rsidRDefault="00B60AD0">
      <w:pPr>
        <w:pStyle w:val="TOC2"/>
        <w:rPr>
          <w:rFonts w:asciiTheme="minorHAnsi" w:eastAsiaTheme="minorEastAsia" w:hAnsiTheme="minorHAnsi" w:cstheme="minorBidi"/>
          <w:noProof/>
          <w:color w:val="auto"/>
          <w:sz w:val="22"/>
          <w:szCs w:val="22"/>
        </w:rPr>
      </w:pPr>
      <w:hyperlink w:anchor="_Toc114674846" w:history="1">
        <w:r w:rsidR="00EB76B9" w:rsidRPr="0032704C">
          <w:rPr>
            <w:rStyle w:val="Hyperlink"/>
            <w:noProof/>
          </w:rPr>
          <w:t>2.1</w:t>
        </w:r>
        <w:r w:rsidR="00EB76B9">
          <w:rPr>
            <w:rFonts w:asciiTheme="minorHAnsi" w:eastAsiaTheme="minorEastAsia" w:hAnsiTheme="minorHAnsi" w:cstheme="minorBidi"/>
            <w:noProof/>
            <w:color w:val="auto"/>
            <w:sz w:val="22"/>
            <w:szCs w:val="22"/>
          </w:rPr>
          <w:tab/>
        </w:r>
        <w:r w:rsidR="00EB76B9" w:rsidRPr="0032704C">
          <w:rPr>
            <w:rStyle w:val="Hyperlink"/>
            <w:noProof/>
          </w:rPr>
          <w:t>Overview</w:t>
        </w:r>
        <w:r w:rsidR="00EB76B9">
          <w:rPr>
            <w:noProof/>
            <w:webHidden/>
          </w:rPr>
          <w:tab/>
        </w:r>
        <w:r w:rsidR="00EB76B9">
          <w:rPr>
            <w:noProof/>
            <w:webHidden/>
          </w:rPr>
          <w:fldChar w:fldCharType="begin"/>
        </w:r>
        <w:r w:rsidR="00EB76B9">
          <w:rPr>
            <w:noProof/>
            <w:webHidden/>
          </w:rPr>
          <w:instrText xml:space="preserve"> PAGEREF _Toc114674846 \h </w:instrText>
        </w:r>
        <w:r w:rsidR="00EB76B9">
          <w:rPr>
            <w:noProof/>
            <w:webHidden/>
          </w:rPr>
        </w:r>
        <w:r w:rsidR="00EB76B9">
          <w:rPr>
            <w:noProof/>
            <w:webHidden/>
          </w:rPr>
          <w:fldChar w:fldCharType="separate"/>
        </w:r>
        <w:r w:rsidR="00EB76B9">
          <w:rPr>
            <w:noProof/>
            <w:webHidden/>
          </w:rPr>
          <w:t>iii</w:t>
        </w:r>
        <w:r w:rsidR="00EB76B9">
          <w:rPr>
            <w:noProof/>
            <w:webHidden/>
          </w:rPr>
          <w:fldChar w:fldCharType="end"/>
        </w:r>
      </w:hyperlink>
    </w:p>
    <w:p w14:paraId="23C4DCE2" w14:textId="74D57685" w:rsidR="00EB76B9" w:rsidRDefault="00B60AD0">
      <w:pPr>
        <w:pStyle w:val="TOC2"/>
        <w:rPr>
          <w:rFonts w:asciiTheme="minorHAnsi" w:eastAsiaTheme="minorEastAsia" w:hAnsiTheme="minorHAnsi" w:cstheme="minorBidi"/>
          <w:noProof/>
          <w:color w:val="auto"/>
          <w:sz w:val="22"/>
          <w:szCs w:val="22"/>
        </w:rPr>
      </w:pPr>
      <w:hyperlink w:anchor="_Toc114674847" w:history="1">
        <w:r w:rsidR="00EB76B9" w:rsidRPr="0032704C">
          <w:rPr>
            <w:rStyle w:val="Hyperlink"/>
            <w:noProof/>
          </w:rPr>
          <w:t>2.2</w:t>
        </w:r>
        <w:r w:rsidR="00EB76B9">
          <w:rPr>
            <w:rFonts w:asciiTheme="minorHAnsi" w:eastAsiaTheme="minorEastAsia" w:hAnsiTheme="minorHAnsi" w:cstheme="minorBidi"/>
            <w:noProof/>
            <w:color w:val="auto"/>
            <w:sz w:val="22"/>
            <w:szCs w:val="22"/>
          </w:rPr>
          <w:tab/>
        </w:r>
        <w:r w:rsidR="00EB76B9" w:rsidRPr="0032704C">
          <w:rPr>
            <w:rStyle w:val="Hyperlink"/>
            <w:noProof/>
          </w:rPr>
          <w:t>Solution</w:t>
        </w:r>
        <w:r w:rsidR="00EB76B9">
          <w:rPr>
            <w:noProof/>
            <w:webHidden/>
          </w:rPr>
          <w:tab/>
        </w:r>
        <w:r w:rsidR="00EB76B9">
          <w:rPr>
            <w:noProof/>
            <w:webHidden/>
          </w:rPr>
          <w:fldChar w:fldCharType="begin"/>
        </w:r>
        <w:r w:rsidR="00EB76B9">
          <w:rPr>
            <w:noProof/>
            <w:webHidden/>
          </w:rPr>
          <w:instrText xml:space="preserve"> PAGEREF _Toc114674847 \h </w:instrText>
        </w:r>
        <w:r w:rsidR="00EB76B9">
          <w:rPr>
            <w:noProof/>
            <w:webHidden/>
          </w:rPr>
        </w:r>
        <w:r w:rsidR="00EB76B9">
          <w:rPr>
            <w:noProof/>
            <w:webHidden/>
          </w:rPr>
          <w:fldChar w:fldCharType="separate"/>
        </w:r>
        <w:r w:rsidR="00EB76B9">
          <w:rPr>
            <w:noProof/>
            <w:webHidden/>
          </w:rPr>
          <w:t>iii</w:t>
        </w:r>
        <w:r w:rsidR="00EB76B9">
          <w:rPr>
            <w:noProof/>
            <w:webHidden/>
          </w:rPr>
          <w:fldChar w:fldCharType="end"/>
        </w:r>
      </w:hyperlink>
    </w:p>
    <w:p w14:paraId="525A952E" w14:textId="13AF069D" w:rsidR="00EB76B9" w:rsidRDefault="00B60AD0">
      <w:pPr>
        <w:pStyle w:val="TOC1"/>
        <w:rPr>
          <w:rFonts w:asciiTheme="minorHAnsi" w:eastAsiaTheme="minorEastAsia" w:hAnsiTheme="minorHAnsi" w:cstheme="minorBidi"/>
          <w:b w:val="0"/>
          <w:color w:val="auto"/>
        </w:rPr>
      </w:pPr>
      <w:hyperlink w:anchor="_Toc114674848" w:history="1">
        <w:r w:rsidR="00EB76B9" w:rsidRPr="0032704C">
          <w:rPr>
            <w:rStyle w:val="Hyperlink"/>
            <w:bCs/>
          </w:rPr>
          <w:t>3</w:t>
        </w:r>
        <w:r w:rsidR="00EB76B9">
          <w:rPr>
            <w:rFonts w:asciiTheme="minorHAnsi" w:eastAsiaTheme="minorEastAsia" w:hAnsiTheme="minorHAnsi" w:cstheme="minorBidi"/>
            <w:b w:val="0"/>
            <w:color w:val="auto"/>
          </w:rPr>
          <w:tab/>
        </w:r>
        <w:r w:rsidR="00EB76B9" w:rsidRPr="0032704C">
          <w:rPr>
            <w:rStyle w:val="Hyperlink"/>
          </w:rPr>
          <w:t>Reference Data</w:t>
        </w:r>
        <w:r w:rsidR="00EB76B9">
          <w:rPr>
            <w:webHidden/>
          </w:rPr>
          <w:tab/>
        </w:r>
        <w:r w:rsidR="00EB76B9">
          <w:rPr>
            <w:webHidden/>
          </w:rPr>
          <w:fldChar w:fldCharType="begin"/>
        </w:r>
        <w:r w:rsidR="00EB76B9">
          <w:rPr>
            <w:webHidden/>
          </w:rPr>
          <w:instrText xml:space="preserve"> PAGEREF _Toc114674848 \h </w:instrText>
        </w:r>
        <w:r w:rsidR="00EB76B9">
          <w:rPr>
            <w:webHidden/>
          </w:rPr>
        </w:r>
        <w:r w:rsidR="00EB76B9">
          <w:rPr>
            <w:webHidden/>
          </w:rPr>
          <w:fldChar w:fldCharType="separate"/>
        </w:r>
        <w:r w:rsidR="00EB76B9">
          <w:rPr>
            <w:webHidden/>
          </w:rPr>
          <w:t>iii</w:t>
        </w:r>
        <w:r w:rsidR="00EB76B9">
          <w:rPr>
            <w:webHidden/>
          </w:rPr>
          <w:fldChar w:fldCharType="end"/>
        </w:r>
      </w:hyperlink>
    </w:p>
    <w:p w14:paraId="7819DFB2" w14:textId="105709E7" w:rsidR="00EB76B9" w:rsidRDefault="00B60AD0">
      <w:pPr>
        <w:pStyle w:val="TOC2"/>
        <w:rPr>
          <w:rFonts w:asciiTheme="minorHAnsi" w:eastAsiaTheme="minorEastAsia" w:hAnsiTheme="minorHAnsi" w:cstheme="minorBidi"/>
          <w:noProof/>
          <w:color w:val="auto"/>
          <w:sz w:val="22"/>
          <w:szCs w:val="22"/>
        </w:rPr>
      </w:pPr>
      <w:hyperlink w:anchor="_Toc114674849" w:history="1">
        <w:r w:rsidR="00EB76B9" w:rsidRPr="0032704C">
          <w:rPr>
            <w:rStyle w:val="Hyperlink"/>
            <w:noProof/>
          </w:rPr>
          <w:t>3.1</w:t>
        </w:r>
        <w:r w:rsidR="00EB76B9">
          <w:rPr>
            <w:rFonts w:asciiTheme="minorHAnsi" w:eastAsiaTheme="minorEastAsia" w:hAnsiTheme="minorHAnsi" w:cstheme="minorBidi"/>
            <w:noProof/>
            <w:color w:val="auto"/>
            <w:sz w:val="22"/>
            <w:szCs w:val="22"/>
          </w:rPr>
          <w:tab/>
        </w:r>
        <w:r w:rsidR="00EB76B9" w:rsidRPr="0032704C">
          <w:rPr>
            <w:rStyle w:val="Hyperlink"/>
            <w:noProof/>
          </w:rPr>
          <w:t>Overview</w:t>
        </w:r>
        <w:r w:rsidR="00EB76B9">
          <w:rPr>
            <w:noProof/>
            <w:webHidden/>
          </w:rPr>
          <w:tab/>
        </w:r>
        <w:r w:rsidR="00EB76B9">
          <w:rPr>
            <w:noProof/>
            <w:webHidden/>
          </w:rPr>
          <w:fldChar w:fldCharType="begin"/>
        </w:r>
        <w:r w:rsidR="00EB76B9">
          <w:rPr>
            <w:noProof/>
            <w:webHidden/>
          </w:rPr>
          <w:instrText xml:space="preserve"> PAGEREF _Toc114674849 \h </w:instrText>
        </w:r>
        <w:r w:rsidR="00EB76B9">
          <w:rPr>
            <w:noProof/>
            <w:webHidden/>
          </w:rPr>
        </w:r>
        <w:r w:rsidR="00EB76B9">
          <w:rPr>
            <w:noProof/>
            <w:webHidden/>
          </w:rPr>
          <w:fldChar w:fldCharType="separate"/>
        </w:r>
        <w:r w:rsidR="00EB76B9">
          <w:rPr>
            <w:noProof/>
            <w:webHidden/>
          </w:rPr>
          <w:t>iii</w:t>
        </w:r>
        <w:r w:rsidR="00EB76B9">
          <w:rPr>
            <w:noProof/>
            <w:webHidden/>
          </w:rPr>
          <w:fldChar w:fldCharType="end"/>
        </w:r>
      </w:hyperlink>
    </w:p>
    <w:p w14:paraId="13A7B5A4" w14:textId="6CB6B215" w:rsidR="00EB76B9" w:rsidRDefault="00B60AD0">
      <w:pPr>
        <w:pStyle w:val="TOC2"/>
        <w:rPr>
          <w:rFonts w:asciiTheme="minorHAnsi" w:eastAsiaTheme="minorEastAsia" w:hAnsiTheme="minorHAnsi" w:cstheme="minorBidi"/>
          <w:noProof/>
          <w:color w:val="auto"/>
          <w:sz w:val="22"/>
          <w:szCs w:val="22"/>
        </w:rPr>
      </w:pPr>
      <w:hyperlink w:anchor="_Toc114674850" w:history="1">
        <w:r w:rsidR="00EB76B9" w:rsidRPr="0032704C">
          <w:rPr>
            <w:rStyle w:val="Hyperlink"/>
            <w:noProof/>
          </w:rPr>
          <w:t>3.2</w:t>
        </w:r>
        <w:r w:rsidR="00EB76B9">
          <w:rPr>
            <w:rFonts w:asciiTheme="minorHAnsi" w:eastAsiaTheme="minorEastAsia" w:hAnsiTheme="minorHAnsi" w:cstheme="minorBidi"/>
            <w:noProof/>
            <w:color w:val="auto"/>
            <w:sz w:val="22"/>
            <w:szCs w:val="22"/>
          </w:rPr>
          <w:tab/>
        </w:r>
        <w:r w:rsidR="00EB76B9" w:rsidRPr="0032704C">
          <w:rPr>
            <w:rStyle w:val="Hyperlink"/>
            <w:noProof/>
          </w:rPr>
          <w:t>WelcomePack</w:t>
        </w:r>
        <w:r w:rsidR="00EB76B9">
          <w:rPr>
            <w:noProof/>
            <w:webHidden/>
          </w:rPr>
          <w:tab/>
        </w:r>
        <w:r w:rsidR="00EB76B9">
          <w:rPr>
            <w:noProof/>
            <w:webHidden/>
          </w:rPr>
          <w:fldChar w:fldCharType="begin"/>
        </w:r>
        <w:r w:rsidR="00EB76B9">
          <w:rPr>
            <w:noProof/>
            <w:webHidden/>
          </w:rPr>
          <w:instrText xml:space="preserve"> PAGEREF _Toc114674850 \h </w:instrText>
        </w:r>
        <w:r w:rsidR="00EB76B9">
          <w:rPr>
            <w:noProof/>
            <w:webHidden/>
          </w:rPr>
        </w:r>
        <w:r w:rsidR="00EB76B9">
          <w:rPr>
            <w:noProof/>
            <w:webHidden/>
          </w:rPr>
          <w:fldChar w:fldCharType="separate"/>
        </w:r>
        <w:r w:rsidR="00EB76B9">
          <w:rPr>
            <w:noProof/>
            <w:webHidden/>
          </w:rPr>
          <w:t>iii</w:t>
        </w:r>
        <w:r w:rsidR="00EB76B9">
          <w:rPr>
            <w:noProof/>
            <w:webHidden/>
          </w:rPr>
          <w:fldChar w:fldCharType="end"/>
        </w:r>
      </w:hyperlink>
    </w:p>
    <w:p w14:paraId="23EFFF5D" w14:textId="3346D27F" w:rsidR="00EB76B9" w:rsidRDefault="00B60AD0">
      <w:pPr>
        <w:pStyle w:val="TOC3"/>
        <w:rPr>
          <w:rFonts w:asciiTheme="minorHAnsi" w:eastAsiaTheme="minorEastAsia" w:hAnsiTheme="minorHAnsi" w:cstheme="minorBidi"/>
          <w:noProof/>
          <w:color w:val="auto"/>
          <w:sz w:val="22"/>
        </w:rPr>
      </w:pPr>
      <w:hyperlink w:anchor="_Toc114674851" w:history="1">
        <w:r w:rsidR="00EB76B9" w:rsidRPr="0032704C">
          <w:rPr>
            <w:rStyle w:val="Hyperlink"/>
            <w:noProof/>
          </w:rPr>
          <w:t>3.2.1</w:t>
        </w:r>
        <w:r w:rsidR="00EB76B9">
          <w:rPr>
            <w:rFonts w:asciiTheme="minorHAnsi" w:eastAsiaTheme="minorEastAsia" w:hAnsiTheme="minorHAnsi" w:cstheme="minorBidi"/>
            <w:noProof/>
            <w:color w:val="auto"/>
            <w:sz w:val="22"/>
          </w:rPr>
          <w:tab/>
        </w:r>
        <w:r w:rsidR="00EB76B9" w:rsidRPr="0032704C">
          <w:rPr>
            <w:rStyle w:val="Hyperlink"/>
            <w:noProof/>
          </w:rPr>
          <w:t>Table Definition</w:t>
        </w:r>
        <w:r w:rsidR="00EB76B9">
          <w:rPr>
            <w:noProof/>
            <w:webHidden/>
          </w:rPr>
          <w:tab/>
        </w:r>
        <w:r w:rsidR="00EB76B9">
          <w:rPr>
            <w:noProof/>
            <w:webHidden/>
          </w:rPr>
          <w:fldChar w:fldCharType="begin"/>
        </w:r>
        <w:r w:rsidR="00EB76B9">
          <w:rPr>
            <w:noProof/>
            <w:webHidden/>
          </w:rPr>
          <w:instrText xml:space="preserve"> PAGEREF _Toc114674851 \h </w:instrText>
        </w:r>
        <w:r w:rsidR="00EB76B9">
          <w:rPr>
            <w:noProof/>
            <w:webHidden/>
          </w:rPr>
        </w:r>
        <w:r w:rsidR="00EB76B9">
          <w:rPr>
            <w:noProof/>
            <w:webHidden/>
          </w:rPr>
          <w:fldChar w:fldCharType="separate"/>
        </w:r>
        <w:r w:rsidR="00EB76B9">
          <w:rPr>
            <w:noProof/>
            <w:webHidden/>
          </w:rPr>
          <w:t>iii</w:t>
        </w:r>
        <w:r w:rsidR="00EB76B9">
          <w:rPr>
            <w:noProof/>
            <w:webHidden/>
          </w:rPr>
          <w:fldChar w:fldCharType="end"/>
        </w:r>
      </w:hyperlink>
    </w:p>
    <w:p w14:paraId="492461C2" w14:textId="2671B263" w:rsidR="00EB76B9" w:rsidRDefault="00B60AD0">
      <w:pPr>
        <w:pStyle w:val="TOC2"/>
        <w:rPr>
          <w:rFonts w:asciiTheme="minorHAnsi" w:eastAsiaTheme="minorEastAsia" w:hAnsiTheme="minorHAnsi" w:cstheme="minorBidi"/>
          <w:noProof/>
          <w:color w:val="auto"/>
          <w:sz w:val="22"/>
          <w:szCs w:val="22"/>
        </w:rPr>
      </w:pPr>
      <w:hyperlink w:anchor="_Toc114674852" w:history="1">
        <w:r w:rsidR="00EB76B9" w:rsidRPr="0032704C">
          <w:rPr>
            <w:rStyle w:val="Hyperlink"/>
            <w:noProof/>
          </w:rPr>
          <w:t>3.3</w:t>
        </w:r>
        <w:r w:rsidR="00EB76B9">
          <w:rPr>
            <w:rFonts w:asciiTheme="minorHAnsi" w:eastAsiaTheme="minorEastAsia" w:hAnsiTheme="minorHAnsi" w:cstheme="minorBidi"/>
            <w:noProof/>
            <w:color w:val="auto"/>
            <w:sz w:val="22"/>
            <w:szCs w:val="22"/>
          </w:rPr>
          <w:tab/>
        </w:r>
        <w:r w:rsidR="00EB76B9" w:rsidRPr="0032704C">
          <w:rPr>
            <w:rStyle w:val="Hyperlink"/>
            <w:noProof/>
          </w:rPr>
          <w:t>GigaOffer</w:t>
        </w:r>
        <w:r w:rsidR="00EB76B9">
          <w:rPr>
            <w:noProof/>
            <w:webHidden/>
          </w:rPr>
          <w:tab/>
        </w:r>
        <w:r w:rsidR="00EB76B9">
          <w:rPr>
            <w:noProof/>
            <w:webHidden/>
          </w:rPr>
          <w:fldChar w:fldCharType="begin"/>
        </w:r>
        <w:r w:rsidR="00EB76B9">
          <w:rPr>
            <w:noProof/>
            <w:webHidden/>
          </w:rPr>
          <w:instrText xml:space="preserve"> PAGEREF _Toc114674852 \h </w:instrText>
        </w:r>
        <w:r w:rsidR="00EB76B9">
          <w:rPr>
            <w:noProof/>
            <w:webHidden/>
          </w:rPr>
        </w:r>
        <w:r w:rsidR="00EB76B9">
          <w:rPr>
            <w:noProof/>
            <w:webHidden/>
          </w:rPr>
          <w:fldChar w:fldCharType="separate"/>
        </w:r>
        <w:r w:rsidR="00EB76B9">
          <w:rPr>
            <w:noProof/>
            <w:webHidden/>
          </w:rPr>
          <w:t>iv</w:t>
        </w:r>
        <w:r w:rsidR="00EB76B9">
          <w:rPr>
            <w:noProof/>
            <w:webHidden/>
          </w:rPr>
          <w:fldChar w:fldCharType="end"/>
        </w:r>
      </w:hyperlink>
    </w:p>
    <w:p w14:paraId="13C73A8D" w14:textId="1001EB56" w:rsidR="00EB76B9" w:rsidRDefault="00B60AD0">
      <w:pPr>
        <w:pStyle w:val="TOC3"/>
        <w:rPr>
          <w:rFonts w:asciiTheme="minorHAnsi" w:eastAsiaTheme="minorEastAsia" w:hAnsiTheme="minorHAnsi" w:cstheme="minorBidi"/>
          <w:noProof/>
          <w:color w:val="auto"/>
          <w:sz w:val="22"/>
        </w:rPr>
      </w:pPr>
      <w:hyperlink w:anchor="_Toc114674853" w:history="1">
        <w:r w:rsidR="00EB76B9" w:rsidRPr="0032704C">
          <w:rPr>
            <w:rStyle w:val="Hyperlink"/>
            <w:noProof/>
          </w:rPr>
          <w:t>3.3.1</w:t>
        </w:r>
        <w:r w:rsidR="00EB76B9">
          <w:rPr>
            <w:rFonts w:asciiTheme="minorHAnsi" w:eastAsiaTheme="minorEastAsia" w:hAnsiTheme="minorHAnsi" w:cstheme="minorBidi"/>
            <w:noProof/>
            <w:color w:val="auto"/>
            <w:sz w:val="22"/>
          </w:rPr>
          <w:tab/>
        </w:r>
        <w:r w:rsidR="00EB76B9" w:rsidRPr="0032704C">
          <w:rPr>
            <w:rStyle w:val="Hyperlink"/>
            <w:noProof/>
          </w:rPr>
          <w:t>Table Definition</w:t>
        </w:r>
        <w:r w:rsidR="00EB76B9">
          <w:rPr>
            <w:noProof/>
            <w:webHidden/>
          </w:rPr>
          <w:tab/>
        </w:r>
        <w:r w:rsidR="00EB76B9">
          <w:rPr>
            <w:noProof/>
            <w:webHidden/>
          </w:rPr>
          <w:fldChar w:fldCharType="begin"/>
        </w:r>
        <w:r w:rsidR="00EB76B9">
          <w:rPr>
            <w:noProof/>
            <w:webHidden/>
          </w:rPr>
          <w:instrText xml:space="preserve"> PAGEREF _Toc114674853 \h </w:instrText>
        </w:r>
        <w:r w:rsidR="00EB76B9">
          <w:rPr>
            <w:noProof/>
            <w:webHidden/>
          </w:rPr>
        </w:r>
        <w:r w:rsidR="00EB76B9">
          <w:rPr>
            <w:noProof/>
            <w:webHidden/>
          </w:rPr>
          <w:fldChar w:fldCharType="separate"/>
        </w:r>
        <w:r w:rsidR="00EB76B9">
          <w:rPr>
            <w:noProof/>
            <w:webHidden/>
          </w:rPr>
          <w:t>iv</w:t>
        </w:r>
        <w:r w:rsidR="00EB76B9">
          <w:rPr>
            <w:noProof/>
            <w:webHidden/>
          </w:rPr>
          <w:fldChar w:fldCharType="end"/>
        </w:r>
      </w:hyperlink>
    </w:p>
    <w:p w14:paraId="5D1DFC5A" w14:textId="044BD241" w:rsidR="00EB76B9" w:rsidRDefault="00B60AD0">
      <w:pPr>
        <w:pStyle w:val="TOC1"/>
        <w:rPr>
          <w:rFonts w:asciiTheme="minorHAnsi" w:eastAsiaTheme="minorEastAsia" w:hAnsiTheme="minorHAnsi" w:cstheme="minorBidi"/>
          <w:b w:val="0"/>
          <w:color w:val="auto"/>
        </w:rPr>
      </w:pPr>
      <w:hyperlink w:anchor="_Toc114674854" w:history="1">
        <w:r w:rsidR="00EB76B9" w:rsidRPr="0032704C">
          <w:rPr>
            <w:rStyle w:val="Hyperlink"/>
            <w:bCs/>
          </w:rPr>
          <w:t>4</w:t>
        </w:r>
        <w:r w:rsidR="00EB76B9">
          <w:rPr>
            <w:rFonts w:asciiTheme="minorHAnsi" w:eastAsiaTheme="minorEastAsia" w:hAnsiTheme="minorHAnsi" w:cstheme="minorBidi"/>
            <w:b w:val="0"/>
            <w:color w:val="auto"/>
          </w:rPr>
          <w:tab/>
        </w:r>
        <w:r w:rsidR="00EB76B9" w:rsidRPr="0032704C">
          <w:rPr>
            <w:rStyle w:val="Hyperlink"/>
          </w:rPr>
          <w:t>Customer Profile</w:t>
        </w:r>
        <w:r w:rsidR="00EB76B9">
          <w:rPr>
            <w:webHidden/>
          </w:rPr>
          <w:tab/>
        </w:r>
        <w:r w:rsidR="00EB76B9">
          <w:rPr>
            <w:webHidden/>
          </w:rPr>
          <w:fldChar w:fldCharType="begin"/>
        </w:r>
        <w:r w:rsidR="00EB76B9">
          <w:rPr>
            <w:webHidden/>
          </w:rPr>
          <w:instrText xml:space="preserve"> PAGEREF _Toc114674854 \h </w:instrText>
        </w:r>
        <w:r w:rsidR="00EB76B9">
          <w:rPr>
            <w:webHidden/>
          </w:rPr>
        </w:r>
        <w:r w:rsidR="00EB76B9">
          <w:rPr>
            <w:webHidden/>
          </w:rPr>
          <w:fldChar w:fldCharType="separate"/>
        </w:r>
        <w:r w:rsidR="00EB76B9">
          <w:rPr>
            <w:webHidden/>
          </w:rPr>
          <w:t>iv</w:t>
        </w:r>
        <w:r w:rsidR="00EB76B9">
          <w:rPr>
            <w:webHidden/>
          </w:rPr>
          <w:fldChar w:fldCharType="end"/>
        </w:r>
      </w:hyperlink>
    </w:p>
    <w:p w14:paraId="6266ED52" w14:textId="1F7549BC" w:rsidR="00EB76B9" w:rsidRDefault="00B60AD0">
      <w:pPr>
        <w:pStyle w:val="TOC2"/>
        <w:rPr>
          <w:rFonts w:asciiTheme="minorHAnsi" w:eastAsiaTheme="minorEastAsia" w:hAnsiTheme="minorHAnsi" w:cstheme="minorBidi"/>
          <w:noProof/>
          <w:color w:val="auto"/>
          <w:sz w:val="22"/>
          <w:szCs w:val="22"/>
        </w:rPr>
      </w:pPr>
      <w:hyperlink w:anchor="_Toc114674855" w:history="1">
        <w:r w:rsidR="00EB76B9" w:rsidRPr="0032704C">
          <w:rPr>
            <w:rStyle w:val="Hyperlink"/>
            <w:noProof/>
          </w:rPr>
          <w:t>4.1</w:t>
        </w:r>
        <w:r w:rsidR="00EB76B9">
          <w:rPr>
            <w:rFonts w:asciiTheme="minorHAnsi" w:eastAsiaTheme="minorEastAsia" w:hAnsiTheme="minorHAnsi" w:cstheme="minorBidi"/>
            <w:noProof/>
            <w:color w:val="auto"/>
            <w:sz w:val="22"/>
            <w:szCs w:val="22"/>
          </w:rPr>
          <w:tab/>
        </w:r>
        <w:r w:rsidR="00EB76B9" w:rsidRPr="0032704C">
          <w:rPr>
            <w:rStyle w:val="Hyperlink"/>
            <w:noProof/>
          </w:rPr>
          <w:t>Overview</w:t>
        </w:r>
        <w:r w:rsidR="00EB76B9">
          <w:rPr>
            <w:noProof/>
            <w:webHidden/>
          </w:rPr>
          <w:tab/>
        </w:r>
        <w:r w:rsidR="00EB76B9">
          <w:rPr>
            <w:noProof/>
            <w:webHidden/>
          </w:rPr>
          <w:fldChar w:fldCharType="begin"/>
        </w:r>
        <w:r w:rsidR="00EB76B9">
          <w:rPr>
            <w:noProof/>
            <w:webHidden/>
          </w:rPr>
          <w:instrText xml:space="preserve"> PAGEREF _Toc114674855 \h </w:instrText>
        </w:r>
        <w:r w:rsidR="00EB76B9">
          <w:rPr>
            <w:noProof/>
            <w:webHidden/>
          </w:rPr>
        </w:r>
        <w:r w:rsidR="00EB76B9">
          <w:rPr>
            <w:noProof/>
            <w:webHidden/>
          </w:rPr>
          <w:fldChar w:fldCharType="separate"/>
        </w:r>
        <w:r w:rsidR="00EB76B9">
          <w:rPr>
            <w:noProof/>
            <w:webHidden/>
          </w:rPr>
          <w:t>iv</w:t>
        </w:r>
        <w:r w:rsidR="00EB76B9">
          <w:rPr>
            <w:noProof/>
            <w:webHidden/>
          </w:rPr>
          <w:fldChar w:fldCharType="end"/>
        </w:r>
      </w:hyperlink>
    </w:p>
    <w:p w14:paraId="21AB60D2" w14:textId="405DD812" w:rsidR="00EB76B9" w:rsidRDefault="00B60AD0">
      <w:pPr>
        <w:pStyle w:val="TOC2"/>
        <w:rPr>
          <w:rFonts w:asciiTheme="minorHAnsi" w:eastAsiaTheme="minorEastAsia" w:hAnsiTheme="minorHAnsi" w:cstheme="minorBidi"/>
          <w:noProof/>
          <w:color w:val="auto"/>
          <w:sz w:val="22"/>
          <w:szCs w:val="22"/>
        </w:rPr>
      </w:pPr>
      <w:hyperlink w:anchor="_Toc114674856" w:history="1">
        <w:r w:rsidR="00EB76B9" w:rsidRPr="0032704C">
          <w:rPr>
            <w:rStyle w:val="Hyperlink"/>
            <w:noProof/>
          </w:rPr>
          <w:t>4.2</w:t>
        </w:r>
        <w:r w:rsidR="00EB76B9">
          <w:rPr>
            <w:rFonts w:asciiTheme="minorHAnsi" w:eastAsiaTheme="minorEastAsia" w:hAnsiTheme="minorHAnsi" w:cstheme="minorBidi"/>
            <w:noProof/>
            <w:color w:val="auto"/>
            <w:sz w:val="22"/>
            <w:szCs w:val="22"/>
          </w:rPr>
          <w:tab/>
        </w:r>
        <w:r w:rsidR="00EB76B9" w:rsidRPr="0032704C">
          <w:rPr>
            <w:rStyle w:val="Hyperlink"/>
            <w:noProof/>
          </w:rPr>
          <w:t>Related IDDs</w:t>
        </w:r>
        <w:r w:rsidR="00EB76B9">
          <w:rPr>
            <w:noProof/>
            <w:webHidden/>
          </w:rPr>
          <w:tab/>
        </w:r>
        <w:r w:rsidR="00EB76B9">
          <w:rPr>
            <w:noProof/>
            <w:webHidden/>
          </w:rPr>
          <w:fldChar w:fldCharType="begin"/>
        </w:r>
        <w:r w:rsidR="00EB76B9">
          <w:rPr>
            <w:noProof/>
            <w:webHidden/>
          </w:rPr>
          <w:instrText xml:space="preserve"> PAGEREF _Toc114674856 \h </w:instrText>
        </w:r>
        <w:r w:rsidR="00EB76B9">
          <w:rPr>
            <w:noProof/>
            <w:webHidden/>
          </w:rPr>
        </w:r>
        <w:r w:rsidR="00EB76B9">
          <w:rPr>
            <w:noProof/>
            <w:webHidden/>
          </w:rPr>
          <w:fldChar w:fldCharType="separate"/>
        </w:r>
        <w:r w:rsidR="00EB76B9">
          <w:rPr>
            <w:noProof/>
            <w:webHidden/>
          </w:rPr>
          <w:t>iv</w:t>
        </w:r>
        <w:r w:rsidR="00EB76B9">
          <w:rPr>
            <w:noProof/>
            <w:webHidden/>
          </w:rPr>
          <w:fldChar w:fldCharType="end"/>
        </w:r>
      </w:hyperlink>
    </w:p>
    <w:p w14:paraId="46AE1FB2" w14:textId="56D193D6" w:rsidR="00EB76B9" w:rsidRDefault="00B60AD0">
      <w:pPr>
        <w:pStyle w:val="TOC2"/>
        <w:rPr>
          <w:rFonts w:asciiTheme="minorHAnsi" w:eastAsiaTheme="minorEastAsia" w:hAnsiTheme="minorHAnsi" w:cstheme="minorBidi"/>
          <w:noProof/>
          <w:color w:val="auto"/>
          <w:sz w:val="22"/>
          <w:szCs w:val="22"/>
        </w:rPr>
      </w:pPr>
      <w:hyperlink w:anchor="_Toc114674857" w:history="1">
        <w:r w:rsidR="00EB76B9" w:rsidRPr="0032704C">
          <w:rPr>
            <w:rStyle w:val="Hyperlink"/>
            <w:noProof/>
          </w:rPr>
          <w:t>4.3</w:t>
        </w:r>
        <w:r w:rsidR="00EB76B9">
          <w:rPr>
            <w:rFonts w:asciiTheme="minorHAnsi" w:eastAsiaTheme="minorEastAsia" w:hAnsiTheme="minorHAnsi" w:cstheme="minorBidi"/>
            <w:noProof/>
            <w:color w:val="auto"/>
            <w:sz w:val="22"/>
            <w:szCs w:val="22"/>
          </w:rPr>
          <w:tab/>
        </w:r>
        <w:r w:rsidR="00EB76B9" w:rsidRPr="0032704C">
          <w:rPr>
            <w:rStyle w:val="Hyperlink"/>
            <w:noProof/>
          </w:rPr>
          <w:t>Scope</w:t>
        </w:r>
        <w:r w:rsidR="00EB76B9">
          <w:rPr>
            <w:noProof/>
            <w:webHidden/>
          </w:rPr>
          <w:tab/>
        </w:r>
        <w:r w:rsidR="00EB76B9">
          <w:rPr>
            <w:noProof/>
            <w:webHidden/>
          </w:rPr>
          <w:fldChar w:fldCharType="begin"/>
        </w:r>
        <w:r w:rsidR="00EB76B9">
          <w:rPr>
            <w:noProof/>
            <w:webHidden/>
          </w:rPr>
          <w:instrText xml:space="preserve"> PAGEREF _Toc114674857 \h </w:instrText>
        </w:r>
        <w:r w:rsidR="00EB76B9">
          <w:rPr>
            <w:noProof/>
            <w:webHidden/>
          </w:rPr>
        </w:r>
        <w:r w:rsidR="00EB76B9">
          <w:rPr>
            <w:noProof/>
            <w:webHidden/>
          </w:rPr>
          <w:fldChar w:fldCharType="separate"/>
        </w:r>
        <w:r w:rsidR="00EB76B9">
          <w:rPr>
            <w:noProof/>
            <w:webHidden/>
          </w:rPr>
          <w:t>iv</w:t>
        </w:r>
        <w:r w:rsidR="00EB76B9">
          <w:rPr>
            <w:noProof/>
            <w:webHidden/>
          </w:rPr>
          <w:fldChar w:fldCharType="end"/>
        </w:r>
      </w:hyperlink>
    </w:p>
    <w:p w14:paraId="2102CD7A" w14:textId="1A018632" w:rsidR="00EB76B9" w:rsidRDefault="00B60AD0">
      <w:pPr>
        <w:pStyle w:val="TOC2"/>
        <w:rPr>
          <w:rFonts w:asciiTheme="minorHAnsi" w:eastAsiaTheme="minorEastAsia" w:hAnsiTheme="minorHAnsi" w:cstheme="minorBidi"/>
          <w:noProof/>
          <w:color w:val="auto"/>
          <w:sz w:val="22"/>
          <w:szCs w:val="22"/>
        </w:rPr>
      </w:pPr>
      <w:hyperlink w:anchor="_Toc114674858" w:history="1">
        <w:r w:rsidR="00EB76B9" w:rsidRPr="0032704C">
          <w:rPr>
            <w:rStyle w:val="Hyperlink"/>
            <w:noProof/>
          </w:rPr>
          <w:t>4.4</w:t>
        </w:r>
        <w:r w:rsidR="00EB76B9">
          <w:rPr>
            <w:rFonts w:asciiTheme="minorHAnsi" w:eastAsiaTheme="minorEastAsia" w:hAnsiTheme="minorHAnsi" w:cstheme="minorBidi"/>
            <w:noProof/>
            <w:color w:val="auto"/>
            <w:sz w:val="22"/>
            <w:szCs w:val="22"/>
          </w:rPr>
          <w:tab/>
        </w:r>
        <w:r w:rsidR="00EB76B9" w:rsidRPr="0032704C">
          <w:rPr>
            <w:rStyle w:val="Hyperlink"/>
            <w:noProof/>
          </w:rPr>
          <w:t>General Requirements</w:t>
        </w:r>
        <w:r w:rsidR="00EB76B9">
          <w:rPr>
            <w:noProof/>
            <w:webHidden/>
          </w:rPr>
          <w:tab/>
        </w:r>
        <w:r w:rsidR="00EB76B9">
          <w:rPr>
            <w:noProof/>
            <w:webHidden/>
          </w:rPr>
          <w:fldChar w:fldCharType="begin"/>
        </w:r>
        <w:r w:rsidR="00EB76B9">
          <w:rPr>
            <w:noProof/>
            <w:webHidden/>
          </w:rPr>
          <w:instrText xml:space="preserve"> PAGEREF _Toc114674858 \h </w:instrText>
        </w:r>
        <w:r w:rsidR="00EB76B9">
          <w:rPr>
            <w:noProof/>
            <w:webHidden/>
          </w:rPr>
        </w:r>
        <w:r w:rsidR="00EB76B9">
          <w:rPr>
            <w:noProof/>
            <w:webHidden/>
          </w:rPr>
          <w:fldChar w:fldCharType="separate"/>
        </w:r>
        <w:r w:rsidR="00EB76B9">
          <w:rPr>
            <w:noProof/>
            <w:webHidden/>
          </w:rPr>
          <w:t>v</w:t>
        </w:r>
        <w:r w:rsidR="00EB76B9">
          <w:rPr>
            <w:noProof/>
            <w:webHidden/>
          </w:rPr>
          <w:fldChar w:fldCharType="end"/>
        </w:r>
      </w:hyperlink>
    </w:p>
    <w:p w14:paraId="039184AF" w14:textId="03FDB77C" w:rsidR="00EB76B9" w:rsidRDefault="00B60AD0">
      <w:pPr>
        <w:pStyle w:val="TOC3"/>
        <w:rPr>
          <w:rFonts w:asciiTheme="minorHAnsi" w:eastAsiaTheme="minorEastAsia" w:hAnsiTheme="minorHAnsi" w:cstheme="minorBidi"/>
          <w:noProof/>
          <w:color w:val="auto"/>
          <w:sz w:val="22"/>
        </w:rPr>
      </w:pPr>
      <w:hyperlink w:anchor="_Toc114674859" w:history="1">
        <w:r w:rsidR="00EB76B9" w:rsidRPr="0032704C">
          <w:rPr>
            <w:rStyle w:val="Hyperlink"/>
            <w:noProof/>
          </w:rPr>
          <w:t>4.4.1</w:t>
        </w:r>
        <w:r w:rsidR="00EB76B9">
          <w:rPr>
            <w:rFonts w:asciiTheme="minorHAnsi" w:eastAsiaTheme="minorEastAsia" w:hAnsiTheme="minorHAnsi" w:cstheme="minorBidi"/>
            <w:noProof/>
            <w:color w:val="auto"/>
            <w:sz w:val="22"/>
          </w:rPr>
          <w:tab/>
        </w:r>
        <w:r w:rsidR="00EB76B9" w:rsidRPr="0032704C">
          <w:rPr>
            <w:rStyle w:val="Hyperlink"/>
            <w:noProof/>
          </w:rPr>
          <w:t>Customer Profile</w:t>
        </w:r>
        <w:r w:rsidR="00EB76B9">
          <w:rPr>
            <w:noProof/>
            <w:webHidden/>
          </w:rPr>
          <w:tab/>
        </w:r>
        <w:r w:rsidR="00EB76B9">
          <w:rPr>
            <w:noProof/>
            <w:webHidden/>
          </w:rPr>
          <w:fldChar w:fldCharType="begin"/>
        </w:r>
        <w:r w:rsidR="00EB76B9">
          <w:rPr>
            <w:noProof/>
            <w:webHidden/>
          </w:rPr>
          <w:instrText xml:space="preserve"> PAGEREF _Toc114674859 \h </w:instrText>
        </w:r>
        <w:r w:rsidR="00EB76B9">
          <w:rPr>
            <w:noProof/>
            <w:webHidden/>
          </w:rPr>
        </w:r>
        <w:r w:rsidR="00EB76B9">
          <w:rPr>
            <w:noProof/>
            <w:webHidden/>
          </w:rPr>
          <w:fldChar w:fldCharType="separate"/>
        </w:r>
        <w:r w:rsidR="00EB76B9">
          <w:rPr>
            <w:noProof/>
            <w:webHidden/>
          </w:rPr>
          <w:t>v</w:t>
        </w:r>
        <w:r w:rsidR="00EB76B9">
          <w:rPr>
            <w:noProof/>
            <w:webHidden/>
          </w:rPr>
          <w:fldChar w:fldCharType="end"/>
        </w:r>
      </w:hyperlink>
    </w:p>
    <w:p w14:paraId="009BEC5E" w14:textId="400701F9" w:rsidR="00EB76B9" w:rsidRDefault="00B60AD0">
      <w:pPr>
        <w:pStyle w:val="TOC1"/>
        <w:rPr>
          <w:rFonts w:asciiTheme="minorHAnsi" w:eastAsiaTheme="minorEastAsia" w:hAnsiTheme="minorHAnsi" w:cstheme="minorBidi"/>
          <w:b w:val="0"/>
          <w:color w:val="auto"/>
        </w:rPr>
      </w:pPr>
      <w:hyperlink w:anchor="_Toc114674860" w:history="1">
        <w:r w:rsidR="00EB76B9" w:rsidRPr="0032704C">
          <w:rPr>
            <w:rStyle w:val="Hyperlink"/>
            <w:bCs/>
          </w:rPr>
          <w:t>5</w:t>
        </w:r>
        <w:r w:rsidR="00EB76B9">
          <w:rPr>
            <w:rFonts w:asciiTheme="minorHAnsi" w:eastAsiaTheme="minorEastAsia" w:hAnsiTheme="minorHAnsi" w:cstheme="minorBidi"/>
            <w:b w:val="0"/>
            <w:color w:val="auto"/>
          </w:rPr>
          <w:tab/>
        </w:r>
        <w:r w:rsidR="00EB76B9" w:rsidRPr="0032704C">
          <w:rPr>
            <w:rStyle w:val="Hyperlink"/>
          </w:rPr>
          <w:t>OOCS Events</w:t>
        </w:r>
        <w:r w:rsidR="00EB76B9">
          <w:rPr>
            <w:webHidden/>
          </w:rPr>
          <w:tab/>
        </w:r>
        <w:r w:rsidR="00EB76B9">
          <w:rPr>
            <w:webHidden/>
          </w:rPr>
          <w:fldChar w:fldCharType="begin"/>
        </w:r>
        <w:r w:rsidR="00EB76B9">
          <w:rPr>
            <w:webHidden/>
          </w:rPr>
          <w:instrText xml:space="preserve"> PAGEREF _Toc114674860 \h </w:instrText>
        </w:r>
        <w:r w:rsidR="00EB76B9">
          <w:rPr>
            <w:webHidden/>
          </w:rPr>
        </w:r>
        <w:r w:rsidR="00EB76B9">
          <w:rPr>
            <w:webHidden/>
          </w:rPr>
          <w:fldChar w:fldCharType="separate"/>
        </w:r>
        <w:r w:rsidR="00EB76B9">
          <w:rPr>
            <w:webHidden/>
          </w:rPr>
          <w:t>vi</w:t>
        </w:r>
        <w:r w:rsidR="00EB76B9">
          <w:rPr>
            <w:webHidden/>
          </w:rPr>
          <w:fldChar w:fldCharType="end"/>
        </w:r>
      </w:hyperlink>
    </w:p>
    <w:p w14:paraId="78C78DDD" w14:textId="26B6E295" w:rsidR="00EB76B9" w:rsidRDefault="00B60AD0">
      <w:pPr>
        <w:pStyle w:val="TOC2"/>
        <w:rPr>
          <w:rFonts w:asciiTheme="minorHAnsi" w:eastAsiaTheme="minorEastAsia" w:hAnsiTheme="minorHAnsi" w:cstheme="minorBidi"/>
          <w:noProof/>
          <w:color w:val="auto"/>
          <w:sz w:val="22"/>
          <w:szCs w:val="22"/>
        </w:rPr>
      </w:pPr>
      <w:hyperlink w:anchor="_Toc114674861" w:history="1">
        <w:r w:rsidR="00EB76B9" w:rsidRPr="0032704C">
          <w:rPr>
            <w:rStyle w:val="Hyperlink"/>
            <w:noProof/>
          </w:rPr>
          <w:t>5.1</w:t>
        </w:r>
        <w:r w:rsidR="00EB76B9">
          <w:rPr>
            <w:rFonts w:asciiTheme="minorHAnsi" w:eastAsiaTheme="minorEastAsia" w:hAnsiTheme="minorHAnsi" w:cstheme="minorBidi"/>
            <w:noProof/>
            <w:color w:val="auto"/>
            <w:sz w:val="22"/>
            <w:szCs w:val="22"/>
          </w:rPr>
          <w:tab/>
        </w:r>
        <w:r w:rsidR="00EB76B9" w:rsidRPr="0032704C">
          <w:rPr>
            <w:rStyle w:val="Hyperlink"/>
            <w:noProof/>
          </w:rPr>
          <w:t>Overview</w:t>
        </w:r>
        <w:r w:rsidR="00EB76B9">
          <w:rPr>
            <w:noProof/>
            <w:webHidden/>
          </w:rPr>
          <w:tab/>
        </w:r>
        <w:r w:rsidR="00EB76B9">
          <w:rPr>
            <w:noProof/>
            <w:webHidden/>
          </w:rPr>
          <w:fldChar w:fldCharType="begin"/>
        </w:r>
        <w:r w:rsidR="00EB76B9">
          <w:rPr>
            <w:noProof/>
            <w:webHidden/>
          </w:rPr>
          <w:instrText xml:space="preserve"> PAGEREF _Toc114674861 \h </w:instrText>
        </w:r>
        <w:r w:rsidR="00EB76B9">
          <w:rPr>
            <w:noProof/>
            <w:webHidden/>
          </w:rPr>
        </w:r>
        <w:r w:rsidR="00EB76B9">
          <w:rPr>
            <w:noProof/>
            <w:webHidden/>
          </w:rPr>
          <w:fldChar w:fldCharType="separate"/>
        </w:r>
        <w:r w:rsidR="00EB76B9">
          <w:rPr>
            <w:noProof/>
            <w:webHidden/>
          </w:rPr>
          <w:t>vi</w:t>
        </w:r>
        <w:r w:rsidR="00EB76B9">
          <w:rPr>
            <w:noProof/>
            <w:webHidden/>
          </w:rPr>
          <w:fldChar w:fldCharType="end"/>
        </w:r>
      </w:hyperlink>
    </w:p>
    <w:p w14:paraId="1A9A4E93" w14:textId="7159B307" w:rsidR="00EB76B9" w:rsidRDefault="00B60AD0">
      <w:pPr>
        <w:pStyle w:val="TOC2"/>
        <w:rPr>
          <w:rFonts w:asciiTheme="minorHAnsi" w:eastAsiaTheme="minorEastAsia" w:hAnsiTheme="minorHAnsi" w:cstheme="minorBidi"/>
          <w:noProof/>
          <w:color w:val="auto"/>
          <w:sz w:val="22"/>
          <w:szCs w:val="22"/>
        </w:rPr>
      </w:pPr>
      <w:hyperlink w:anchor="_Toc114674862" w:history="1">
        <w:r w:rsidR="00EB76B9" w:rsidRPr="0032704C">
          <w:rPr>
            <w:rStyle w:val="Hyperlink"/>
            <w:noProof/>
          </w:rPr>
          <w:t>5.2</w:t>
        </w:r>
        <w:r w:rsidR="00EB76B9">
          <w:rPr>
            <w:rFonts w:asciiTheme="minorHAnsi" w:eastAsiaTheme="minorEastAsia" w:hAnsiTheme="minorHAnsi" w:cstheme="minorBidi"/>
            <w:noProof/>
            <w:color w:val="auto"/>
            <w:sz w:val="22"/>
            <w:szCs w:val="22"/>
          </w:rPr>
          <w:tab/>
        </w:r>
        <w:r w:rsidR="00EB76B9" w:rsidRPr="0032704C">
          <w:rPr>
            <w:rStyle w:val="Hyperlink"/>
            <w:noProof/>
          </w:rPr>
          <w:t>Related IDDs</w:t>
        </w:r>
        <w:r w:rsidR="00EB76B9">
          <w:rPr>
            <w:noProof/>
            <w:webHidden/>
          </w:rPr>
          <w:tab/>
        </w:r>
        <w:r w:rsidR="00EB76B9">
          <w:rPr>
            <w:noProof/>
            <w:webHidden/>
          </w:rPr>
          <w:fldChar w:fldCharType="begin"/>
        </w:r>
        <w:r w:rsidR="00EB76B9">
          <w:rPr>
            <w:noProof/>
            <w:webHidden/>
          </w:rPr>
          <w:instrText xml:space="preserve"> PAGEREF _Toc114674862 \h </w:instrText>
        </w:r>
        <w:r w:rsidR="00EB76B9">
          <w:rPr>
            <w:noProof/>
            <w:webHidden/>
          </w:rPr>
        </w:r>
        <w:r w:rsidR="00EB76B9">
          <w:rPr>
            <w:noProof/>
            <w:webHidden/>
          </w:rPr>
          <w:fldChar w:fldCharType="separate"/>
        </w:r>
        <w:r w:rsidR="00EB76B9">
          <w:rPr>
            <w:noProof/>
            <w:webHidden/>
          </w:rPr>
          <w:t>vi</w:t>
        </w:r>
        <w:r w:rsidR="00EB76B9">
          <w:rPr>
            <w:noProof/>
            <w:webHidden/>
          </w:rPr>
          <w:fldChar w:fldCharType="end"/>
        </w:r>
      </w:hyperlink>
    </w:p>
    <w:p w14:paraId="2CC52303" w14:textId="0511DBE3" w:rsidR="00EB76B9" w:rsidRDefault="00B60AD0">
      <w:pPr>
        <w:pStyle w:val="TOC2"/>
        <w:rPr>
          <w:rFonts w:asciiTheme="minorHAnsi" w:eastAsiaTheme="minorEastAsia" w:hAnsiTheme="minorHAnsi" w:cstheme="minorBidi"/>
          <w:noProof/>
          <w:color w:val="auto"/>
          <w:sz w:val="22"/>
          <w:szCs w:val="22"/>
        </w:rPr>
      </w:pPr>
      <w:hyperlink w:anchor="_Toc114674863" w:history="1">
        <w:r w:rsidR="00EB76B9" w:rsidRPr="0032704C">
          <w:rPr>
            <w:rStyle w:val="Hyperlink"/>
            <w:noProof/>
          </w:rPr>
          <w:t>5.3</w:t>
        </w:r>
        <w:r w:rsidR="00EB76B9">
          <w:rPr>
            <w:rFonts w:asciiTheme="minorHAnsi" w:eastAsiaTheme="minorEastAsia" w:hAnsiTheme="minorHAnsi" w:cstheme="minorBidi"/>
            <w:noProof/>
            <w:color w:val="auto"/>
            <w:sz w:val="22"/>
            <w:szCs w:val="22"/>
          </w:rPr>
          <w:tab/>
        </w:r>
        <w:r w:rsidR="00EB76B9" w:rsidRPr="0032704C">
          <w:rPr>
            <w:rStyle w:val="Hyperlink"/>
            <w:noProof/>
          </w:rPr>
          <w:t>Scope</w:t>
        </w:r>
        <w:r w:rsidR="00EB76B9">
          <w:rPr>
            <w:noProof/>
            <w:webHidden/>
          </w:rPr>
          <w:tab/>
        </w:r>
        <w:r w:rsidR="00EB76B9">
          <w:rPr>
            <w:noProof/>
            <w:webHidden/>
          </w:rPr>
          <w:fldChar w:fldCharType="begin"/>
        </w:r>
        <w:r w:rsidR="00EB76B9">
          <w:rPr>
            <w:noProof/>
            <w:webHidden/>
          </w:rPr>
          <w:instrText xml:space="preserve"> PAGEREF _Toc114674863 \h </w:instrText>
        </w:r>
        <w:r w:rsidR="00EB76B9">
          <w:rPr>
            <w:noProof/>
            <w:webHidden/>
          </w:rPr>
        </w:r>
        <w:r w:rsidR="00EB76B9">
          <w:rPr>
            <w:noProof/>
            <w:webHidden/>
          </w:rPr>
          <w:fldChar w:fldCharType="separate"/>
        </w:r>
        <w:r w:rsidR="00EB76B9">
          <w:rPr>
            <w:noProof/>
            <w:webHidden/>
          </w:rPr>
          <w:t>vi</w:t>
        </w:r>
        <w:r w:rsidR="00EB76B9">
          <w:rPr>
            <w:noProof/>
            <w:webHidden/>
          </w:rPr>
          <w:fldChar w:fldCharType="end"/>
        </w:r>
      </w:hyperlink>
    </w:p>
    <w:p w14:paraId="21DCFA1E" w14:textId="4235C2CE" w:rsidR="00EB76B9" w:rsidRDefault="00B60AD0">
      <w:pPr>
        <w:pStyle w:val="TOC2"/>
        <w:rPr>
          <w:rFonts w:asciiTheme="minorHAnsi" w:eastAsiaTheme="minorEastAsia" w:hAnsiTheme="minorHAnsi" w:cstheme="minorBidi"/>
          <w:noProof/>
          <w:color w:val="auto"/>
          <w:sz w:val="22"/>
          <w:szCs w:val="22"/>
        </w:rPr>
      </w:pPr>
      <w:hyperlink w:anchor="_Toc114674864" w:history="1">
        <w:r w:rsidR="00EB76B9" w:rsidRPr="0032704C">
          <w:rPr>
            <w:rStyle w:val="Hyperlink"/>
            <w:noProof/>
          </w:rPr>
          <w:t>5.4</w:t>
        </w:r>
        <w:r w:rsidR="00EB76B9">
          <w:rPr>
            <w:rFonts w:asciiTheme="minorHAnsi" w:eastAsiaTheme="minorEastAsia" w:hAnsiTheme="minorHAnsi" w:cstheme="minorBidi"/>
            <w:noProof/>
            <w:color w:val="auto"/>
            <w:sz w:val="22"/>
            <w:szCs w:val="22"/>
          </w:rPr>
          <w:tab/>
        </w:r>
        <w:r w:rsidR="00EB76B9" w:rsidRPr="0032704C">
          <w:rPr>
            <w:rStyle w:val="Hyperlink"/>
            <w:noProof/>
          </w:rPr>
          <w:t>Target Events</w:t>
        </w:r>
        <w:r w:rsidR="00EB76B9">
          <w:rPr>
            <w:noProof/>
            <w:webHidden/>
          </w:rPr>
          <w:tab/>
        </w:r>
        <w:r w:rsidR="00EB76B9">
          <w:rPr>
            <w:noProof/>
            <w:webHidden/>
          </w:rPr>
          <w:fldChar w:fldCharType="begin"/>
        </w:r>
        <w:r w:rsidR="00EB76B9">
          <w:rPr>
            <w:noProof/>
            <w:webHidden/>
          </w:rPr>
          <w:instrText xml:space="preserve"> PAGEREF _Toc114674864 \h </w:instrText>
        </w:r>
        <w:r w:rsidR="00EB76B9">
          <w:rPr>
            <w:noProof/>
            <w:webHidden/>
          </w:rPr>
        </w:r>
        <w:r w:rsidR="00EB76B9">
          <w:rPr>
            <w:noProof/>
            <w:webHidden/>
          </w:rPr>
          <w:fldChar w:fldCharType="separate"/>
        </w:r>
        <w:r w:rsidR="00EB76B9">
          <w:rPr>
            <w:noProof/>
            <w:webHidden/>
          </w:rPr>
          <w:t>vii</w:t>
        </w:r>
        <w:r w:rsidR="00EB76B9">
          <w:rPr>
            <w:noProof/>
            <w:webHidden/>
          </w:rPr>
          <w:fldChar w:fldCharType="end"/>
        </w:r>
      </w:hyperlink>
    </w:p>
    <w:p w14:paraId="35740413" w14:textId="0BD8EA7A" w:rsidR="00EB76B9" w:rsidRDefault="00B60AD0">
      <w:pPr>
        <w:pStyle w:val="TOC3"/>
        <w:rPr>
          <w:rFonts w:asciiTheme="minorHAnsi" w:eastAsiaTheme="minorEastAsia" w:hAnsiTheme="minorHAnsi" w:cstheme="minorBidi"/>
          <w:noProof/>
          <w:color w:val="auto"/>
          <w:sz w:val="22"/>
        </w:rPr>
      </w:pPr>
      <w:hyperlink w:anchor="_Toc114674865" w:history="1">
        <w:r w:rsidR="00EB76B9" w:rsidRPr="0032704C">
          <w:rPr>
            <w:rStyle w:val="Hyperlink"/>
            <w:noProof/>
          </w:rPr>
          <w:t>5.4.1</w:t>
        </w:r>
        <w:r w:rsidR="00EB76B9">
          <w:rPr>
            <w:rFonts w:asciiTheme="minorHAnsi" w:eastAsiaTheme="minorEastAsia" w:hAnsiTheme="minorHAnsi" w:cstheme="minorBidi"/>
            <w:noProof/>
            <w:color w:val="auto"/>
            <w:sz w:val="22"/>
          </w:rPr>
          <w:tab/>
        </w:r>
        <w:r w:rsidR="00EB76B9" w:rsidRPr="0032704C">
          <w:rPr>
            <w:rStyle w:val="Hyperlink"/>
            <w:noProof/>
          </w:rPr>
          <w:t>Target Profiles</w:t>
        </w:r>
        <w:r w:rsidR="00EB76B9">
          <w:rPr>
            <w:noProof/>
            <w:webHidden/>
          </w:rPr>
          <w:tab/>
        </w:r>
        <w:r w:rsidR="00EB76B9">
          <w:rPr>
            <w:noProof/>
            <w:webHidden/>
          </w:rPr>
          <w:fldChar w:fldCharType="begin"/>
        </w:r>
        <w:r w:rsidR="00EB76B9">
          <w:rPr>
            <w:noProof/>
            <w:webHidden/>
          </w:rPr>
          <w:instrText xml:space="preserve"> PAGEREF _Toc114674865 \h </w:instrText>
        </w:r>
        <w:r w:rsidR="00EB76B9">
          <w:rPr>
            <w:noProof/>
            <w:webHidden/>
          </w:rPr>
        </w:r>
        <w:r w:rsidR="00EB76B9">
          <w:rPr>
            <w:noProof/>
            <w:webHidden/>
          </w:rPr>
          <w:fldChar w:fldCharType="separate"/>
        </w:r>
        <w:r w:rsidR="00EB76B9">
          <w:rPr>
            <w:noProof/>
            <w:webHidden/>
          </w:rPr>
          <w:t>vii</w:t>
        </w:r>
        <w:r w:rsidR="00EB76B9">
          <w:rPr>
            <w:noProof/>
            <w:webHidden/>
          </w:rPr>
          <w:fldChar w:fldCharType="end"/>
        </w:r>
      </w:hyperlink>
    </w:p>
    <w:p w14:paraId="3ECD2911" w14:textId="685428CF" w:rsidR="00EB76B9" w:rsidRDefault="00B60AD0">
      <w:pPr>
        <w:pStyle w:val="TOC3"/>
        <w:rPr>
          <w:rFonts w:asciiTheme="minorHAnsi" w:eastAsiaTheme="minorEastAsia" w:hAnsiTheme="minorHAnsi" w:cstheme="minorBidi"/>
          <w:noProof/>
          <w:color w:val="auto"/>
          <w:sz w:val="22"/>
        </w:rPr>
      </w:pPr>
      <w:hyperlink w:anchor="_Toc114674866" w:history="1">
        <w:r w:rsidR="00EB76B9" w:rsidRPr="0032704C">
          <w:rPr>
            <w:rStyle w:val="Hyperlink"/>
            <w:noProof/>
          </w:rPr>
          <w:t>5.4.2</w:t>
        </w:r>
        <w:r w:rsidR="00EB76B9">
          <w:rPr>
            <w:rFonts w:asciiTheme="minorHAnsi" w:eastAsiaTheme="minorEastAsia" w:hAnsiTheme="minorHAnsi" w:cstheme="minorBidi"/>
            <w:noProof/>
            <w:color w:val="auto"/>
            <w:sz w:val="22"/>
          </w:rPr>
          <w:tab/>
        </w:r>
        <w:r w:rsidR="00EB76B9" w:rsidRPr="0032704C">
          <w:rPr>
            <w:rStyle w:val="Hyperlink"/>
            <w:noProof/>
          </w:rPr>
          <w:t>Solution</w:t>
        </w:r>
        <w:r w:rsidR="00EB76B9">
          <w:rPr>
            <w:noProof/>
            <w:webHidden/>
          </w:rPr>
          <w:tab/>
        </w:r>
        <w:r w:rsidR="00EB76B9">
          <w:rPr>
            <w:noProof/>
            <w:webHidden/>
          </w:rPr>
          <w:fldChar w:fldCharType="begin"/>
        </w:r>
        <w:r w:rsidR="00EB76B9">
          <w:rPr>
            <w:noProof/>
            <w:webHidden/>
          </w:rPr>
          <w:instrText xml:space="preserve"> PAGEREF _Toc114674866 \h </w:instrText>
        </w:r>
        <w:r w:rsidR="00EB76B9">
          <w:rPr>
            <w:noProof/>
            <w:webHidden/>
          </w:rPr>
        </w:r>
        <w:r w:rsidR="00EB76B9">
          <w:rPr>
            <w:noProof/>
            <w:webHidden/>
          </w:rPr>
          <w:fldChar w:fldCharType="separate"/>
        </w:r>
        <w:r w:rsidR="00EB76B9">
          <w:rPr>
            <w:noProof/>
            <w:webHidden/>
          </w:rPr>
          <w:t>vii</w:t>
        </w:r>
        <w:r w:rsidR="00EB76B9">
          <w:rPr>
            <w:noProof/>
            <w:webHidden/>
          </w:rPr>
          <w:fldChar w:fldCharType="end"/>
        </w:r>
      </w:hyperlink>
    </w:p>
    <w:p w14:paraId="5FAD34AF" w14:textId="1EB24D68" w:rsidR="00EB76B9" w:rsidRDefault="00B60AD0">
      <w:pPr>
        <w:pStyle w:val="TOC1"/>
        <w:rPr>
          <w:rFonts w:asciiTheme="minorHAnsi" w:eastAsiaTheme="minorEastAsia" w:hAnsiTheme="minorHAnsi" w:cstheme="minorBidi"/>
          <w:b w:val="0"/>
          <w:color w:val="auto"/>
        </w:rPr>
      </w:pPr>
      <w:hyperlink w:anchor="_Toc114674867" w:history="1">
        <w:r w:rsidR="00EB76B9" w:rsidRPr="0032704C">
          <w:rPr>
            <w:rStyle w:val="Hyperlink"/>
            <w:bCs/>
          </w:rPr>
          <w:t>6</w:t>
        </w:r>
        <w:r w:rsidR="00EB76B9">
          <w:rPr>
            <w:rFonts w:asciiTheme="minorHAnsi" w:eastAsiaTheme="minorEastAsia" w:hAnsiTheme="minorHAnsi" w:cstheme="minorBidi"/>
            <w:b w:val="0"/>
            <w:color w:val="auto"/>
          </w:rPr>
          <w:tab/>
        </w:r>
        <w:r w:rsidR="00EB76B9" w:rsidRPr="0032704C">
          <w:rPr>
            <w:rStyle w:val="Hyperlink"/>
          </w:rPr>
          <w:t>Prepaid Profile Creation</w:t>
        </w:r>
        <w:r w:rsidR="00EB76B9">
          <w:rPr>
            <w:webHidden/>
          </w:rPr>
          <w:tab/>
        </w:r>
        <w:r w:rsidR="00EB76B9">
          <w:rPr>
            <w:webHidden/>
          </w:rPr>
          <w:fldChar w:fldCharType="begin"/>
        </w:r>
        <w:r w:rsidR="00EB76B9">
          <w:rPr>
            <w:webHidden/>
          </w:rPr>
          <w:instrText xml:space="preserve"> PAGEREF _Toc114674867 \h </w:instrText>
        </w:r>
        <w:r w:rsidR="00EB76B9">
          <w:rPr>
            <w:webHidden/>
          </w:rPr>
        </w:r>
        <w:r w:rsidR="00EB76B9">
          <w:rPr>
            <w:webHidden/>
          </w:rPr>
          <w:fldChar w:fldCharType="separate"/>
        </w:r>
        <w:r w:rsidR="00EB76B9">
          <w:rPr>
            <w:webHidden/>
          </w:rPr>
          <w:t>vii</w:t>
        </w:r>
        <w:r w:rsidR="00EB76B9">
          <w:rPr>
            <w:webHidden/>
          </w:rPr>
          <w:fldChar w:fldCharType="end"/>
        </w:r>
      </w:hyperlink>
    </w:p>
    <w:p w14:paraId="12CB10AB" w14:textId="2372A0D0" w:rsidR="00EB76B9" w:rsidRDefault="00B60AD0">
      <w:pPr>
        <w:pStyle w:val="TOC2"/>
        <w:rPr>
          <w:rFonts w:asciiTheme="minorHAnsi" w:eastAsiaTheme="minorEastAsia" w:hAnsiTheme="minorHAnsi" w:cstheme="minorBidi"/>
          <w:noProof/>
          <w:color w:val="auto"/>
          <w:sz w:val="22"/>
          <w:szCs w:val="22"/>
        </w:rPr>
      </w:pPr>
      <w:hyperlink w:anchor="_Toc114674868" w:history="1">
        <w:r w:rsidR="00EB76B9" w:rsidRPr="0032704C">
          <w:rPr>
            <w:rStyle w:val="Hyperlink"/>
            <w:noProof/>
          </w:rPr>
          <w:t>6.1</w:t>
        </w:r>
        <w:r w:rsidR="00EB76B9">
          <w:rPr>
            <w:rFonts w:asciiTheme="minorHAnsi" w:eastAsiaTheme="minorEastAsia" w:hAnsiTheme="minorHAnsi" w:cstheme="minorBidi"/>
            <w:noProof/>
            <w:color w:val="auto"/>
            <w:sz w:val="22"/>
            <w:szCs w:val="22"/>
          </w:rPr>
          <w:tab/>
        </w:r>
        <w:r w:rsidR="00EB76B9" w:rsidRPr="0032704C">
          <w:rPr>
            <w:rStyle w:val="Hyperlink"/>
            <w:noProof/>
          </w:rPr>
          <w:t>Overview</w:t>
        </w:r>
        <w:r w:rsidR="00EB76B9">
          <w:rPr>
            <w:noProof/>
            <w:webHidden/>
          </w:rPr>
          <w:tab/>
        </w:r>
        <w:r w:rsidR="00EB76B9">
          <w:rPr>
            <w:noProof/>
            <w:webHidden/>
          </w:rPr>
          <w:fldChar w:fldCharType="begin"/>
        </w:r>
        <w:r w:rsidR="00EB76B9">
          <w:rPr>
            <w:noProof/>
            <w:webHidden/>
          </w:rPr>
          <w:instrText xml:space="preserve"> PAGEREF _Toc114674868 \h </w:instrText>
        </w:r>
        <w:r w:rsidR="00EB76B9">
          <w:rPr>
            <w:noProof/>
            <w:webHidden/>
          </w:rPr>
        </w:r>
        <w:r w:rsidR="00EB76B9">
          <w:rPr>
            <w:noProof/>
            <w:webHidden/>
          </w:rPr>
          <w:fldChar w:fldCharType="separate"/>
        </w:r>
        <w:r w:rsidR="00EB76B9">
          <w:rPr>
            <w:noProof/>
            <w:webHidden/>
          </w:rPr>
          <w:t>vii</w:t>
        </w:r>
        <w:r w:rsidR="00EB76B9">
          <w:rPr>
            <w:noProof/>
            <w:webHidden/>
          </w:rPr>
          <w:fldChar w:fldCharType="end"/>
        </w:r>
      </w:hyperlink>
    </w:p>
    <w:p w14:paraId="134B239A" w14:textId="62F4DCA9" w:rsidR="00EB76B9" w:rsidRDefault="00B60AD0">
      <w:pPr>
        <w:pStyle w:val="TOC2"/>
        <w:rPr>
          <w:rFonts w:asciiTheme="minorHAnsi" w:eastAsiaTheme="minorEastAsia" w:hAnsiTheme="minorHAnsi" w:cstheme="minorBidi"/>
          <w:noProof/>
          <w:color w:val="auto"/>
          <w:sz w:val="22"/>
          <w:szCs w:val="22"/>
        </w:rPr>
      </w:pPr>
      <w:hyperlink w:anchor="_Toc114674869" w:history="1">
        <w:r w:rsidR="00EB76B9" w:rsidRPr="0032704C">
          <w:rPr>
            <w:rStyle w:val="Hyperlink"/>
            <w:noProof/>
          </w:rPr>
          <w:t>6.2</w:t>
        </w:r>
        <w:r w:rsidR="00EB76B9">
          <w:rPr>
            <w:rFonts w:asciiTheme="minorHAnsi" w:eastAsiaTheme="minorEastAsia" w:hAnsiTheme="minorHAnsi" w:cstheme="minorBidi"/>
            <w:noProof/>
            <w:color w:val="auto"/>
            <w:sz w:val="22"/>
            <w:szCs w:val="22"/>
          </w:rPr>
          <w:tab/>
        </w:r>
        <w:r w:rsidR="00EB76B9" w:rsidRPr="0032704C">
          <w:rPr>
            <w:rStyle w:val="Hyperlink"/>
            <w:noProof/>
          </w:rPr>
          <w:t>Scope</w:t>
        </w:r>
        <w:r w:rsidR="00EB76B9">
          <w:rPr>
            <w:noProof/>
            <w:webHidden/>
          </w:rPr>
          <w:tab/>
        </w:r>
        <w:r w:rsidR="00EB76B9">
          <w:rPr>
            <w:noProof/>
            <w:webHidden/>
          </w:rPr>
          <w:fldChar w:fldCharType="begin"/>
        </w:r>
        <w:r w:rsidR="00EB76B9">
          <w:rPr>
            <w:noProof/>
            <w:webHidden/>
          </w:rPr>
          <w:instrText xml:space="preserve"> PAGEREF _Toc114674869 \h </w:instrText>
        </w:r>
        <w:r w:rsidR="00EB76B9">
          <w:rPr>
            <w:noProof/>
            <w:webHidden/>
          </w:rPr>
        </w:r>
        <w:r w:rsidR="00EB76B9">
          <w:rPr>
            <w:noProof/>
            <w:webHidden/>
          </w:rPr>
          <w:fldChar w:fldCharType="separate"/>
        </w:r>
        <w:r w:rsidR="00EB76B9">
          <w:rPr>
            <w:noProof/>
            <w:webHidden/>
          </w:rPr>
          <w:t>vii</w:t>
        </w:r>
        <w:r w:rsidR="00EB76B9">
          <w:rPr>
            <w:noProof/>
            <w:webHidden/>
          </w:rPr>
          <w:fldChar w:fldCharType="end"/>
        </w:r>
      </w:hyperlink>
    </w:p>
    <w:p w14:paraId="44A17641" w14:textId="3EFB35CF" w:rsidR="00EB76B9" w:rsidRDefault="00B60AD0">
      <w:pPr>
        <w:pStyle w:val="TOC2"/>
        <w:rPr>
          <w:rFonts w:asciiTheme="minorHAnsi" w:eastAsiaTheme="minorEastAsia" w:hAnsiTheme="minorHAnsi" w:cstheme="minorBidi"/>
          <w:noProof/>
          <w:color w:val="auto"/>
          <w:sz w:val="22"/>
          <w:szCs w:val="22"/>
        </w:rPr>
      </w:pPr>
      <w:hyperlink w:anchor="_Toc114674870" w:history="1">
        <w:r w:rsidR="00EB76B9" w:rsidRPr="0032704C">
          <w:rPr>
            <w:rStyle w:val="Hyperlink"/>
            <w:noProof/>
          </w:rPr>
          <w:t>6.3</w:t>
        </w:r>
        <w:r w:rsidR="00EB76B9">
          <w:rPr>
            <w:rFonts w:asciiTheme="minorHAnsi" w:eastAsiaTheme="minorEastAsia" w:hAnsiTheme="minorHAnsi" w:cstheme="minorBidi"/>
            <w:noProof/>
            <w:color w:val="auto"/>
            <w:sz w:val="22"/>
            <w:szCs w:val="22"/>
          </w:rPr>
          <w:tab/>
        </w:r>
        <w:r w:rsidR="00EB76B9" w:rsidRPr="0032704C">
          <w:rPr>
            <w:rStyle w:val="Hyperlink"/>
            <w:noProof/>
          </w:rPr>
          <w:t>Solution</w:t>
        </w:r>
        <w:r w:rsidR="00EB76B9">
          <w:rPr>
            <w:noProof/>
            <w:webHidden/>
          </w:rPr>
          <w:tab/>
        </w:r>
        <w:r w:rsidR="00EB76B9">
          <w:rPr>
            <w:noProof/>
            <w:webHidden/>
          </w:rPr>
          <w:fldChar w:fldCharType="begin"/>
        </w:r>
        <w:r w:rsidR="00EB76B9">
          <w:rPr>
            <w:noProof/>
            <w:webHidden/>
          </w:rPr>
          <w:instrText xml:space="preserve"> PAGEREF _Toc114674870 \h </w:instrText>
        </w:r>
        <w:r w:rsidR="00EB76B9">
          <w:rPr>
            <w:noProof/>
            <w:webHidden/>
          </w:rPr>
        </w:r>
        <w:r w:rsidR="00EB76B9">
          <w:rPr>
            <w:noProof/>
            <w:webHidden/>
          </w:rPr>
          <w:fldChar w:fldCharType="separate"/>
        </w:r>
        <w:r w:rsidR="00EB76B9">
          <w:rPr>
            <w:noProof/>
            <w:webHidden/>
          </w:rPr>
          <w:t>viii</w:t>
        </w:r>
        <w:r w:rsidR="00EB76B9">
          <w:rPr>
            <w:noProof/>
            <w:webHidden/>
          </w:rPr>
          <w:fldChar w:fldCharType="end"/>
        </w:r>
      </w:hyperlink>
    </w:p>
    <w:p w14:paraId="01427502" w14:textId="7AC9FE44" w:rsidR="00EB76B9" w:rsidRDefault="00B60AD0">
      <w:pPr>
        <w:pStyle w:val="TOC3"/>
        <w:rPr>
          <w:rFonts w:asciiTheme="minorHAnsi" w:eastAsiaTheme="minorEastAsia" w:hAnsiTheme="minorHAnsi" w:cstheme="minorBidi"/>
          <w:noProof/>
          <w:color w:val="auto"/>
          <w:sz w:val="22"/>
        </w:rPr>
      </w:pPr>
      <w:hyperlink w:anchor="_Toc114674871" w:history="1">
        <w:r w:rsidR="00EB76B9" w:rsidRPr="0032704C">
          <w:rPr>
            <w:rStyle w:val="Hyperlink"/>
            <w:noProof/>
          </w:rPr>
          <w:t>6.3.1</w:t>
        </w:r>
        <w:r w:rsidR="00EB76B9">
          <w:rPr>
            <w:rFonts w:asciiTheme="minorHAnsi" w:eastAsiaTheme="minorEastAsia" w:hAnsiTheme="minorHAnsi" w:cstheme="minorBidi"/>
            <w:noProof/>
            <w:color w:val="auto"/>
            <w:sz w:val="22"/>
          </w:rPr>
          <w:tab/>
        </w:r>
        <w:r w:rsidR="00EB76B9" w:rsidRPr="0032704C">
          <w:rPr>
            <w:rStyle w:val="Hyperlink"/>
            <w:noProof/>
          </w:rPr>
          <w:t>Flow Diagram</w:t>
        </w:r>
        <w:r w:rsidR="00EB76B9">
          <w:rPr>
            <w:noProof/>
            <w:webHidden/>
          </w:rPr>
          <w:tab/>
        </w:r>
        <w:r w:rsidR="00EB76B9">
          <w:rPr>
            <w:noProof/>
            <w:webHidden/>
          </w:rPr>
          <w:fldChar w:fldCharType="begin"/>
        </w:r>
        <w:r w:rsidR="00EB76B9">
          <w:rPr>
            <w:noProof/>
            <w:webHidden/>
          </w:rPr>
          <w:instrText xml:space="preserve"> PAGEREF _Toc114674871 \h </w:instrText>
        </w:r>
        <w:r w:rsidR="00EB76B9">
          <w:rPr>
            <w:noProof/>
            <w:webHidden/>
          </w:rPr>
        </w:r>
        <w:r w:rsidR="00EB76B9">
          <w:rPr>
            <w:noProof/>
            <w:webHidden/>
          </w:rPr>
          <w:fldChar w:fldCharType="separate"/>
        </w:r>
        <w:r w:rsidR="00EB76B9">
          <w:rPr>
            <w:noProof/>
            <w:webHidden/>
          </w:rPr>
          <w:t>viii</w:t>
        </w:r>
        <w:r w:rsidR="00EB76B9">
          <w:rPr>
            <w:noProof/>
            <w:webHidden/>
          </w:rPr>
          <w:fldChar w:fldCharType="end"/>
        </w:r>
      </w:hyperlink>
    </w:p>
    <w:p w14:paraId="6D8F7596" w14:textId="78D83FF3" w:rsidR="00EB76B9" w:rsidRDefault="00B60AD0">
      <w:pPr>
        <w:pStyle w:val="TOC3"/>
        <w:rPr>
          <w:rFonts w:asciiTheme="minorHAnsi" w:eastAsiaTheme="minorEastAsia" w:hAnsiTheme="minorHAnsi" w:cstheme="minorBidi"/>
          <w:noProof/>
          <w:color w:val="auto"/>
          <w:sz w:val="22"/>
        </w:rPr>
      </w:pPr>
      <w:hyperlink w:anchor="_Toc114674872" w:history="1">
        <w:r w:rsidR="00EB76B9" w:rsidRPr="0032704C">
          <w:rPr>
            <w:rStyle w:val="Hyperlink"/>
            <w:noProof/>
          </w:rPr>
          <w:t>6.3.2</w:t>
        </w:r>
        <w:r w:rsidR="00EB76B9">
          <w:rPr>
            <w:rFonts w:asciiTheme="minorHAnsi" w:eastAsiaTheme="minorEastAsia" w:hAnsiTheme="minorHAnsi" w:cstheme="minorBidi"/>
            <w:noProof/>
            <w:color w:val="auto"/>
            <w:sz w:val="22"/>
          </w:rPr>
          <w:tab/>
        </w:r>
        <w:r w:rsidR="00EB76B9" w:rsidRPr="0032704C">
          <w:rPr>
            <w:rStyle w:val="Hyperlink"/>
            <w:noProof/>
          </w:rPr>
          <w:t>EIR Events</w:t>
        </w:r>
        <w:r w:rsidR="00EB76B9">
          <w:rPr>
            <w:noProof/>
            <w:webHidden/>
          </w:rPr>
          <w:tab/>
        </w:r>
        <w:r w:rsidR="00EB76B9">
          <w:rPr>
            <w:noProof/>
            <w:webHidden/>
          </w:rPr>
          <w:fldChar w:fldCharType="begin"/>
        </w:r>
        <w:r w:rsidR="00EB76B9">
          <w:rPr>
            <w:noProof/>
            <w:webHidden/>
          </w:rPr>
          <w:instrText xml:space="preserve"> PAGEREF _Toc114674872 \h </w:instrText>
        </w:r>
        <w:r w:rsidR="00EB76B9">
          <w:rPr>
            <w:noProof/>
            <w:webHidden/>
          </w:rPr>
        </w:r>
        <w:r w:rsidR="00EB76B9">
          <w:rPr>
            <w:noProof/>
            <w:webHidden/>
          </w:rPr>
          <w:fldChar w:fldCharType="separate"/>
        </w:r>
        <w:r w:rsidR="00EB76B9">
          <w:rPr>
            <w:noProof/>
            <w:webHidden/>
          </w:rPr>
          <w:t>viii</w:t>
        </w:r>
        <w:r w:rsidR="00EB76B9">
          <w:rPr>
            <w:noProof/>
            <w:webHidden/>
          </w:rPr>
          <w:fldChar w:fldCharType="end"/>
        </w:r>
      </w:hyperlink>
    </w:p>
    <w:p w14:paraId="339EED9C" w14:textId="55F5A1DF" w:rsidR="00EB76B9" w:rsidRDefault="00B60AD0">
      <w:pPr>
        <w:pStyle w:val="TOC3"/>
        <w:rPr>
          <w:rFonts w:asciiTheme="minorHAnsi" w:eastAsiaTheme="minorEastAsia" w:hAnsiTheme="minorHAnsi" w:cstheme="minorBidi"/>
          <w:noProof/>
          <w:color w:val="auto"/>
          <w:sz w:val="22"/>
        </w:rPr>
      </w:pPr>
      <w:hyperlink w:anchor="_Toc114674873" w:history="1">
        <w:r w:rsidR="00EB76B9" w:rsidRPr="0032704C">
          <w:rPr>
            <w:rStyle w:val="Hyperlink"/>
            <w:noProof/>
          </w:rPr>
          <w:t>6.3.3</w:t>
        </w:r>
        <w:r w:rsidR="00EB76B9">
          <w:rPr>
            <w:rFonts w:asciiTheme="minorHAnsi" w:eastAsiaTheme="minorEastAsia" w:hAnsiTheme="minorHAnsi" w:cstheme="minorBidi"/>
            <w:noProof/>
            <w:color w:val="auto"/>
            <w:sz w:val="22"/>
          </w:rPr>
          <w:tab/>
        </w:r>
        <w:r w:rsidR="00EB76B9" w:rsidRPr="0032704C">
          <w:rPr>
            <w:rStyle w:val="Hyperlink"/>
            <w:noProof/>
          </w:rPr>
          <w:t>Prepaid Subscription Event</w:t>
        </w:r>
        <w:r w:rsidR="00EB76B9">
          <w:rPr>
            <w:noProof/>
            <w:webHidden/>
          </w:rPr>
          <w:tab/>
        </w:r>
        <w:r w:rsidR="00EB76B9">
          <w:rPr>
            <w:noProof/>
            <w:webHidden/>
          </w:rPr>
          <w:fldChar w:fldCharType="begin"/>
        </w:r>
        <w:r w:rsidR="00EB76B9">
          <w:rPr>
            <w:noProof/>
            <w:webHidden/>
          </w:rPr>
          <w:instrText xml:space="preserve"> PAGEREF _Toc114674873 \h </w:instrText>
        </w:r>
        <w:r w:rsidR="00EB76B9">
          <w:rPr>
            <w:noProof/>
            <w:webHidden/>
          </w:rPr>
        </w:r>
        <w:r w:rsidR="00EB76B9">
          <w:rPr>
            <w:noProof/>
            <w:webHidden/>
          </w:rPr>
          <w:fldChar w:fldCharType="separate"/>
        </w:r>
        <w:r w:rsidR="00EB76B9">
          <w:rPr>
            <w:noProof/>
            <w:webHidden/>
          </w:rPr>
          <w:t>viii</w:t>
        </w:r>
        <w:r w:rsidR="00EB76B9">
          <w:rPr>
            <w:noProof/>
            <w:webHidden/>
          </w:rPr>
          <w:fldChar w:fldCharType="end"/>
        </w:r>
      </w:hyperlink>
    </w:p>
    <w:p w14:paraId="730E5143" w14:textId="2ED00FD4" w:rsidR="00EB76B9" w:rsidRDefault="00B60AD0">
      <w:pPr>
        <w:pStyle w:val="TOC1"/>
        <w:rPr>
          <w:rFonts w:asciiTheme="minorHAnsi" w:eastAsiaTheme="minorEastAsia" w:hAnsiTheme="minorHAnsi" w:cstheme="minorBidi"/>
          <w:b w:val="0"/>
          <w:color w:val="auto"/>
        </w:rPr>
      </w:pPr>
      <w:hyperlink w:anchor="_Toc114674874" w:history="1">
        <w:r w:rsidR="00EB76B9" w:rsidRPr="0032704C">
          <w:rPr>
            <w:rStyle w:val="Hyperlink"/>
            <w:bCs/>
          </w:rPr>
          <w:t>7</w:t>
        </w:r>
        <w:r w:rsidR="00EB76B9">
          <w:rPr>
            <w:rFonts w:asciiTheme="minorHAnsi" w:eastAsiaTheme="minorEastAsia" w:hAnsiTheme="minorHAnsi" w:cstheme="minorBidi"/>
            <w:b w:val="0"/>
            <w:color w:val="auto"/>
          </w:rPr>
          <w:tab/>
        </w:r>
        <w:r w:rsidR="00EB76B9" w:rsidRPr="0032704C">
          <w:rPr>
            <w:rStyle w:val="Hyperlink"/>
          </w:rPr>
          <w:t>UMB Events</w:t>
        </w:r>
        <w:r w:rsidR="00EB76B9">
          <w:rPr>
            <w:webHidden/>
          </w:rPr>
          <w:tab/>
        </w:r>
        <w:r w:rsidR="00EB76B9">
          <w:rPr>
            <w:webHidden/>
          </w:rPr>
          <w:fldChar w:fldCharType="begin"/>
        </w:r>
        <w:r w:rsidR="00EB76B9">
          <w:rPr>
            <w:webHidden/>
          </w:rPr>
          <w:instrText xml:space="preserve"> PAGEREF _Toc114674874 \h </w:instrText>
        </w:r>
        <w:r w:rsidR="00EB76B9">
          <w:rPr>
            <w:webHidden/>
          </w:rPr>
        </w:r>
        <w:r w:rsidR="00EB76B9">
          <w:rPr>
            <w:webHidden/>
          </w:rPr>
          <w:fldChar w:fldCharType="separate"/>
        </w:r>
        <w:r w:rsidR="00EB76B9">
          <w:rPr>
            <w:webHidden/>
          </w:rPr>
          <w:t>viii</w:t>
        </w:r>
        <w:r w:rsidR="00EB76B9">
          <w:rPr>
            <w:webHidden/>
          </w:rPr>
          <w:fldChar w:fldCharType="end"/>
        </w:r>
      </w:hyperlink>
    </w:p>
    <w:p w14:paraId="07505E25" w14:textId="41B04C9F" w:rsidR="00EB76B9" w:rsidRDefault="00B60AD0">
      <w:pPr>
        <w:pStyle w:val="TOC2"/>
        <w:rPr>
          <w:rFonts w:asciiTheme="minorHAnsi" w:eastAsiaTheme="minorEastAsia" w:hAnsiTheme="minorHAnsi" w:cstheme="minorBidi"/>
          <w:noProof/>
          <w:color w:val="auto"/>
          <w:sz w:val="22"/>
          <w:szCs w:val="22"/>
        </w:rPr>
      </w:pPr>
      <w:hyperlink w:anchor="_Toc114674875" w:history="1">
        <w:r w:rsidR="00EB76B9" w:rsidRPr="0032704C">
          <w:rPr>
            <w:rStyle w:val="Hyperlink"/>
            <w:noProof/>
          </w:rPr>
          <w:t>7.1</w:t>
        </w:r>
        <w:r w:rsidR="00EB76B9">
          <w:rPr>
            <w:rFonts w:asciiTheme="minorHAnsi" w:eastAsiaTheme="minorEastAsia" w:hAnsiTheme="minorHAnsi" w:cstheme="minorBidi"/>
            <w:noProof/>
            <w:color w:val="auto"/>
            <w:sz w:val="22"/>
            <w:szCs w:val="22"/>
          </w:rPr>
          <w:tab/>
        </w:r>
        <w:r w:rsidR="00EB76B9" w:rsidRPr="0032704C">
          <w:rPr>
            <w:rStyle w:val="Hyperlink"/>
            <w:noProof/>
          </w:rPr>
          <w:t>Overview</w:t>
        </w:r>
        <w:r w:rsidR="00EB76B9">
          <w:rPr>
            <w:noProof/>
            <w:webHidden/>
          </w:rPr>
          <w:tab/>
        </w:r>
        <w:r w:rsidR="00EB76B9">
          <w:rPr>
            <w:noProof/>
            <w:webHidden/>
          </w:rPr>
          <w:fldChar w:fldCharType="begin"/>
        </w:r>
        <w:r w:rsidR="00EB76B9">
          <w:rPr>
            <w:noProof/>
            <w:webHidden/>
          </w:rPr>
          <w:instrText xml:space="preserve"> PAGEREF _Toc114674875 \h </w:instrText>
        </w:r>
        <w:r w:rsidR="00EB76B9">
          <w:rPr>
            <w:noProof/>
            <w:webHidden/>
          </w:rPr>
        </w:r>
        <w:r w:rsidR="00EB76B9">
          <w:rPr>
            <w:noProof/>
            <w:webHidden/>
          </w:rPr>
          <w:fldChar w:fldCharType="separate"/>
        </w:r>
        <w:r w:rsidR="00EB76B9">
          <w:rPr>
            <w:noProof/>
            <w:webHidden/>
          </w:rPr>
          <w:t>viii</w:t>
        </w:r>
        <w:r w:rsidR="00EB76B9">
          <w:rPr>
            <w:noProof/>
            <w:webHidden/>
          </w:rPr>
          <w:fldChar w:fldCharType="end"/>
        </w:r>
      </w:hyperlink>
    </w:p>
    <w:p w14:paraId="31386D03" w14:textId="76263AD8" w:rsidR="00EB76B9" w:rsidRDefault="00B60AD0">
      <w:pPr>
        <w:pStyle w:val="TOC2"/>
        <w:rPr>
          <w:rFonts w:asciiTheme="minorHAnsi" w:eastAsiaTheme="minorEastAsia" w:hAnsiTheme="minorHAnsi" w:cstheme="minorBidi"/>
          <w:noProof/>
          <w:color w:val="auto"/>
          <w:sz w:val="22"/>
          <w:szCs w:val="22"/>
        </w:rPr>
      </w:pPr>
      <w:hyperlink w:anchor="_Toc114674876" w:history="1">
        <w:r w:rsidR="00EB76B9" w:rsidRPr="0032704C">
          <w:rPr>
            <w:rStyle w:val="Hyperlink"/>
            <w:noProof/>
          </w:rPr>
          <w:t>7.2</w:t>
        </w:r>
        <w:r w:rsidR="00EB76B9">
          <w:rPr>
            <w:rFonts w:asciiTheme="minorHAnsi" w:eastAsiaTheme="minorEastAsia" w:hAnsiTheme="minorHAnsi" w:cstheme="minorBidi"/>
            <w:noProof/>
            <w:color w:val="auto"/>
            <w:sz w:val="22"/>
            <w:szCs w:val="22"/>
          </w:rPr>
          <w:tab/>
        </w:r>
        <w:r w:rsidR="00EB76B9" w:rsidRPr="0032704C">
          <w:rPr>
            <w:rStyle w:val="Hyperlink"/>
            <w:noProof/>
          </w:rPr>
          <w:t>Related IDDs</w:t>
        </w:r>
        <w:r w:rsidR="00EB76B9">
          <w:rPr>
            <w:noProof/>
            <w:webHidden/>
          </w:rPr>
          <w:tab/>
        </w:r>
        <w:r w:rsidR="00EB76B9">
          <w:rPr>
            <w:noProof/>
            <w:webHidden/>
          </w:rPr>
          <w:fldChar w:fldCharType="begin"/>
        </w:r>
        <w:r w:rsidR="00EB76B9">
          <w:rPr>
            <w:noProof/>
            <w:webHidden/>
          </w:rPr>
          <w:instrText xml:space="preserve"> PAGEREF _Toc114674876 \h </w:instrText>
        </w:r>
        <w:r w:rsidR="00EB76B9">
          <w:rPr>
            <w:noProof/>
            <w:webHidden/>
          </w:rPr>
        </w:r>
        <w:r w:rsidR="00EB76B9">
          <w:rPr>
            <w:noProof/>
            <w:webHidden/>
          </w:rPr>
          <w:fldChar w:fldCharType="separate"/>
        </w:r>
        <w:r w:rsidR="00EB76B9">
          <w:rPr>
            <w:noProof/>
            <w:webHidden/>
          </w:rPr>
          <w:t>ix</w:t>
        </w:r>
        <w:r w:rsidR="00EB76B9">
          <w:rPr>
            <w:noProof/>
            <w:webHidden/>
          </w:rPr>
          <w:fldChar w:fldCharType="end"/>
        </w:r>
      </w:hyperlink>
    </w:p>
    <w:p w14:paraId="5CBACF13" w14:textId="32EBCA56" w:rsidR="00EB76B9" w:rsidRDefault="00B60AD0">
      <w:pPr>
        <w:pStyle w:val="TOC2"/>
        <w:rPr>
          <w:rFonts w:asciiTheme="minorHAnsi" w:eastAsiaTheme="minorEastAsia" w:hAnsiTheme="minorHAnsi" w:cstheme="minorBidi"/>
          <w:noProof/>
          <w:color w:val="auto"/>
          <w:sz w:val="22"/>
          <w:szCs w:val="22"/>
        </w:rPr>
      </w:pPr>
      <w:hyperlink w:anchor="_Toc114674877" w:history="1">
        <w:r w:rsidR="00EB76B9" w:rsidRPr="0032704C">
          <w:rPr>
            <w:rStyle w:val="Hyperlink"/>
            <w:noProof/>
          </w:rPr>
          <w:t>7.3</w:t>
        </w:r>
        <w:r w:rsidR="00EB76B9">
          <w:rPr>
            <w:rFonts w:asciiTheme="minorHAnsi" w:eastAsiaTheme="minorEastAsia" w:hAnsiTheme="minorHAnsi" w:cstheme="minorBidi"/>
            <w:noProof/>
            <w:color w:val="auto"/>
            <w:sz w:val="22"/>
            <w:szCs w:val="22"/>
          </w:rPr>
          <w:tab/>
        </w:r>
        <w:r w:rsidR="00EB76B9" w:rsidRPr="0032704C">
          <w:rPr>
            <w:rStyle w:val="Hyperlink"/>
            <w:noProof/>
          </w:rPr>
          <w:t>Scope</w:t>
        </w:r>
        <w:r w:rsidR="00EB76B9">
          <w:rPr>
            <w:noProof/>
            <w:webHidden/>
          </w:rPr>
          <w:tab/>
        </w:r>
        <w:r w:rsidR="00EB76B9">
          <w:rPr>
            <w:noProof/>
            <w:webHidden/>
          </w:rPr>
          <w:fldChar w:fldCharType="begin"/>
        </w:r>
        <w:r w:rsidR="00EB76B9">
          <w:rPr>
            <w:noProof/>
            <w:webHidden/>
          </w:rPr>
          <w:instrText xml:space="preserve"> PAGEREF _Toc114674877 \h </w:instrText>
        </w:r>
        <w:r w:rsidR="00EB76B9">
          <w:rPr>
            <w:noProof/>
            <w:webHidden/>
          </w:rPr>
        </w:r>
        <w:r w:rsidR="00EB76B9">
          <w:rPr>
            <w:noProof/>
            <w:webHidden/>
          </w:rPr>
          <w:fldChar w:fldCharType="separate"/>
        </w:r>
        <w:r w:rsidR="00EB76B9">
          <w:rPr>
            <w:noProof/>
            <w:webHidden/>
          </w:rPr>
          <w:t>ix</w:t>
        </w:r>
        <w:r w:rsidR="00EB76B9">
          <w:rPr>
            <w:noProof/>
            <w:webHidden/>
          </w:rPr>
          <w:fldChar w:fldCharType="end"/>
        </w:r>
      </w:hyperlink>
    </w:p>
    <w:p w14:paraId="05A6F495" w14:textId="0C94A436" w:rsidR="00EB76B9" w:rsidRDefault="00B60AD0">
      <w:pPr>
        <w:pStyle w:val="TOC2"/>
        <w:rPr>
          <w:rFonts w:asciiTheme="minorHAnsi" w:eastAsiaTheme="minorEastAsia" w:hAnsiTheme="minorHAnsi" w:cstheme="minorBidi"/>
          <w:noProof/>
          <w:color w:val="auto"/>
          <w:sz w:val="22"/>
          <w:szCs w:val="22"/>
        </w:rPr>
      </w:pPr>
      <w:hyperlink w:anchor="_Toc114674878" w:history="1">
        <w:r w:rsidR="00EB76B9" w:rsidRPr="0032704C">
          <w:rPr>
            <w:rStyle w:val="Hyperlink"/>
            <w:noProof/>
          </w:rPr>
          <w:t>7.4</w:t>
        </w:r>
        <w:r w:rsidR="00EB76B9">
          <w:rPr>
            <w:rFonts w:asciiTheme="minorHAnsi" w:eastAsiaTheme="minorEastAsia" w:hAnsiTheme="minorHAnsi" w:cstheme="minorBidi"/>
            <w:noProof/>
            <w:color w:val="auto"/>
            <w:sz w:val="22"/>
            <w:szCs w:val="22"/>
          </w:rPr>
          <w:tab/>
        </w:r>
        <w:r w:rsidR="00EB76B9" w:rsidRPr="0032704C">
          <w:rPr>
            <w:rStyle w:val="Hyperlink"/>
            <w:noProof/>
          </w:rPr>
          <w:t>Target Events</w:t>
        </w:r>
        <w:r w:rsidR="00EB76B9">
          <w:rPr>
            <w:noProof/>
            <w:webHidden/>
          </w:rPr>
          <w:tab/>
        </w:r>
        <w:r w:rsidR="00EB76B9">
          <w:rPr>
            <w:noProof/>
            <w:webHidden/>
          </w:rPr>
          <w:fldChar w:fldCharType="begin"/>
        </w:r>
        <w:r w:rsidR="00EB76B9">
          <w:rPr>
            <w:noProof/>
            <w:webHidden/>
          </w:rPr>
          <w:instrText xml:space="preserve"> PAGEREF _Toc114674878 \h </w:instrText>
        </w:r>
        <w:r w:rsidR="00EB76B9">
          <w:rPr>
            <w:noProof/>
            <w:webHidden/>
          </w:rPr>
        </w:r>
        <w:r w:rsidR="00EB76B9">
          <w:rPr>
            <w:noProof/>
            <w:webHidden/>
          </w:rPr>
          <w:fldChar w:fldCharType="separate"/>
        </w:r>
        <w:r w:rsidR="00EB76B9">
          <w:rPr>
            <w:noProof/>
            <w:webHidden/>
          </w:rPr>
          <w:t>ix</w:t>
        </w:r>
        <w:r w:rsidR="00EB76B9">
          <w:rPr>
            <w:noProof/>
            <w:webHidden/>
          </w:rPr>
          <w:fldChar w:fldCharType="end"/>
        </w:r>
      </w:hyperlink>
    </w:p>
    <w:p w14:paraId="7101A216" w14:textId="5A09E9D7" w:rsidR="00EB76B9" w:rsidRDefault="00B60AD0">
      <w:pPr>
        <w:pStyle w:val="TOC3"/>
        <w:rPr>
          <w:rFonts w:asciiTheme="minorHAnsi" w:eastAsiaTheme="minorEastAsia" w:hAnsiTheme="minorHAnsi" w:cstheme="minorBidi"/>
          <w:noProof/>
          <w:color w:val="auto"/>
          <w:sz w:val="22"/>
        </w:rPr>
      </w:pPr>
      <w:hyperlink w:anchor="_Toc114674879" w:history="1">
        <w:r w:rsidR="00EB76B9" w:rsidRPr="0032704C">
          <w:rPr>
            <w:rStyle w:val="Hyperlink"/>
            <w:noProof/>
          </w:rPr>
          <w:t>7.4.1</w:t>
        </w:r>
        <w:r w:rsidR="00EB76B9">
          <w:rPr>
            <w:rFonts w:asciiTheme="minorHAnsi" w:eastAsiaTheme="minorEastAsia" w:hAnsiTheme="minorHAnsi" w:cstheme="minorBidi"/>
            <w:noProof/>
            <w:color w:val="auto"/>
            <w:sz w:val="22"/>
          </w:rPr>
          <w:tab/>
        </w:r>
        <w:r w:rsidR="00EB76B9" w:rsidRPr="0032704C">
          <w:rPr>
            <w:rStyle w:val="Hyperlink"/>
            <w:noProof/>
          </w:rPr>
          <w:t>Target Profiles</w:t>
        </w:r>
        <w:r w:rsidR="00EB76B9">
          <w:rPr>
            <w:noProof/>
            <w:webHidden/>
          </w:rPr>
          <w:tab/>
        </w:r>
        <w:r w:rsidR="00EB76B9">
          <w:rPr>
            <w:noProof/>
            <w:webHidden/>
          </w:rPr>
          <w:fldChar w:fldCharType="begin"/>
        </w:r>
        <w:r w:rsidR="00EB76B9">
          <w:rPr>
            <w:noProof/>
            <w:webHidden/>
          </w:rPr>
          <w:instrText xml:space="preserve"> PAGEREF _Toc114674879 \h </w:instrText>
        </w:r>
        <w:r w:rsidR="00EB76B9">
          <w:rPr>
            <w:noProof/>
            <w:webHidden/>
          </w:rPr>
        </w:r>
        <w:r w:rsidR="00EB76B9">
          <w:rPr>
            <w:noProof/>
            <w:webHidden/>
          </w:rPr>
          <w:fldChar w:fldCharType="separate"/>
        </w:r>
        <w:r w:rsidR="00EB76B9">
          <w:rPr>
            <w:noProof/>
            <w:webHidden/>
          </w:rPr>
          <w:t>ix</w:t>
        </w:r>
        <w:r w:rsidR="00EB76B9">
          <w:rPr>
            <w:noProof/>
            <w:webHidden/>
          </w:rPr>
          <w:fldChar w:fldCharType="end"/>
        </w:r>
      </w:hyperlink>
    </w:p>
    <w:p w14:paraId="66B41B67" w14:textId="4D5395A1" w:rsidR="00EB76B9" w:rsidRDefault="00B60AD0">
      <w:pPr>
        <w:pStyle w:val="TOC3"/>
        <w:rPr>
          <w:rFonts w:asciiTheme="minorHAnsi" w:eastAsiaTheme="minorEastAsia" w:hAnsiTheme="minorHAnsi" w:cstheme="minorBidi"/>
          <w:noProof/>
          <w:color w:val="auto"/>
          <w:sz w:val="22"/>
        </w:rPr>
      </w:pPr>
      <w:hyperlink w:anchor="_Toc114674880" w:history="1">
        <w:r w:rsidR="00EB76B9" w:rsidRPr="0032704C">
          <w:rPr>
            <w:rStyle w:val="Hyperlink"/>
            <w:noProof/>
          </w:rPr>
          <w:t>7.4.2</w:t>
        </w:r>
        <w:r w:rsidR="00EB76B9">
          <w:rPr>
            <w:rFonts w:asciiTheme="minorHAnsi" w:eastAsiaTheme="minorEastAsia" w:hAnsiTheme="minorHAnsi" w:cstheme="minorBidi"/>
            <w:noProof/>
            <w:color w:val="auto"/>
            <w:sz w:val="22"/>
          </w:rPr>
          <w:tab/>
        </w:r>
        <w:r w:rsidR="00EB76B9" w:rsidRPr="0032704C">
          <w:rPr>
            <w:rStyle w:val="Hyperlink"/>
            <w:noProof/>
          </w:rPr>
          <w:t>Events Generation Logic</w:t>
        </w:r>
        <w:r w:rsidR="00EB76B9">
          <w:rPr>
            <w:noProof/>
            <w:webHidden/>
          </w:rPr>
          <w:tab/>
        </w:r>
        <w:r w:rsidR="00EB76B9">
          <w:rPr>
            <w:noProof/>
            <w:webHidden/>
          </w:rPr>
          <w:fldChar w:fldCharType="begin"/>
        </w:r>
        <w:r w:rsidR="00EB76B9">
          <w:rPr>
            <w:noProof/>
            <w:webHidden/>
          </w:rPr>
          <w:instrText xml:space="preserve"> PAGEREF _Toc114674880 \h </w:instrText>
        </w:r>
        <w:r w:rsidR="00EB76B9">
          <w:rPr>
            <w:noProof/>
            <w:webHidden/>
          </w:rPr>
        </w:r>
        <w:r w:rsidR="00EB76B9">
          <w:rPr>
            <w:noProof/>
            <w:webHidden/>
          </w:rPr>
          <w:fldChar w:fldCharType="separate"/>
        </w:r>
        <w:r w:rsidR="00EB76B9">
          <w:rPr>
            <w:noProof/>
            <w:webHidden/>
          </w:rPr>
          <w:t>ix</w:t>
        </w:r>
        <w:r w:rsidR="00EB76B9">
          <w:rPr>
            <w:noProof/>
            <w:webHidden/>
          </w:rPr>
          <w:fldChar w:fldCharType="end"/>
        </w:r>
      </w:hyperlink>
    </w:p>
    <w:p w14:paraId="268C3089" w14:textId="7E610890" w:rsidR="00EB76B9" w:rsidRDefault="00B60AD0">
      <w:pPr>
        <w:pStyle w:val="TOC3"/>
        <w:rPr>
          <w:rFonts w:asciiTheme="minorHAnsi" w:eastAsiaTheme="minorEastAsia" w:hAnsiTheme="minorHAnsi" w:cstheme="minorBidi"/>
          <w:noProof/>
          <w:color w:val="auto"/>
          <w:sz w:val="22"/>
        </w:rPr>
      </w:pPr>
      <w:hyperlink w:anchor="_Toc114674881" w:history="1">
        <w:r w:rsidR="00EB76B9" w:rsidRPr="0032704C">
          <w:rPr>
            <w:rStyle w:val="Hyperlink"/>
            <w:noProof/>
          </w:rPr>
          <w:t>7.4.3</w:t>
        </w:r>
        <w:r w:rsidR="00EB76B9">
          <w:rPr>
            <w:rFonts w:asciiTheme="minorHAnsi" w:eastAsiaTheme="minorEastAsia" w:hAnsiTheme="minorHAnsi" w:cstheme="minorBidi"/>
            <w:noProof/>
            <w:color w:val="auto"/>
            <w:sz w:val="22"/>
          </w:rPr>
          <w:tab/>
        </w:r>
        <w:r w:rsidR="00EB76B9" w:rsidRPr="0032704C">
          <w:rPr>
            <w:rStyle w:val="Hyperlink"/>
            <w:noProof/>
          </w:rPr>
          <w:t>Events Filtering Logic</w:t>
        </w:r>
        <w:r w:rsidR="00EB76B9">
          <w:rPr>
            <w:noProof/>
            <w:webHidden/>
          </w:rPr>
          <w:tab/>
        </w:r>
        <w:r w:rsidR="00EB76B9">
          <w:rPr>
            <w:noProof/>
            <w:webHidden/>
          </w:rPr>
          <w:fldChar w:fldCharType="begin"/>
        </w:r>
        <w:r w:rsidR="00EB76B9">
          <w:rPr>
            <w:noProof/>
            <w:webHidden/>
          </w:rPr>
          <w:instrText xml:space="preserve"> PAGEREF _Toc114674881 \h </w:instrText>
        </w:r>
        <w:r w:rsidR="00EB76B9">
          <w:rPr>
            <w:noProof/>
            <w:webHidden/>
          </w:rPr>
        </w:r>
        <w:r w:rsidR="00EB76B9">
          <w:rPr>
            <w:noProof/>
            <w:webHidden/>
          </w:rPr>
          <w:fldChar w:fldCharType="separate"/>
        </w:r>
        <w:r w:rsidR="00EB76B9">
          <w:rPr>
            <w:noProof/>
            <w:webHidden/>
          </w:rPr>
          <w:t>ix</w:t>
        </w:r>
        <w:r w:rsidR="00EB76B9">
          <w:rPr>
            <w:noProof/>
            <w:webHidden/>
          </w:rPr>
          <w:fldChar w:fldCharType="end"/>
        </w:r>
      </w:hyperlink>
    </w:p>
    <w:p w14:paraId="6B2EC3BF" w14:textId="59CA4051" w:rsidR="00EB76B9" w:rsidRDefault="00B60AD0">
      <w:pPr>
        <w:pStyle w:val="TOC3"/>
        <w:rPr>
          <w:rFonts w:asciiTheme="minorHAnsi" w:eastAsiaTheme="minorEastAsia" w:hAnsiTheme="minorHAnsi" w:cstheme="minorBidi"/>
          <w:noProof/>
          <w:color w:val="auto"/>
          <w:sz w:val="22"/>
        </w:rPr>
      </w:pPr>
      <w:hyperlink w:anchor="_Toc114674882" w:history="1">
        <w:r w:rsidR="00EB76B9" w:rsidRPr="0032704C">
          <w:rPr>
            <w:rStyle w:val="Hyperlink"/>
            <w:noProof/>
          </w:rPr>
          <w:t>7.4.4</w:t>
        </w:r>
        <w:r w:rsidR="00EB76B9">
          <w:rPr>
            <w:rFonts w:asciiTheme="minorHAnsi" w:eastAsiaTheme="minorEastAsia" w:hAnsiTheme="minorHAnsi" w:cstheme="minorBidi"/>
            <w:noProof/>
            <w:color w:val="auto"/>
            <w:sz w:val="22"/>
          </w:rPr>
          <w:tab/>
        </w:r>
        <w:r w:rsidR="00EB76B9" w:rsidRPr="0032704C">
          <w:rPr>
            <w:rStyle w:val="Hyperlink"/>
            <w:noProof/>
          </w:rPr>
          <w:t>Event Definition</w:t>
        </w:r>
        <w:r w:rsidR="00EB76B9">
          <w:rPr>
            <w:noProof/>
            <w:webHidden/>
          </w:rPr>
          <w:tab/>
        </w:r>
        <w:r w:rsidR="00EB76B9">
          <w:rPr>
            <w:noProof/>
            <w:webHidden/>
          </w:rPr>
          <w:fldChar w:fldCharType="begin"/>
        </w:r>
        <w:r w:rsidR="00EB76B9">
          <w:rPr>
            <w:noProof/>
            <w:webHidden/>
          </w:rPr>
          <w:instrText xml:space="preserve"> PAGEREF _Toc114674882 \h </w:instrText>
        </w:r>
        <w:r w:rsidR="00EB76B9">
          <w:rPr>
            <w:noProof/>
            <w:webHidden/>
          </w:rPr>
        </w:r>
        <w:r w:rsidR="00EB76B9">
          <w:rPr>
            <w:noProof/>
            <w:webHidden/>
          </w:rPr>
          <w:fldChar w:fldCharType="separate"/>
        </w:r>
        <w:r w:rsidR="00EB76B9">
          <w:rPr>
            <w:noProof/>
            <w:webHidden/>
          </w:rPr>
          <w:t>x</w:t>
        </w:r>
        <w:r w:rsidR="00EB76B9">
          <w:rPr>
            <w:noProof/>
            <w:webHidden/>
          </w:rPr>
          <w:fldChar w:fldCharType="end"/>
        </w:r>
      </w:hyperlink>
    </w:p>
    <w:p w14:paraId="7C185744" w14:textId="41D54657" w:rsidR="00EB76B9" w:rsidRDefault="00B60AD0">
      <w:pPr>
        <w:pStyle w:val="TOC3"/>
        <w:rPr>
          <w:rFonts w:asciiTheme="minorHAnsi" w:eastAsiaTheme="minorEastAsia" w:hAnsiTheme="minorHAnsi" w:cstheme="minorBidi"/>
          <w:noProof/>
          <w:color w:val="auto"/>
          <w:sz w:val="22"/>
        </w:rPr>
      </w:pPr>
      <w:hyperlink w:anchor="_Toc114674883" w:history="1">
        <w:r w:rsidR="00EB76B9" w:rsidRPr="0032704C">
          <w:rPr>
            <w:rStyle w:val="Hyperlink"/>
            <w:noProof/>
          </w:rPr>
          <w:t>7.4.5</w:t>
        </w:r>
        <w:r w:rsidR="00EB76B9">
          <w:rPr>
            <w:rFonts w:asciiTheme="minorHAnsi" w:eastAsiaTheme="minorEastAsia" w:hAnsiTheme="minorHAnsi" w:cstheme="minorBidi"/>
            <w:noProof/>
            <w:color w:val="auto"/>
            <w:sz w:val="22"/>
          </w:rPr>
          <w:tab/>
        </w:r>
        <w:r w:rsidR="00EB76B9" w:rsidRPr="0032704C">
          <w:rPr>
            <w:rStyle w:val="Hyperlink"/>
            <w:noProof/>
          </w:rPr>
          <w:t>Events Processing Logic</w:t>
        </w:r>
        <w:r w:rsidR="00EB76B9">
          <w:rPr>
            <w:noProof/>
            <w:webHidden/>
          </w:rPr>
          <w:tab/>
        </w:r>
        <w:r w:rsidR="00EB76B9">
          <w:rPr>
            <w:noProof/>
            <w:webHidden/>
          </w:rPr>
          <w:fldChar w:fldCharType="begin"/>
        </w:r>
        <w:r w:rsidR="00EB76B9">
          <w:rPr>
            <w:noProof/>
            <w:webHidden/>
          </w:rPr>
          <w:instrText xml:space="preserve"> PAGEREF _Toc114674883 \h </w:instrText>
        </w:r>
        <w:r w:rsidR="00EB76B9">
          <w:rPr>
            <w:noProof/>
            <w:webHidden/>
          </w:rPr>
        </w:r>
        <w:r w:rsidR="00EB76B9">
          <w:rPr>
            <w:noProof/>
            <w:webHidden/>
          </w:rPr>
          <w:fldChar w:fldCharType="separate"/>
        </w:r>
        <w:r w:rsidR="00EB76B9">
          <w:rPr>
            <w:noProof/>
            <w:webHidden/>
          </w:rPr>
          <w:t>x</w:t>
        </w:r>
        <w:r w:rsidR="00EB76B9">
          <w:rPr>
            <w:noProof/>
            <w:webHidden/>
          </w:rPr>
          <w:fldChar w:fldCharType="end"/>
        </w:r>
      </w:hyperlink>
    </w:p>
    <w:p w14:paraId="4CD8C6A9" w14:textId="6268DAE2" w:rsidR="00EB76B9" w:rsidRDefault="00B60AD0">
      <w:pPr>
        <w:pStyle w:val="TOC1"/>
        <w:rPr>
          <w:rFonts w:asciiTheme="minorHAnsi" w:eastAsiaTheme="minorEastAsia" w:hAnsiTheme="minorHAnsi" w:cstheme="minorBidi"/>
          <w:b w:val="0"/>
          <w:color w:val="auto"/>
        </w:rPr>
      </w:pPr>
      <w:hyperlink w:anchor="_Toc114674884" w:history="1">
        <w:r w:rsidR="00EB76B9" w:rsidRPr="0032704C">
          <w:rPr>
            <w:rStyle w:val="Hyperlink"/>
            <w:bCs/>
            <w:highlight w:val="yellow"/>
          </w:rPr>
          <w:t>8</w:t>
        </w:r>
        <w:r w:rsidR="00EB76B9">
          <w:rPr>
            <w:rFonts w:asciiTheme="minorHAnsi" w:eastAsiaTheme="minorEastAsia" w:hAnsiTheme="minorHAnsi" w:cstheme="minorBidi"/>
            <w:b w:val="0"/>
            <w:color w:val="auto"/>
          </w:rPr>
          <w:tab/>
        </w:r>
        <w:r w:rsidR="00EB76B9" w:rsidRPr="0032704C">
          <w:rPr>
            <w:rStyle w:val="Hyperlink"/>
            <w:highlight w:val="yellow"/>
          </w:rPr>
          <w:t>App Events</w:t>
        </w:r>
        <w:r w:rsidR="00EB76B9">
          <w:rPr>
            <w:webHidden/>
          </w:rPr>
          <w:tab/>
        </w:r>
        <w:r w:rsidR="00EB76B9">
          <w:rPr>
            <w:webHidden/>
          </w:rPr>
          <w:fldChar w:fldCharType="begin"/>
        </w:r>
        <w:r w:rsidR="00EB76B9">
          <w:rPr>
            <w:webHidden/>
          </w:rPr>
          <w:instrText xml:space="preserve"> PAGEREF _Toc114674884 \h </w:instrText>
        </w:r>
        <w:r w:rsidR="00EB76B9">
          <w:rPr>
            <w:webHidden/>
          </w:rPr>
        </w:r>
        <w:r w:rsidR="00EB76B9">
          <w:rPr>
            <w:webHidden/>
          </w:rPr>
          <w:fldChar w:fldCharType="separate"/>
        </w:r>
        <w:r w:rsidR="00EB76B9">
          <w:rPr>
            <w:webHidden/>
          </w:rPr>
          <w:t>x</w:t>
        </w:r>
        <w:r w:rsidR="00EB76B9">
          <w:rPr>
            <w:webHidden/>
          </w:rPr>
          <w:fldChar w:fldCharType="end"/>
        </w:r>
      </w:hyperlink>
    </w:p>
    <w:p w14:paraId="334A1E15" w14:textId="6B74FEE5" w:rsidR="00EB76B9" w:rsidRDefault="00B60AD0">
      <w:pPr>
        <w:pStyle w:val="TOC2"/>
        <w:rPr>
          <w:rFonts w:asciiTheme="minorHAnsi" w:eastAsiaTheme="minorEastAsia" w:hAnsiTheme="minorHAnsi" w:cstheme="minorBidi"/>
          <w:noProof/>
          <w:color w:val="auto"/>
          <w:sz w:val="22"/>
          <w:szCs w:val="22"/>
        </w:rPr>
      </w:pPr>
      <w:hyperlink w:anchor="_Toc114674885" w:history="1">
        <w:r w:rsidR="00EB76B9" w:rsidRPr="0032704C">
          <w:rPr>
            <w:rStyle w:val="Hyperlink"/>
            <w:noProof/>
          </w:rPr>
          <w:t>8.1</w:t>
        </w:r>
        <w:r w:rsidR="00EB76B9">
          <w:rPr>
            <w:rFonts w:asciiTheme="minorHAnsi" w:eastAsiaTheme="minorEastAsia" w:hAnsiTheme="minorHAnsi" w:cstheme="minorBidi"/>
            <w:noProof/>
            <w:color w:val="auto"/>
            <w:sz w:val="22"/>
            <w:szCs w:val="22"/>
          </w:rPr>
          <w:tab/>
        </w:r>
        <w:r w:rsidR="00EB76B9" w:rsidRPr="0032704C">
          <w:rPr>
            <w:rStyle w:val="Hyperlink"/>
            <w:noProof/>
          </w:rPr>
          <w:t>Overview</w:t>
        </w:r>
        <w:r w:rsidR="00EB76B9">
          <w:rPr>
            <w:noProof/>
            <w:webHidden/>
          </w:rPr>
          <w:tab/>
        </w:r>
        <w:r w:rsidR="00EB76B9">
          <w:rPr>
            <w:noProof/>
            <w:webHidden/>
          </w:rPr>
          <w:fldChar w:fldCharType="begin"/>
        </w:r>
        <w:r w:rsidR="00EB76B9">
          <w:rPr>
            <w:noProof/>
            <w:webHidden/>
          </w:rPr>
          <w:instrText xml:space="preserve"> PAGEREF _Toc114674885 \h </w:instrText>
        </w:r>
        <w:r w:rsidR="00EB76B9">
          <w:rPr>
            <w:noProof/>
            <w:webHidden/>
          </w:rPr>
        </w:r>
        <w:r w:rsidR="00EB76B9">
          <w:rPr>
            <w:noProof/>
            <w:webHidden/>
          </w:rPr>
          <w:fldChar w:fldCharType="separate"/>
        </w:r>
        <w:r w:rsidR="00EB76B9">
          <w:rPr>
            <w:noProof/>
            <w:webHidden/>
          </w:rPr>
          <w:t>x</w:t>
        </w:r>
        <w:r w:rsidR="00EB76B9">
          <w:rPr>
            <w:noProof/>
            <w:webHidden/>
          </w:rPr>
          <w:fldChar w:fldCharType="end"/>
        </w:r>
      </w:hyperlink>
    </w:p>
    <w:p w14:paraId="3D70D98E" w14:textId="52AF275B" w:rsidR="00EB76B9" w:rsidRDefault="00B60AD0">
      <w:pPr>
        <w:pStyle w:val="TOC2"/>
        <w:rPr>
          <w:rFonts w:asciiTheme="minorHAnsi" w:eastAsiaTheme="minorEastAsia" w:hAnsiTheme="minorHAnsi" w:cstheme="minorBidi"/>
          <w:noProof/>
          <w:color w:val="auto"/>
          <w:sz w:val="22"/>
          <w:szCs w:val="22"/>
        </w:rPr>
      </w:pPr>
      <w:hyperlink w:anchor="_Toc114674886" w:history="1">
        <w:r w:rsidR="00EB76B9" w:rsidRPr="0032704C">
          <w:rPr>
            <w:rStyle w:val="Hyperlink"/>
            <w:noProof/>
          </w:rPr>
          <w:t>8.2</w:t>
        </w:r>
        <w:r w:rsidR="00EB76B9">
          <w:rPr>
            <w:rFonts w:asciiTheme="minorHAnsi" w:eastAsiaTheme="minorEastAsia" w:hAnsiTheme="minorHAnsi" w:cstheme="minorBidi"/>
            <w:noProof/>
            <w:color w:val="auto"/>
            <w:sz w:val="22"/>
            <w:szCs w:val="22"/>
          </w:rPr>
          <w:tab/>
        </w:r>
        <w:r w:rsidR="00EB76B9" w:rsidRPr="0032704C">
          <w:rPr>
            <w:rStyle w:val="Hyperlink"/>
            <w:noProof/>
          </w:rPr>
          <w:t>Related IDDs</w:t>
        </w:r>
        <w:r w:rsidR="00EB76B9">
          <w:rPr>
            <w:noProof/>
            <w:webHidden/>
          </w:rPr>
          <w:tab/>
        </w:r>
        <w:r w:rsidR="00EB76B9">
          <w:rPr>
            <w:noProof/>
            <w:webHidden/>
          </w:rPr>
          <w:fldChar w:fldCharType="begin"/>
        </w:r>
        <w:r w:rsidR="00EB76B9">
          <w:rPr>
            <w:noProof/>
            <w:webHidden/>
          </w:rPr>
          <w:instrText xml:space="preserve"> PAGEREF _Toc114674886 \h </w:instrText>
        </w:r>
        <w:r w:rsidR="00EB76B9">
          <w:rPr>
            <w:noProof/>
            <w:webHidden/>
          </w:rPr>
        </w:r>
        <w:r w:rsidR="00EB76B9">
          <w:rPr>
            <w:noProof/>
            <w:webHidden/>
          </w:rPr>
          <w:fldChar w:fldCharType="separate"/>
        </w:r>
        <w:r w:rsidR="00EB76B9">
          <w:rPr>
            <w:noProof/>
            <w:webHidden/>
          </w:rPr>
          <w:t>xi</w:t>
        </w:r>
        <w:r w:rsidR="00EB76B9">
          <w:rPr>
            <w:noProof/>
            <w:webHidden/>
          </w:rPr>
          <w:fldChar w:fldCharType="end"/>
        </w:r>
      </w:hyperlink>
    </w:p>
    <w:p w14:paraId="2D56F2D4" w14:textId="715E301B" w:rsidR="00EB76B9" w:rsidRDefault="00B60AD0">
      <w:pPr>
        <w:pStyle w:val="TOC2"/>
        <w:rPr>
          <w:rFonts w:asciiTheme="minorHAnsi" w:eastAsiaTheme="minorEastAsia" w:hAnsiTheme="minorHAnsi" w:cstheme="minorBidi"/>
          <w:noProof/>
          <w:color w:val="auto"/>
          <w:sz w:val="22"/>
          <w:szCs w:val="22"/>
        </w:rPr>
      </w:pPr>
      <w:hyperlink w:anchor="_Toc114674887" w:history="1">
        <w:r w:rsidR="00EB76B9" w:rsidRPr="0032704C">
          <w:rPr>
            <w:rStyle w:val="Hyperlink"/>
            <w:noProof/>
          </w:rPr>
          <w:t>8.3</w:t>
        </w:r>
        <w:r w:rsidR="00EB76B9">
          <w:rPr>
            <w:rFonts w:asciiTheme="minorHAnsi" w:eastAsiaTheme="minorEastAsia" w:hAnsiTheme="minorHAnsi" w:cstheme="minorBidi"/>
            <w:noProof/>
            <w:color w:val="auto"/>
            <w:sz w:val="22"/>
            <w:szCs w:val="22"/>
          </w:rPr>
          <w:tab/>
        </w:r>
        <w:r w:rsidR="00EB76B9" w:rsidRPr="0032704C">
          <w:rPr>
            <w:rStyle w:val="Hyperlink"/>
            <w:noProof/>
          </w:rPr>
          <w:t>Scope</w:t>
        </w:r>
        <w:r w:rsidR="00EB76B9">
          <w:rPr>
            <w:noProof/>
            <w:webHidden/>
          </w:rPr>
          <w:tab/>
        </w:r>
        <w:r w:rsidR="00EB76B9">
          <w:rPr>
            <w:noProof/>
            <w:webHidden/>
          </w:rPr>
          <w:fldChar w:fldCharType="begin"/>
        </w:r>
        <w:r w:rsidR="00EB76B9">
          <w:rPr>
            <w:noProof/>
            <w:webHidden/>
          </w:rPr>
          <w:instrText xml:space="preserve"> PAGEREF _Toc114674887 \h </w:instrText>
        </w:r>
        <w:r w:rsidR="00EB76B9">
          <w:rPr>
            <w:noProof/>
            <w:webHidden/>
          </w:rPr>
        </w:r>
        <w:r w:rsidR="00EB76B9">
          <w:rPr>
            <w:noProof/>
            <w:webHidden/>
          </w:rPr>
          <w:fldChar w:fldCharType="separate"/>
        </w:r>
        <w:r w:rsidR="00EB76B9">
          <w:rPr>
            <w:noProof/>
            <w:webHidden/>
          </w:rPr>
          <w:t>xi</w:t>
        </w:r>
        <w:r w:rsidR="00EB76B9">
          <w:rPr>
            <w:noProof/>
            <w:webHidden/>
          </w:rPr>
          <w:fldChar w:fldCharType="end"/>
        </w:r>
      </w:hyperlink>
    </w:p>
    <w:p w14:paraId="7BAE8B79" w14:textId="63E5660C" w:rsidR="00EB76B9" w:rsidRDefault="00B60AD0">
      <w:pPr>
        <w:pStyle w:val="TOC3"/>
        <w:rPr>
          <w:rFonts w:asciiTheme="minorHAnsi" w:eastAsiaTheme="minorEastAsia" w:hAnsiTheme="minorHAnsi" w:cstheme="minorBidi"/>
          <w:noProof/>
          <w:color w:val="auto"/>
          <w:sz w:val="22"/>
        </w:rPr>
      </w:pPr>
      <w:hyperlink w:anchor="_Toc114674888" w:history="1">
        <w:r w:rsidR="00EB76B9" w:rsidRPr="0032704C">
          <w:rPr>
            <w:rStyle w:val="Hyperlink"/>
            <w:noProof/>
          </w:rPr>
          <w:t>8.3.1</w:t>
        </w:r>
        <w:r w:rsidR="00EB76B9">
          <w:rPr>
            <w:rFonts w:asciiTheme="minorHAnsi" w:eastAsiaTheme="minorEastAsia" w:hAnsiTheme="minorHAnsi" w:cstheme="minorBidi"/>
            <w:noProof/>
            <w:color w:val="auto"/>
            <w:sz w:val="22"/>
          </w:rPr>
          <w:tab/>
        </w:r>
        <w:r w:rsidR="00EB76B9" w:rsidRPr="0032704C">
          <w:rPr>
            <w:rStyle w:val="Hyperlink"/>
            <w:noProof/>
          </w:rPr>
          <w:t>Error Scenarios</w:t>
        </w:r>
        <w:r w:rsidR="00EB76B9">
          <w:rPr>
            <w:noProof/>
            <w:webHidden/>
          </w:rPr>
          <w:tab/>
        </w:r>
        <w:r w:rsidR="00EB76B9">
          <w:rPr>
            <w:noProof/>
            <w:webHidden/>
          </w:rPr>
          <w:fldChar w:fldCharType="begin"/>
        </w:r>
        <w:r w:rsidR="00EB76B9">
          <w:rPr>
            <w:noProof/>
            <w:webHidden/>
          </w:rPr>
          <w:instrText xml:space="preserve"> PAGEREF _Toc114674888 \h </w:instrText>
        </w:r>
        <w:r w:rsidR="00EB76B9">
          <w:rPr>
            <w:noProof/>
            <w:webHidden/>
          </w:rPr>
        </w:r>
        <w:r w:rsidR="00EB76B9">
          <w:rPr>
            <w:noProof/>
            <w:webHidden/>
          </w:rPr>
          <w:fldChar w:fldCharType="separate"/>
        </w:r>
        <w:r w:rsidR="00EB76B9">
          <w:rPr>
            <w:noProof/>
            <w:webHidden/>
          </w:rPr>
          <w:t>xi</w:t>
        </w:r>
        <w:r w:rsidR="00EB76B9">
          <w:rPr>
            <w:noProof/>
            <w:webHidden/>
          </w:rPr>
          <w:fldChar w:fldCharType="end"/>
        </w:r>
      </w:hyperlink>
    </w:p>
    <w:p w14:paraId="7229A6B4" w14:textId="5AED7895" w:rsidR="00EB76B9" w:rsidRDefault="00B60AD0">
      <w:pPr>
        <w:pStyle w:val="TOC2"/>
        <w:rPr>
          <w:rFonts w:asciiTheme="minorHAnsi" w:eastAsiaTheme="minorEastAsia" w:hAnsiTheme="minorHAnsi" w:cstheme="minorBidi"/>
          <w:noProof/>
          <w:color w:val="auto"/>
          <w:sz w:val="22"/>
          <w:szCs w:val="22"/>
        </w:rPr>
      </w:pPr>
      <w:hyperlink w:anchor="_Toc114674889" w:history="1">
        <w:r w:rsidR="00EB76B9" w:rsidRPr="0032704C">
          <w:rPr>
            <w:rStyle w:val="Hyperlink"/>
            <w:noProof/>
          </w:rPr>
          <w:t>8.4</w:t>
        </w:r>
        <w:r w:rsidR="00EB76B9">
          <w:rPr>
            <w:rFonts w:asciiTheme="minorHAnsi" w:eastAsiaTheme="minorEastAsia" w:hAnsiTheme="minorHAnsi" w:cstheme="minorBidi"/>
            <w:noProof/>
            <w:color w:val="auto"/>
            <w:sz w:val="22"/>
            <w:szCs w:val="22"/>
          </w:rPr>
          <w:tab/>
        </w:r>
        <w:r w:rsidR="00EB76B9" w:rsidRPr="0032704C">
          <w:rPr>
            <w:rStyle w:val="Hyperlink"/>
            <w:noProof/>
          </w:rPr>
          <w:t>Target Events</w:t>
        </w:r>
        <w:r w:rsidR="00EB76B9">
          <w:rPr>
            <w:noProof/>
            <w:webHidden/>
          </w:rPr>
          <w:tab/>
        </w:r>
        <w:r w:rsidR="00EB76B9">
          <w:rPr>
            <w:noProof/>
            <w:webHidden/>
          </w:rPr>
          <w:fldChar w:fldCharType="begin"/>
        </w:r>
        <w:r w:rsidR="00EB76B9">
          <w:rPr>
            <w:noProof/>
            <w:webHidden/>
          </w:rPr>
          <w:instrText xml:space="preserve"> PAGEREF _Toc114674889 \h </w:instrText>
        </w:r>
        <w:r w:rsidR="00EB76B9">
          <w:rPr>
            <w:noProof/>
            <w:webHidden/>
          </w:rPr>
        </w:r>
        <w:r w:rsidR="00EB76B9">
          <w:rPr>
            <w:noProof/>
            <w:webHidden/>
          </w:rPr>
          <w:fldChar w:fldCharType="separate"/>
        </w:r>
        <w:r w:rsidR="00EB76B9">
          <w:rPr>
            <w:noProof/>
            <w:webHidden/>
          </w:rPr>
          <w:t>xi</w:t>
        </w:r>
        <w:r w:rsidR="00EB76B9">
          <w:rPr>
            <w:noProof/>
            <w:webHidden/>
          </w:rPr>
          <w:fldChar w:fldCharType="end"/>
        </w:r>
      </w:hyperlink>
    </w:p>
    <w:p w14:paraId="42ED2A12" w14:textId="2BB92417" w:rsidR="00EB76B9" w:rsidRDefault="00B60AD0">
      <w:pPr>
        <w:pStyle w:val="TOC3"/>
        <w:rPr>
          <w:rFonts w:asciiTheme="minorHAnsi" w:eastAsiaTheme="minorEastAsia" w:hAnsiTheme="minorHAnsi" w:cstheme="minorBidi"/>
          <w:noProof/>
          <w:color w:val="auto"/>
          <w:sz w:val="22"/>
        </w:rPr>
      </w:pPr>
      <w:hyperlink w:anchor="_Toc114674890" w:history="1">
        <w:r w:rsidR="00EB76B9" w:rsidRPr="0032704C">
          <w:rPr>
            <w:rStyle w:val="Hyperlink"/>
            <w:noProof/>
          </w:rPr>
          <w:t>8.4.1</w:t>
        </w:r>
        <w:r w:rsidR="00EB76B9">
          <w:rPr>
            <w:rFonts w:asciiTheme="minorHAnsi" w:eastAsiaTheme="minorEastAsia" w:hAnsiTheme="minorHAnsi" w:cstheme="minorBidi"/>
            <w:noProof/>
            <w:color w:val="auto"/>
            <w:sz w:val="22"/>
          </w:rPr>
          <w:tab/>
        </w:r>
        <w:r w:rsidR="00EB76B9" w:rsidRPr="0032704C">
          <w:rPr>
            <w:rStyle w:val="Hyperlink"/>
            <w:noProof/>
          </w:rPr>
          <w:t>Target Profiles</w:t>
        </w:r>
        <w:r w:rsidR="00EB76B9">
          <w:rPr>
            <w:noProof/>
            <w:webHidden/>
          </w:rPr>
          <w:tab/>
        </w:r>
        <w:r w:rsidR="00EB76B9">
          <w:rPr>
            <w:noProof/>
            <w:webHidden/>
          </w:rPr>
          <w:fldChar w:fldCharType="begin"/>
        </w:r>
        <w:r w:rsidR="00EB76B9">
          <w:rPr>
            <w:noProof/>
            <w:webHidden/>
          </w:rPr>
          <w:instrText xml:space="preserve"> PAGEREF _Toc114674890 \h </w:instrText>
        </w:r>
        <w:r w:rsidR="00EB76B9">
          <w:rPr>
            <w:noProof/>
            <w:webHidden/>
          </w:rPr>
        </w:r>
        <w:r w:rsidR="00EB76B9">
          <w:rPr>
            <w:noProof/>
            <w:webHidden/>
          </w:rPr>
          <w:fldChar w:fldCharType="separate"/>
        </w:r>
        <w:r w:rsidR="00EB76B9">
          <w:rPr>
            <w:noProof/>
            <w:webHidden/>
          </w:rPr>
          <w:t>xi</w:t>
        </w:r>
        <w:r w:rsidR="00EB76B9">
          <w:rPr>
            <w:noProof/>
            <w:webHidden/>
          </w:rPr>
          <w:fldChar w:fldCharType="end"/>
        </w:r>
      </w:hyperlink>
    </w:p>
    <w:p w14:paraId="1F73D6EC" w14:textId="3C36F506" w:rsidR="00EB76B9" w:rsidRDefault="00B60AD0">
      <w:pPr>
        <w:pStyle w:val="TOC3"/>
        <w:rPr>
          <w:rFonts w:asciiTheme="minorHAnsi" w:eastAsiaTheme="minorEastAsia" w:hAnsiTheme="minorHAnsi" w:cstheme="minorBidi"/>
          <w:noProof/>
          <w:color w:val="auto"/>
          <w:sz w:val="22"/>
        </w:rPr>
      </w:pPr>
      <w:hyperlink w:anchor="_Toc114674891" w:history="1">
        <w:r w:rsidR="00EB76B9" w:rsidRPr="0032704C">
          <w:rPr>
            <w:rStyle w:val="Hyperlink"/>
            <w:noProof/>
          </w:rPr>
          <w:t>8.4.2</w:t>
        </w:r>
        <w:r w:rsidR="00EB76B9">
          <w:rPr>
            <w:rFonts w:asciiTheme="minorHAnsi" w:eastAsiaTheme="minorEastAsia" w:hAnsiTheme="minorHAnsi" w:cstheme="minorBidi"/>
            <w:noProof/>
            <w:color w:val="auto"/>
            <w:sz w:val="22"/>
          </w:rPr>
          <w:tab/>
        </w:r>
        <w:r w:rsidR="00EB76B9" w:rsidRPr="0032704C">
          <w:rPr>
            <w:rStyle w:val="Hyperlink"/>
            <w:noProof/>
          </w:rPr>
          <w:t>Events Generation Logic</w:t>
        </w:r>
        <w:r w:rsidR="00EB76B9">
          <w:rPr>
            <w:noProof/>
            <w:webHidden/>
          </w:rPr>
          <w:tab/>
        </w:r>
        <w:r w:rsidR="00EB76B9">
          <w:rPr>
            <w:noProof/>
            <w:webHidden/>
          </w:rPr>
          <w:fldChar w:fldCharType="begin"/>
        </w:r>
        <w:r w:rsidR="00EB76B9">
          <w:rPr>
            <w:noProof/>
            <w:webHidden/>
          </w:rPr>
          <w:instrText xml:space="preserve"> PAGEREF _Toc114674891 \h </w:instrText>
        </w:r>
        <w:r w:rsidR="00EB76B9">
          <w:rPr>
            <w:noProof/>
            <w:webHidden/>
          </w:rPr>
        </w:r>
        <w:r w:rsidR="00EB76B9">
          <w:rPr>
            <w:noProof/>
            <w:webHidden/>
          </w:rPr>
          <w:fldChar w:fldCharType="separate"/>
        </w:r>
        <w:r w:rsidR="00EB76B9">
          <w:rPr>
            <w:noProof/>
            <w:webHidden/>
          </w:rPr>
          <w:t>xi</w:t>
        </w:r>
        <w:r w:rsidR="00EB76B9">
          <w:rPr>
            <w:noProof/>
            <w:webHidden/>
          </w:rPr>
          <w:fldChar w:fldCharType="end"/>
        </w:r>
      </w:hyperlink>
    </w:p>
    <w:p w14:paraId="3A08E22B" w14:textId="05E45944" w:rsidR="00EB76B9" w:rsidRDefault="00B60AD0">
      <w:pPr>
        <w:pStyle w:val="TOC3"/>
        <w:rPr>
          <w:rFonts w:asciiTheme="minorHAnsi" w:eastAsiaTheme="minorEastAsia" w:hAnsiTheme="minorHAnsi" w:cstheme="minorBidi"/>
          <w:noProof/>
          <w:color w:val="auto"/>
          <w:sz w:val="22"/>
        </w:rPr>
      </w:pPr>
      <w:hyperlink w:anchor="_Toc114674892" w:history="1">
        <w:r w:rsidR="00EB76B9" w:rsidRPr="0032704C">
          <w:rPr>
            <w:rStyle w:val="Hyperlink"/>
            <w:noProof/>
          </w:rPr>
          <w:t>8.4.3</w:t>
        </w:r>
        <w:r w:rsidR="00EB76B9">
          <w:rPr>
            <w:rFonts w:asciiTheme="minorHAnsi" w:eastAsiaTheme="minorEastAsia" w:hAnsiTheme="minorHAnsi" w:cstheme="minorBidi"/>
            <w:noProof/>
            <w:color w:val="auto"/>
            <w:sz w:val="22"/>
          </w:rPr>
          <w:tab/>
        </w:r>
        <w:r w:rsidR="00EB76B9" w:rsidRPr="0032704C">
          <w:rPr>
            <w:rStyle w:val="Hyperlink"/>
            <w:noProof/>
          </w:rPr>
          <w:t>Event Definition</w:t>
        </w:r>
        <w:r w:rsidR="00EB76B9">
          <w:rPr>
            <w:noProof/>
            <w:webHidden/>
          </w:rPr>
          <w:tab/>
        </w:r>
        <w:r w:rsidR="00EB76B9">
          <w:rPr>
            <w:noProof/>
            <w:webHidden/>
          </w:rPr>
          <w:fldChar w:fldCharType="begin"/>
        </w:r>
        <w:r w:rsidR="00EB76B9">
          <w:rPr>
            <w:noProof/>
            <w:webHidden/>
          </w:rPr>
          <w:instrText xml:space="preserve"> PAGEREF _Toc114674892 \h </w:instrText>
        </w:r>
        <w:r w:rsidR="00EB76B9">
          <w:rPr>
            <w:noProof/>
            <w:webHidden/>
          </w:rPr>
        </w:r>
        <w:r w:rsidR="00EB76B9">
          <w:rPr>
            <w:noProof/>
            <w:webHidden/>
          </w:rPr>
          <w:fldChar w:fldCharType="separate"/>
        </w:r>
        <w:r w:rsidR="00EB76B9">
          <w:rPr>
            <w:noProof/>
            <w:webHidden/>
          </w:rPr>
          <w:t>xii</w:t>
        </w:r>
        <w:r w:rsidR="00EB76B9">
          <w:rPr>
            <w:noProof/>
            <w:webHidden/>
          </w:rPr>
          <w:fldChar w:fldCharType="end"/>
        </w:r>
      </w:hyperlink>
    </w:p>
    <w:p w14:paraId="01D95B93" w14:textId="1990274F" w:rsidR="00EB76B9" w:rsidRDefault="00B60AD0">
      <w:pPr>
        <w:pStyle w:val="TOC3"/>
        <w:rPr>
          <w:rFonts w:asciiTheme="minorHAnsi" w:eastAsiaTheme="minorEastAsia" w:hAnsiTheme="minorHAnsi" w:cstheme="minorBidi"/>
          <w:noProof/>
          <w:color w:val="auto"/>
          <w:sz w:val="22"/>
        </w:rPr>
      </w:pPr>
      <w:hyperlink w:anchor="_Toc114674893" w:history="1">
        <w:r w:rsidR="00EB76B9" w:rsidRPr="0032704C">
          <w:rPr>
            <w:rStyle w:val="Hyperlink"/>
            <w:noProof/>
          </w:rPr>
          <w:t>8.4.4</w:t>
        </w:r>
        <w:r w:rsidR="00EB76B9">
          <w:rPr>
            <w:rFonts w:asciiTheme="minorHAnsi" w:eastAsiaTheme="minorEastAsia" w:hAnsiTheme="minorHAnsi" w:cstheme="minorBidi"/>
            <w:noProof/>
            <w:color w:val="auto"/>
            <w:sz w:val="22"/>
          </w:rPr>
          <w:tab/>
        </w:r>
        <w:r w:rsidR="00EB76B9" w:rsidRPr="0032704C">
          <w:rPr>
            <w:rStyle w:val="Hyperlink"/>
            <w:noProof/>
          </w:rPr>
          <w:t>Events Processing Logic</w:t>
        </w:r>
        <w:r w:rsidR="00EB76B9">
          <w:rPr>
            <w:noProof/>
            <w:webHidden/>
          </w:rPr>
          <w:tab/>
        </w:r>
        <w:r w:rsidR="00EB76B9">
          <w:rPr>
            <w:noProof/>
            <w:webHidden/>
          </w:rPr>
          <w:fldChar w:fldCharType="begin"/>
        </w:r>
        <w:r w:rsidR="00EB76B9">
          <w:rPr>
            <w:noProof/>
            <w:webHidden/>
          </w:rPr>
          <w:instrText xml:space="preserve"> PAGEREF _Toc114674893 \h </w:instrText>
        </w:r>
        <w:r w:rsidR="00EB76B9">
          <w:rPr>
            <w:noProof/>
            <w:webHidden/>
          </w:rPr>
        </w:r>
        <w:r w:rsidR="00EB76B9">
          <w:rPr>
            <w:noProof/>
            <w:webHidden/>
          </w:rPr>
          <w:fldChar w:fldCharType="separate"/>
        </w:r>
        <w:r w:rsidR="00EB76B9">
          <w:rPr>
            <w:noProof/>
            <w:webHidden/>
          </w:rPr>
          <w:t>xiii</w:t>
        </w:r>
        <w:r w:rsidR="00EB76B9">
          <w:rPr>
            <w:noProof/>
            <w:webHidden/>
          </w:rPr>
          <w:fldChar w:fldCharType="end"/>
        </w:r>
      </w:hyperlink>
    </w:p>
    <w:p w14:paraId="0A9AC29D" w14:textId="72867097" w:rsidR="00EB76B9" w:rsidRDefault="00B60AD0">
      <w:pPr>
        <w:pStyle w:val="TOC1"/>
        <w:rPr>
          <w:rFonts w:asciiTheme="minorHAnsi" w:eastAsiaTheme="minorEastAsia" w:hAnsiTheme="minorHAnsi" w:cstheme="minorBidi"/>
          <w:b w:val="0"/>
          <w:color w:val="auto"/>
        </w:rPr>
      </w:pPr>
      <w:hyperlink w:anchor="_Toc114674894" w:history="1">
        <w:r w:rsidR="00EB76B9" w:rsidRPr="0032704C">
          <w:rPr>
            <w:rStyle w:val="Hyperlink"/>
            <w:bCs/>
          </w:rPr>
          <w:t>9</w:t>
        </w:r>
        <w:r w:rsidR="00EB76B9">
          <w:rPr>
            <w:rFonts w:asciiTheme="minorHAnsi" w:eastAsiaTheme="minorEastAsia" w:hAnsiTheme="minorHAnsi" w:cstheme="minorBidi"/>
            <w:b w:val="0"/>
            <w:color w:val="auto"/>
          </w:rPr>
          <w:tab/>
        </w:r>
        <w:r w:rsidR="00EB76B9" w:rsidRPr="0032704C">
          <w:rPr>
            <w:rStyle w:val="Hyperlink"/>
          </w:rPr>
          <w:t>Handset DB</w:t>
        </w:r>
        <w:r w:rsidR="00EB76B9">
          <w:rPr>
            <w:webHidden/>
          </w:rPr>
          <w:tab/>
        </w:r>
        <w:r w:rsidR="00EB76B9">
          <w:rPr>
            <w:webHidden/>
          </w:rPr>
          <w:fldChar w:fldCharType="begin"/>
        </w:r>
        <w:r w:rsidR="00EB76B9">
          <w:rPr>
            <w:webHidden/>
          </w:rPr>
          <w:instrText xml:space="preserve"> PAGEREF _Toc114674894 \h </w:instrText>
        </w:r>
        <w:r w:rsidR="00EB76B9">
          <w:rPr>
            <w:webHidden/>
          </w:rPr>
        </w:r>
        <w:r w:rsidR="00EB76B9">
          <w:rPr>
            <w:webHidden/>
          </w:rPr>
          <w:fldChar w:fldCharType="separate"/>
        </w:r>
        <w:r w:rsidR="00EB76B9">
          <w:rPr>
            <w:webHidden/>
          </w:rPr>
          <w:t>xiii</w:t>
        </w:r>
        <w:r w:rsidR="00EB76B9">
          <w:rPr>
            <w:webHidden/>
          </w:rPr>
          <w:fldChar w:fldCharType="end"/>
        </w:r>
      </w:hyperlink>
    </w:p>
    <w:p w14:paraId="6E28BAF4" w14:textId="0941A1EB" w:rsidR="00EB76B9" w:rsidRDefault="00B60AD0">
      <w:pPr>
        <w:pStyle w:val="TOC2"/>
        <w:rPr>
          <w:rFonts w:asciiTheme="minorHAnsi" w:eastAsiaTheme="minorEastAsia" w:hAnsiTheme="minorHAnsi" w:cstheme="minorBidi"/>
          <w:noProof/>
          <w:color w:val="auto"/>
          <w:sz w:val="22"/>
          <w:szCs w:val="22"/>
        </w:rPr>
      </w:pPr>
      <w:hyperlink w:anchor="_Toc114674895" w:history="1">
        <w:r w:rsidR="00EB76B9" w:rsidRPr="0032704C">
          <w:rPr>
            <w:rStyle w:val="Hyperlink"/>
            <w:noProof/>
          </w:rPr>
          <w:t>9.1</w:t>
        </w:r>
        <w:r w:rsidR="00EB76B9">
          <w:rPr>
            <w:rFonts w:asciiTheme="minorHAnsi" w:eastAsiaTheme="minorEastAsia" w:hAnsiTheme="minorHAnsi" w:cstheme="minorBidi"/>
            <w:noProof/>
            <w:color w:val="auto"/>
            <w:sz w:val="22"/>
            <w:szCs w:val="22"/>
          </w:rPr>
          <w:tab/>
        </w:r>
        <w:r w:rsidR="00EB76B9" w:rsidRPr="0032704C">
          <w:rPr>
            <w:rStyle w:val="Hyperlink"/>
            <w:noProof/>
          </w:rPr>
          <w:t>Overview</w:t>
        </w:r>
        <w:r w:rsidR="00EB76B9">
          <w:rPr>
            <w:noProof/>
            <w:webHidden/>
          </w:rPr>
          <w:tab/>
        </w:r>
        <w:r w:rsidR="00EB76B9">
          <w:rPr>
            <w:noProof/>
            <w:webHidden/>
          </w:rPr>
          <w:fldChar w:fldCharType="begin"/>
        </w:r>
        <w:r w:rsidR="00EB76B9">
          <w:rPr>
            <w:noProof/>
            <w:webHidden/>
          </w:rPr>
          <w:instrText xml:space="preserve"> PAGEREF _Toc114674895 \h </w:instrText>
        </w:r>
        <w:r w:rsidR="00EB76B9">
          <w:rPr>
            <w:noProof/>
            <w:webHidden/>
          </w:rPr>
        </w:r>
        <w:r w:rsidR="00EB76B9">
          <w:rPr>
            <w:noProof/>
            <w:webHidden/>
          </w:rPr>
          <w:fldChar w:fldCharType="separate"/>
        </w:r>
        <w:r w:rsidR="00EB76B9">
          <w:rPr>
            <w:noProof/>
            <w:webHidden/>
          </w:rPr>
          <w:t>xiii</w:t>
        </w:r>
        <w:r w:rsidR="00EB76B9">
          <w:rPr>
            <w:noProof/>
            <w:webHidden/>
          </w:rPr>
          <w:fldChar w:fldCharType="end"/>
        </w:r>
      </w:hyperlink>
    </w:p>
    <w:p w14:paraId="2B992323" w14:textId="7943BFDE" w:rsidR="00EB76B9" w:rsidRDefault="00B60AD0">
      <w:pPr>
        <w:pStyle w:val="TOC2"/>
        <w:rPr>
          <w:rFonts w:asciiTheme="minorHAnsi" w:eastAsiaTheme="minorEastAsia" w:hAnsiTheme="minorHAnsi" w:cstheme="minorBidi"/>
          <w:noProof/>
          <w:color w:val="auto"/>
          <w:sz w:val="22"/>
          <w:szCs w:val="22"/>
        </w:rPr>
      </w:pPr>
      <w:hyperlink w:anchor="_Toc114674896" w:history="1">
        <w:r w:rsidR="00EB76B9" w:rsidRPr="0032704C">
          <w:rPr>
            <w:rStyle w:val="Hyperlink"/>
            <w:noProof/>
          </w:rPr>
          <w:t>9.2</w:t>
        </w:r>
        <w:r w:rsidR="00EB76B9">
          <w:rPr>
            <w:rFonts w:asciiTheme="minorHAnsi" w:eastAsiaTheme="minorEastAsia" w:hAnsiTheme="minorHAnsi" w:cstheme="minorBidi"/>
            <w:noProof/>
            <w:color w:val="auto"/>
            <w:sz w:val="22"/>
            <w:szCs w:val="22"/>
          </w:rPr>
          <w:tab/>
        </w:r>
        <w:r w:rsidR="00EB76B9" w:rsidRPr="0032704C">
          <w:rPr>
            <w:rStyle w:val="Hyperlink"/>
            <w:noProof/>
          </w:rPr>
          <w:t>Related IDDs</w:t>
        </w:r>
        <w:r w:rsidR="00EB76B9">
          <w:rPr>
            <w:noProof/>
            <w:webHidden/>
          </w:rPr>
          <w:tab/>
        </w:r>
        <w:r w:rsidR="00EB76B9">
          <w:rPr>
            <w:noProof/>
            <w:webHidden/>
          </w:rPr>
          <w:fldChar w:fldCharType="begin"/>
        </w:r>
        <w:r w:rsidR="00EB76B9">
          <w:rPr>
            <w:noProof/>
            <w:webHidden/>
          </w:rPr>
          <w:instrText xml:space="preserve"> PAGEREF _Toc114674896 \h </w:instrText>
        </w:r>
        <w:r w:rsidR="00EB76B9">
          <w:rPr>
            <w:noProof/>
            <w:webHidden/>
          </w:rPr>
        </w:r>
        <w:r w:rsidR="00EB76B9">
          <w:rPr>
            <w:noProof/>
            <w:webHidden/>
          </w:rPr>
          <w:fldChar w:fldCharType="separate"/>
        </w:r>
        <w:r w:rsidR="00EB76B9">
          <w:rPr>
            <w:noProof/>
            <w:webHidden/>
          </w:rPr>
          <w:t>xiii</w:t>
        </w:r>
        <w:r w:rsidR="00EB76B9">
          <w:rPr>
            <w:noProof/>
            <w:webHidden/>
          </w:rPr>
          <w:fldChar w:fldCharType="end"/>
        </w:r>
      </w:hyperlink>
    </w:p>
    <w:p w14:paraId="2CE5ADB0" w14:textId="7ED974FF" w:rsidR="00EB76B9" w:rsidRDefault="00B60AD0">
      <w:pPr>
        <w:pStyle w:val="TOC2"/>
        <w:rPr>
          <w:rFonts w:asciiTheme="minorHAnsi" w:eastAsiaTheme="minorEastAsia" w:hAnsiTheme="minorHAnsi" w:cstheme="minorBidi"/>
          <w:noProof/>
          <w:color w:val="auto"/>
          <w:sz w:val="22"/>
          <w:szCs w:val="22"/>
        </w:rPr>
      </w:pPr>
      <w:hyperlink w:anchor="_Toc114674897" w:history="1">
        <w:r w:rsidR="00EB76B9" w:rsidRPr="0032704C">
          <w:rPr>
            <w:rStyle w:val="Hyperlink"/>
            <w:noProof/>
          </w:rPr>
          <w:t>9.3</w:t>
        </w:r>
        <w:r w:rsidR="00EB76B9">
          <w:rPr>
            <w:rFonts w:asciiTheme="minorHAnsi" w:eastAsiaTheme="minorEastAsia" w:hAnsiTheme="minorHAnsi" w:cstheme="minorBidi"/>
            <w:noProof/>
            <w:color w:val="auto"/>
            <w:sz w:val="22"/>
            <w:szCs w:val="22"/>
          </w:rPr>
          <w:tab/>
        </w:r>
        <w:r w:rsidR="00EB76B9" w:rsidRPr="0032704C">
          <w:rPr>
            <w:rStyle w:val="Hyperlink"/>
            <w:noProof/>
          </w:rPr>
          <w:t>Solution</w:t>
        </w:r>
        <w:r w:rsidR="00EB76B9">
          <w:rPr>
            <w:noProof/>
            <w:webHidden/>
          </w:rPr>
          <w:tab/>
        </w:r>
        <w:r w:rsidR="00EB76B9">
          <w:rPr>
            <w:noProof/>
            <w:webHidden/>
          </w:rPr>
          <w:fldChar w:fldCharType="begin"/>
        </w:r>
        <w:r w:rsidR="00EB76B9">
          <w:rPr>
            <w:noProof/>
            <w:webHidden/>
          </w:rPr>
          <w:instrText xml:space="preserve"> PAGEREF _Toc114674897 \h </w:instrText>
        </w:r>
        <w:r w:rsidR="00EB76B9">
          <w:rPr>
            <w:noProof/>
            <w:webHidden/>
          </w:rPr>
        </w:r>
        <w:r w:rsidR="00EB76B9">
          <w:rPr>
            <w:noProof/>
            <w:webHidden/>
          </w:rPr>
          <w:fldChar w:fldCharType="separate"/>
        </w:r>
        <w:r w:rsidR="00EB76B9">
          <w:rPr>
            <w:noProof/>
            <w:webHidden/>
          </w:rPr>
          <w:t>xiii</w:t>
        </w:r>
        <w:r w:rsidR="00EB76B9">
          <w:rPr>
            <w:noProof/>
            <w:webHidden/>
          </w:rPr>
          <w:fldChar w:fldCharType="end"/>
        </w:r>
      </w:hyperlink>
    </w:p>
    <w:p w14:paraId="024506B8" w14:textId="47C61C84" w:rsidR="00EB76B9" w:rsidRDefault="00B60AD0">
      <w:pPr>
        <w:pStyle w:val="TOC1"/>
        <w:rPr>
          <w:rFonts w:asciiTheme="minorHAnsi" w:eastAsiaTheme="minorEastAsia" w:hAnsiTheme="minorHAnsi" w:cstheme="minorBidi"/>
          <w:b w:val="0"/>
          <w:color w:val="auto"/>
        </w:rPr>
      </w:pPr>
      <w:hyperlink w:anchor="_Toc114674898" w:history="1">
        <w:r w:rsidR="00EB76B9" w:rsidRPr="0032704C">
          <w:rPr>
            <w:rStyle w:val="Hyperlink"/>
            <w:bCs/>
          </w:rPr>
          <w:t>10</w:t>
        </w:r>
        <w:r w:rsidR="00EB76B9">
          <w:rPr>
            <w:rFonts w:asciiTheme="minorHAnsi" w:eastAsiaTheme="minorEastAsia" w:hAnsiTheme="minorHAnsi" w:cstheme="minorBidi"/>
            <w:b w:val="0"/>
            <w:color w:val="auto"/>
          </w:rPr>
          <w:tab/>
        </w:r>
        <w:r w:rsidR="00EB76B9" w:rsidRPr="0032704C">
          <w:rPr>
            <w:rStyle w:val="Hyperlink"/>
          </w:rPr>
          <w:t>Points Crediting</w:t>
        </w:r>
        <w:r w:rsidR="00EB76B9">
          <w:rPr>
            <w:webHidden/>
          </w:rPr>
          <w:tab/>
        </w:r>
        <w:r w:rsidR="00EB76B9">
          <w:rPr>
            <w:webHidden/>
          </w:rPr>
          <w:fldChar w:fldCharType="begin"/>
        </w:r>
        <w:r w:rsidR="00EB76B9">
          <w:rPr>
            <w:webHidden/>
          </w:rPr>
          <w:instrText xml:space="preserve"> PAGEREF _Toc114674898 \h </w:instrText>
        </w:r>
        <w:r w:rsidR="00EB76B9">
          <w:rPr>
            <w:webHidden/>
          </w:rPr>
        </w:r>
        <w:r w:rsidR="00EB76B9">
          <w:rPr>
            <w:webHidden/>
          </w:rPr>
          <w:fldChar w:fldCharType="separate"/>
        </w:r>
        <w:r w:rsidR="00EB76B9">
          <w:rPr>
            <w:webHidden/>
          </w:rPr>
          <w:t>xiii</w:t>
        </w:r>
        <w:r w:rsidR="00EB76B9">
          <w:rPr>
            <w:webHidden/>
          </w:rPr>
          <w:fldChar w:fldCharType="end"/>
        </w:r>
      </w:hyperlink>
    </w:p>
    <w:p w14:paraId="2D1F62CA" w14:textId="2E4D433B" w:rsidR="00EB76B9" w:rsidRDefault="00B60AD0">
      <w:pPr>
        <w:pStyle w:val="TOC2"/>
        <w:rPr>
          <w:rFonts w:asciiTheme="minorHAnsi" w:eastAsiaTheme="minorEastAsia" w:hAnsiTheme="minorHAnsi" w:cstheme="minorBidi"/>
          <w:noProof/>
          <w:color w:val="auto"/>
          <w:sz w:val="22"/>
          <w:szCs w:val="22"/>
        </w:rPr>
      </w:pPr>
      <w:hyperlink w:anchor="_Toc114674899" w:history="1">
        <w:r w:rsidR="00EB76B9" w:rsidRPr="0032704C">
          <w:rPr>
            <w:rStyle w:val="Hyperlink"/>
            <w:noProof/>
          </w:rPr>
          <w:t>10.1</w:t>
        </w:r>
        <w:r w:rsidR="00EB76B9">
          <w:rPr>
            <w:rFonts w:asciiTheme="minorHAnsi" w:eastAsiaTheme="minorEastAsia" w:hAnsiTheme="minorHAnsi" w:cstheme="minorBidi"/>
            <w:noProof/>
            <w:color w:val="auto"/>
            <w:sz w:val="22"/>
            <w:szCs w:val="22"/>
          </w:rPr>
          <w:tab/>
        </w:r>
        <w:r w:rsidR="00EB76B9" w:rsidRPr="0032704C">
          <w:rPr>
            <w:rStyle w:val="Hyperlink"/>
            <w:noProof/>
          </w:rPr>
          <w:t>Overview</w:t>
        </w:r>
        <w:r w:rsidR="00EB76B9">
          <w:rPr>
            <w:noProof/>
            <w:webHidden/>
          </w:rPr>
          <w:tab/>
        </w:r>
        <w:r w:rsidR="00EB76B9">
          <w:rPr>
            <w:noProof/>
            <w:webHidden/>
          </w:rPr>
          <w:fldChar w:fldCharType="begin"/>
        </w:r>
        <w:r w:rsidR="00EB76B9">
          <w:rPr>
            <w:noProof/>
            <w:webHidden/>
          </w:rPr>
          <w:instrText xml:space="preserve"> PAGEREF _Toc114674899 \h </w:instrText>
        </w:r>
        <w:r w:rsidR="00EB76B9">
          <w:rPr>
            <w:noProof/>
            <w:webHidden/>
          </w:rPr>
        </w:r>
        <w:r w:rsidR="00EB76B9">
          <w:rPr>
            <w:noProof/>
            <w:webHidden/>
          </w:rPr>
          <w:fldChar w:fldCharType="separate"/>
        </w:r>
        <w:r w:rsidR="00EB76B9">
          <w:rPr>
            <w:noProof/>
            <w:webHidden/>
          </w:rPr>
          <w:t>xiii</w:t>
        </w:r>
        <w:r w:rsidR="00EB76B9">
          <w:rPr>
            <w:noProof/>
            <w:webHidden/>
          </w:rPr>
          <w:fldChar w:fldCharType="end"/>
        </w:r>
      </w:hyperlink>
    </w:p>
    <w:p w14:paraId="281D9DBA" w14:textId="76F6A30A" w:rsidR="00EB76B9" w:rsidRDefault="00B60AD0">
      <w:pPr>
        <w:pStyle w:val="TOC2"/>
        <w:rPr>
          <w:rFonts w:asciiTheme="minorHAnsi" w:eastAsiaTheme="minorEastAsia" w:hAnsiTheme="minorHAnsi" w:cstheme="minorBidi"/>
          <w:noProof/>
          <w:color w:val="auto"/>
          <w:sz w:val="22"/>
          <w:szCs w:val="22"/>
        </w:rPr>
      </w:pPr>
      <w:hyperlink w:anchor="_Toc114674900" w:history="1">
        <w:r w:rsidR="00EB76B9" w:rsidRPr="0032704C">
          <w:rPr>
            <w:rStyle w:val="Hyperlink"/>
            <w:noProof/>
          </w:rPr>
          <w:t>10.2</w:t>
        </w:r>
        <w:r w:rsidR="00EB76B9">
          <w:rPr>
            <w:rFonts w:asciiTheme="minorHAnsi" w:eastAsiaTheme="minorEastAsia" w:hAnsiTheme="minorHAnsi" w:cstheme="minorBidi"/>
            <w:noProof/>
            <w:color w:val="auto"/>
            <w:sz w:val="22"/>
            <w:szCs w:val="22"/>
          </w:rPr>
          <w:tab/>
        </w:r>
        <w:r w:rsidR="00EB76B9" w:rsidRPr="0032704C">
          <w:rPr>
            <w:rStyle w:val="Hyperlink"/>
            <w:noProof/>
          </w:rPr>
          <w:t>Solution</w:t>
        </w:r>
        <w:r w:rsidR="00EB76B9">
          <w:rPr>
            <w:noProof/>
            <w:webHidden/>
          </w:rPr>
          <w:tab/>
        </w:r>
        <w:r w:rsidR="00EB76B9">
          <w:rPr>
            <w:noProof/>
            <w:webHidden/>
          </w:rPr>
          <w:fldChar w:fldCharType="begin"/>
        </w:r>
        <w:r w:rsidR="00EB76B9">
          <w:rPr>
            <w:noProof/>
            <w:webHidden/>
          </w:rPr>
          <w:instrText xml:space="preserve"> PAGEREF _Toc114674900 \h </w:instrText>
        </w:r>
        <w:r w:rsidR="00EB76B9">
          <w:rPr>
            <w:noProof/>
            <w:webHidden/>
          </w:rPr>
        </w:r>
        <w:r w:rsidR="00EB76B9">
          <w:rPr>
            <w:noProof/>
            <w:webHidden/>
          </w:rPr>
          <w:fldChar w:fldCharType="separate"/>
        </w:r>
        <w:r w:rsidR="00EB76B9">
          <w:rPr>
            <w:noProof/>
            <w:webHidden/>
          </w:rPr>
          <w:t>xiii</w:t>
        </w:r>
        <w:r w:rsidR="00EB76B9">
          <w:rPr>
            <w:noProof/>
            <w:webHidden/>
          </w:rPr>
          <w:fldChar w:fldCharType="end"/>
        </w:r>
      </w:hyperlink>
    </w:p>
    <w:p w14:paraId="1338B7D9" w14:textId="465DD92C" w:rsidR="00EB76B9" w:rsidRDefault="00B60AD0">
      <w:pPr>
        <w:pStyle w:val="TOC3"/>
        <w:rPr>
          <w:rFonts w:asciiTheme="minorHAnsi" w:eastAsiaTheme="minorEastAsia" w:hAnsiTheme="minorHAnsi" w:cstheme="minorBidi"/>
          <w:noProof/>
          <w:color w:val="auto"/>
          <w:sz w:val="22"/>
        </w:rPr>
      </w:pPr>
      <w:hyperlink w:anchor="_Toc114674901" w:history="1">
        <w:r w:rsidR="00EB76B9" w:rsidRPr="0032704C">
          <w:rPr>
            <w:rStyle w:val="Hyperlink"/>
            <w:noProof/>
          </w:rPr>
          <w:t>10.2.1</w:t>
        </w:r>
        <w:r w:rsidR="00EB76B9">
          <w:rPr>
            <w:rFonts w:asciiTheme="minorHAnsi" w:eastAsiaTheme="minorEastAsia" w:hAnsiTheme="minorHAnsi" w:cstheme="minorBidi"/>
            <w:noProof/>
            <w:color w:val="auto"/>
            <w:sz w:val="22"/>
          </w:rPr>
          <w:tab/>
        </w:r>
        <w:r w:rsidR="00EB76B9" w:rsidRPr="0032704C">
          <w:rPr>
            <w:rStyle w:val="Hyperlink"/>
            <w:noProof/>
          </w:rPr>
          <w:t>PrepaidOCSPointsWalletAdjustment</w:t>
        </w:r>
        <w:r w:rsidR="00EB76B9">
          <w:rPr>
            <w:noProof/>
            <w:webHidden/>
          </w:rPr>
          <w:tab/>
        </w:r>
        <w:r w:rsidR="00EB76B9">
          <w:rPr>
            <w:noProof/>
            <w:webHidden/>
          </w:rPr>
          <w:fldChar w:fldCharType="begin"/>
        </w:r>
        <w:r w:rsidR="00EB76B9">
          <w:rPr>
            <w:noProof/>
            <w:webHidden/>
          </w:rPr>
          <w:instrText xml:space="preserve"> PAGEREF _Toc114674901 \h </w:instrText>
        </w:r>
        <w:r w:rsidR="00EB76B9">
          <w:rPr>
            <w:noProof/>
            <w:webHidden/>
          </w:rPr>
        </w:r>
        <w:r w:rsidR="00EB76B9">
          <w:rPr>
            <w:noProof/>
            <w:webHidden/>
          </w:rPr>
          <w:fldChar w:fldCharType="separate"/>
        </w:r>
        <w:r w:rsidR="00EB76B9">
          <w:rPr>
            <w:noProof/>
            <w:webHidden/>
          </w:rPr>
          <w:t>xiii</w:t>
        </w:r>
        <w:r w:rsidR="00EB76B9">
          <w:rPr>
            <w:noProof/>
            <w:webHidden/>
          </w:rPr>
          <w:fldChar w:fldCharType="end"/>
        </w:r>
      </w:hyperlink>
    </w:p>
    <w:p w14:paraId="01F1BA0E" w14:textId="2C0FE094" w:rsidR="00EB76B9" w:rsidRDefault="00B60AD0">
      <w:pPr>
        <w:pStyle w:val="TOC3"/>
        <w:rPr>
          <w:rFonts w:asciiTheme="minorHAnsi" w:eastAsiaTheme="minorEastAsia" w:hAnsiTheme="minorHAnsi" w:cstheme="minorBidi"/>
          <w:noProof/>
          <w:color w:val="auto"/>
          <w:sz w:val="22"/>
        </w:rPr>
      </w:pPr>
      <w:hyperlink w:anchor="_Toc114674902" w:history="1">
        <w:r w:rsidR="00EB76B9" w:rsidRPr="0032704C">
          <w:rPr>
            <w:rStyle w:val="Hyperlink"/>
            <w:noProof/>
          </w:rPr>
          <w:t>10.2.2</w:t>
        </w:r>
        <w:r w:rsidR="00EB76B9">
          <w:rPr>
            <w:rFonts w:asciiTheme="minorHAnsi" w:eastAsiaTheme="minorEastAsia" w:hAnsiTheme="minorHAnsi" w:cstheme="minorBidi"/>
            <w:noProof/>
            <w:color w:val="auto"/>
            <w:sz w:val="22"/>
          </w:rPr>
          <w:tab/>
        </w:r>
        <w:r w:rsidR="00EB76B9" w:rsidRPr="0032704C">
          <w:rPr>
            <w:rStyle w:val="Hyperlink"/>
            <w:noProof/>
          </w:rPr>
          <w:t>Activities Extract</w:t>
        </w:r>
        <w:r w:rsidR="00EB76B9">
          <w:rPr>
            <w:noProof/>
            <w:webHidden/>
          </w:rPr>
          <w:tab/>
        </w:r>
        <w:r w:rsidR="00EB76B9">
          <w:rPr>
            <w:noProof/>
            <w:webHidden/>
          </w:rPr>
          <w:fldChar w:fldCharType="begin"/>
        </w:r>
        <w:r w:rsidR="00EB76B9">
          <w:rPr>
            <w:noProof/>
            <w:webHidden/>
          </w:rPr>
          <w:instrText xml:space="preserve"> PAGEREF _Toc114674902 \h </w:instrText>
        </w:r>
        <w:r w:rsidR="00EB76B9">
          <w:rPr>
            <w:noProof/>
            <w:webHidden/>
          </w:rPr>
        </w:r>
        <w:r w:rsidR="00EB76B9">
          <w:rPr>
            <w:noProof/>
            <w:webHidden/>
          </w:rPr>
          <w:fldChar w:fldCharType="separate"/>
        </w:r>
        <w:r w:rsidR="00EB76B9">
          <w:rPr>
            <w:noProof/>
            <w:webHidden/>
          </w:rPr>
          <w:t>xiv</w:t>
        </w:r>
        <w:r w:rsidR="00EB76B9">
          <w:rPr>
            <w:noProof/>
            <w:webHidden/>
          </w:rPr>
          <w:fldChar w:fldCharType="end"/>
        </w:r>
      </w:hyperlink>
    </w:p>
    <w:p w14:paraId="317B63BC" w14:textId="56CEAF39" w:rsidR="00EB76B9" w:rsidRDefault="00B60AD0">
      <w:pPr>
        <w:pStyle w:val="TOC1"/>
        <w:rPr>
          <w:rFonts w:asciiTheme="minorHAnsi" w:eastAsiaTheme="minorEastAsia" w:hAnsiTheme="minorHAnsi" w:cstheme="minorBidi"/>
          <w:b w:val="0"/>
          <w:color w:val="auto"/>
        </w:rPr>
      </w:pPr>
      <w:hyperlink w:anchor="_Toc114674903" w:history="1">
        <w:r w:rsidR="00EB76B9" w:rsidRPr="0032704C">
          <w:rPr>
            <w:rStyle w:val="Hyperlink"/>
            <w:bCs/>
          </w:rPr>
          <w:t>11</w:t>
        </w:r>
        <w:r w:rsidR="00EB76B9">
          <w:rPr>
            <w:rFonts w:asciiTheme="minorHAnsi" w:eastAsiaTheme="minorEastAsia" w:hAnsiTheme="minorHAnsi" w:cstheme="minorBidi"/>
            <w:b w:val="0"/>
            <w:color w:val="auto"/>
          </w:rPr>
          <w:tab/>
        </w:r>
        <w:r w:rsidR="00EB76B9" w:rsidRPr="0032704C">
          <w:rPr>
            <w:rStyle w:val="Hyperlink"/>
          </w:rPr>
          <w:t>Campaign Configuration</w:t>
        </w:r>
        <w:r w:rsidR="00EB76B9">
          <w:rPr>
            <w:webHidden/>
          </w:rPr>
          <w:tab/>
        </w:r>
        <w:r w:rsidR="00EB76B9">
          <w:rPr>
            <w:webHidden/>
          </w:rPr>
          <w:fldChar w:fldCharType="begin"/>
        </w:r>
        <w:r w:rsidR="00EB76B9">
          <w:rPr>
            <w:webHidden/>
          </w:rPr>
          <w:instrText xml:space="preserve"> PAGEREF _Toc114674903 \h </w:instrText>
        </w:r>
        <w:r w:rsidR="00EB76B9">
          <w:rPr>
            <w:webHidden/>
          </w:rPr>
        </w:r>
        <w:r w:rsidR="00EB76B9">
          <w:rPr>
            <w:webHidden/>
          </w:rPr>
          <w:fldChar w:fldCharType="separate"/>
        </w:r>
        <w:r w:rsidR="00EB76B9">
          <w:rPr>
            <w:webHidden/>
          </w:rPr>
          <w:t>xiv</w:t>
        </w:r>
        <w:r w:rsidR="00EB76B9">
          <w:rPr>
            <w:webHidden/>
          </w:rPr>
          <w:fldChar w:fldCharType="end"/>
        </w:r>
      </w:hyperlink>
    </w:p>
    <w:p w14:paraId="65ADE310" w14:textId="345B0E85" w:rsidR="00EB76B9" w:rsidRDefault="00B60AD0">
      <w:pPr>
        <w:pStyle w:val="TOC2"/>
        <w:rPr>
          <w:rFonts w:asciiTheme="minorHAnsi" w:eastAsiaTheme="minorEastAsia" w:hAnsiTheme="minorHAnsi" w:cstheme="minorBidi"/>
          <w:noProof/>
          <w:color w:val="auto"/>
          <w:sz w:val="22"/>
          <w:szCs w:val="22"/>
        </w:rPr>
      </w:pPr>
      <w:hyperlink w:anchor="_Toc114674904" w:history="1">
        <w:r w:rsidR="00EB76B9" w:rsidRPr="0032704C">
          <w:rPr>
            <w:rStyle w:val="Hyperlink"/>
            <w:noProof/>
          </w:rPr>
          <w:t>11.1</w:t>
        </w:r>
        <w:r w:rsidR="00EB76B9">
          <w:rPr>
            <w:rFonts w:asciiTheme="minorHAnsi" w:eastAsiaTheme="minorEastAsia" w:hAnsiTheme="minorHAnsi" w:cstheme="minorBidi"/>
            <w:noProof/>
            <w:color w:val="auto"/>
            <w:sz w:val="22"/>
            <w:szCs w:val="22"/>
          </w:rPr>
          <w:tab/>
        </w:r>
        <w:r w:rsidR="00EB76B9" w:rsidRPr="0032704C">
          <w:rPr>
            <w:rStyle w:val="Hyperlink"/>
            <w:noProof/>
          </w:rPr>
          <w:t>Overview</w:t>
        </w:r>
        <w:r w:rsidR="00EB76B9">
          <w:rPr>
            <w:noProof/>
            <w:webHidden/>
          </w:rPr>
          <w:tab/>
        </w:r>
        <w:r w:rsidR="00EB76B9">
          <w:rPr>
            <w:noProof/>
            <w:webHidden/>
          </w:rPr>
          <w:fldChar w:fldCharType="begin"/>
        </w:r>
        <w:r w:rsidR="00EB76B9">
          <w:rPr>
            <w:noProof/>
            <w:webHidden/>
          </w:rPr>
          <w:instrText xml:space="preserve"> PAGEREF _Toc114674904 \h </w:instrText>
        </w:r>
        <w:r w:rsidR="00EB76B9">
          <w:rPr>
            <w:noProof/>
            <w:webHidden/>
          </w:rPr>
        </w:r>
        <w:r w:rsidR="00EB76B9">
          <w:rPr>
            <w:noProof/>
            <w:webHidden/>
          </w:rPr>
          <w:fldChar w:fldCharType="separate"/>
        </w:r>
        <w:r w:rsidR="00EB76B9">
          <w:rPr>
            <w:noProof/>
            <w:webHidden/>
          </w:rPr>
          <w:t>xiv</w:t>
        </w:r>
        <w:r w:rsidR="00EB76B9">
          <w:rPr>
            <w:noProof/>
            <w:webHidden/>
          </w:rPr>
          <w:fldChar w:fldCharType="end"/>
        </w:r>
      </w:hyperlink>
    </w:p>
    <w:p w14:paraId="5AECBD65" w14:textId="1091FEAF" w:rsidR="00EB76B9" w:rsidRDefault="00B60AD0">
      <w:pPr>
        <w:pStyle w:val="TOC2"/>
        <w:rPr>
          <w:rFonts w:asciiTheme="minorHAnsi" w:eastAsiaTheme="minorEastAsia" w:hAnsiTheme="minorHAnsi" w:cstheme="minorBidi"/>
          <w:noProof/>
          <w:color w:val="auto"/>
          <w:sz w:val="22"/>
          <w:szCs w:val="22"/>
        </w:rPr>
      </w:pPr>
      <w:hyperlink w:anchor="_Toc114674905" w:history="1">
        <w:r w:rsidR="00EB76B9" w:rsidRPr="0032704C">
          <w:rPr>
            <w:rStyle w:val="Hyperlink"/>
            <w:noProof/>
          </w:rPr>
          <w:t>11.2</w:t>
        </w:r>
        <w:r w:rsidR="00EB76B9">
          <w:rPr>
            <w:rFonts w:asciiTheme="minorHAnsi" w:eastAsiaTheme="minorEastAsia" w:hAnsiTheme="minorHAnsi" w:cstheme="minorBidi"/>
            <w:noProof/>
            <w:color w:val="auto"/>
            <w:sz w:val="22"/>
            <w:szCs w:val="22"/>
          </w:rPr>
          <w:tab/>
        </w:r>
        <w:r w:rsidR="00EB76B9" w:rsidRPr="0032704C">
          <w:rPr>
            <w:rStyle w:val="Hyperlink"/>
            <w:noProof/>
          </w:rPr>
          <w:t>Solution</w:t>
        </w:r>
        <w:r w:rsidR="00EB76B9">
          <w:rPr>
            <w:noProof/>
            <w:webHidden/>
          </w:rPr>
          <w:tab/>
        </w:r>
        <w:r w:rsidR="00EB76B9">
          <w:rPr>
            <w:noProof/>
            <w:webHidden/>
          </w:rPr>
          <w:fldChar w:fldCharType="begin"/>
        </w:r>
        <w:r w:rsidR="00EB76B9">
          <w:rPr>
            <w:noProof/>
            <w:webHidden/>
          </w:rPr>
          <w:instrText xml:space="preserve"> PAGEREF _Toc114674905 \h </w:instrText>
        </w:r>
        <w:r w:rsidR="00EB76B9">
          <w:rPr>
            <w:noProof/>
            <w:webHidden/>
          </w:rPr>
        </w:r>
        <w:r w:rsidR="00EB76B9">
          <w:rPr>
            <w:noProof/>
            <w:webHidden/>
          </w:rPr>
          <w:fldChar w:fldCharType="separate"/>
        </w:r>
        <w:r w:rsidR="00EB76B9">
          <w:rPr>
            <w:noProof/>
            <w:webHidden/>
          </w:rPr>
          <w:t>xiv</w:t>
        </w:r>
        <w:r w:rsidR="00EB76B9">
          <w:rPr>
            <w:noProof/>
            <w:webHidden/>
          </w:rPr>
          <w:fldChar w:fldCharType="end"/>
        </w:r>
      </w:hyperlink>
    </w:p>
    <w:p w14:paraId="472AAAB3" w14:textId="6B7C0373" w:rsidR="00EB76B9" w:rsidRDefault="00B60AD0">
      <w:pPr>
        <w:pStyle w:val="TOC3"/>
        <w:rPr>
          <w:rFonts w:asciiTheme="minorHAnsi" w:eastAsiaTheme="minorEastAsia" w:hAnsiTheme="minorHAnsi" w:cstheme="minorBidi"/>
          <w:noProof/>
          <w:color w:val="auto"/>
          <w:sz w:val="22"/>
        </w:rPr>
      </w:pPr>
      <w:hyperlink w:anchor="_Toc114674906" w:history="1">
        <w:r w:rsidR="00EB76B9" w:rsidRPr="0032704C">
          <w:rPr>
            <w:rStyle w:val="Hyperlink"/>
            <w:noProof/>
          </w:rPr>
          <w:t>11.2.1</w:t>
        </w:r>
        <w:r w:rsidR="00EB76B9">
          <w:rPr>
            <w:rFonts w:asciiTheme="minorHAnsi" w:eastAsiaTheme="minorEastAsia" w:hAnsiTheme="minorHAnsi" w:cstheme="minorBidi"/>
            <w:noProof/>
            <w:color w:val="auto"/>
            <w:sz w:val="22"/>
          </w:rPr>
          <w:tab/>
        </w:r>
        <w:r w:rsidR="00EB76B9" w:rsidRPr="0032704C">
          <w:rPr>
            <w:rStyle w:val="Hyperlink"/>
            <w:noProof/>
          </w:rPr>
          <w:t>Non-touch Handset</w:t>
        </w:r>
        <w:r w:rsidR="00EB76B9">
          <w:rPr>
            <w:noProof/>
            <w:webHidden/>
          </w:rPr>
          <w:tab/>
        </w:r>
        <w:r w:rsidR="00EB76B9">
          <w:rPr>
            <w:noProof/>
            <w:webHidden/>
          </w:rPr>
          <w:fldChar w:fldCharType="begin"/>
        </w:r>
        <w:r w:rsidR="00EB76B9">
          <w:rPr>
            <w:noProof/>
            <w:webHidden/>
          </w:rPr>
          <w:instrText xml:space="preserve"> PAGEREF _Toc114674906 \h </w:instrText>
        </w:r>
        <w:r w:rsidR="00EB76B9">
          <w:rPr>
            <w:noProof/>
            <w:webHidden/>
          </w:rPr>
        </w:r>
        <w:r w:rsidR="00EB76B9">
          <w:rPr>
            <w:noProof/>
            <w:webHidden/>
          </w:rPr>
          <w:fldChar w:fldCharType="separate"/>
        </w:r>
        <w:r w:rsidR="00EB76B9">
          <w:rPr>
            <w:noProof/>
            <w:webHidden/>
          </w:rPr>
          <w:t>xiv</w:t>
        </w:r>
        <w:r w:rsidR="00EB76B9">
          <w:rPr>
            <w:noProof/>
            <w:webHidden/>
          </w:rPr>
          <w:fldChar w:fldCharType="end"/>
        </w:r>
      </w:hyperlink>
    </w:p>
    <w:p w14:paraId="4AE37B27" w14:textId="44CA4264" w:rsidR="00EB76B9" w:rsidRDefault="00B60AD0">
      <w:pPr>
        <w:pStyle w:val="TOC3"/>
        <w:rPr>
          <w:rFonts w:asciiTheme="minorHAnsi" w:eastAsiaTheme="minorEastAsia" w:hAnsiTheme="minorHAnsi" w:cstheme="minorBidi"/>
          <w:noProof/>
          <w:color w:val="auto"/>
          <w:sz w:val="22"/>
        </w:rPr>
      </w:pPr>
      <w:hyperlink w:anchor="_Toc114674907" w:history="1">
        <w:r w:rsidR="00EB76B9" w:rsidRPr="0032704C">
          <w:rPr>
            <w:rStyle w:val="Hyperlink"/>
            <w:noProof/>
          </w:rPr>
          <w:t>11.2.2</w:t>
        </w:r>
        <w:r w:rsidR="00EB76B9">
          <w:rPr>
            <w:rFonts w:asciiTheme="minorHAnsi" w:eastAsiaTheme="minorEastAsia" w:hAnsiTheme="minorHAnsi" w:cstheme="minorBidi"/>
            <w:noProof/>
            <w:color w:val="auto"/>
            <w:sz w:val="22"/>
          </w:rPr>
          <w:tab/>
        </w:r>
        <w:r w:rsidR="00EB76B9" w:rsidRPr="0032704C">
          <w:rPr>
            <w:rStyle w:val="Hyperlink"/>
            <w:noProof/>
          </w:rPr>
          <w:t>Touch Handset with Informative Offers</w:t>
        </w:r>
        <w:r w:rsidR="00EB76B9">
          <w:rPr>
            <w:noProof/>
            <w:webHidden/>
          </w:rPr>
          <w:tab/>
        </w:r>
        <w:r w:rsidR="00EB76B9">
          <w:rPr>
            <w:noProof/>
            <w:webHidden/>
          </w:rPr>
          <w:fldChar w:fldCharType="begin"/>
        </w:r>
        <w:r w:rsidR="00EB76B9">
          <w:rPr>
            <w:noProof/>
            <w:webHidden/>
          </w:rPr>
          <w:instrText xml:space="preserve"> PAGEREF _Toc114674907 \h </w:instrText>
        </w:r>
        <w:r w:rsidR="00EB76B9">
          <w:rPr>
            <w:noProof/>
            <w:webHidden/>
          </w:rPr>
        </w:r>
        <w:r w:rsidR="00EB76B9">
          <w:rPr>
            <w:noProof/>
            <w:webHidden/>
          </w:rPr>
          <w:fldChar w:fldCharType="separate"/>
        </w:r>
        <w:r w:rsidR="00EB76B9">
          <w:rPr>
            <w:noProof/>
            <w:webHidden/>
          </w:rPr>
          <w:t>xv</w:t>
        </w:r>
        <w:r w:rsidR="00EB76B9">
          <w:rPr>
            <w:noProof/>
            <w:webHidden/>
          </w:rPr>
          <w:fldChar w:fldCharType="end"/>
        </w:r>
      </w:hyperlink>
    </w:p>
    <w:p w14:paraId="13F8771D" w14:textId="514D3154" w:rsidR="00EB76B9" w:rsidRDefault="00B60AD0">
      <w:pPr>
        <w:pStyle w:val="TOC3"/>
        <w:rPr>
          <w:rFonts w:asciiTheme="minorHAnsi" w:eastAsiaTheme="minorEastAsia" w:hAnsiTheme="minorHAnsi" w:cstheme="minorBidi"/>
          <w:noProof/>
          <w:color w:val="auto"/>
          <w:sz w:val="22"/>
        </w:rPr>
      </w:pPr>
      <w:hyperlink w:anchor="_Toc114674908" w:history="1">
        <w:r w:rsidR="00EB76B9" w:rsidRPr="0032704C">
          <w:rPr>
            <w:rStyle w:val="Hyperlink"/>
            <w:noProof/>
          </w:rPr>
          <w:t>11.2.3</w:t>
        </w:r>
        <w:r w:rsidR="00EB76B9">
          <w:rPr>
            <w:rFonts w:asciiTheme="minorHAnsi" w:eastAsiaTheme="minorEastAsia" w:hAnsiTheme="minorHAnsi" w:cstheme="minorBidi"/>
            <w:noProof/>
            <w:color w:val="auto"/>
            <w:sz w:val="22"/>
          </w:rPr>
          <w:tab/>
        </w:r>
        <w:r w:rsidR="00EB76B9" w:rsidRPr="0032704C">
          <w:rPr>
            <w:rStyle w:val="Hyperlink"/>
            <w:noProof/>
          </w:rPr>
          <w:t>Touch Handset with Selectable Offers</w:t>
        </w:r>
        <w:r w:rsidR="00EB76B9">
          <w:rPr>
            <w:noProof/>
            <w:webHidden/>
          </w:rPr>
          <w:tab/>
        </w:r>
        <w:r w:rsidR="00EB76B9">
          <w:rPr>
            <w:noProof/>
            <w:webHidden/>
          </w:rPr>
          <w:fldChar w:fldCharType="begin"/>
        </w:r>
        <w:r w:rsidR="00EB76B9">
          <w:rPr>
            <w:noProof/>
            <w:webHidden/>
          </w:rPr>
          <w:instrText xml:space="preserve"> PAGEREF _Toc114674908 \h </w:instrText>
        </w:r>
        <w:r w:rsidR="00EB76B9">
          <w:rPr>
            <w:noProof/>
            <w:webHidden/>
          </w:rPr>
        </w:r>
        <w:r w:rsidR="00EB76B9">
          <w:rPr>
            <w:noProof/>
            <w:webHidden/>
          </w:rPr>
          <w:fldChar w:fldCharType="separate"/>
        </w:r>
        <w:r w:rsidR="00EB76B9">
          <w:rPr>
            <w:noProof/>
            <w:webHidden/>
          </w:rPr>
          <w:t>xv</w:t>
        </w:r>
        <w:r w:rsidR="00EB76B9">
          <w:rPr>
            <w:noProof/>
            <w:webHidden/>
          </w:rPr>
          <w:fldChar w:fldCharType="end"/>
        </w:r>
      </w:hyperlink>
    </w:p>
    <w:p w14:paraId="3DFE553F" w14:textId="2D244FC6" w:rsidR="00EB76B9" w:rsidRDefault="00B60AD0">
      <w:pPr>
        <w:pStyle w:val="TOC1"/>
        <w:rPr>
          <w:rFonts w:asciiTheme="minorHAnsi" w:eastAsiaTheme="minorEastAsia" w:hAnsiTheme="minorHAnsi" w:cstheme="minorBidi"/>
          <w:b w:val="0"/>
          <w:color w:val="auto"/>
        </w:rPr>
      </w:pPr>
      <w:hyperlink w:anchor="_Toc114674909" w:history="1">
        <w:r w:rsidR="00EB76B9" w:rsidRPr="0032704C">
          <w:rPr>
            <w:rStyle w:val="Hyperlink"/>
            <w:bCs/>
            <w:highlight w:val="yellow"/>
          </w:rPr>
          <w:t>12</w:t>
        </w:r>
        <w:r w:rsidR="00EB76B9">
          <w:rPr>
            <w:rFonts w:asciiTheme="minorHAnsi" w:eastAsiaTheme="minorEastAsia" w:hAnsiTheme="minorHAnsi" w:cstheme="minorBidi"/>
            <w:b w:val="0"/>
            <w:color w:val="auto"/>
          </w:rPr>
          <w:tab/>
        </w:r>
        <w:r w:rsidR="00EB76B9" w:rsidRPr="0032704C">
          <w:rPr>
            <w:rStyle w:val="Hyperlink"/>
            <w:highlight w:val="yellow"/>
          </w:rPr>
          <w:t>GDF Extracts</w:t>
        </w:r>
        <w:r w:rsidR="00EB76B9">
          <w:rPr>
            <w:webHidden/>
          </w:rPr>
          <w:tab/>
        </w:r>
        <w:r w:rsidR="00EB76B9">
          <w:rPr>
            <w:webHidden/>
          </w:rPr>
          <w:fldChar w:fldCharType="begin"/>
        </w:r>
        <w:r w:rsidR="00EB76B9">
          <w:rPr>
            <w:webHidden/>
          </w:rPr>
          <w:instrText xml:space="preserve"> PAGEREF _Toc114674909 \h </w:instrText>
        </w:r>
        <w:r w:rsidR="00EB76B9">
          <w:rPr>
            <w:webHidden/>
          </w:rPr>
        </w:r>
        <w:r w:rsidR="00EB76B9">
          <w:rPr>
            <w:webHidden/>
          </w:rPr>
          <w:fldChar w:fldCharType="separate"/>
        </w:r>
        <w:r w:rsidR="00EB76B9">
          <w:rPr>
            <w:webHidden/>
          </w:rPr>
          <w:t>xv</w:t>
        </w:r>
        <w:r w:rsidR="00EB76B9">
          <w:rPr>
            <w:webHidden/>
          </w:rPr>
          <w:fldChar w:fldCharType="end"/>
        </w:r>
      </w:hyperlink>
    </w:p>
    <w:p w14:paraId="61193730" w14:textId="51022229" w:rsidR="00EB76B9" w:rsidRDefault="00B60AD0">
      <w:pPr>
        <w:pStyle w:val="TOC1"/>
        <w:rPr>
          <w:rFonts w:asciiTheme="minorHAnsi" w:eastAsiaTheme="minorEastAsia" w:hAnsiTheme="minorHAnsi" w:cstheme="minorBidi"/>
          <w:b w:val="0"/>
          <w:color w:val="auto"/>
        </w:rPr>
      </w:pPr>
      <w:hyperlink w:anchor="_Toc114674910" w:history="1">
        <w:r w:rsidR="00EB76B9" w:rsidRPr="0032704C">
          <w:rPr>
            <w:rStyle w:val="Hyperlink"/>
            <w:bCs/>
          </w:rPr>
          <w:t>13</w:t>
        </w:r>
        <w:r w:rsidR="00EB76B9">
          <w:rPr>
            <w:rFonts w:asciiTheme="minorHAnsi" w:eastAsiaTheme="minorEastAsia" w:hAnsiTheme="minorHAnsi" w:cstheme="minorBidi"/>
            <w:b w:val="0"/>
            <w:color w:val="auto"/>
          </w:rPr>
          <w:tab/>
        </w:r>
        <w:r w:rsidR="00EB76B9" w:rsidRPr="0032704C">
          <w:rPr>
            <w:rStyle w:val="Hyperlink"/>
          </w:rPr>
          <w:t>Open Issues</w:t>
        </w:r>
        <w:r w:rsidR="00EB76B9">
          <w:rPr>
            <w:webHidden/>
          </w:rPr>
          <w:tab/>
        </w:r>
        <w:r w:rsidR="00EB76B9">
          <w:rPr>
            <w:webHidden/>
          </w:rPr>
          <w:fldChar w:fldCharType="begin"/>
        </w:r>
        <w:r w:rsidR="00EB76B9">
          <w:rPr>
            <w:webHidden/>
          </w:rPr>
          <w:instrText xml:space="preserve"> PAGEREF _Toc114674910 \h </w:instrText>
        </w:r>
        <w:r w:rsidR="00EB76B9">
          <w:rPr>
            <w:webHidden/>
          </w:rPr>
        </w:r>
        <w:r w:rsidR="00EB76B9">
          <w:rPr>
            <w:webHidden/>
          </w:rPr>
          <w:fldChar w:fldCharType="separate"/>
        </w:r>
        <w:r w:rsidR="00EB76B9">
          <w:rPr>
            <w:webHidden/>
          </w:rPr>
          <w:t>xv</w:t>
        </w:r>
        <w:r w:rsidR="00EB76B9">
          <w:rPr>
            <w:webHidden/>
          </w:rPr>
          <w:fldChar w:fldCharType="end"/>
        </w:r>
      </w:hyperlink>
    </w:p>
    <w:p w14:paraId="310D5B70" w14:textId="1F671C75" w:rsidR="00492513" w:rsidRPr="003B1B26" w:rsidRDefault="00492513" w:rsidP="00492513">
      <w:pPr>
        <w:pStyle w:val="BodyText"/>
      </w:pPr>
      <w:r w:rsidRPr="003B1B26">
        <w:fldChar w:fldCharType="end"/>
      </w:r>
    </w:p>
    <w:p w14:paraId="6879B3D9" w14:textId="77777777" w:rsidR="00492513" w:rsidRPr="003B1B26" w:rsidRDefault="00492513" w:rsidP="00492513">
      <w:pPr>
        <w:pStyle w:val="BodyText"/>
        <w:sectPr w:rsidR="00492513" w:rsidRPr="003B1B26" w:rsidSect="00365DD2">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1008" w:footer="494" w:gutter="0"/>
          <w:pgBorders w:offsetFrom="page">
            <w:bottom w:val="dashSmallGap" w:sz="4" w:space="24" w:color="FFFFFF"/>
          </w:pgBorders>
          <w:pgNumType w:fmt="lowerRoman"/>
          <w:cols w:space="708"/>
          <w:titlePg/>
          <w:docGrid w:linePitch="360"/>
        </w:sectPr>
      </w:pPr>
    </w:p>
    <w:p w14:paraId="1FF575B5" w14:textId="77777777" w:rsidR="006C449B" w:rsidRPr="003B1B26" w:rsidRDefault="000722EC" w:rsidP="00FD38CD">
      <w:pPr>
        <w:pStyle w:val="Heading1"/>
      </w:pPr>
      <w:bookmarkStart w:id="9" w:name="_Toc114674840"/>
      <w:bookmarkEnd w:id="7"/>
      <w:r w:rsidRPr="003B1B26">
        <w:t>Overview</w:t>
      </w:r>
      <w:bookmarkEnd w:id="9"/>
    </w:p>
    <w:p w14:paraId="26B16D7B" w14:textId="77777777" w:rsidR="006F1AE1" w:rsidRPr="003B1B26" w:rsidRDefault="006F1AE1" w:rsidP="00FD38CD">
      <w:pPr>
        <w:pStyle w:val="Heading2"/>
      </w:pPr>
      <w:bookmarkStart w:id="10" w:name="_Toc508630114"/>
      <w:bookmarkStart w:id="11" w:name="_Toc114674841"/>
      <w:bookmarkEnd w:id="0"/>
      <w:bookmarkEnd w:id="1"/>
      <w:bookmarkEnd w:id="2"/>
      <w:bookmarkEnd w:id="3"/>
      <w:r w:rsidRPr="003B1B26">
        <w:t>Scope of Document</w:t>
      </w:r>
      <w:bookmarkEnd w:id="10"/>
      <w:bookmarkEnd w:id="11"/>
    </w:p>
    <w:p w14:paraId="5C8B5FE8" w14:textId="327DE09C" w:rsidR="00827D0D" w:rsidRDefault="006F1AE1" w:rsidP="005A51C7">
      <w:pPr>
        <w:pStyle w:val="P-BT"/>
      </w:pPr>
      <w:r w:rsidRPr="009F2CCD">
        <w:t xml:space="preserve">This document and its appendices provide the reader with detailed information </w:t>
      </w:r>
      <w:r w:rsidR="004A617C" w:rsidRPr="009F2CCD">
        <w:t xml:space="preserve">about </w:t>
      </w:r>
      <w:r w:rsidRPr="009F2CCD">
        <w:t xml:space="preserve">Amdocs AIA </w:t>
      </w:r>
      <w:r w:rsidR="00827D0D">
        <w:t xml:space="preserve">solution </w:t>
      </w:r>
      <w:r w:rsidR="00DD4444">
        <w:t xml:space="preserve">for </w:t>
      </w:r>
      <w:r w:rsidR="00EB76B9" w:rsidRPr="00EB76B9">
        <w:t>DMND0009366 Launch regional pricing or Geo Locking capability for Prepaid</w:t>
      </w:r>
      <w:r w:rsidR="00827D0D">
        <w:t>.</w:t>
      </w:r>
    </w:p>
    <w:p w14:paraId="4BF5A35A" w14:textId="12A4A318" w:rsidR="006F1AE1" w:rsidRDefault="00827D0D" w:rsidP="005A51C7">
      <w:pPr>
        <w:pStyle w:val="P-BT"/>
      </w:pPr>
      <w:r>
        <w:t xml:space="preserve">The document along the related documentation </w:t>
      </w:r>
      <w:r w:rsidR="006F1AE1" w:rsidRPr="009F2CCD">
        <w:t>should provide all the information required by Amdocs AIA to perform the software configuration</w:t>
      </w:r>
      <w:r w:rsidR="004A617C" w:rsidRPr="009F2CCD">
        <w:t xml:space="preserve"> and </w:t>
      </w:r>
      <w:r w:rsidR="006F1AE1" w:rsidRPr="009F2CCD">
        <w:t>customization.</w:t>
      </w:r>
    </w:p>
    <w:p w14:paraId="1C3C64B7" w14:textId="77777777" w:rsidR="00F65BE4" w:rsidRPr="002F0370" w:rsidRDefault="00F65BE4" w:rsidP="00FD38CD">
      <w:pPr>
        <w:pStyle w:val="Heading2"/>
      </w:pPr>
      <w:bookmarkStart w:id="12" w:name="_Toc508790385"/>
      <w:bookmarkStart w:id="13" w:name="_Toc114674842"/>
      <w:bookmarkStart w:id="14" w:name="_Toc485626969"/>
      <w:bookmarkStart w:id="15" w:name="_Toc485653197"/>
      <w:bookmarkStart w:id="16" w:name="_Toc510112784"/>
      <w:r w:rsidRPr="002F0370">
        <w:t>Related Documentation</w:t>
      </w:r>
      <w:bookmarkEnd w:id="12"/>
      <w:bookmarkEnd w:id="13"/>
    </w:p>
    <w:p w14:paraId="53F071A2" w14:textId="77777777" w:rsidR="00F65BE4" w:rsidRPr="002F0370" w:rsidRDefault="00F65BE4" w:rsidP="005A51C7">
      <w:pPr>
        <w:pStyle w:val="P-BT"/>
        <w:rPr>
          <w:rFonts w:ascii="Calibri" w:hAnsi="Calibri"/>
        </w:rPr>
      </w:pPr>
      <w:r w:rsidRPr="002F0370">
        <w:t>The following documents will assist the reader in obtaining a broader understanding of the subject-matter of this document: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600" w:firstRow="0" w:lastRow="0" w:firstColumn="0" w:lastColumn="0" w:noHBand="1" w:noVBand="1"/>
      </w:tblPr>
      <w:tblGrid>
        <w:gridCol w:w="1432"/>
        <w:gridCol w:w="7912"/>
      </w:tblGrid>
      <w:tr w:rsidR="00F65BE4" w:rsidRPr="002F0370" w14:paraId="7D283119" w14:textId="77777777" w:rsidTr="00F9529B">
        <w:trPr>
          <w:tblHeader/>
        </w:trPr>
        <w:tc>
          <w:tcPr>
            <w:tcW w:w="766" w:type="pct"/>
            <w:tcBorders>
              <w:top w:val="single" w:sz="6" w:space="0" w:color="auto"/>
              <w:left w:val="single" w:sz="6" w:space="0" w:color="auto"/>
              <w:bottom w:val="single" w:sz="6" w:space="0" w:color="auto"/>
              <w:right w:val="single" w:sz="6" w:space="0" w:color="auto"/>
            </w:tcBorders>
            <w:shd w:val="clear" w:color="auto" w:fill="626469"/>
            <w:hideMark/>
          </w:tcPr>
          <w:p w14:paraId="4A4433AF" w14:textId="77777777" w:rsidR="00F65BE4" w:rsidRPr="002F0370" w:rsidRDefault="00F65BE4" w:rsidP="00F9529B">
            <w:pPr>
              <w:pStyle w:val="HeaderTable"/>
              <w:rPr>
                <w:color w:val="FFFFFF"/>
              </w:rPr>
            </w:pPr>
            <w:r w:rsidRPr="002F0370">
              <w:rPr>
                <w:color w:val="FFFFFF"/>
              </w:rPr>
              <w:t>DC#</w:t>
            </w:r>
          </w:p>
        </w:tc>
        <w:tc>
          <w:tcPr>
            <w:tcW w:w="4234" w:type="pct"/>
            <w:tcBorders>
              <w:top w:val="single" w:sz="6" w:space="0" w:color="auto"/>
              <w:left w:val="single" w:sz="6" w:space="0" w:color="auto"/>
              <w:bottom w:val="single" w:sz="6" w:space="0" w:color="auto"/>
              <w:right w:val="single" w:sz="6" w:space="0" w:color="auto"/>
            </w:tcBorders>
            <w:shd w:val="clear" w:color="auto" w:fill="626469"/>
            <w:hideMark/>
          </w:tcPr>
          <w:p w14:paraId="357FA6A1" w14:textId="77777777" w:rsidR="00F65BE4" w:rsidRPr="002F0370" w:rsidRDefault="00F65BE4" w:rsidP="00F9529B">
            <w:pPr>
              <w:pStyle w:val="HeaderTable"/>
              <w:rPr>
                <w:color w:val="FFFFFF"/>
              </w:rPr>
            </w:pPr>
            <w:r w:rsidRPr="002F0370">
              <w:rPr>
                <w:color w:val="FFFFFF"/>
              </w:rPr>
              <w:t>Document Name</w:t>
            </w:r>
          </w:p>
        </w:tc>
      </w:tr>
      <w:tr w:rsidR="006B056C" w:rsidRPr="002F0370" w14:paraId="3984F48B" w14:textId="77777777" w:rsidTr="007E5BEA">
        <w:tc>
          <w:tcPr>
            <w:tcW w:w="766" w:type="pct"/>
            <w:tcBorders>
              <w:top w:val="single" w:sz="6" w:space="0" w:color="auto"/>
              <w:left w:val="single" w:sz="6" w:space="0" w:color="auto"/>
              <w:bottom w:val="single" w:sz="6" w:space="0" w:color="auto"/>
              <w:right w:val="single" w:sz="6" w:space="0" w:color="auto"/>
            </w:tcBorders>
          </w:tcPr>
          <w:p w14:paraId="7897CB1D" w14:textId="173F42F9" w:rsidR="006B056C" w:rsidRPr="002F0370" w:rsidRDefault="00DD19B8" w:rsidP="00DD19B8">
            <w:pPr>
              <w:pStyle w:val="BodyText"/>
              <w:ind w:left="0"/>
            </w:pPr>
            <w:r w:rsidRPr="00DD19B8">
              <w:t>3692556</w:t>
            </w:r>
          </w:p>
        </w:tc>
        <w:tc>
          <w:tcPr>
            <w:tcW w:w="4234" w:type="pct"/>
            <w:tcBorders>
              <w:top w:val="single" w:sz="6" w:space="0" w:color="auto"/>
              <w:left w:val="single" w:sz="6" w:space="0" w:color="auto"/>
              <w:bottom w:val="single" w:sz="6" w:space="0" w:color="auto"/>
              <w:right w:val="single" w:sz="6" w:space="0" w:color="auto"/>
            </w:tcBorders>
          </w:tcPr>
          <w:p w14:paraId="72581E07" w14:textId="171B8EBA" w:rsidR="006B056C" w:rsidRDefault="00DD19B8" w:rsidP="00DD19B8">
            <w:pPr>
              <w:pStyle w:val="BodyText"/>
              <w:ind w:left="0"/>
            </w:pPr>
            <w:r w:rsidRPr="00DD19B8">
              <w:t xml:space="preserve">PLDT - Trident - 3c3 - </w:t>
            </w:r>
            <w:proofErr w:type="spellStart"/>
            <w:r w:rsidRPr="00DD19B8">
              <w:t>TechData</w:t>
            </w:r>
            <w:proofErr w:type="spellEnd"/>
            <w:r w:rsidRPr="00DD19B8">
              <w:t xml:space="preserve"> Profiling - IDD</w:t>
            </w:r>
          </w:p>
        </w:tc>
      </w:tr>
      <w:tr w:rsidR="00ED6A77" w:rsidRPr="002F0370" w14:paraId="55583B65" w14:textId="77777777" w:rsidTr="00F9529B">
        <w:tc>
          <w:tcPr>
            <w:tcW w:w="766" w:type="pct"/>
            <w:tcBorders>
              <w:top w:val="single" w:sz="6" w:space="0" w:color="auto"/>
              <w:left w:val="single" w:sz="6" w:space="0" w:color="auto"/>
              <w:bottom w:val="single" w:sz="6" w:space="0" w:color="auto"/>
              <w:right w:val="single" w:sz="6" w:space="0" w:color="auto"/>
            </w:tcBorders>
          </w:tcPr>
          <w:p w14:paraId="7A12DEF8" w14:textId="0BA3947E" w:rsidR="00ED6A77" w:rsidRPr="005C7920" w:rsidRDefault="00ED6A77" w:rsidP="005A6F19">
            <w:pPr>
              <w:pStyle w:val="BodyText"/>
              <w:ind w:left="0"/>
            </w:pPr>
            <w:r w:rsidRPr="00ED6A77">
              <w:t>3643651</w:t>
            </w:r>
          </w:p>
        </w:tc>
        <w:tc>
          <w:tcPr>
            <w:tcW w:w="4234" w:type="pct"/>
            <w:tcBorders>
              <w:top w:val="single" w:sz="6" w:space="0" w:color="auto"/>
              <w:left w:val="single" w:sz="6" w:space="0" w:color="auto"/>
              <w:bottom w:val="single" w:sz="6" w:space="0" w:color="auto"/>
              <w:right w:val="single" w:sz="6" w:space="0" w:color="auto"/>
            </w:tcBorders>
          </w:tcPr>
          <w:p w14:paraId="4100C37C" w14:textId="7E026931" w:rsidR="00ED6A77" w:rsidRPr="005C7920" w:rsidRDefault="00ED6A77" w:rsidP="005A6F19">
            <w:pPr>
              <w:pStyle w:val="BodyText"/>
              <w:ind w:left="0"/>
            </w:pPr>
            <w:r w:rsidRPr="00ED6A77">
              <w:t xml:space="preserve">PLDT - Trident – 3c3 – NBO NBA </w:t>
            </w:r>
            <w:r w:rsidR="00E24B31">
              <w:t>–</w:t>
            </w:r>
            <w:r w:rsidRPr="00ED6A77">
              <w:t xml:space="preserve"> IDD</w:t>
            </w:r>
          </w:p>
        </w:tc>
      </w:tr>
    </w:tbl>
    <w:p w14:paraId="1477C14E" w14:textId="77777777" w:rsidR="00293852" w:rsidRPr="003A4ED1" w:rsidRDefault="00293852" w:rsidP="00FD38CD">
      <w:pPr>
        <w:pStyle w:val="Heading2"/>
      </w:pPr>
      <w:bookmarkStart w:id="17" w:name="_Toc114674843"/>
      <w:r w:rsidRPr="003A4ED1">
        <w:t>Terms and Definitions</w:t>
      </w:r>
      <w:bookmarkEnd w:id="14"/>
      <w:bookmarkEnd w:id="15"/>
      <w:bookmarkEnd w:id="16"/>
      <w:bookmarkEnd w:id="17"/>
    </w:p>
    <w:p w14:paraId="513F7EDD" w14:textId="77777777" w:rsidR="00293852" w:rsidRPr="009F2CCD" w:rsidRDefault="00293852" w:rsidP="005A51C7">
      <w:pPr>
        <w:pStyle w:val="P-BT"/>
        <w:rPr>
          <w:rFonts w:ascii="Calibri" w:hAnsi="Calibri"/>
        </w:rPr>
      </w:pPr>
      <w:r w:rsidRPr="009F2CCD">
        <w:t>Following is a list of terms used in this document with which the reader should be familiar:</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00" w:firstRow="0" w:lastRow="0" w:firstColumn="0" w:lastColumn="0" w:noHBand="0" w:noVBand="1"/>
      </w:tblPr>
      <w:tblGrid>
        <w:gridCol w:w="2882"/>
        <w:gridCol w:w="6468"/>
      </w:tblGrid>
      <w:tr w:rsidR="00293852" w:rsidRPr="003A4ED1" w14:paraId="1EBD1A65" w14:textId="77777777" w:rsidTr="00F76415">
        <w:trPr>
          <w:cantSplit/>
          <w:tblHeader/>
        </w:trPr>
        <w:tc>
          <w:tcPr>
            <w:tcW w:w="1541" w:type="pct"/>
            <w:tcBorders>
              <w:bottom w:val="single" w:sz="4" w:space="0" w:color="808080"/>
            </w:tcBorders>
            <w:shd w:val="clear" w:color="auto" w:fill="626469"/>
            <w:vAlign w:val="center"/>
            <w:hideMark/>
          </w:tcPr>
          <w:p w14:paraId="0BF2C09A" w14:textId="77777777" w:rsidR="00293852" w:rsidRPr="005371F3" w:rsidRDefault="00293852" w:rsidP="00F76415">
            <w:pPr>
              <w:pStyle w:val="HeaderTable"/>
              <w:rPr>
                <w:color w:val="FFFFFF"/>
              </w:rPr>
            </w:pPr>
            <w:r w:rsidRPr="005371F3">
              <w:rPr>
                <w:color w:val="FFFFFF"/>
              </w:rPr>
              <w:t>Term/Acronym</w:t>
            </w:r>
          </w:p>
        </w:tc>
        <w:tc>
          <w:tcPr>
            <w:tcW w:w="3459" w:type="pct"/>
            <w:tcBorders>
              <w:bottom w:val="single" w:sz="4" w:space="0" w:color="808080"/>
            </w:tcBorders>
            <w:shd w:val="clear" w:color="auto" w:fill="626469"/>
            <w:vAlign w:val="center"/>
            <w:hideMark/>
          </w:tcPr>
          <w:p w14:paraId="7AD37F07" w14:textId="77777777" w:rsidR="00293852" w:rsidRPr="005371F3" w:rsidRDefault="00293852" w:rsidP="00F76415">
            <w:pPr>
              <w:pStyle w:val="HeaderTable"/>
              <w:rPr>
                <w:color w:val="FFFFFF"/>
              </w:rPr>
            </w:pPr>
            <w:r w:rsidRPr="005371F3">
              <w:rPr>
                <w:color w:val="FFFFFF"/>
              </w:rPr>
              <w:t>Definition</w:t>
            </w:r>
          </w:p>
        </w:tc>
      </w:tr>
      <w:tr w:rsidR="00293852" w:rsidRPr="003A4ED1" w14:paraId="3C30EC53" w14:textId="77777777" w:rsidTr="00F76415">
        <w:trPr>
          <w:cantSplit/>
        </w:trPr>
        <w:tc>
          <w:tcPr>
            <w:tcW w:w="1541" w:type="pct"/>
            <w:tcBorders>
              <w:bottom w:val="single" w:sz="4" w:space="0" w:color="808080"/>
            </w:tcBorders>
            <w:shd w:val="clear" w:color="auto" w:fill="auto"/>
          </w:tcPr>
          <w:p w14:paraId="57AA4911" w14:textId="1EB78CCF" w:rsidR="00293852" w:rsidRPr="003A4ED1" w:rsidRDefault="00293852" w:rsidP="00F76415">
            <w:pPr>
              <w:pStyle w:val="BodyTextTable"/>
              <w:keepNext/>
              <w:keepLines/>
            </w:pPr>
          </w:p>
        </w:tc>
        <w:tc>
          <w:tcPr>
            <w:tcW w:w="3459" w:type="pct"/>
            <w:tcBorders>
              <w:bottom w:val="single" w:sz="4" w:space="0" w:color="808080"/>
            </w:tcBorders>
            <w:shd w:val="clear" w:color="auto" w:fill="auto"/>
          </w:tcPr>
          <w:p w14:paraId="3AC1E9BE" w14:textId="72D634E1" w:rsidR="00293852" w:rsidRPr="003A4ED1" w:rsidRDefault="00293852" w:rsidP="00F76415">
            <w:pPr>
              <w:pStyle w:val="BodyTextTable"/>
              <w:keepNext/>
              <w:keepLines/>
            </w:pPr>
          </w:p>
        </w:tc>
      </w:tr>
      <w:tr w:rsidR="00D53190" w:rsidRPr="003A4ED1" w14:paraId="02C2073D" w14:textId="77777777" w:rsidTr="00F76415">
        <w:trPr>
          <w:cantSplit/>
        </w:trPr>
        <w:tc>
          <w:tcPr>
            <w:tcW w:w="1541" w:type="pct"/>
            <w:shd w:val="clear" w:color="auto" w:fill="auto"/>
          </w:tcPr>
          <w:p w14:paraId="7AF23B22" w14:textId="1A6CF247" w:rsidR="00D53190" w:rsidRDefault="00D53190" w:rsidP="00F76415">
            <w:pPr>
              <w:pStyle w:val="BodyTextTable"/>
            </w:pPr>
          </w:p>
        </w:tc>
        <w:tc>
          <w:tcPr>
            <w:tcW w:w="3459" w:type="pct"/>
            <w:shd w:val="clear" w:color="auto" w:fill="auto"/>
          </w:tcPr>
          <w:p w14:paraId="39D385D5" w14:textId="11B651CD" w:rsidR="00D53190" w:rsidRDefault="00D53190" w:rsidP="00F76415">
            <w:pPr>
              <w:pStyle w:val="BodyTextTable"/>
              <w:rPr>
                <w:lang w:val="en-GB"/>
              </w:rPr>
            </w:pPr>
          </w:p>
        </w:tc>
      </w:tr>
      <w:tr w:rsidR="00DD4444" w:rsidRPr="003A4ED1" w14:paraId="4D283952" w14:textId="77777777" w:rsidTr="00F76415">
        <w:trPr>
          <w:cantSplit/>
        </w:trPr>
        <w:tc>
          <w:tcPr>
            <w:tcW w:w="1541" w:type="pct"/>
            <w:shd w:val="clear" w:color="auto" w:fill="auto"/>
          </w:tcPr>
          <w:p w14:paraId="15351CE9" w14:textId="26BB19B6" w:rsidR="00DD4444" w:rsidRDefault="00DD4444" w:rsidP="00F76415">
            <w:pPr>
              <w:pStyle w:val="BodyTextTable"/>
            </w:pPr>
          </w:p>
        </w:tc>
        <w:tc>
          <w:tcPr>
            <w:tcW w:w="3459" w:type="pct"/>
            <w:shd w:val="clear" w:color="auto" w:fill="auto"/>
          </w:tcPr>
          <w:p w14:paraId="31A2C9E6" w14:textId="6097483C" w:rsidR="00DD4444" w:rsidRDefault="00DD4444" w:rsidP="00F76415">
            <w:pPr>
              <w:pStyle w:val="BodyTextTable"/>
              <w:rPr>
                <w:lang w:val="en-GB"/>
              </w:rPr>
            </w:pPr>
          </w:p>
        </w:tc>
      </w:tr>
    </w:tbl>
    <w:p w14:paraId="201C003A" w14:textId="4A4008BD" w:rsidR="00A05F91" w:rsidRPr="002F0370" w:rsidRDefault="00A05F91" w:rsidP="00FD38CD">
      <w:pPr>
        <w:pStyle w:val="Heading2"/>
      </w:pPr>
      <w:bookmarkStart w:id="18" w:name="_Toc508615226"/>
      <w:bookmarkStart w:id="19" w:name="_Toc505005487"/>
      <w:bookmarkStart w:id="20" w:name="_Toc490143894"/>
      <w:bookmarkStart w:id="21" w:name="_Toc487135183"/>
      <w:bookmarkStart w:id="22" w:name="_Toc508880747"/>
      <w:bookmarkStart w:id="23" w:name="_Toc114674844"/>
      <w:r w:rsidRPr="002F0370">
        <w:t>Assumptions</w:t>
      </w:r>
      <w:bookmarkEnd w:id="18"/>
      <w:bookmarkEnd w:id="19"/>
      <w:bookmarkEnd w:id="20"/>
      <w:bookmarkEnd w:id="21"/>
      <w:bookmarkEnd w:id="22"/>
      <w:bookmarkEnd w:id="23"/>
    </w:p>
    <w:tbl>
      <w:tblPr>
        <w:tblStyle w:val="ListTable4-Accent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1075"/>
        <w:gridCol w:w="8275"/>
      </w:tblGrid>
      <w:tr w:rsidR="00A05F91" w:rsidRPr="002F0370" w14:paraId="6B69CA6E" w14:textId="77777777" w:rsidTr="00A05F9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75" w:type="pct"/>
            <w:tcBorders>
              <w:bottom w:val="single" w:sz="4" w:space="0" w:color="808080"/>
            </w:tcBorders>
            <w:shd w:val="clear" w:color="auto" w:fill="626469"/>
            <w:vAlign w:val="center"/>
            <w:hideMark/>
          </w:tcPr>
          <w:p w14:paraId="3CECC5C7" w14:textId="77777777" w:rsidR="00A05F91" w:rsidRPr="002F0370" w:rsidRDefault="00A05F91" w:rsidP="00A05F91">
            <w:pPr>
              <w:pStyle w:val="HeaderTable"/>
              <w:rPr>
                <w:b/>
                <w:bCs w:val="0"/>
                <w:color w:val="FFFFFF"/>
              </w:rPr>
            </w:pPr>
            <w:r w:rsidRPr="002F0370">
              <w:rPr>
                <w:b/>
                <w:bCs w:val="0"/>
                <w:color w:val="FFFFFF"/>
              </w:rPr>
              <w:t>Ass ID#</w:t>
            </w:r>
          </w:p>
        </w:tc>
        <w:tc>
          <w:tcPr>
            <w:tcW w:w="4425" w:type="pct"/>
            <w:tcBorders>
              <w:bottom w:val="single" w:sz="4" w:space="0" w:color="808080"/>
            </w:tcBorders>
            <w:shd w:val="clear" w:color="auto" w:fill="626469"/>
            <w:vAlign w:val="center"/>
            <w:hideMark/>
          </w:tcPr>
          <w:p w14:paraId="626C2F91" w14:textId="77777777" w:rsidR="00A05F91" w:rsidRPr="002F0370" w:rsidRDefault="00A05F91" w:rsidP="00A05F91">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sidRPr="002F0370">
              <w:rPr>
                <w:b/>
                <w:bCs w:val="0"/>
                <w:color w:val="FFFFFF"/>
              </w:rPr>
              <w:t>Description</w:t>
            </w:r>
          </w:p>
        </w:tc>
      </w:tr>
      <w:tr w:rsidR="00A05F91" w:rsidRPr="002F0370" w14:paraId="5373CD8C" w14:textId="77777777" w:rsidTr="006D75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 w:type="pct"/>
            <w:shd w:val="clear" w:color="auto" w:fill="auto"/>
            <w:hideMark/>
          </w:tcPr>
          <w:p w14:paraId="5487C85C" w14:textId="77777777" w:rsidR="00A05F91" w:rsidRPr="009F2CCD" w:rsidRDefault="00A05F91" w:rsidP="00A05F91">
            <w:pPr>
              <w:pStyle w:val="BodyTextTable"/>
              <w:rPr>
                <w:szCs w:val="18"/>
              </w:rPr>
            </w:pPr>
            <w:r w:rsidRPr="009F2CCD">
              <w:rPr>
                <w:szCs w:val="18"/>
              </w:rPr>
              <w:t>GA-001</w:t>
            </w:r>
          </w:p>
        </w:tc>
        <w:tc>
          <w:tcPr>
            <w:tcW w:w="4425" w:type="pct"/>
            <w:shd w:val="clear" w:color="auto" w:fill="auto"/>
          </w:tcPr>
          <w:p w14:paraId="2126400C" w14:textId="2449CC90" w:rsidR="00A05F91" w:rsidRPr="001D7701" w:rsidRDefault="00EB76B9" w:rsidP="006D75D9">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Solution is applicable to Wireless Prepaid customers</w:t>
            </w:r>
          </w:p>
        </w:tc>
      </w:tr>
      <w:tr w:rsidR="00A05F91" w:rsidRPr="002F0370" w14:paraId="663E7FE2" w14:textId="77777777" w:rsidTr="00A05F91">
        <w:trPr>
          <w:cantSplit/>
        </w:trPr>
        <w:tc>
          <w:tcPr>
            <w:cnfStyle w:val="001000000000" w:firstRow="0" w:lastRow="0" w:firstColumn="1" w:lastColumn="0" w:oddVBand="0" w:evenVBand="0" w:oddHBand="0" w:evenHBand="0" w:firstRowFirstColumn="0" w:firstRowLastColumn="0" w:lastRowFirstColumn="0" w:lastRowLastColumn="0"/>
            <w:tcW w:w="575" w:type="pct"/>
            <w:shd w:val="clear" w:color="auto" w:fill="auto"/>
          </w:tcPr>
          <w:p w14:paraId="1CA14EC0" w14:textId="77777777" w:rsidR="00A05F91" w:rsidRPr="009F2CCD" w:rsidRDefault="00A05F91" w:rsidP="00A05F91">
            <w:pPr>
              <w:pStyle w:val="BodyTextTable"/>
              <w:rPr>
                <w:szCs w:val="18"/>
              </w:rPr>
            </w:pPr>
            <w:r w:rsidRPr="009F2CCD">
              <w:rPr>
                <w:szCs w:val="18"/>
              </w:rPr>
              <w:t>GA-002</w:t>
            </w:r>
          </w:p>
        </w:tc>
        <w:tc>
          <w:tcPr>
            <w:tcW w:w="4425" w:type="pct"/>
            <w:shd w:val="clear" w:color="auto" w:fill="auto"/>
          </w:tcPr>
          <w:p w14:paraId="7356DBE3" w14:textId="47E19978" w:rsidR="00A05F91" w:rsidRPr="009F2CCD" w:rsidRDefault="00A05F91" w:rsidP="00A05F91">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A05F91" w:rsidRPr="002F0370" w14:paraId="7A486A4C" w14:textId="77777777" w:rsidTr="00A05F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 w:type="pct"/>
            <w:shd w:val="clear" w:color="auto" w:fill="auto"/>
          </w:tcPr>
          <w:p w14:paraId="06BCFB04" w14:textId="77777777" w:rsidR="00A05F91" w:rsidRPr="009F2CCD" w:rsidRDefault="00A05F91" w:rsidP="00A05F91">
            <w:pPr>
              <w:pStyle w:val="BodyTextTable"/>
              <w:rPr>
                <w:szCs w:val="18"/>
              </w:rPr>
            </w:pPr>
            <w:r w:rsidRPr="009F2CCD">
              <w:rPr>
                <w:szCs w:val="18"/>
              </w:rPr>
              <w:t>GA-003</w:t>
            </w:r>
          </w:p>
        </w:tc>
        <w:tc>
          <w:tcPr>
            <w:tcW w:w="4425" w:type="pct"/>
            <w:shd w:val="clear" w:color="auto" w:fill="auto"/>
          </w:tcPr>
          <w:p w14:paraId="1AF669E0" w14:textId="34C972C0" w:rsidR="00A05F91" w:rsidRPr="009F2CCD" w:rsidRDefault="00A05F91" w:rsidP="00A05F91">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2EC65D86" w14:textId="77777777" w:rsidR="00CB63DC" w:rsidRDefault="00CB63DC" w:rsidP="00AE5250">
      <w:pPr>
        <w:spacing w:before="0" w:after="0"/>
        <w:ind w:left="0"/>
      </w:pPr>
    </w:p>
    <w:p w14:paraId="0AFE997A" w14:textId="77777777" w:rsidR="00AE5250" w:rsidRPr="00AE5250" w:rsidRDefault="00CB63DC" w:rsidP="00CB63DC">
      <w:pPr>
        <w:spacing w:before="0" w:after="0"/>
        <w:ind w:left="0"/>
      </w:pPr>
      <w:r>
        <w:br w:type="page"/>
      </w:r>
    </w:p>
    <w:p w14:paraId="3509009B" w14:textId="7BE43766" w:rsidR="00287989" w:rsidRDefault="00287989" w:rsidP="00287989">
      <w:pPr>
        <w:pStyle w:val="Heading1"/>
      </w:pPr>
      <w:bookmarkStart w:id="24" w:name="_Toc114674848"/>
      <w:r>
        <w:t>Reference Data</w:t>
      </w:r>
      <w:bookmarkEnd w:id="24"/>
    </w:p>
    <w:p w14:paraId="35690636" w14:textId="77777777" w:rsidR="00287989" w:rsidRDefault="00287989" w:rsidP="00287989">
      <w:pPr>
        <w:pStyle w:val="Heading2"/>
      </w:pPr>
      <w:bookmarkStart w:id="25" w:name="_Toc114674849"/>
      <w:r w:rsidRPr="004139B5">
        <w:t>Overview</w:t>
      </w:r>
      <w:bookmarkEnd w:id="25"/>
    </w:p>
    <w:p w14:paraId="19201F89" w14:textId="16766D89" w:rsidR="00287989" w:rsidRDefault="00287989" w:rsidP="00287989">
      <w:pPr>
        <w:pStyle w:val="P-BT"/>
      </w:pPr>
      <w:r w:rsidRPr="00A01A1E">
        <w:t>Th</w:t>
      </w:r>
      <w:r>
        <w:t>is</w:t>
      </w:r>
      <w:r w:rsidRPr="00A01A1E">
        <w:t xml:space="preserve"> </w:t>
      </w:r>
      <w:r>
        <w:t xml:space="preserve">section </w:t>
      </w:r>
      <w:r w:rsidRPr="00A01A1E">
        <w:t>describe</w:t>
      </w:r>
      <w:r>
        <w:t xml:space="preserve">s </w:t>
      </w:r>
      <w:r w:rsidRPr="00A01A1E">
        <w:t xml:space="preserve">the solution for </w:t>
      </w:r>
      <w:r>
        <w:t>additional reference data required for this project.</w:t>
      </w:r>
    </w:p>
    <w:p w14:paraId="00667D0D" w14:textId="197BADA3" w:rsidR="00287989" w:rsidRDefault="009D34A6" w:rsidP="00287989">
      <w:pPr>
        <w:pStyle w:val="Heading2"/>
      </w:pPr>
      <w:r>
        <w:t>LACCI</w:t>
      </w:r>
    </w:p>
    <w:p w14:paraId="6B1EE683" w14:textId="4690056D" w:rsidR="00AE2FEF" w:rsidRDefault="00AE2FEF" w:rsidP="00AE2FEF">
      <w:pPr>
        <w:pStyle w:val="P-BT"/>
      </w:pPr>
      <w:r>
        <w:t xml:space="preserve">This table will be </w:t>
      </w:r>
      <w:r w:rsidR="009D34A6">
        <w:t>automatically</w:t>
      </w:r>
      <w:r>
        <w:t xml:space="preserve"> populated by </w:t>
      </w:r>
      <w:r w:rsidR="009D34A6">
        <w:t>loading a file sent from Data Tech</w:t>
      </w:r>
      <w:r>
        <w:t>.</w:t>
      </w:r>
    </w:p>
    <w:p w14:paraId="1E2CEF0E" w14:textId="48D68FEF" w:rsidR="00F21AB1" w:rsidRPr="00AE2FEF" w:rsidRDefault="00F21AB1" w:rsidP="00AE2FEF">
      <w:pPr>
        <w:pStyle w:val="P-BT"/>
      </w:pPr>
      <w:r>
        <w:t xml:space="preserve">Refer to </w:t>
      </w:r>
      <w:r w:rsidR="00526408">
        <w:t>‘</w:t>
      </w:r>
      <w:r w:rsidR="002D07CD" w:rsidRPr="00DD19B8">
        <w:t xml:space="preserve">PLDT - Trident - 3c3 - </w:t>
      </w:r>
      <w:proofErr w:type="spellStart"/>
      <w:r w:rsidR="002D07CD" w:rsidRPr="00DD19B8">
        <w:t>TechData</w:t>
      </w:r>
      <w:proofErr w:type="spellEnd"/>
      <w:r w:rsidR="002D07CD" w:rsidRPr="00DD19B8">
        <w:t xml:space="preserve"> Profiling </w:t>
      </w:r>
      <w:r w:rsidR="00526408">
        <w:t>–</w:t>
      </w:r>
      <w:r w:rsidR="002D07CD" w:rsidRPr="00DD19B8">
        <w:t xml:space="preserve"> IDD</w:t>
      </w:r>
      <w:r w:rsidR="00526408">
        <w:t>’</w:t>
      </w:r>
      <w:r w:rsidR="002D07CD">
        <w:t xml:space="preserve"> </w:t>
      </w:r>
      <w:r>
        <w:t xml:space="preserve">for the </w:t>
      </w:r>
      <w:r w:rsidR="002D07CD">
        <w:t>file</w:t>
      </w:r>
      <w:r>
        <w:t xml:space="preserve"> description.</w:t>
      </w:r>
    </w:p>
    <w:p w14:paraId="3F6945D8" w14:textId="694FFB1B" w:rsidR="00303369" w:rsidRDefault="00303369" w:rsidP="00303369">
      <w:pPr>
        <w:pStyle w:val="Heading3"/>
      </w:pPr>
      <w:bookmarkStart w:id="26" w:name="_Toc114674851"/>
      <w:r>
        <w:t>Table Definition</w:t>
      </w:r>
      <w:bookmarkEnd w:id="26"/>
    </w:p>
    <w:p w14:paraId="44A93DB2" w14:textId="785BCB73" w:rsidR="00303369" w:rsidRDefault="00C306E2" w:rsidP="00303369">
      <w:pPr>
        <w:pStyle w:val="P-BT"/>
      </w:pPr>
      <w:r>
        <w:t>The below table will be created in Engage HBase as a custom table.</w:t>
      </w:r>
    </w:p>
    <w:p w14:paraId="7498E5FF" w14:textId="4C9CD552" w:rsidR="00CB4C1A" w:rsidRPr="00892E0A" w:rsidRDefault="00CB4C1A" w:rsidP="00303369">
      <w:pPr>
        <w:pStyle w:val="P-BT"/>
      </w:pPr>
      <w:r>
        <w:t>A file loader will load the daily file and override the records in the table.</w:t>
      </w:r>
    </w:p>
    <w:tbl>
      <w:tblPr>
        <w:tblStyle w:val="ListTable4-Accent4"/>
        <w:tblW w:w="4814"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6A0" w:firstRow="1" w:lastRow="0" w:firstColumn="1" w:lastColumn="0" w:noHBand="1" w:noVBand="1"/>
      </w:tblPr>
      <w:tblGrid>
        <w:gridCol w:w="1488"/>
        <w:gridCol w:w="937"/>
        <w:gridCol w:w="1530"/>
        <w:gridCol w:w="598"/>
        <w:gridCol w:w="4449"/>
      </w:tblGrid>
      <w:tr w:rsidR="00526408" w:rsidRPr="002F0370" w14:paraId="70660905" w14:textId="77777777" w:rsidTr="005264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6" w:type="pct"/>
            <w:tcBorders>
              <w:bottom w:val="single" w:sz="4" w:space="0" w:color="808080"/>
            </w:tcBorders>
            <w:shd w:val="clear" w:color="auto" w:fill="626469"/>
            <w:vAlign w:val="center"/>
          </w:tcPr>
          <w:p w14:paraId="2BB0A16B" w14:textId="74001828" w:rsidR="00526408" w:rsidRDefault="00526408" w:rsidP="00526408">
            <w:pPr>
              <w:pStyle w:val="HeaderTable"/>
              <w:rPr>
                <w:b/>
                <w:bCs w:val="0"/>
                <w:color w:val="FFFFFF"/>
              </w:rPr>
            </w:pPr>
            <w:r>
              <w:rPr>
                <w:b/>
                <w:bCs w:val="0"/>
                <w:color w:val="FFFFFF"/>
              </w:rPr>
              <w:t>Attribute</w:t>
            </w:r>
          </w:p>
        </w:tc>
        <w:tc>
          <w:tcPr>
            <w:tcW w:w="520" w:type="pct"/>
            <w:tcBorders>
              <w:bottom w:val="single" w:sz="4" w:space="0" w:color="808080"/>
            </w:tcBorders>
            <w:shd w:val="clear" w:color="auto" w:fill="626469"/>
            <w:vAlign w:val="center"/>
          </w:tcPr>
          <w:p w14:paraId="3266EFC9" w14:textId="2CC0A943" w:rsidR="00526408" w:rsidRDefault="00526408" w:rsidP="00526408">
            <w:pPr>
              <w:pStyle w:val="HeaderTable"/>
              <w:cnfStyle w:val="100000000000" w:firstRow="1" w:lastRow="0" w:firstColumn="0" w:lastColumn="0" w:oddVBand="0" w:evenVBand="0" w:oddHBand="0" w:evenHBand="0" w:firstRowFirstColumn="0" w:firstRowLastColumn="0" w:lastRowFirstColumn="0" w:lastRowLastColumn="0"/>
              <w:rPr>
                <w:color w:val="FFFFFF"/>
              </w:rPr>
            </w:pPr>
            <w:r>
              <w:rPr>
                <w:b/>
                <w:bCs w:val="0"/>
                <w:color w:val="FFFFFF"/>
              </w:rPr>
              <w:t>Type</w:t>
            </w:r>
          </w:p>
        </w:tc>
        <w:tc>
          <w:tcPr>
            <w:tcW w:w="850" w:type="pct"/>
            <w:tcBorders>
              <w:bottom w:val="single" w:sz="4" w:space="0" w:color="808080"/>
            </w:tcBorders>
            <w:shd w:val="clear" w:color="auto" w:fill="626469"/>
            <w:vAlign w:val="center"/>
            <w:hideMark/>
          </w:tcPr>
          <w:p w14:paraId="0FA9D2B8" w14:textId="30B6A11E" w:rsidR="00526408" w:rsidRPr="002F0370" w:rsidRDefault="00526408" w:rsidP="0052640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Source Attribute</w:t>
            </w:r>
          </w:p>
        </w:tc>
        <w:tc>
          <w:tcPr>
            <w:tcW w:w="332" w:type="pct"/>
            <w:tcBorders>
              <w:bottom w:val="single" w:sz="4" w:space="0" w:color="808080"/>
            </w:tcBorders>
            <w:shd w:val="clear" w:color="auto" w:fill="626469"/>
            <w:vAlign w:val="center"/>
          </w:tcPr>
          <w:p w14:paraId="01058B01" w14:textId="77777777" w:rsidR="00526408" w:rsidRDefault="00526408" w:rsidP="0052640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M/O</w:t>
            </w:r>
          </w:p>
        </w:tc>
        <w:tc>
          <w:tcPr>
            <w:tcW w:w="2471" w:type="pct"/>
            <w:tcBorders>
              <w:bottom w:val="single" w:sz="4" w:space="0" w:color="808080"/>
            </w:tcBorders>
            <w:shd w:val="clear" w:color="auto" w:fill="626469"/>
            <w:vAlign w:val="center"/>
          </w:tcPr>
          <w:p w14:paraId="4CB254A5" w14:textId="77777777" w:rsidR="00526408" w:rsidRDefault="00526408" w:rsidP="0052640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Description</w:t>
            </w:r>
          </w:p>
        </w:tc>
      </w:tr>
      <w:tr w:rsidR="00526408" w:rsidRPr="002F0370" w14:paraId="5CCA2467" w14:textId="77777777" w:rsidTr="00526408">
        <w:trPr>
          <w:cantSplit/>
        </w:trPr>
        <w:tc>
          <w:tcPr>
            <w:cnfStyle w:val="001000000000" w:firstRow="0" w:lastRow="0" w:firstColumn="1" w:lastColumn="0" w:oddVBand="0" w:evenVBand="0" w:oddHBand="0" w:evenHBand="0" w:firstRowFirstColumn="0" w:firstRowLastColumn="0" w:lastRowFirstColumn="0" w:lastRowLastColumn="0"/>
            <w:tcW w:w="826" w:type="pct"/>
          </w:tcPr>
          <w:p w14:paraId="1574EA46" w14:textId="7D731867" w:rsidR="00526408" w:rsidRPr="00303369" w:rsidRDefault="00526408" w:rsidP="00526408">
            <w:pPr>
              <w:pStyle w:val="BodyTextTable"/>
              <w:rPr>
                <w:szCs w:val="18"/>
              </w:rPr>
            </w:pPr>
            <w:r>
              <w:rPr>
                <w:szCs w:val="18"/>
              </w:rPr>
              <w:t>key</w:t>
            </w:r>
          </w:p>
        </w:tc>
        <w:tc>
          <w:tcPr>
            <w:tcW w:w="520" w:type="pct"/>
          </w:tcPr>
          <w:p w14:paraId="3CDE8898" w14:textId="762A4175" w:rsidR="00526408"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String PK</w:t>
            </w:r>
          </w:p>
        </w:tc>
        <w:tc>
          <w:tcPr>
            <w:tcW w:w="850" w:type="pct"/>
            <w:shd w:val="clear" w:color="auto" w:fill="auto"/>
          </w:tcPr>
          <w:p w14:paraId="0C4E8F0E" w14:textId="77777777" w:rsidR="00526408"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LAC</w:t>
            </w:r>
          </w:p>
          <w:p w14:paraId="22F94394" w14:textId="0E37D60A" w:rsidR="00526408" w:rsidRPr="009F2CCD"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CELLID</w:t>
            </w:r>
          </w:p>
        </w:tc>
        <w:tc>
          <w:tcPr>
            <w:tcW w:w="332" w:type="pct"/>
            <w:shd w:val="clear" w:color="auto" w:fill="auto"/>
          </w:tcPr>
          <w:p w14:paraId="4FA23817" w14:textId="77777777" w:rsidR="00526408" w:rsidRPr="007E14B5"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M</w:t>
            </w:r>
          </w:p>
        </w:tc>
        <w:tc>
          <w:tcPr>
            <w:tcW w:w="2471" w:type="pct"/>
          </w:tcPr>
          <w:p w14:paraId="1D4EB475" w14:textId="7137E3C1" w:rsidR="00526408"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A concatenation of the LAC and CI</w:t>
            </w:r>
          </w:p>
          <w:p w14:paraId="6F6DA7C5" w14:textId="625BE3BD" w:rsidR="00526408" w:rsidRPr="00303369"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Format:  LAC + “_” + CI</w:t>
            </w:r>
          </w:p>
        </w:tc>
      </w:tr>
      <w:tr w:rsidR="00526408" w:rsidRPr="002F0370" w14:paraId="6024E46F" w14:textId="77777777" w:rsidTr="00526408">
        <w:trPr>
          <w:cantSplit/>
        </w:trPr>
        <w:tc>
          <w:tcPr>
            <w:cnfStyle w:val="001000000000" w:firstRow="0" w:lastRow="0" w:firstColumn="1" w:lastColumn="0" w:oddVBand="0" w:evenVBand="0" w:oddHBand="0" w:evenHBand="0" w:firstRowFirstColumn="0" w:firstRowLastColumn="0" w:lastRowFirstColumn="0" w:lastRowLastColumn="0"/>
            <w:tcW w:w="826" w:type="pct"/>
          </w:tcPr>
          <w:p w14:paraId="51E37CBA" w14:textId="2CED9584" w:rsidR="00526408" w:rsidRPr="00303369" w:rsidRDefault="0069294C" w:rsidP="00526408">
            <w:pPr>
              <w:pStyle w:val="BodyTextTable"/>
              <w:rPr>
                <w:szCs w:val="18"/>
              </w:rPr>
            </w:pPr>
            <w:r>
              <w:rPr>
                <w:szCs w:val="18"/>
              </w:rPr>
              <w:t>a</w:t>
            </w:r>
            <w:r w:rsidR="00526408">
              <w:rPr>
                <w:szCs w:val="18"/>
              </w:rPr>
              <w:t>rea</w:t>
            </w:r>
          </w:p>
        </w:tc>
        <w:tc>
          <w:tcPr>
            <w:tcW w:w="520" w:type="pct"/>
          </w:tcPr>
          <w:p w14:paraId="4DF616E6" w14:textId="4E1E28B4" w:rsidR="00526408"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String</w:t>
            </w:r>
          </w:p>
        </w:tc>
        <w:tc>
          <w:tcPr>
            <w:tcW w:w="850" w:type="pct"/>
            <w:shd w:val="clear" w:color="auto" w:fill="auto"/>
          </w:tcPr>
          <w:p w14:paraId="46F639C6" w14:textId="7C1FFC11" w:rsidR="00526408" w:rsidRPr="009F2CCD"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AREA</w:t>
            </w:r>
          </w:p>
        </w:tc>
        <w:tc>
          <w:tcPr>
            <w:tcW w:w="332" w:type="pct"/>
            <w:shd w:val="clear" w:color="auto" w:fill="auto"/>
          </w:tcPr>
          <w:p w14:paraId="6F13330C" w14:textId="005A259A" w:rsidR="00526408" w:rsidRPr="007E14B5"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O</w:t>
            </w:r>
          </w:p>
        </w:tc>
        <w:tc>
          <w:tcPr>
            <w:tcW w:w="2471" w:type="pct"/>
          </w:tcPr>
          <w:p w14:paraId="11F787E4" w14:textId="1F554866" w:rsidR="00526408" w:rsidRPr="00303369"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rFonts w:asciiTheme="minorHAnsi" w:hAnsiTheme="minorHAnsi" w:cstheme="minorBidi"/>
                <w:szCs w:val="18"/>
              </w:rPr>
              <w:t xml:space="preserve">The site area, e.g., </w:t>
            </w:r>
            <w:r w:rsidRPr="00CA79D1">
              <w:rPr>
                <w:rFonts w:asciiTheme="minorHAnsi" w:hAnsiTheme="minorHAnsi" w:cstheme="minorBidi"/>
                <w:szCs w:val="18"/>
              </w:rPr>
              <w:t>Metro Manila</w:t>
            </w:r>
          </w:p>
        </w:tc>
      </w:tr>
      <w:tr w:rsidR="00526408" w:rsidRPr="002F0370" w14:paraId="68AF6341" w14:textId="77777777" w:rsidTr="00526408">
        <w:trPr>
          <w:cantSplit/>
        </w:trPr>
        <w:tc>
          <w:tcPr>
            <w:cnfStyle w:val="001000000000" w:firstRow="0" w:lastRow="0" w:firstColumn="1" w:lastColumn="0" w:oddVBand="0" w:evenVBand="0" w:oddHBand="0" w:evenHBand="0" w:firstRowFirstColumn="0" w:firstRowLastColumn="0" w:lastRowFirstColumn="0" w:lastRowLastColumn="0"/>
            <w:tcW w:w="826" w:type="pct"/>
          </w:tcPr>
          <w:p w14:paraId="025C4F6B" w14:textId="09A83451" w:rsidR="00526408" w:rsidRPr="009F2CCD" w:rsidRDefault="00526408" w:rsidP="00526408">
            <w:pPr>
              <w:pStyle w:val="BodyTextTable"/>
              <w:rPr>
                <w:szCs w:val="18"/>
              </w:rPr>
            </w:pPr>
            <w:r>
              <w:rPr>
                <w:szCs w:val="18"/>
              </w:rPr>
              <w:t>province</w:t>
            </w:r>
          </w:p>
        </w:tc>
        <w:tc>
          <w:tcPr>
            <w:tcW w:w="520" w:type="pct"/>
          </w:tcPr>
          <w:p w14:paraId="4DAB3FAD" w14:textId="760C5D53" w:rsidR="00526408"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String</w:t>
            </w:r>
          </w:p>
        </w:tc>
        <w:tc>
          <w:tcPr>
            <w:tcW w:w="850" w:type="pct"/>
            <w:shd w:val="clear" w:color="auto" w:fill="auto"/>
          </w:tcPr>
          <w:p w14:paraId="2A145CF3" w14:textId="1BCF9EB8" w:rsidR="00526408" w:rsidRPr="009F2CCD"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PROVINCE</w:t>
            </w:r>
          </w:p>
        </w:tc>
        <w:tc>
          <w:tcPr>
            <w:tcW w:w="332" w:type="pct"/>
            <w:shd w:val="clear" w:color="auto" w:fill="auto"/>
          </w:tcPr>
          <w:p w14:paraId="6A3E9165" w14:textId="30DF42AD" w:rsidR="00526408" w:rsidRPr="007E14B5"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O</w:t>
            </w:r>
          </w:p>
        </w:tc>
        <w:tc>
          <w:tcPr>
            <w:tcW w:w="2471" w:type="pct"/>
          </w:tcPr>
          <w:p w14:paraId="7D5CB597" w14:textId="254AAC57" w:rsidR="00526408" w:rsidRPr="007E14B5"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rFonts w:asciiTheme="minorHAnsi" w:hAnsiTheme="minorHAnsi" w:cstheme="minorBidi"/>
                <w:szCs w:val="18"/>
              </w:rPr>
              <w:t xml:space="preserve">The site province, e.g., </w:t>
            </w:r>
            <w:r w:rsidRPr="00CA79D1">
              <w:rPr>
                <w:rFonts w:asciiTheme="minorHAnsi" w:hAnsiTheme="minorHAnsi" w:cstheme="minorBidi"/>
                <w:szCs w:val="18"/>
              </w:rPr>
              <w:t>QUEZON</w:t>
            </w:r>
          </w:p>
        </w:tc>
      </w:tr>
      <w:tr w:rsidR="00526408" w:rsidRPr="002F0370" w14:paraId="6C5CE5B7" w14:textId="77777777" w:rsidTr="00526408">
        <w:trPr>
          <w:cantSplit/>
        </w:trPr>
        <w:tc>
          <w:tcPr>
            <w:cnfStyle w:val="001000000000" w:firstRow="0" w:lastRow="0" w:firstColumn="1" w:lastColumn="0" w:oddVBand="0" w:evenVBand="0" w:oddHBand="0" w:evenHBand="0" w:firstRowFirstColumn="0" w:firstRowLastColumn="0" w:lastRowFirstColumn="0" w:lastRowLastColumn="0"/>
            <w:tcW w:w="826" w:type="pct"/>
          </w:tcPr>
          <w:p w14:paraId="70C66F1B" w14:textId="29162ACB" w:rsidR="00526408" w:rsidRDefault="00526408" w:rsidP="00526408">
            <w:pPr>
              <w:pStyle w:val="BodyTextTable"/>
              <w:rPr>
                <w:szCs w:val="18"/>
              </w:rPr>
            </w:pPr>
            <w:r>
              <w:rPr>
                <w:szCs w:val="18"/>
              </w:rPr>
              <w:t>city</w:t>
            </w:r>
          </w:p>
        </w:tc>
        <w:tc>
          <w:tcPr>
            <w:tcW w:w="520" w:type="pct"/>
          </w:tcPr>
          <w:p w14:paraId="24AC8A32" w14:textId="5365347C" w:rsidR="00526408"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String</w:t>
            </w:r>
          </w:p>
        </w:tc>
        <w:tc>
          <w:tcPr>
            <w:tcW w:w="850" w:type="pct"/>
            <w:shd w:val="clear" w:color="auto" w:fill="auto"/>
          </w:tcPr>
          <w:p w14:paraId="07A155CC" w14:textId="546B3CE1" w:rsidR="00526408" w:rsidRPr="009F2CCD"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sidRPr="001F4F0B">
              <w:rPr>
                <w:rFonts w:asciiTheme="minorHAnsi" w:hAnsiTheme="minorHAnsi" w:cstheme="minorBidi"/>
                <w:szCs w:val="18"/>
              </w:rPr>
              <w:t>MUNICIPALITY</w:t>
            </w:r>
          </w:p>
        </w:tc>
        <w:tc>
          <w:tcPr>
            <w:tcW w:w="332" w:type="pct"/>
            <w:shd w:val="clear" w:color="auto" w:fill="auto"/>
          </w:tcPr>
          <w:p w14:paraId="536537AB" w14:textId="2AD6CF6A" w:rsidR="00526408" w:rsidRPr="007E14B5"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O</w:t>
            </w:r>
          </w:p>
        </w:tc>
        <w:tc>
          <w:tcPr>
            <w:tcW w:w="2471" w:type="pct"/>
          </w:tcPr>
          <w:p w14:paraId="5E591A6C" w14:textId="77777777" w:rsidR="00526408"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Cs w:val="18"/>
              </w:rPr>
            </w:pPr>
            <w:r>
              <w:rPr>
                <w:rFonts w:asciiTheme="minorHAnsi" w:hAnsiTheme="minorHAnsi" w:cstheme="minorBidi"/>
                <w:szCs w:val="18"/>
              </w:rPr>
              <w:t xml:space="preserve">The site city, e.g., </w:t>
            </w:r>
            <w:r w:rsidRPr="00CA79D1">
              <w:rPr>
                <w:rFonts w:asciiTheme="minorHAnsi" w:hAnsiTheme="minorHAnsi" w:cstheme="minorBidi"/>
                <w:szCs w:val="18"/>
              </w:rPr>
              <w:t>PASAY CITY</w:t>
            </w:r>
          </w:p>
          <w:p w14:paraId="6D157CAD" w14:textId="1B578FFB" w:rsidR="00526408" w:rsidRPr="007E14B5" w:rsidRDefault="00526408" w:rsidP="00526408">
            <w:pPr>
              <w:pStyle w:val="BodyTextTable"/>
              <w:cnfStyle w:val="000000000000" w:firstRow="0" w:lastRow="0" w:firstColumn="0" w:lastColumn="0" w:oddVBand="0" w:evenVBand="0" w:oddHBand="0" w:evenHBand="0" w:firstRowFirstColumn="0" w:firstRowLastColumn="0" w:lastRowFirstColumn="0" w:lastRowLastColumn="0"/>
              <w:rPr>
                <w:szCs w:val="18"/>
              </w:rPr>
            </w:pPr>
            <w:r>
              <w:rPr>
                <w:rFonts w:asciiTheme="minorHAnsi" w:hAnsiTheme="minorHAnsi" w:cstheme="minorBidi"/>
                <w:szCs w:val="18"/>
              </w:rPr>
              <w:t xml:space="preserve">Can include special characters, e.g., </w:t>
            </w:r>
            <w:r w:rsidRPr="001F4F0B">
              <w:rPr>
                <w:rFonts w:asciiTheme="minorHAnsi" w:hAnsiTheme="minorHAnsi" w:cstheme="minorBidi"/>
                <w:szCs w:val="18"/>
              </w:rPr>
              <w:t xml:space="preserve">CITY OF </w:t>
            </w:r>
            <w:proofErr w:type="gramStart"/>
            <w:r w:rsidRPr="001F4F0B">
              <w:rPr>
                <w:rFonts w:asciiTheme="minorHAnsi" w:hAnsiTheme="minorHAnsi" w:cstheme="minorBidi"/>
                <w:szCs w:val="18"/>
              </w:rPr>
              <w:t>DASMARIÃ‘</w:t>
            </w:r>
            <w:proofErr w:type="gramEnd"/>
            <w:r w:rsidRPr="001F4F0B">
              <w:rPr>
                <w:rFonts w:asciiTheme="minorHAnsi" w:hAnsiTheme="minorHAnsi" w:cstheme="minorBidi"/>
                <w:szCs w:val="18"/>
              </w:rPr>
              <w:t>AS</w:t>
            </w:r>
          </w:p>
        </w:tc>
      </w:tr>
    </w:tbl>
    <w:p w14:paraId="54151E57" w14:textId="77777777" w:rsidR="009D34A6" w:rsidRDefault="009D34A6" w:rsidP="009D34A6">
      <w:pPr>
        <w:pStyle w:val="Heading1"/>
      </w:pPr>
      <w:bookmarkStart w:id="27" w:name="_Toc114674854"/>
      <w:r>
        <w:t>USSD</w:t>
      </w:r>
    </w:p>
    <w:p w14:paraId="4939D08B" w14:textId="77777777" w:rsidR="009D34A6" w:rsidRDefault="009D34A6" w:rsidP="009D34A6">
      <w:pPr>
        <w:pStyle w:val="Heading2"/>
      </w:pPr>
      <w:bookmarkStart w:id="28" w:name="_Toc114674846"/>
      <w:r w:rsidRPr="004139B5">
        <w:t>Overview</w:t>
      </w:r>
      <w:bookmarkEnd w:id="28"/>
    </w:p>
    <w:p w14:paraId="4A0247DA" w14:textId="77777777" w:rsidR="009D34A6" w:rsidRDefault="009D34A6" w:rsidP="009D34A6">
      <w:pPr>
        <w:pStyle w:val="P-BT"/>
      </w:pPr>
      <w:r w:rsidRPr="00A01A1E">
        <w:t>Th</w:t>
      </w:r>
      <w:r>
        <w:t>is</w:t>
      </w:r>
      <w:r w:rsidRPr="00A01A1E">
        <w:t xml:space="preserve"> </w:t>
      </w:r>
      <w:r>
        <w:t xml:space="preserve">section </w:t>
      </w:r>
      <w:r w:rsidRPr="00A01A1E">
        <w:t>describe</w:t>
      </w:r>
      <w:r>
        <w:t>s</w:t>
      </w:r>
      <w:r w:rsidRPr="00A01A1E">
        <w:t xml:space="preserve"> the solution for </w:t>
      </w:r>
      <w:r>
        <w:t>supporting location based NBO/NBA via Consumer and Retailer USSD.</w:t>
      </w:r>
    </w:p>
    <w:p w14:paraId="548B4A7D" w14:textId="77777777" w:rsidR="009D34A6" w:rsidRDefault="009D34A6" w:rsidP="009D34A6">
      <w:pPr>
        <w:pStyle w:val="Heading2"/>
      </w:pPr>
      <w:bookmarkStart w:id="29" w:name="_Toc114674847"/>
      <w:r>
        <w:t>Solution</w:t>
      </w:r>
      <w:bookmarkEnd w:id="29"/>
    </w:p>
    <w:p w14:paraId="7EB58482" w14:textId="44B309FD" w:rsidR="009D34A6" w:rsidRDefault="009D34A6" w:rsidP="009D34A6">
      <w:pPr>
        <w:pStyle w:val="P-BT"/>
      </w:pPr>
      <w:r>
        <w:t xml:space="preserve">The interface will support 2 new optional additional attributes sent as part of the </w:t>
      </w:r>
      <w:proofErr w:type="spellStart"/>
      <w:r>
        <w:t>GetProposals</w:t>
      </w:r>
      <w:proofErr w:type="spellEnd"/>
      <w:r>
        <w:t xml:space="preserve"> API.</w:t>
      </w:r>
    </w:p>
    <w:tbl>
      <w:tblPr>
        <w:tblStyle w:val="PTableGray2111111"/>
        <w:tblW w:w="2987"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00" w:firstRow="0" w:lastRow="0" w:firstColumn="0" w:lastColumn="0" w:noHBand="0" w:noVBand="1"/>
      </w:tblPr>
      <w:tblGrid>
        <w:gridCol w:w="1822"/>
        <w:gridCol w:w="3764"/>
      </w:tblGrid>
      <w:tr w:rsidR="009D34A6" w:rsidRPr="00FF2FA6" w14:paraId="4E6EEDE6" w14:textId="77777777" w:rsidTr="00885321">
        <w:trPr>
          <w:cantSplit/>
        </w:trPr>
        <w:tc>
          <w:tcPr>
            <w:tcW w:w="1631" w:type="pct"/>
            <w:shd w:val="clear" w:color="auto" w:fill="auto"/>
          </w:tcPr>
          <w:p w14:paraId="14A96D09" w14:textId="77777777" w:rsidR="009D34A6" w:rsidRDefault="009D34A6" w:rsidP="00885321">
            <w:pPr>
              <w:pStyle w:val="BodyTextTable"/>
              <w:rPr>
                <w:color w:val="000000"/>
                <w:szCs w:val="18"/>
              </w:rPr>
            </w:pPr>
            <w:r>
              <w:rPr>
                <w:color w:val="000000"/>
                <w:szCs w:val="18"/>
              </w:rPr>
              <w:t>LAC</w:t>
            </w:r>
          </w:p>
        </w:tc>
        <w:tc>
          <w:tcPr>
            <w:tcW w:w="3369" w:type="pct"/>
            <w:shd w:val="clear" w:color="auto" w:fill="auto"/>
          </w:tcPr>
          <w:p w14:paraId="42C8A4D9" w14:textId="77777777" w:rsidR="009D34A6" w:rsidRDefault="009D34A6" w:rsidP="00885321">
            <w:pPr>
              <w:pStyle w:val="BodyTextTable"/>
              <w:rPr>
                <w:color w:val="000000"/>
                <w:szCs w:val="18"/>
              </w:rPr>
            </w:pPr>
            <w:r>
              <w:rPr>
                <w:color w:val="000000"/>
                <w:szCs w:val="18"/>
              </w:rPr>
              <w:t xml:space="preserve">Location area code </w:t>
            </w:r>
          </w:p>
          <w:p w14:paraId="2668E39D" w14:textId="77777777" w:rsidR="009D34A6" w:rsidRDefault="009D34A6" w:rsidP="00885321">
            <w:pPr>
              <w:pStyle w:val="BodyTextTable"/>
              <w:rPr>
                <w:color w:val="000000"/>
                <w:szCs w:val="18"/>
              </w:rPr>
            </w:pPr>
            <w:r>
              <w:rPr>
                <w:color w:val="000000"/>
                <w:szCs w:val="18"/>
              </w:rPr>
              <w:t>U</w:t>
            </w:r>
            <w:r w:rsidRPr="00D05ABA">
              <w:rPr>
                <w:color w:val="000000"/>
                <w:szCs w:val="18"/>
              </w:rPr>
              <w:t>nique number given to each location area within the network</w:t>
            </w:r>
            <w:r>
              <w:rPr>
                <w:color w:val="000000"/>
                <w:szCs w:val="18"/>
              </w:rPr>
              <w:t>.</w:t>
            </w:r>
          </w:p>
          <w:p w14:paraId="20F0BC27" w14:textId="77777777" w:rsidR="009D34A6" w:rsidRDefault="009D34A6" w:rsidP="00885321">
            <w:pPr>
              <w:pStyle w:val="BodyTextTable"/>
              <w:rPr>
                <w:color w:val="000000"/>
                <w:szCs w:val="18"/>
              </w:rPr>
            </w:pPr>
            <w:r>
              <w:rPr>
                <w:color w:val="000000"/>
                <w:szCs w:val="18"/>
              </w:rPr>
              <w:t>For Retailers, the location would the retailer’s location.</w:t>
            </w:r>
          </w:p>
        </w:tc>
      </w:tr>
      <w:tr w:rsidR="009D34A6" w:rsidRPr="00FF2FA6" w14:paraId="562063F8" w14:textId="77777777" w:rsidTr="00885321">
        <w:trPr>
          <w:cantSplit/>
        </w:trPr>
        <w:tc>
          <w:tcPr>
            <w:tcW w:w="1631" w:type="pct"/>
            <w:tcBorders>
              <w:bottom w:val="single" w:sz="4" w:space="0" w:color="808080"/>
            </w:tcBorders>
            <w:shd w:val="clear" w:color="auto" w:fill="auto"/>
          </w:tcPr>
          <w:p w14:paraId="10A96035" w14:textId="77777777" w:rsidR="009D34A6" w:rsidRDefault="009D34A6" w:rsidP="00885321">
            <w:pPr>
              <w:pStyle w:val="BodyTextTable"/>
              <w:rPr>
                <w:color w:val="000000"/>
                <w:szCs w:val="18"/>
              </w:rPr>
            </w:pPr>
            <w:r>
              <w:rPr>
                <w:color w:val="000000"/>
                <w:szCs w:val="18"/>
              </w:rPr>
              <w:t>CI</w:t>
            </w:r>
          </w:p>
        </w:tc>
        <w:tc>
          <w:tcPr>
            <w:tcW w:w="3369" w:type="pct"/>
            <w:tcBorders>
              <w:bottom w:val="single" w:sz="4" w:space="0" w:color="808080"/>
            </w:tcBorders>
            <w:shd w:val="clear" w:color="auto" w:fill="auto"/>
          </w:tcPr>
          <w:p w14:paraId="4CDC87F3" w14:textId="77777777" w:rsidR="009D34A6" w:rsidRDefault="009D34A6" w:rsidP="00885321">
            <w:pPr>
              <w:pStyle w:val="BodyTextTable"/>
              <w:rPr>
                <w:color w:val="000000"/>
                <w:szCs w:val="18"/>
              </w:rPr>
            </w:pPr>
            <w:r>
              <w:rPr>
                <w:color w:val="000000"/>
                <w:szCs w:val="18"/>
              </w:rPr>
              <w:t>Cell identifier</w:t>
            </w:r>
          </w:p>
          <w:p w14:paraId="4358660B" w14:textId="77777777" w:rsidR="009D34A6" w:rsidRDefault="009D34A6" w:rsidP="00885321">
            <w:pPr>
              <w:pStyle w:val="BodyTextTable"/>
              <w:rPr>
                <w:color w:val="000000"/>
                <w:szCs w:val="18"/>
              </w:rPr>
            </w:pPr>
            <w:r>
              <w:rPr>
                <w:color w:val="000000"/>
                <w:szCs w:val="18"/>
              </w:rPr>
              <w:t xml:space="preserve">Unique number given to </w:t>
            </w:r>
            <w:r w:rsidRPr="00D05ABA">
              <w:rPr>
                <w:color w:val="000000"/>
                <w:szCs w:val="18"/>
              </w:rPr>
              <w:t xml:space="preserve">each base station </w:t>
            </w:r>
            <w:r>
              <w:rPr>
                <w:color w:val="000000"/>
                <w:szCs w:val="18"/>
              </w:rPr>
              <w:t>w</w:t>
            </w:r>
            <w:r w:rsidRPr="00D05ABA">
              <w:rPr>
                <w:color w:val="000000"/>
                <w:szCs w:val="18"/>
              </w:rPr>
              <w:t>ithin a location area</w:t>
            </w:r>
            <w:r>
              <w:rPr>
                <w:color w:val="000000"/>
                <w:szCs w:val="18"/>
              </w:rPr>
              <w:t>.</w:t>
            </w:r>
          </w:p>
          <w:p w14:paraId="314F9BFF" w14:textId="77777777" w:rsidR="009D34A6" w:rsidRDefault="009D34A6" w:rsidP="00885321">
            <w:pPr>
              <w:pStyle w:val="BodyTextTable"/>
              <w:rPr>
                <w:color w:val="000000"/>
                <w:szCs w:val="18"/>
              </w:rPr>
            </w:pPr>
            <w:r>
              <w:rPr>
                <w:color w:val="000000"/>
                <w:szCs w:val="18"/>
              </w:rPr>
              <w:t>For Retailers, the location would the retailer’s location.</w:t>
            </w:r>
          </w:p>
        </w:tc>
      </w:tr>
    </w:tbl>
    <w:p w14:paraId="33A8153C" w14:textId="6119DADC" w:rsidR="009D34A6" w:rsidRDefault="009D34A6" w:rsidP="009D34A6">
      <w:pPr>
        <w:pStyle w:val="P-BT"/>
      </w:pPr>
      <w:r w:rsidRPr="0070774E">
        <w:rPr>
          <w:highlight w:val="yellow"/>
        </w:rPr>
        <w:t xml:space="preserve">The NBO plugin will use the LAC and CI (if provided) to lookup the relevant record in the LACCI Ref Table. If a record is found, it will populate the Area, Province, and City in the </w:t>
      </w:r>
      <w:proofErr w:type="spellStart"/>
      <w:r w:rsidRPr="0070774E">
        <w:rPr>
          <w:highlight w:val="yellow"/>
        </w:rPr>
        <w:t>PrepaidInboundGetMenuPldtEvent</w:t>
      </w:r>
      <w:proofErr w:type="spellEnd"/>
      <w:r w:rsidRPr="0070774E">
        <w:rPr>
          <w:highlight w:val="yellow"/>
        </w:rPr>
        <w:t xml:space="preserve"> event.</w:t>
      </w:r>
    </w:p>
    <w:p w14:paraId="5243671A" w14:textId="77777777" w:rsidR="009D34A6" w:rsidRPr="00385DE5" w:rsidRDefault="009D34A6" w:rsidP="009D34A6">
      <w:pPr>
        <w:pStyle w:val="P-BT"/>
      </w:pPr>
      <w:r>
        <w:t>Refer to ‘</w:t>
      </w:r>
      <w:r w:rsidRPr="00ED6A77">
        <w:t>PLDT - Trident – 3c3 – NBO NBA - IDD</w:t>
      </w:r>
      <w:r>
        <w:t>’ for an updated specification of the data flow.</w:t>
      </w:r>
    </w:p>
    <w:p w14:paraId="32C59752" w14:textId="03E0BAFC" w:rsidR="005F52A3" w:rsidRPr="003B1B26" w:rsidRDefault="005C2F2C" w:rsidP="00FD38CD">
      <w:pPr>
        <w:pStyle w:val="Heading1"/>
      </w:pPr>
      <w:bookmarkStart w:id="30" w:name="_Toc71625365"/>
      <w:bookmarkStart w:id="31" w:name="_Toc71625519"/>
      <w:bookmarkStart w:id="32" w:name="_Toc71625366"/>
      <w:bookmarkStart w:id="33" w:name="_Toc71625520"/>
      <w:bookmarkStart w:id="34" w:name="_Toc71625367"/>
      <w:bookmarkStart w:id="35" w:name="_Toc71625521"/>
      <w:bookmarkStart w:id="36" w:name="_Toc71625368"/>
      <w:bookmarkStart w:id="37" w:name="_Toc71625522"/>
      <w:bookmarkStart w:id="38" w:name="_Toc71625369"/>
      <w:bookmarkStart w:id="39" w:name="_Toc71625523"/>
      <w:bookmarkStart w:id="40" w:name="_Toc71625370"/>
      <w:bookmarkStart w:id="41" w:name="_Toc71625524"/>
      <w:bookmarkStart w:id="42" w:name="_Toc71625374"/>
      <w:bookmarkStart w:id="43" w:name="_Toc71625528"/>
      <w:bookmarkStart w:id="44" w:name="_Toc71625377"/>
      <w:bookmarkStart w:id="45" w:name="_Toc71625531"/>
      <w:bookmarkStart w:id="46" w:name="_Toc71625380"/>
      <w:bookmarkStart w:id="47" w:name="_Toc71625534"/>
      <w:bookmarkStart w:id="48" w:name="_Toc71625381"/>
      <w:bookmarkStart w:id="49" w:name="_Toc71625535"/>
      <w:bookmarkStart w:id="50" w:name="_Toc71625382"/>
      <w:bookmarkStart w:id="51" w:name="_Toc71625536"/>
      <w:bookmarkStart w:id="52" w:name="_Toc71625457"/>
      <w:bookmarkStart w:id="53" w:name="_Toc71625611"/>
      <w:bookmarkStart w:id="54" w:name="_Toc71625461"/>
      <w:bookmarkStart w:id="55" w:name="_Toc71625615"/>
      <w:bookmarkStart w:id="56" w:name="_Toc71625464"/>
      <w:bookmarkStart w:id="57" w:name="_Toc71625618"/>
      <w:bookmarkStart w:id="58" w:name="_Toc114674910"/>
      <w:bookmarkStart w:id="59" w:name="CR_Bookmark_No_00022"/>
      <w:bookmarkStart w:id="60" w:name="CR_Bookmark_No_00020"/>
      <w:bookmarkStart w:id="61" w:name="CR_Bookmark_No_00018"/>
      <w:bookmarkStart w:id="62" w:name="CR_Bookmark_No_00014"/>
      <w:bookmarkStart w:id="63" w:name="CR_Bookmark_No_00009"/>
      <w:bookmarkStart w:id="64" w:name="CR_Bookmark_No_00007"/>
      <w:bookmarkStart w:id="65" w:name="CR_Bookmark_No_00005"/>
      <w:bookmarkStart w:id="66" w:name="_Toc210110042"/>
      <w:bookmarkStart w:id="67" w:name="_Toc162345705"/>
      <w:bookmarkStart w:id="68" w:name="_Toc111544190"/>
      <w:bookmarkStart w:id="69" w:name="_Toc110135890"/>
      <w:bookmarkEnd w:id="4"/>
      <w:bookmarkEnd w:id="5"/>
      <w:bookmarkEnd w:id="6"/>
      <w:bookmarkEnd w:id="27"/>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t>Open Issues</w:t>
      </w:r>
      <w:bookmarkEnd w:id="58"/>
    </w:p>
    <w:tbl>
      <w:tblPr>
        <w:tblStyle w:val="TableGrid"/>
        <w:tblW w:w="4753" w:type="pct"/>
        <w:tblInd w:w="2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763"/>
        <w:gridCol w:w="3852"/>
        <w:gridCol w:w="1027"/>
        <w:gridCol w:w="3246"/>
      </w:tblGrid>
      <w:tr w:rsidR="00081ED6" w:rsidRPr="00C51AAB" w14:paraId="4140E56B" w14:textId="77777777" w:rsidTr="00A90B21">
        <w:trPr>
          <w:cantSplit/>
        </w:trPr>
        <w:tc>
          <w:tcPr>
            <w:tcW w:w="429" w:type="pct"/>
            <w:tcBorders>
              <w:bottom w:val="single" w:sz="4" w:space="0" w:color="808080"/>
            </w:tcBorders>
            <w:shd w:val="clear" w:color="auto" w:fill="626469"/>
            <w:vAlign w:val="center"/>
          </w:tcPr>
          <w:bookmarkEnd w:id="59"/>
          <w:bookmarkEnd w:id="60"/>
          <w:bookmarkEnd w:id="61"/>
          <w:bookmarkEnd w:id="62"/>
          <w:bookmarkEnd w:id="63"/>
          <w:bookmarkEnd w:id="64"/>
          <w:bookmarkEnd w:id="65"/>
          <w:bookmarkEnd w:id="66"/>
          <w:bookmarkEnd w:id="67"/>
          <w:bookmarkEnd w:id="68"/>
          <w:bookmarkEnd w:id="69"/>
          <w:p w14:paraId="1085599F" w14:textId="77777777" w:rsidR="00081ED6" w:rsidRPr="00684769" w:rsidRDefault="00081ED6" w:rsidP="00A90B21">
            <w:pPr>
              <w:pStyle w:val="HeaderTable"/>
              <w:rPr>
                <w:rFonts w:asciiTheme="minorBidi" w:hAnsiTheme="minorBidi" w:cstheme="minorBidi"/>
                <w:color w:val="FFFFFF"/>
              </w:rPr>
            </w:pPr>
            <w:r w:rsidRPr="00684769">
              <w:rPr>
                <w:rFonts w:asciiTheme="minorBidi" w:hAnsiTheme="minorBidi" w:cstheme="minorBidi"/>
                <w:color w:val="FFFFFF"/>
              </w:rPr>
              <w:t>OI ID#</w:t>
            </w:r>
          </w:p>
        </w:tc>
        <w:tc>
          <w:tcPr>
            <w:tcW w:w="2167" w:type="pct"/>
            <w:tcBorders>
              <w:bottom w:val="single" w:sz="4" w:space="0" w:color="808080"/>
            </w:tcBorders>
            <w:shd w:val="clear" w:color="auto" w:fill="626469"/>
            <w:vAlign w:val="center"/>
          </w:tcPr>
          <w:p w14:paraId="66CBD21F" w14:textId="77777777" w:rsidR="00081ED6" w:rsidRPr="00684769" w:rsidRDefault="00081ED6" w:rsidP="00A90B21">
            <w:pPr>
              <w:pStyle w:val="HeaderTable"/>
              <w:rPr>
                <w:rFonts w:asciiTheme="minorBidi" w:hAnsiTheme="minorBidi" w:cstheme="minorBidi"/>
                <w:color w:val="FFFFFF"/>
              </w:rPr>
            </w:pPr>
            <w:r w:rsidRPr="00684769">
              <w:rPr>
                <w:rFonts w:asciiTheme="minorBidi" w:hAnsiTheme="minorBidi" w:cstheme="minorBidi"/>
                <w:color w:val="FFFFFF"/>
              </w:rPr>
              <w:t>Description</w:t>
            </w:r>
          </w:p>
        </w:tc>
        <w:tc>
          <w:tcPr>
            <w:tcW w:w="578" w:type="pct"/>
            <w:tcBorders>
              <w:bottom w:val="single" w:sz="4" w:space="0" w:color="808080"/>
            </w:tcBorders>
            <w:shd w:val="clear" w:color="auto" w:fill="626469"/>
            <w:vAlign w:val="center"/>
          </w:tcPr>
          <w:p w14:paraId="3448D34B" w14:textId="77777777" w:rsidR="00081ED6" w:rsidRPr="00684769" w:rsidRDefault="00081ED6" w:rsidP="00A90B21">
            <w:pPr>
              <w:pStyle w:val="HeaderTable"/>
              <w:rPr>
                <w:rFonts w:asciiTheme="minorBidi" w:hAnsiTheme="minorBidi" w:cstheme="minorBidi"/>
                <w:color w:val="FFFFFF"/>
              </w:rPr>
            </w:pPr>
            <w:r w:rsidRPr="00684769">
              <w:rPr>
                <w:rFonts w:asciiTheme="minorBidi" w:hAnsiTheme="minorBidi" w:cstheme="minorBidi"/>
                <w:color w:val="FFFFFF"/>
              </w:rPr>
              <w:t>Status</w:t>
            </w:r>
          </w:p>
        </w:tc>
        <w:tc>
          <w:tcPr>
            <w:tcW w:w="1826" w:type="pct"/>
            <w:tcBorders>
              <w:bottom w:val="single" w:sz="4" w:space="0" w:color="808080"/>
            </w:tcBorders>
            <w:shd w:val="clear" w:color="auto" w:fill="626469"/>
            <w:vAlign w:val="center"/>
          </w:tcPr>
          <w:p w14:paraId="68DEAA87" w14:textId="77777777" w:rsidR="00081ED6" w:rsidRPr="00684769" w:rsidRDefault="00081ED6" w:rsidP="00A90B21">
            <w:pPr>
              <w:pStyle w:val="HeaderTable"/>
              <w:rPr>
                <w:rFonts w:asciiTheme="minorBidi" w:hAnsiTheme="minorBidi" w:cstheme="minorBidi"/>
                <w:color w:val="FFFFFF"/>
              </w:rPr>
            </w:pPr>
            <w:r w:rsidRPr="00684769">
              <w:rPr>
                <w:rFonts w:asciiTheme="minorBidi" w:hAnsiTheme="minorBidi" w:cstheme="minorBidi"/>
                <w:color w:val="FFFFFF"/>
              </w:rPr>
              <w:t>Actions</w:t>
            </w:r>
          </w:p>
        </w:tc>
      </w:tr>
      <w:tr w:rsidR="00081ED6" w:rsidRPr="00C51AAB" w14:paraId="1F91FA20" w14:textId="77777777" w:rsidTr="00081ED6">
        <w:trPr>
          <w:cantSplit/>
          <w:tblHeader/>
        </w:trPr>
        <w:tc>
          <w:tcPr>
            <w:tcW w:w="429" w:type="pct"/>
            <w:shd w:val="clear" w:color="auto" w:fill="auto"/>
          </w:tcPr>
          <w:p w14:paraId="71AE14AE" w14:textId="77777777" w:rsidR="00081ED6" w:rsidRPr="00C51AAB" w:rsidRDefault="00081ED6" w:rsidP="00767A54">
            <w:pPr>
              <w:pStyle w:val="BodyTextTable"/>
              <w:keepNext/>
              <w:keepLines/>
              <w:numPr>
                <w:ilvl w:val="0"/>
                <w:numId w:val="16"/>
              </w:numPr>
            </w:pPr>
            <w:r>
              <w:t>1</w:t>
            </w:r>
          </w:p>
        </w:tc>
        <w:tc>
          <w:tcPr>
            <w:tcW w:w="2167" w:type="pct"/>
            <w:shd w:val="clear" w:color="auto" w:fill="auto"/>
          </w:tcPr>
          <w:p w14:paraId="3E5C5D1C" w14:textId="0735C075" w:rsidR="00081ED6" w:rsidRPr="00C51AAB" w:rsidRDefault="00081ED6" w:rsidP="00A90B21">
            <w:pPr>
              <w:pStyle w:val="BodyTextTable"/>
              <w:keepNext/>
              <w:keepLines/>
            </w:pPr>
          </w:p>
        </w:tc>
        <w:tc>
          <w:tcPr>
            <w:tcW w:w="578" w:type="pct"/>
            <w:shd w:val="clear" w:color="auto" w:fill="auto"/>
          </w:tcPr>
          <w:p w14:paraId="786CC56C" w14:textId="0171D645" w:rsidR="00081ED6" w:rsidRPr="00C51AAB" w:rsidRDefault="00081ED6" w:rsidP="00A90B21">
            <w:pPr>
              <w:pStyle w:val="BodyTextTable"/>
              <w:keepNext/>
              <w:keepLines/>
            </w:pPr>
          </w:p>
        </w:tc>
        <w:tc>
          <w:tcPr>
            <w:tcW w:w="1826" w:type="pct"/>
            <w:shd w:val="clear" w:color="auto" w:fill="auto"/>
          </w:tcPr>
          <w:p w14:paraId="7FDEC0A8" w14:textId="77777777" w:rsidR="00081ED6" w:rsidRPr="00C51AAB" w:rsidRDefault="00081ED6" w:rsidP="00A90B21">
            <w:pPr>
              <w:pStyle w:val="BodyTextTable"/>
              <w:keepNext/>
              <w:keepLines/>
            </w:pPr>
          </w:p>
        </w:tc>
      </w:tr>
      <w:tr w:rsidR="000B7411" w:rsidRPr="00C51AAB" w14:paraId="42B25851" w14:textId="77777777" w:rsidTr="00A90B21">
        <w:trPr>
          <w:cantSplit/>
          <w:tblHeader/>
        </w:trPr>
        <w:tc>
          <w:tcPr>
            <w:tcW w:w="429" w:type="pct"/>
            <w:tcBorders>
              <w:bottom w:val="single" w:sz="4" w:space="0" w:color="808080"/>
            </w:tcBorders>
            <w:shd w:val="clear" w:color="auto" w:fill="auto"/>
          </w:tcPr>
          <w:p w14:paraId="3BBD777E" w14:textId="77777777" w:rsidR="000B7411" w:rsidRDefault="000B7411" w:rsidP="00767A54">
            <w:pPr>
              <w:pStyle w:val="BodyTextTable"/>
              <w:keepNext/>
              <w:keepLines/>
              <w:numPr>
                <w:ilvl w:val="0"/>
                <w:numId w:val="16"/>
              </w:numPr>
            </w:pPr>
          </w:p>
        </w:tc>
        <w:tc>
          <w:tcPr>
            <w:tcW w:w="2167" w:type="pct"/>
            <w:tcBorders>
              <w:bottom w:val="single" w:sz="4" w:space="0" w:color="808080"/>
            </w:tcBorders>
            <w:shd w:val="clear" w:color="auto" w:fill="auto"/>
          </w:tcPr>
          <w:p w14:paraId="6E9DF7F5" w14:textId="089033A2" w:rsidR="000B7411" w:rsidRDefault="000B7411" w:rsidP="000B7411">
            <w:pPr>
              <w:pStyle w:val="BodyTextTable"/>
              <w:keepNext/>
              <w:keepLines/>
            </w:pPr>
          </w:p>
        </w:tc>
        <w:tc>
          <w:tcPr>
            <w:tcW w:w="578" w:type="pct"/>
            <w:tcBorders>
              <w:bottom w:val="single" w:sz="4" w:space="0" w:color="808080"/>
            </w:tcBorders>
            <w:shd w:val="clear" w:color="auto" w:fill="auto"/>
          </w:tcPr>
          <w:p w14:paraId="3D3E7461" w14:textId="3424F322" w:rsidR="000B7411" w:rsidRDefault="000B7411" w:rsidP="00A90B21">
            <w:pPr>
              <w:pStyle w:val="BodyTextTable"/>
              <w:keepNext/>
              <w:keepLines/>
            </w:pPr>
          </w:p>
        </w:tc>
        <w:tc>
          <w:tcPr>
            <w:tcW w:w="1826" w:type="pct"/>
            <w:tcBorders>
              <w:bottom w:val="single" w:sz="4" w:space="0" w:color="808080"/>
            </w:tcBorders>
            <w:shd w:val="clear" w:color="auto" w:fill="auto"/>
          </w:tcPr>
          <w:p w14:paraId="2003892D" w14:textId="77777777" w:rsidR="000B7411" w:rsidRPr="00C51AAB" w:rsidRDefault="000B7411" w:rsidP="00A90B21">
            <w:pPr>
              <w:pStyle w:val="BodyTextTable"/>
              <w:keepNext/>
              <w:keepLines/>
            </w:pPr>
          </w:p>
        </w:tc>
      </w:tr>
    </w:tbl>
    <w:p w14:paraId="55597D71" w14:textId="77777777" w:rsidR="005F52A3" w:rsidRPr="003B1B26" w:rsidRDefault="005F52A3" w:rsidP="00EE2F76">
      <w:pPr>
        <w:pStyle w:val="BodyText"/>
      </w:pPr>
    </w:p>
    <w:sectPr w:rsidR="005F52A3" w:rsidRPr="003B1B26" w:rsidSect="00D07E74">
      <w:headerReference w:type="even" r:id="rId23"/>
      <w:headerReference w:type="default" r:id="rId24"/>
      <w:footerReference w:type="even" r:id="rId25"/>
      <w:footerReference w:type="default" r:id="rId26"/>
      <w:headerReference w:type="first" r:id="rId27"/>
      <w:pgSz w:w="12240" w:h="15840" w:code="1"/>
      <w:pgMar w:top="1440" w:right="1440" w:bottom="1440" w:left="1440" w:header="720" w:footer="801" w:gutter="0"/>
      <w:pgBorders w:offsetFrom="page">
        <w:bottom w:val="single" w:sz="4" w:space="24" w:color="FFFFFF"/>
      </w:pgBorders>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CE2CD" w14:textId="77777777" w:rsidR="00B60AD0" w:rsidRDefault="00B60AD0" w:rsidP="00A05236">
      <w:r>
        <w:separator/>
      </w:r>
    </w:p>
    <w:p w14:paraId="26E5AF63" w14:textId="77777777" w:rsidR="00B60AD0" w:rsidRDefault="00B60AD0" w:rsidP="00A05236"/>
    <w:p w14:paraId="5486256E" w14:textId="77777777" w:rsidR="00B60AD0" w:rsidRDefault="00B60AD0" w:rsidP="00A05236"/>
  </w:endnote>
  <w:endnote w:type="continuationSeparator" w:id="0">
    <w:p w14:paraId="5470F17A" w14:textId="77777777" w:rsidR="00B60AD0" w:rsidRDefault="00B60AD0" w:rsidP="00A05236">
      <w:r>
        <w:continuationSeparator/>
      </w:r>
    </w:p>
    <w:p w14:paraId="0BECAA25" w14:textId="77777777" w:rsidR="00B60AD0" w:rsidRDefault="00B60AD0" w:rsidP="00A05236"/>
    <w:p w14:paraId="1147F23C" w14:textId="77777777" w:rsidR="00B60AD0" w:rsidRDefault="00B60AD0" w:rsidP="00A05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8D4DE" w14:textId="77777777" w:rsidR="00F36680" w:rsidRDefault="00F36680" w:rsidP="003B1B26">
    <w:r>
      <w:rPr>
        <w:noProof/>
      </w:rPr>
      <mc:AlternateContent>
        <mc:Choice Requires="wps">
          <w:drawing>
            <wp:anchor distT="0" distB="0" distL="114300" distR="114300" simplePos="0" relativeHeight="251684864" behindDoc="0" locked="0" layoutInCell="1" allowOverlap="1" wp14:anchorId="2156FE09" wp14:editId="215C50CD">
              <wp:simplePos x="0" y="0"/>
              <wp:positionH relativeFrom="column">
                <wp:posOffset>-77638</wp:posOffset>
              </wp:positionH>
              <wp:positionV relativeFrom="paragraph">
                <wp:posOffset>-1256725</wp:posOffset>
              </wp:positionV>
              <wp:extent cx="6146800" cy="1286235"/>
              <wp:effectExtent l="0" t="0" r="6350" b="9525"/>
              <wp:wrapNone/>
              <wp:docPr id="5"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1286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7ECD5" w14:textId="6612D229" w:rsidR="00F36680" w:rsidRPr="0012563B" w:rsidRDefault="00F36680" w:rsidP="003B1B26">
                          <w:r w:rsidRPr="0012563B">
                            <w:t xml:space="preserve">Copyright © </w:t>
                          </w:r>
                          <w:fldSimple w:instr=" DOCPROPERTY  &quot;Product Year&quot;  \* MERGEFORMAT ">
                            <w:r w:rsidR="00EB76B9">
                              <w:t xml:space="preserve"> </w:t>
                            </w:r>
                          </w:fldSimple>
                          <w:r w:rsidRPr="0012563B">
                            <w:fldChar w:fldCharType="begin"/>
                          </w:r>
                          <w:r w:rsidRPr="0012563B">
                            <w:instrText xml:space="preserve"> SAVEDATE \@ "yyyy" \* MERGEFORMAT </w:instrText>
                          </w:r>
                          <w:r w:rsidRPr="0012563B">
                            <w:fldChar w:fldCharType="separate"/>
                          </w:r>
                          <w:r w:rsidR="00886810">
                            <w:rPr>
                              <w:noProof/>
                            </w:rPr>
                            <w:t>2022</w:t>
                          </w:r>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Intelecable, Collabrent, XACCT, DST Innovis, Stibo Graphic Software, Qpass, Cramer, SigValue, JacobsRimell, ChangingWorlds, jNetX, OpenMarket Inc., MX Telecom Inc., MX Telecom Ltd, Streamezzo, and Bridgewater Systems are the exclusive property of Amdocs, and may not be used without permission. All other marks are the property of their respective owners.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6FE09" id="_x0000_t202" coordsize="21600,21600" o:spt="202" path="m,l,21600r21600,l21600,xe">
              <v:stroke joinstyle="miter"/>
              <v:path gradientshapeok="t" o:connecttype="rect"/>
            </v:shapetype>
            <v:shape id="Text Box 976" o:spid="_x0000_s1028" type="#_x0000_t202" style="position:absolute;left:0;text-align:left;margin-left:-6.1pt;margin-top:-98.95pt;width:484pt;height:10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" stroked="f">
              <v:textbox>
                <w:txbxContent>
                  <w:p w14:paraId="1907ECD5" w14:textId="6612D229" w:rsidR="00F36680" w:rsidRPr="0012563B" w:rsidRDefault="00F36680" w:rsidP="003B1B26">
                    <w:r w:rsidRPr="0012563B">
                      <w:t xml:space="preserve">Copyright © </w:t>
                    </w:r>
                    <w:fldSimple w:instr=" DOCPROPERTY  &quot;Product Year&quot;  \* MERGEFORMAT ">
                      <w:r w:rsidR="00EB76B9">
                        <w:t xml:space="preserve"> </w:t>
                      </w:r>
                    </w:fldSimple>
                    <w:r w:rsidRPr="0012563B">
                      <w:fldChar w:fldCharType="begin"/>
                    </w:r>
                    <w:r w:rsidRPr="0012563B">
                      <w:instrText xml:space="preserve"> SAVEDATE \@ "yyyy" \* MERGEFORMAT </w:instrText>
                    </w:r>
                    <w:r w:rsidRPr="0012563B">
                      <w:fldChar w:fldCharType="separate"/>
                    </w:r>
                    <w:r w:rsidR="00886810">
                      <w:rPr>
                        <w:noProof/>
                      </w:rPr>
                      <w:t>2022</w:t>
                    </w:r>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Intelecable, Collabrent, XACCT, DST Innovis, Stibo Graphic Software, Qpass, Cramer, SigValue, JacobsRimell, ChangingWorlds, jNetX, OpenMarket Inc., MX Telecom Inc., MX Telecom Ltd, Streamezzo, and Bridgewater Systems are the exclusive property of Amdocs, and may not be used without permission. All other marks are the property of their respective owners.</w:t>
                    </w:r>
                  </w:p>
                </w:txbxContent>
              </v:textbox>
            </v:shape>
          </w:pict>
        </mc:Fallback>
      </mc:AlternateContent>
    </w:r>
    <w:r>
      <w:rPr>
        <w:noProof/>
      </w:rPr>
      <mc:AlternateContent>
        <mc:Choice Requires="wps">
          <w:drawing>
            <wp:anchor distT="0" distB="0" distL="114300" distR="114300" simplePos="0" relativeHeight="251685888" behindDoc="1" locked="0" layoutInCell="1" allowOverlap="1" wp14:anchorId="6D947E6B" wp14:editId="74C2C6AE">
              <wp:simplePos x="0" y="0"/>
              <wp:positionH relativeFrom="column">
                <wp:posOffset>2590800</wp:posOffset>
              </wp:positionH>
              <wp:positionV relativeFrom="paragraph">
                <wp:posOffset>-63500</wp:posOffset>
              </wp:positionV>
              <wp:extent cx="990600" cy="342900"/>
              <wp:effectExtent l="0" t="3175" r="0" b="0"/>
              <wp:wrapNone/>
              <wp:docPr id="32" name="Text Box 1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70B38D" w14:textId="59953F90" w:rsidR="00F36680" w:rsidRDefault="00F36680" w:rsidP="003B1B2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EB76B9">
                            <w:rPr>
                              <w:rFonts w:ascii="Arial Black" w:hAnsi="Arial Black"/>
                              <w:color w:val="EEA4A9"/>
                              <w:sz w:val="32"/>
                              <w:szCs w:val="32"/>
                            </w:rPr>
                            <w:t>DRAFT</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47E6B" id="Text Box 1104" o:spid="_x0000_s1029" type="#_x0000_t202" style="position:absolute;left:0;text-align:left;margin-left:204pt;margin-top:-5pt;width:78pt;height:2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" stroked="f">
              <v:textbox>
                <w:txbxContent>
                  <w:p w14:paraId="2E70B38D" w14:textId="59953F90" w:rsidR="00F36680" w:rsidRDefault="00F36680" w:rsidP="003B1B2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EB76B9">
                      <w:rPr>
                        <w:rFonts w:ascii="Arial Black" w:hAnsi="Arial Black"/>
                        <w:color w:val="EEA4A9"/>
                        <w:sz w:val="32"/>
                        <w:szCs w:val="32"/>
                      </w:rPr>
                      <w:t>DRAFT</w:t>
                    </w:r>
                    <w:r>
                      <w:rPr>
                        <w:rFonts w:ascii="Arial Black" w:hAnsi="Arial Black"/>
                        <w:color w:val="EEA4A9"/>
                        <w:sz w:val="32"/>
                        <w:szCs w:val="32"/>
                      </w:rPr>
                      <w:fldChar w:fldCharType="end"/>
                    </w:r>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55188" w14:textId="77777777" w:rsidR="00F36680" w:rsidRDefault="00F36680" w:rsidP="00A05236">
    <w:r>
      <w:rPr>
        <w:noProof/>
      </w:rPr>
      <mc:AlternateContent>
        <mc:Choice Requires="wps">
          <w:drawing>
            <wp:anchor distT="0" distB="0" distL="114300" distR="114300" simplePos="0" relativeHeight="251657216" behindDoc="1" locked="0" layoutInCell="1" allowOverlap="1" wp14:anchorId="2B4A7418" wp14:editId="625496DB">
              <wp:simplePos x="0" y="0"/>
              <wp:positionH relativeFrom="column">
                <wp:posOffset>4614545</wp:posOffset>
              </wp:positionH>
              <wp:positionV relativeFrom="paragraph">
                <wp:posOffset>-26035</wp:posOffset>
              </wp:positionV>
              <wp:extent cx="990600" cy="342900"/>
              <wp:effectExtent l="0" t="0" r="0" b="0"/>
              <wp:wrapNone/>
              <wp:docPr id="2" name="Text Box 1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BDBE3" w14:textId="159EEB97" w:rsidR="00F36680" w:rsidRDefault="008365B1" w:rsidP="00BC4379">
                          <w:pPr>
                            <w:pStyle w:val="Draft"/>
                          </w:pPr>
                          <w:fldSimple w:instr=" DOCPROPERTY  DraftWatermarkText  \* MERGEFORMAT ">
                            <w:r w:rsidR="00EB76B9">
                              <w:t>DRAFT</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A7418" id="_x0000_t202" coordsize="21600,21600" o:spt="202" path="m,l,21600r21600,l21600,xe">
              <v:stroke joinstyle="miter"/>
              <v:path gradientshapeok="t" o:connecttype="rect"/>
            </v:shapetype>
            <v:shape id="Text Box 1149" o:spid="_x0000_s1082" type="#_x0000_t202" style="position:absolute;left:0;text-align:left;margin-left:363.35pt;margin-top:-2.05pt;width:7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hB9gEAANE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" stroked="f">
              <v:textbox>
                <w:txbxContent>
                  <w:p w14:paraId="0C6BDBE3" w14:textId="159EEB97" w:rsidR="00F36680" w:rsidRDefault="008365B1" w:rsidP="00BC4379">
                    <w:pPr>
                      <w:pStyle w:val="Draft"/>
                    </w:pPr>
                    <w:fldSimple w:instr=" DOCPROPERTY  DraftWatermarkText  \* MERGEFORMAT ">
                      <w:r w:rsidR="00EB76B9">
                        <w:t>DRAFT</w:t>
                      </w:r>
                    </w:fldSimple>
                  </w:p>
                </w:txbxContent>
              </v:textbox>
            </v:shape>
          </w:pict>
        </mc:Fallback>
      </mc:AlternateContent>
    </w:r>
  </w:p>
  <w:p w14:paraId="67B59C1B" w14:textId="35DB6E58" w:rsidR="00F36680" w:rsidRPr="00411160" w:rsidRDefault="00F36680" w:rsidP="00411160">
    <w:pPr>
      <w:pStyle w:val="Footer"/>
      <w:tabs>
        <w:tab w:val="clear" w:pos="9360"/>
        <w:tab w:val="right" w:pos="12960"/>
      </w:tabs>
      <w:rPr>
        <w:szCs w:val="16"/>
      </w:rPr>
    </w:pPr>
    <w:r w:rsidRPr="00411160">
      <w:rPr>
        <w:rStyle w:val="PageNumber"/>
        <w:szCs w:val="16"/>
      </w:rPr>
      <w:t xml:space="preserve">Information Security </w:t>
    </w:r>
    <w:r w:rsidRPr="00411160">
      <w:rPr>
        <w:sz w:val="18"/>
      </w:rPr>
      <w:fldChar w:fldCharType="begin"/>
    </w:r>
    <w:r w:rsidRPr="00411160">
      <w:rPr>
        <w:szCs w:val="16"/>
      </w:rPr>
      <w:instrText xml:space="preserve"> DOCPROPERTY  SecurityLevel  \* MERGEFORMAT </w:instrText>
    </w:r>
    <w:r w:rsidRPr="00411160">
      <w:rPr>
        <w:sz w:val="18"/>
      </w:rPr>
      <w:fldChar w:fldCharType="separate"/>
    </w:r>
    <w:r w:rsidR="00EB76B9" w:rsidRPr="00EB76B9">
      <w:rPr>
        <w:rStyle w:val="PageNumber"/>
        <w:szCs w:val="16"/>
      </w:rPr>
      <w:t>Level 1 - Confidential</w:t>
    </w:r>
    <w:r w:rsidRPr="00411160">
      <w:rPr>
        <w:rStyle w:val="PageNumber"/>
        <w:szCs w:val="16"/>
      </w:rPr>
      <w:fldChar w:fldCharType="end"/>
    </w:r>
    <w:r w:rsidRPr="00411160">
      <w:rPr>
        <w:rStyle w:val="PageNumber"/>
        <w:szCs w:val="16"/>
      </w:rPr>
      <w:tab/>
    </w:r>
    <w:r w:rsidRPr="00411160">
      <w:rPr>
        <w:rStyle w:val="PageNumber"/>
        <w:szCs w:val="16"/>
      </w:rPr>
      <w:fldChar w:fldCharType="begin"/>
    </w:r>
    <w:r w:rsidRPr="00411160">
      <w:rPr>
        <w:rStyle w:val="PageNumber"/>
        <w:szCs w:val="16"/>
      </w:rPr>
      <w:instrText xml:space="preserve"> PAGE </w:instrText>
    </w:r>
    <w:r w:rsidRPr="00411160">
      <w:rPr>
        <w:rStyle w:val="PageNumber"/>
        <w:szCs w:val="16"/>
      </w:rPr>
      <w:fldChar w:fldCharType="separate"/>
    </w:r>
    <w:r>
      <w:rPr>
        <w:rStyle w:val="PageNumber"/>
        <w:noProof/>
        <w:szCs w:val="16"/>
      </w:rPr>
      <w:t>x</w:t>
    </w:r>
    <w:r w:rsidRPr="00411160">
      <w:rPr>
        <w:rStyle w:val="PageNumber"/>
        <w:szCs w:val="16"/>
      </w:rPr>
      <w:fldChar w:fldCharType="end"/>
    </w:r>
  </w:p>
  <w:p w14:paraId="3D329F83" w14:textId="77777777" w:rsidR="00F36680" w:rsidRPr="00411160" w:rsidRDefault="00F36680" w:rsidP="00411160">
    <w:pPr>
      <w:pStyle w:val="Footer"/>
      <w:rPr>
        <w:rStyle w:val="PageNumber"/>
        <w:szCs w:val="16"/>
      </w:rPr>
    </w:pPr>
    <w:r w:rsidRPr="00411160">
      <w:rPr>
        <w:szCs w:val="16"/>
      </w:rPr>
      <w:t>This document is strictly confidential and proprietary; to be used only by authorized persons. Unauthorized use or distribution without specific permission will be subject to severe disciplinary action, as well as any other sanctions applicable by law.</w:t>
    </w:r>
  </w:p>
  <w:p w14:paraId="5A1E270D" w14:textId="77777777" w:rsidR="00F36680" w:rsidRDefault="00F366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BE9E" w14:textId="14FF4CFE" w:rsidR="00F36680" w:rsidRDefault="00F36680" w:rsidP="003B1B26">
    <w:r>
      <w:rPr>
        <w:noProof/>
      </w:rPr>
      <mc:AlternateContent>
        <mc:Choice Requires="wps">
          <w:drawing>
            <wp:anchor distT="0" distB="0" distL="114300" distR="114300" simplePos="0" relativeHeight="251688960" behindDoc="0" locked="0" layoutInCell="1" allowOverlap="1" wp14:anchorId="6F4CEC22" wp14:editId="750BB5FB">
              <wp:simplePos x="0" y="0"/>
              <wp:positionH relativeFrom="column">
                <wp:posOffset>-76200</wp:posOffset>
              </wp:positionH>
              <wp:positionV relativeFrom="paragraph">
                <wp:posOffset>-1926590</wp:posOffset>
              </wp:positionV>
              <wp:extent cx="5943600" cy="1828800"/>
              <wp:effectExtent l="0" t="0" r="0" b="0"/>
              <wp:wrapNone/>
              <wp:docPr id="34"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42C84" w14:textId="35351604" w:rsidR="00F36680" w:rsidRPr="004B47DF" w:rsidRDefault="00F36680" w:rsidP="003B1B26">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r w:rsidR="00886810">
                            <w:rPr>
                              <w:noProof/>
                            </w:rPr>
                            <w:t>2022</w:t>
                          </w:r>
                          <w:r w:rsidRPr="004B47DF">
                            <w:fldChar w:fldCharType="end"/>
                          </w:r>
                          <w:r w:rsidRPr="004B47DF">
                            <w:t xml:space="preserve"> Amdocs. </w:t>
                          </w:r>
                        </w:p>
                        <w:p w14:paraId="505C8849" w14:textId="5F192725" w:rsidR="00F36680" w:rsidRPr="004B47DF" w:rsidRDefault="00F36680" w:rsidP="003B1B26">
                          <w:pPr>
                            <w:pStyle w:val="BodyText"/>
                            <w:ind w:left="0"/>
                          </w:pPr>
                          <w:r w:rsidRPr="004B47DF">
                            <w:t xml:space="preserve">Information Security </w:t>
                          </w:r>
                          <w:fldSimple w:instr=" DOCPROPERTY  SecurityLevel  \* MERGEFORMAT ">
                            <w:r w:rsidR="00EB76B9">
                              <w:t>Level 1 - Confidential</w:t>
                            </w:r>
                          </w:fldSimple>
                        </w:p>
                        <w:p w14:paraId="08E54B8A" w14:textId="77777777" w:rsidR="00F36680" w:rsidRPr="004B47DF" w:rsidRDefault="00F36680" w:rsidP="003B1B26">
                          <w:pPr>
                            <w:pStyle w:val="BodyText"/>
                            <w:ind w:left="0"/>
                          </w:pPr>
                          <w:r w:rsidRPr="004B47DF">
                            <w:t>CONTAINS RESTRICTED - PROPRIETARY INFORMATION</w:t>
                          </w:r>
                        </w:p>
                        <w:p w14:paraId="5F8F99A3" w14:textId="77777777" w:rsidR="00F36680" w:rsidRPr="004B47DF" w:rsidRDefault="00F36680" w:rsidP="003B1B26">
                          <w:pPr>
                            <w:pStyle w:val="BodyText"/>
                            <w:ind w:left="0"/>
                          </w:pPr>
                          <w:r w:rsidRPr="004B47DF">
                            <w:t xml:space="preserve">This document is strictly confidential and proprietary; to be used only by authorized persons on a need to know basis, and must not be distributed without specific permission. </w:t>
                          </w:r>
                        </w:p>
                        <w:p w14:paraId="2305FE60" w14:textId="77777777" w:rsidR="00F36680" w:rsidRPr="004B47DF" w:rsidRDefault="00F36680" w:rsidP="003B1B26">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CEC22" id="_x0000_t202" coordsize="21600,21600" o:spt="202" path="m,l,21600r21600,l21600,xe">
              <v:stroke joinstyle="miter"/>
              <v:path gradientshapeok="t" o:connecttype="rect"/>
            </v:shapetype>
            <v:shape id="_x0000_s1030" type="#_x0000_t202" style="position:absolute;left:0;text-align:left;margin-left:-6pt;margin-top:-151.7pt;width:468pt;height:2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" stroked="f">
              <v:textbox>
                <w:txbxContent>
                  <w:p w14:paraId="36F42C84" w14:textId="35351604" w:rsidR="00F36680" w:rsidRPr="004B47DF" w:rsidRDefault="00F36680" w:rsidP="003B1B26">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r w:rsidR="00886810">
                      <w:rPr>
                        <w:noProof/>
                      </w:rPr>
                      <w:t>2022</w:t>
                    </w:r>
                    <w:r w:rsidRPr="004B47DF">
                      <w:fldChar w:fldCharType="end"/>
                    </w:r>
                    <w:r w:rsidRPr="004B47DF">
                      <w:t xml:space="preserve"> Amdocs. </w:t>
                    </w:r>
                  </w:p>
                  <w:p w14:paraId="505C8849" w14:textId="5F192725" w:rsidR="00F36680" w:rsidRPr="004B47DF" w:rsidRDefault="00F36680" w:rsidP="003B1B26">
                    <w:pPr>
                      <w:pStyle w:val="BodyText"/>
                      <w:ind w:left="0"/>
                    </w:pPr>
                    <w:r w:rsidRPr="004B47DF">
                      <w:t xml:space="preserve">Information Security </w:t>
                    </w:r>
                    <w:fldSimple w:instr=" DOCPROPERTY  SecurityLevel  \* MERGEFORMAT ">
                      <w:r w:rsidR="00EB76B9">
                        <w:t>Level 1 - Confidential</w:t>
                      </w:r>
                    </w:fldSimple>
                  </w:p>
                  <w:p w14:paraId="08E54B8A" w14:textId="77777777" w:rsidR="00F36680" w:rsidRPr="004B47DF" w:rsidRDefault="00F36680" w:rsidP="003B1B26">
                    <w:pPr>
                      <w:pStyle w:val="BodyText"/>
                      <w:ind w:left="0"/>
                    </w:pPr>
                    <w:r w:rsidRPr="004B47DF">
                      <w:t>CONTAINS RESTRICTED - PROPRIETARY INFORMATION</w:t>
                    </w:r>
                  </w:p>
                  <w:p w14:paraId="5F8F99A3" w14:textId="77777777" w:rsidR="00F36680" w:rsidRPr="004B47DF" w:rsidRDefault="00F36680" w:rsidP="003B1B26">
                    <w:pPr>
                      <w:pStyle w:val="BodyText"/>
                      <w:ind w:left="0"/>
                    </w:pPr>
                    <w:r w:rsidRPr="004B47DF">
                      <w:t xml:space="preserve">This document is strictly confidential and proprietary; to be used only by authorized persons on a need to know basis, and must not be distributed without specific permission. </w:t>
                    </w:r>
                  </w:p>
                  <w:p w14:paraId="2305FE60" w14:textId="77777777" w:rsidR="00F36680" w:rsidRPr="004B47DF" w:rsidRDefault="00F36680" w:rsidP="003B1B26">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6553" w14:textId="7DAC4729" w:rsidR="00F36680" w:rsidRDefault="00EB76B9" w:rsidP="00EB76B9">
    <w:r>
      <w:rPr>
        <w:noProof/>
      </w:rPr>
      <mc:AlternateContent>
        <mc:Choice Requires="wps">
          <w:drawing>
            <wp:anchor distT="0" distB="0" distL="114300" distR="114300" simplePos="0" relativeHeight="251803648" behindDoc="0" locked="0" layoutInCell="1" allowOverlap="1" wp14:anchorId="5532E010" wp14:editId="1BCA9C82">
              <wp:simplePos x="0" y="0"/>
              <wp:positionH relativeFrom="page">
                <wp:posOffset>996315</wp:posOffset>
              </wp:positionH>
              <wp:positionV relativeFrom="page">
                <wp:posOffset>6823075</wp:posOffset>
              </wp:positionV>
              <wp:extent cx="5036185" cy="929005"/>
              <wp:effectExtent l="0" t="984250" r="0" b="991870"/>
              <wp:wrapNone/>
              <wp:docPr id="4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745AABB" w14:textId="77777777" w:rsidR="00EB76B9" w:rsidRDefault="00EB76B9"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532E010" id="_x0000_t202" coordsize="21600,21600" o:spt="202" path="m,l,21600r21600,l21600,xe">
              <v:stroke joinstyle="miter"/>
              <v:path gradientshapeok="t" o:connecttype="rect"/>
            </v:shapetype>
            <v:shape id="Draft1" o:spid="_x0000_s1031" type="#_x0000_t202" style="position:absolute;left:0;text-align:left;margin-left:78.45pt;margin-top:537.25pt;width:396.55pt;height:73.15pt;rotation:-24;z-index:25180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4IAAIAAN4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Ewpr6JoBN+AOTB6z6NTSvq1U2g5nZ27B5409l4h&#10;uFeezRUm8yeA9fCq0I8IgeGf29PoJI40Q0Z0ysU8zA8Wci1P5F61Yp6COJKOm9leZD6qxrPkVxzi&#10;Y5MMXThHQzxEKZJx4OOUvn1Puy6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dVI4IAAIAAN4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745AABB" w14:textId="77777777" w:rsidR="00EB76B9" w:rsidRDefault="00EB76B9"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D2E97">
      <w:rPr>
        <w:noProof/>
      </w:rPr>
      <mc:AlternateContent>
        <mc:Choice Requires="wps">
          <w:drawing>
            <wp:anchor distT="0" distB="0" distL="114300" distR="114300" simplePos="0" relativeHeight="251801600" behindDoc="0" locked="0" layoutInCell="1" allowOverlap="1" wp14:anchorId="76C520A8" wp14:editId="0382C72B">
              <wp:simplePos x="0" y="0"/>
              <wp:positionH relativeFrom="page">
                <wp:posOffset>996315</wp:posOffset>
              </wp:positionH>
              <wp:positionV relativeFrom="page">
                <wp:posOffset>6823075</wp:posOffset>
              </wp:positionV>
              <wp:extent cx="5036185" cy="929005"/>
              <wp:effectExtent l="0" t="984250" r="0" b="991870"/>
              <wp:wrapNone/>
              <wp:docPr id="42"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458A7A4" w14:textId="77777777" w:rsidR="00FD2E97" w:rsidRDefault="00FD2E97"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C520A8" id="_x0000_s1032" type="#_x0000_t202" style="position:absolute;left:0;text-align:left;margin-left:78.45pt;margin-top:537.25pt;width:396.55pt;height:73.15pt;rotation:-24;z-index:25180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lMAAIAAN4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EwpP0TRCL4Bc2D0nkenlPRrp9ByOjt3Bzxp7L1C&#10;cC88mytM5k8A6+FFoR8RAsM/tafRSRxphozolIt5mB8s5FqeyL1qxTwFcSQdN7O9yHxUjWfJrzjE&#10;hyYZunCOhniIUiTjwMcpff2edl0+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wxblMAAIAAN4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1458A7A4" w14:textId="77777777" w:rsidR="00FD2E97" w:rsidRDefault="00FD2E97"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99552" behindDoc="0" locked="0" layoutInCell="1" allowOverlap="1" wp14:anchorId="28148EAB" wp14:editId="37B1F49D">
              <wp:simplePos x="0" y="0"/>
              <wp:positionH relativeFrom="page">
                <wp:posOffset>996315</wp:posOffset>
              </wp:positionH>
              <wp:positionV relativeFrom="page">
                <wp:posOffset>6823075</wp:posOffset>
              </wp:positionV>
              <wp:extent cx="5036185" cy="929005"/>
              <wp:effectExtent l="0" t="984250" r="0" b="991870"/>
              <wp:wrapNone/>
              <wp:docPr id="4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382CC14" w14:textId="77777777" w:rsidR="00F36680" w:rsidRDefault="00F36680" w:rsidP="00F36680">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8148EAB" id="_x0000_s1033" type="#_x0000_t202" style="position:absolute;left:0;text-align:left;margin-left:78.45pt;margin-top:537.25pt;width:396.55pt;height:73.15pt;rotation:-24;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" filled="f" stroked="f">
              <v:stroke joinstyle="round"/>
              <o:lock v:ext="edit" aspectratio="t" shapetype="t"/>
              <v:textbox style="mso-fit-shape-to-text:t">
                <w:txbxContent>
                  <w:p w14:paraId="5382CC14" w14:textId="77777777" w:rsidR="00F36680" w:rsidRDefault="00F36680" w:rsidP="00F36680">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97504" behindDoc="0" locked="0" layoutInCell="1" allowOverlap="1" wp14:anchorId="15BDBB7C" wp14:editId="2ACE5186">
              <wp:simplePos x="0" y="0"/>
              <wp:positionH relativeFrom="page">
                <wp:posOffset>996315</wp:posOffset>
              </wp:positionH>
              <wp:positionV relativeFrom="page">
                <wp:posOffset>6823075</wp:posOffset>
              </wp:positionV>
              <wp:extent cx="5036185" cy="929005"/>
              <wp:effectExtent l="0" t="984250" r="0" b="991870"/>
              <wp:wrapNone/>
              <wp:docPr id="4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89F4964" w14:textId="77777777" w:rsidR="00F36680" w:rsidRDefault="00F36680" w:rsidP="00F36680">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BDBB7C" id="_x0000_s1034" type="#_x0000_t202" style="position:absolute;left:0;text-align:left;margin-left:78.45pt;margin-top:537.25pt;width:396.55pt;height:73.15pt;rotation:-24;z-index:25179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Jh8O/P/AQAA3g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589F4964" w14:textId="77777777" w:rsidR="00F36680" w:rsidRDefault="00F36680" w:rsidP="00F36680">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95456" behindDoc="0" locked="0" layoutInCell="1" allowOverlap="1" wp14:anchorId="05F61D5F" wp14:editId="4DD17371">
              <wp:simplePos x="0" y="0"/>
              <wp:positionH relativeFrom="page">
                <wp:posOffset>996315</wp:posOffset>
              </wp:positionH>
              <wp:positionV relativeFrom="page">
                <wp:posOffset>6823075</wp:posOffset>
              </wp:positionV>
              <wp:extent cx="5036185" cy="929005"/>
              <wp:effectExtent l="0" t="984250" r="0" b="991870"/>
              <wp:wrapNone/>
              <wp:docPr id="39"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7857EC5" w14:textId="77777777" w:rsidR="00F36680" w:rsidRDefault="00F36680" w:rsidP="0003521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5F61D5F" id="_x0000_s1035" type="#_x0000_t202" style="position:absolute;left:0;text-align:left;margin-left:78.45pt;margin-top:537.25pt;width:396.55pt;height:73.15pt;rotation:-24;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MIPqsAAIAAN4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67857EC5" w14:textId="77777777" w:rsidR="00F36680" w:rsidRDefault="00F36680" w:rsidP="0003521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93408" behindDoc="0" locked="0" layoutInCell="1" allowOverlap="1" wp14:anchorId="7DAD6872" wp14:editId="008CC6D8">
              <wp:simplePos x="0" y="0"/>
              <wp:positionH relativeFrom="page">
                <wp:posOffset>996315</wp:posOffset>
              </wp:positionH>
              <wp:positionV relativeFrom="page">
                <wp:posOffset>6823075</wp:posOffset>
              </wp:positionV>
              <wp:extent cx="5036185" cy="929005"/>
              <wp:effectExtent l="0" t="984250" r="0" b="991870"/>
              <wp:wrapNone/>
              <wp:docPr id="3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BF1376B" w14:textId="77777777" w:rsidR="00F36680" w:rsidRDefault="00F36680" w:rsidP="0003521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DAD6872" id="_x0000_s1036" type="#_x0000_t202" style="position:absolute;left:0;text-align:left;margin-left:78.45pt;margin-top:537.25pt;width:396.55pt;height:73.15pt;rotation:-24;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MJfVHv/AQAA3g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6BF1376B" w14:textId="77777777" w:rsidR="00F36680" w:rsidRDefault="00F36680" w:rsidP="0003521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91360" behindDoc="0" locked="0" layoutInCell="1" allowOverlap="1" wp14:anchorId="2028F2A0" wp14:editId="5DF0B3EC">
              <wp:simplePos x="0" y="0"/>
              <wp:positionH relativeFrom="page">
                <wp:posOffset>996315</wp:posOffset>
              </wp:positionH>
              <wp:positionV relativeFrom="page">
                <wp:posOffset>6823075</wp:posOffset>
              </wp:positionV>
              <wp:extent cx="5036185" cy="929005"/>
              <wp:effectExtent l="0" t="984250" r="0" b="991870"/>
              <wp:wrapNone/>
              <wp:docPr id="37"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7731790" w14:textId="77777777" w:rsidR="00F36680" w:rsidRDefault="00F36680" w:rsidP="00A67761">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028F2A0" id="_x0000_s1037" type="#_x0000_t202" style="position:absolute;left:0;text-align:left;margin-left:78.45pt;margin-top:537.25pt;width:396.55pt;height:73.15pt;rotation:-24;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Uk/wEAAN4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wrR9EIvgFzYPSeR6eU9Gun0HI6O3cHPGnsvUJw&#10;rzybK0zmTwDr4VWhHxECwz+1p9FJHGmGjOiUi3mYHyzkWp7IvWrFPAVxJB03s73IfFSNZ8mvOMSH&#10;Jhm6cI6GeIhSJOPAxyl9+552XT7L5W8A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FYDlST/AQAA3g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27731790" w14:textId="77777777" w:rsidR="00F36680" w:rsidRDefault="00F36680" w:rsidP="00A67761">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89312" behindDoc="0" locked="0" layoutInCell="1" allowOverlap="1" wp14:anchorId="007C00DE" wp14:editId="303A046A">
              <wp:simplePos x="0" y="0"/>
              <wp:positionH relativeFrom="page">
                <wp:posOffset>996315</wp:posOffset>
              </wp:positionH>
              <wp:positionV relativeFrom="page">
                <wp:posOffset>6823075</wp:posOffset>
              </wp:positionV>
              <wp:extent cx="5036185" cy="929005"/>
              <wp:effectExtent l="0" t="984250" r="0" b="991870"/>
              <wp:wrapNone/>
              <wp:docPr id="35"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5AF3830" w14:textId="77777777" w:rsidR="00F36680" w:rsidRDefault="00F36680" w:rsidP="002D02AC">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07C00DE" id="_x0000_s1038" type="#_x0000_t202" style="position:absolute;left:0;text-align:left;margin-left:78.45pt;margin-top:537.25pt;width:396.55pt;height:73.15pt;rotation:-24;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" filled="f" stroked="f">
              <v:stroke joinstyle="round"/>
              <o:lock v:ext="edit" aspectratio="t" shapetype="t"/>
              <v:textbox style="mso-fit-shape-to-text:t">
                <w:txbxContent>
                  <w:p w14:paraId="05AF3830" w14:textId="77777777" w:rsidR="00F36680" w:rsidRDefault="00F36680" w:rsidP="002D02AC">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87264" behindDoc="0" locked="0" layoutInCell="1" allowOverlap="1" wp14:anchorId="32E9B8ED" wp14:editId="4B681DF6">
              <wp:simplePos x="0" y="0"/>
              <wp:positionH relativeFrom="page">
                <wp:posOffset>996315</wp:posOffset>
              </wp:positionH>
              <wp:positionV relativeFrom="page">
                <wp:posOffset>6823075</wp:posOffset>
              </wp:positionV>
              <wp:extent cx="5036185" cy="929005"/>
              <wp:effectExtent l="0" t="984250" r="0" b="991870"/>
              <wp:wrapNone/>
              <wp:docPr id="36"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A2DF2BA" w14:textId="77777777" w:rsidR="00F36680" w:rsidRDefault="00F36680" w:rsidP="002D02AC">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2E9B8ED" id="_x0000_s1039" type="#_x0000_t202" style="position:absolute;left:0;text-align:left;margin-left:78.45pt;margin-top:537.25pt;width:396.55pt;height:73.15pt;rotation:-24;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csAAI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y7mkbVSL4Bc2D2nmenlPRrp9ByPDt3BzxqbL5C&#10;cK88nCtM7k8E6+FVoR8ZAtM/tafZSSBpiIzolIuBmB8s5Foeyb1qxTwlcUQdN7O/CH1UjWfJrzjF&#10;hyY5unCOjniKUibjxMcxffu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BDozcs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4A2DF2BA" w14:textId="77777777" w:rsidR="00F36680" w:rsidRDefault="00F36680" w:rsidP="002D02AC">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85216" behindDoc="0" locked="0" layoutInCell="1" allowOverlap="1" wp14:anchorId="535A322C" wp14:editId="46439382">
              <wp:simplePos x="0" y="0"/>
              <wp:positionH relativeFrom="page">
                <wp:posOffset>996315</wp:posOffset>
              </wp:positionH>
              <wp:positionV relativeFrom="page">
                <wp:posOffset>6823075</wp:posOffset>
              </wp:positionV>
              <wp:extent cx="5036185" cy="929005"/>
              <wp:effectExtent l="0" t="984250" r="0" b="991870"/>
              <wp:wrapNone/>
              <wp:docPr id="3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517918D" w14:textId="77777777" w:rsidR="00F36680" w:rsidRDefault="00F36680" w:rsidP="00A52DC7">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35A322C" id="_x0000_s1040" type="#_x0000_t202" style="position:absolute;left:0;text-align:left;margin-left:78.45pt;margin-top:537.25pt;width:396.55pt;height:73.15pt;rotation:-24;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MAAI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y7mkXVSL4Bc2D2nmenlPRrp9ByPDt3BzxqbL5C&#10;cK88nCtM7k8E6+FVoR8ZAtM/tafZSSBpiIzolIuBmB8s5Foeyb1qxTwlcUQdN7O/CH1UjWfJrzjF&#10;hyY5unCOjniKUibjxMcxffu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RnTM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517918D" w14:textId="77777777" w:rsidR="00F36680" w:rsidRDefault="00F36680" w:rsidP="00A52DC7">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83168" behindDoc="0" locked="0" layoutInCell="1" allowOverlap="1" wp14:anchorId="10C75F37" wp14:editId="4B9C75BB">
              <wp:simplePos x="0" y="0"/>
              <wp:positionH relativeFrom="page">
                <wp:posOffset>996315</wp:posOffset>
              </wp:positionH>
              <wp:positionV relativeFrom="page">
                <wp:posOffset>6823075</wp:posOffset>
              </wp:positionV>
              <wp:extent cx="5036185" cy="929005"/>
              <wp:effectExtent l="0" t="984250" r="0" b="991870"/>
              <wp:wrapNone/>
              <wp:docPr id="23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2FE4937" w14:textId="77777777" w:rsidR="00F36680" w:rsidRDefault="00F36680" w:rsidP="00A52DC7">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0C75F37" id="_x0000_s1041" type="#_x0000_t202" style="position:absolute;left:0;text-align:left;margin-left:78.45pt;margin-top:537.25pt;width:396.55pt;height:73.15pt;rotation:-24;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WT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Ay7uoqqkXwD5sDsPc9OKenXTqHleHbuHnjU2HyF&#10;4F55OFeY3J8I1sOrQj8yBKZ/bk+zk0DSEBnRKRcDMT9YyLU8knvVinlK4og6bmZ/EfqoGs+SX3GK&#10;j01ydOEcHfEUpUzGiY9j+vY97bp8l8vf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BrGrWT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62FE4937" w14:textId="77777777" w:rsidR="00F36680" w:rsidRDefault="00F36680" w:rsidP="00A52DC7">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81120" behindDoc="0" locked="0" layoutInCell="1" allowOverlap="1" wp14:anchorId="034741FF" wp14:editId="5FBB73EE">
              <wp:simplePos x="0" y="0"/>
              <wp:positionH relativeFrom="page">
                <wp:posOffset>996315</wp:posOffset>
              </wp:positionH>
              <wp:positionV relativeFrom="page">
                <wp:posOffset>6823075</wp:posOffset>
              </wp:positionV>
              <wp:extent cx="5036185" cy="929005"/>
              <wp:effectExtent l="0" t="984250" r="0" b="991870"/>
              <wp:wrapNone/>
              <wp:docPr id="237"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6DEF1F1" w14:textId="77777777" w:rsidR="00F36680" w:rsidRDefault="00F36680" w:rsidP="00A52DC7">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34741FF" id="_x0000_s1042" type="#_x0000_t202" style="position:absolute;left:0;text-align:left;margin-left:78.45pt;margin-top:537.25pt;width:396.55pt;height:73.15pt;rotation:-24;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4LXAAIAAN8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Ay7+hBVI/kGzIHZe56dUtKvnULL8ezcHfCosfkK&#10;wb3wcK4wuT8RrIcXhX5kCEz/1J5mJ4GkITKiUy4GYn6wkGt5JPeqFfOUxBF13Mz+IvRRNZ4lv+IU&#10;H5rk6MI5OuIpSpmMEx/H9PV72nX5Lpe/AQ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Gi4LX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26DEF1F1" w14:textId="77777777" w:rsidR="00F36680" w:rsidRDefault="00F36680" w:rsidP="00A52DC7">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79072" behindDoc="0" locked="0" layoutInCell="1" allowOverlap="1" wp14:anchorId="58F3477D" wp14:editId="080A6559">
              <wp:simplePos x="0" y="0"/>
              <wp:positionH relativeFrom="page">
                <wp:posOffset>996315</wp:posOffset>
              </wp:positionH>
              <wp:positionV relativeFrom="page">
                <wp:posOffset>6823075</wp:posOffset>
              </wp:positionV>
              <wp:extent cx="5036185" cy="929005"/>
              <wp:effectExtent l="0" t="984250" r="0" b="991870"/>
              <wp:wrapNone/>
              <wp:docPr id="236"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075332D" w14:textId="77777777" w:rsidR="00F36680" w:rsidRDefault="00F36680" w:rsidP="00A5359B">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8F3477D" id="_x0000_s1043" type="#_x0000_t202" style="position:absolute;left:0;text-align:left;margin-left:78.45pt;margin-top:537.25pt;width:396.55pt;height:73.15pt;rotation:-24;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0OI/wE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y7SqqRfAPmwOw9z04p6ddOoeV4du4OeNTYfIXg&#10;Xnk4V5jcnwjWw6tCPzIEpn9qT7OTQNIQGdEpFwMxP1jItTySe9WKeUriiDpuZn8R+qgaz5JfcYoP&#10;TXJ04Rwd8RSlTMaJj2P69j3tunyXy98A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FLXQ4j/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6075332D" w14:textId="77777777" w:rsidR="00F36680" w:rsidRDefault="00F36680" w:rsidP="00A5359B">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77024" behindDoc="0" locked="0" layoutInCell="1" allowOverlap="1" wp14:anchorId="0251AFD9" wp14:editId="12D3D3B4">
              <wp:simplePos x="0" y="0"/>
              <wp:positionH relativeFrom="page">
                <wp:posOffset>996315</wp:posOffset>
              </wp:positionH>
              <wp:positionV relativeFrom="page">
                <wp:posOffset>6823075</wp:posOffset>
              </wp:positionV>
              <wp:extent cx="5036185" cy="929005"/>
              <wp:effectExtent l="0" t="984250" r="0" b="991870"/>
              <wp:wrapNone/>
              <wp:docPr id="235"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0FD16F6" w14:textId="77777777" w:rsidR="00F36680" w:rsidRDefault="00F36680" w:rsidP="00A5359B">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51AFD9" id="_x0000_s1044" type="#_x0000_t202" style="position:absolute;left:0;text-align:left;margin-left:78.45pt;margin-top:537.25pt;width:396.55pt;height:73.15pt;rotation:-24;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uMgBo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20FD16F6" w14:textId="77777777" w:rsidR="00F36680" w:rsidRDefault="00F36680" w:rsidP="00A5359B">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74976" behindDoc="0" locked="0" layoutInCell="1" allowOverlap="1" wp14:anchorId="78B53660" wp14:editId="5AF3FCCE">
              <wp:simplePos x="0" y="0"/>
              <wp:positionH relativeFrom="page">
                <wp:posOffset>996315</wp:posOffset>
              </wp:positionH>
              <wp:positionV relativeFrom="page">
                <wp:posOffset>6823075</wp:posOffset>
              </wp:positionV>
              <wp:extent cx="5036185" cy="929005"/>
              <wp:effectExtent l="0" t="984250" r="0" b="991870"/>
              <wp:wrapNone/>
              <wp:docPr id="229"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4460135" w14:textId="77777777" w:rsidR="00F36680" w:rsidRDefault="00F36680" w:rsidP="00BE58B2">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8B53660" id="_x0000_s1045" type="#_x0000_t202" style="position:absolute;left:0;text-align:left;margin-left:78.45pt;margin-top:537.25pt;width:396.55pt;height:73.15pt;rotation:-24;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B6bsE3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64460135" w14:textId="77777777" w:rsidR="00F36680" w:rsidRDefault="00F36680" w:rsidP="00BE58B2">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72928" behindDoc="0" locked="0" layoutInCell="1" allowOverlap="1" wp14:anchorId="61DBB4C7" wp14:editId="44B3123B">
              <wp:simplePos x="0" y="0"/>
              <wp:positionH relativeFrom="page">
                <wp:posOffset>996315</wp:posOffset>
              </wp:positionH>
              <wp:positionV relativeFrom="page">
                <wp:posOffset>6823075</wp:posOffset>
              </wp:positionV>
              <wp:extent cx="5036185" cy="929005"/>
              <wp:effectExtent l="0" t="984250" r="0" b="991870"/>
              <wp:wrapNone/>
              <wp:docPr id="234"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DAC4B1F" w14:textId="77777777" w:rsidR="00F36680" w:rsidRDefault="00F36680" w:rsidP="00ED6A77">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DBB4C7" id="_x0000_s1046" type="#_x0000_t202" style="position:absolute;left:0;text-align:left;margin-left:78.45pt;margin-top:537.25pt;width:396.55pt;height:73.15pt;rotation:-24;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LQRb+D/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7DAC4B1F" w14:textId="77777777" w:rsidR="00F36680" w:rsidRDefault="00F36680" w:rsidP="00ED6A77">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70880" behindDoc="0" locked="0" layoutInCell="1" allowOverlap="1" wp14:anchorId="2963346B" wp14:editId="5DDEC1EA">
              <wp:simplePos x="0" y="0"/>
              <wp:positionH relativeFrom="page">
                <wp:posOffset>996315</wp:posOffset>
              </wp:positionH>
              <wp:positionV relativeFrom="page">
                <wp:posOffset>6823075</wp:posOffset>
              </wp:positionV>
              <wp:extent cx="5036185" cy="929005"/>
              <wp:effectExtent l="0" t="984250" r="0" b="991870"/>
              <wp:wrapNone/>
              <wp:docPr id="23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D213107" w14:textId="77777777" w:rsidR="00F36680" w:rsidRDefault="00F36680" w:rsidP="00ED6A77">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963346B" id="_x0000_s1047" type="#_x0000_t202" style="position:absolute;left:0;text-align:left;margin-left:78.45pt;margin-top:537.25pt;width:396.55pt;height:73.15pt;rotation:-24;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CBNrr//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3D213107" w14:textId="77777777" w:rsidR="00F36680" w:rsidRDefault="00F36680" w:rsidP="00ED6A77">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68832" behindDoc="0" locked="0" layoutInCell="1" allowOverlap="1" wp14:anchorId="0206BC25" wp14:editId="576C8153">
              <wp:simplePos x="0" y="0"/>
              <wp:positionH relativeFrom="page">
                <wp:posOffset>996315</wp:posOffset>
              </wp:positionH>
              <wp:positionV relativeFrom="page">
                <wp:posOffset>6823075</wp:posOffset>
              </wp:positionV>
              <wp:extent cx="5036185" cy="929005"/>
              <wp:effectExtent l="0" t="984250" r="0" b="991870"/>
              <wp:wrapNone/>
              <wp:docPr id="232"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26F4B91" w14:textId="77777777" w:rsidR="00F36680" w:rsidRDefault="00F36680" w:rsidP="006842ED">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06BC25" id="_x0000_s1048" type="#_x0000_t202" style="position:absolute;left:0;text-align:left;margin-left:78.45pt;margin-top:537.25pt;width:396.55pt;height:73.15pt;rotation:-24;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Gx/wE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EzkiaqRfAPmwOw9z04p6ddOoeV4du4OeNTYfIXg&#10;Xnk4V5jcnwjWw6tCPzIEpn9qT7OTQNIQGdEpFwMxP1jItTySe9WKeUriiDpuZn8R+qgaz5JfcYoP&#10;TXJ04Rwd8RSlTMaJj2P69j3tunyXy98A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JVDwbH/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626F4B91" w14:textId="77777777" w:rsidR="00F36680" w:rsidRDefault="00F36680" w:rsidP="006842ED">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66784" behindDoc="0" locked="0" layoutInCell="1" allowOverlap="1" wp14:anchorId="04493B55" wp14:editId="0875E940">
              <wp:simplePos x="0" y="0"/>
              <wp:positionH relativeFrom="page">
                <wp:posOffset>996315</wp:posOffset>
              </wp:positionH>
              <wp:positionV relativeFrom="page">
                <wp:posOffset>6823075</wp:posOffset>
              </wp:positionV>
              <wp:extent cx="5036185" cy="929005"/>
              <wp:effectExtent l="0" t="984250" r="0" b="991870"/>
              <wp:wrapNone/>
              <wp:docPr id="23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787DB72" w14:textId="77777777" w:rsidR="00F36680" w:rsidRDefault="00F36680" w:rsidP="00602B4B">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4493B55" id="_x0000_s1049" type="#_x0000_t202" style="position:absolute;left:0;text-align:left;margin-left:78.45pt;margin-top:537.25pt;width:396.55pt;height:73.15pt;rotation:-24;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DuAAI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zzTKNqJN+AOTB7z7NTSvq1U2g5np27Ax41Nl8h&#10;uFcezhUm9yeC9fCq0I8Mgemf2tPsJJA0REZ0ysVAzA8Wci2P5F61Yp6SOKKOm9lfhD6qxrPkV5zi&#10;Q5McXThHRzxFKZNx4uOYvn1Puy7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BHwDu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787DB72" w14:textId="77777777" w:rsidR="00F36680" w:rsidRDefault="00F36680" w:rsidP="00602B4B">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64736" behindDoc="0" locked="0" layoutInCell="1" allowOverlap="1" wp14:anchorId="6AFC221C" wp14:editId="65B58CD2">
              <wp:simplePos x="0" y="0"/>
              <wp:positionH relativeFrom="page">
                <wp:posOffset>996315</wp:posOffset>
              </wp:positionH>
              <wp:positionV relativeFrom="page">
                <wp:posOffset>6823075</wp:posOffset>
              </wp:positionV>
              <wp:extent cx="5036185" cy="929005"/>
              <wp:effectExtent l="0" t="984250" r="0" b="991870"/>
              <wp:wrapNone/>
              <wp:docPr id="22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DF4AD97" w14:textId="77777777" w:rsidR="00F36680" w:rsidRDefault="00F36680" w:rsidP="00602B4B">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AFC221C" id="_x0000_s1050" type="#_x0000_t202" style="position:absolute;left:0;text-align:left;margin-left:78.45pt;margin-top:537.25pt;width:396.55pt;height:73.15pt;rotation:-24;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OAAI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zzzKJqJN+AOTB7z7NTSvq1U2g5np27Ax41Nl8h&#10;uFcezhUm9yeC9fCq0I8Mgemf2tPsJJA0REZ0ysVAzA8Wci2P5F61Yp6SOKKOm9lfhD6qxrPkV5zi&#10;Q5McXThHRzxFKZNx4uOYvn1Puy7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9+kMO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1DF4AD97" w14:textId="77777777" w:rsidR="00F36680" w:rsidRDefault="00F36680" w:rsidP="00602B4B">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62688" behindDoc="0" locked="0" layoutInCell="1" allowOverlap="1" wp14:anchorId="7752AB9E" wp14:editId="398ED6A4">
              <wp:simplePos x="0" y="0"/>
              <wp:positionH relativeFrom="page">
                <wp:posOffset>996315</wp:posOffset>
              </wp:positionH>
              <wp:positionV relativeFrom="page">
                <wp:posOffset>6823075</wp:posOffset>
              </wp:positionV>
              <wp:extent cx="5036185" cy="929005"/>
              <wp:effectExtent l="0" t="984250" r="0" b="991870"/>
              <wp:wrapNone/>
              <wp:docPr id="23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788E4C5" w14:textId="77777777" w:rsidR="00F36680" w:rsidRDefault="00F36680" w:rsidP="00FA3B6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752AB9E" id="_x0000_s1051" type="#_x0000_t202" style="position:absolute;left:0;text-align:left;margin-left:78.45pt;margin-top:537.25pt;width:396.55pt;height:73.15pt;rotation:-24;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JR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AzzXEXVSL4Bc2D2nmenlPRrp9ByPDt3DzxqbL5C&#10;cK88nCtM7k8E6+FVoR8ZAtM/t6fZSSBpiIzolIuBmB8s5Foeyb1qxTwlcUQdN7O/CH1UjWfJrzjF&#10;xyY5unCOjniKUibjxMcxffu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ppoJR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5788E4C5" w14:textId="77777777" w:rsidR="00F36680" w:rsidRDefault="00F36680" w:rsidP="00FA3B6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60640" behindDoc="0" locked="0" layoutInCell="1" allowOverlap="1" wp14:anchorId="6A6876D2" wp14:editId="44A3384C">
              <wp:simplePos x="0" y="0"/>
              <wp:positionH relativeFrom="page">
                <wp:posOffset>996315</wp:posOffset>
              </wp:positionH>
              <wp:positionV relativeFrom="page">
                <wp:posOffset>6823075</wp:posOffset>
              </wp:positionV>
              <wp:extent cx="5036185" cy="929005"/>
              <wp:effectExtent l="0" t="984250" r="0" b="991870"/>
              <wp:wrapNone/>
              <wp:docPr id="3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F417281" w14:textId="77777777" w:rsidR="00F36680" w:rsidRDefault="00F36680" w:rsidP="00FA3B6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A6876D2" id="_x0000_s1052" type="#_x0000_t202" style="position:absolute;left:0;text-align:left;margin-left:78.45pt;margin-top:537.25pt;width:396.55pt;height:73.15pt;rotation:-24;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7UVAAIAAN8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AzzfIiqkXwD5sDsPc9OKenXTqHleHbuDnjU2HyF&#10;4F54OFeY3J8I1sOLQj8yBKZ/ak+zk0DSEBnRKRcDMT9YyLU8knvVinlK4og6bmZ/EfqoGs+SX3GK&#10;D01ydOEcHfEUpUzGiY9j+vo97bp8l8vf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EN7UV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4F417281" w14:textId="77777777" w:rsidR="00F36680" w:rsidRDefault="00F36680" w:rsidP="00FA3B6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58592" behindDoc="0" locked="0" layoutInCell="1" allowOverlap="1" wp14:anchorId="11485DDF" wp14:editId="2045F74D">
              <wp:simplePos x="0" y="0"/>
              <wp:positionH relativeFrom="page">
                <wp:posOffset>996315</wp:posOffset>
              </wp:positionH>
              <wp:positionV relativeFrom="page">
                <wp:posOffset>6823075</wp:posOffset>
              </wp:positionV>
              <wp:extent cx="5036185" cy="929005"/>
              <wp:effectExtent l="0" t="984250" r="0" b="991870"/>
              <wp:wrapNone/>
              <wp:docPr id="227"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45FC153" w14:textId="77777777" w:rsidR="00F36680" w:rsidRDefault="00F36680" w:rsidP="00B5224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1485DDF" id="_x0000_s1053" type="#_x0000_t202" style="position:absolute;left:0;text-align:left;margin-left:78.45pt;margin-top:537.25pt;width:396.55pt;height:73.15pt;rotation:-24;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RK/wE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zzJNVIvgFzYPaeZ6eU9Gun0HI8O3cHPGpsvkJw&#10;rzycK0zuTwTr4VWhHxkC0z+1p9lJIGmIjOiUi4GYHyzkWh7JvWrFPCVxRB03s78IfVSNZ8mvOMWH&#10;Jjm6cI6OeIpSJuPExzF9+552Xb7L5W8A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BBrdEr/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045FC153" w14:textId="77777777" w:rsidR="00F36680" w:rsidRDefault="00F36680" w:rsidP="00B5224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56544" behindDoc="0" locked="0" layoutInCell="1" allowOverlap="1" wp14:anchorId="2E4F2052" wp14:editId="2C97A86E">
              <wp:simplePos x="0" y="0"/>
              <wp:positionH relativeFrom="page">
                <wp:posOffset>996315</wp:posOffset>
              </wp:positionH>
              <wp:positionV relativeFrom="page">
                <wp:posOffset>6823075</wp:posOffset>
              </wp:positionV>
              <wp:extent cx="5036185" cy="929005"/>
              <wp:effectExtent l="0" t="984250" r="0" b="991870"/>
              <wp:wrapNone/>
              <wp:docPr id="3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3308C94" w14:textId="77777777" w:rsidR="00F36680" w:rsidRDefault="00F36680" w:rsidP="00B5224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E4F2052" id="_x0000_s1054" type="#_x0000_t202" style="position:absolute;left:0;text-align:left;margin-left:78.45pt;margin-top:537.25pt;width:396.55pt;height:73.15pt;rotation:-24;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sjjeq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23308C94" w14:textId="77777777" w:rsidR="00F36680" w:rsidRDefault="00F36680" w:rsidP="00B5224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54496" behindDoc="0" locked="0" layoutInCell="1" allowOverlap="1" wp14:anchorId="02E25725" wp14:editId="4035D905">
              <wp:simplePos x="0" y="0"/>
              <wp:positionH relativeFrom="page">
                <wp:posOffset>996315</wp:posOffset>
              </wp:positionH>
              <wp:positionV relativeFrom="page">
                <wp:posOffset>6823075</wp:posOffset>
              </wp:positionV>
              <wp:extent cx="5036185" cy="929005"/>
              <wp:effectExtent l="0" t="984250" r="0" b="991870"/>
              <wp:wrapNone/>
              <wp:docPr id="2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CB36038" w14:textId="77777777" w:rsidR="00F36680" w:rsidRDefault="00F36680" w:rsidP="00B5224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E25725" id="_x0000_s1055" type="#_x0000_t202" style="position:absolute;left:0;text-align:left;margin-left:78.45pt;margin-top:537.25pt;width:396.55pt;height:73.15pt;rotation:-24;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40vb1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7CB36038" w14:textId="77777777" w:rsidR="00F36680" w:rsidRDefault="00F36680" w:rsidP="00B5224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52448" behindDoc="0" locked="0" layoutInCell="1" allowOverlap="1" wp14:anchorId="35804CF1" wp14:editId="161495A4">
              <wp:simplePos x="0" y="0"/>
              <wp:positionH relativeFrom="page">
                <wp:posOffset>996315</wp:posOffset>
              </wp:positionH>
              <wp:positionV relativeFrom="page">
                <wp:posOffset>6823075</wp:posOffset>
              </wp:positionV>
              <wp:extent cx="5036185" cy="929005"/>
              <wp:effectExtent l="0" t="984250" r="0" b="991870"/>
              <wp:wrapNone/>
              <wp:docPr id="1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6AA7F76" w14:textId="77777777" w:rsidR="00F36680" w:rsidRDefault="00F36680" w:rsidP="00A6456A">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804CF1" id="_x0000_s1056" type="#_x0000_t202" style="position:absolute;left:0;text-align:left;margin-left:78.45pt;margin-top:537.25pt;width:396.55pt;height:73.15pt;rotation:-24;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PatWCL/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56AA7F76" w14:textId="77777777" w:rsidR="00F36680" w:rsidRDefault="00F36680" w:rsidP="00A6456A">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50400" behindDoc="0" locked="0" layoutInCell="1" allowOverlap="1" wp14:anchorId="46D8C91B" wp14:editId="05A7F897">
              <wp:simplePos x="0" y="0"/>
              <wp:positionH relativeFrom="page">
                <wp:posOffset>996315</wp:posOffset>
              </wp:positionH>
              <wp:positionV relativeFrom="page">
                <wp:posOffset>6823075</wp:posOffset>
              </wp:positionV>
              <wp:extent cx="5036185" cy="929005"/>
              <wp:effectExtent l="0" t="984250" r="0" b="991870"/>
              <wp:wrapNone/>
              <wp:docPr id="12"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55C1F0E" w14:textId="77777777" w:rsidR="00F36680" w:rsidRDefault="00F36680" w:rsidP="001F7C1E">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D8C91B" id="_x0000_s1057" type="#_x0000_t202" style="position:absolute;left:0;text-align:left;margin-left:78.45pt;margin-top:537.25pt;width:396.55pt;height:73.15pt;rotation:-24;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GLxmX3/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555C1F0E" w14:textId="77777777" w:rsidR="00F36680" w:rsidRDefault="00F36680" w:rsidP="001F7C1E">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48352" behindDoc="0" locked="0" layoutInCell="1" allowOverlap="1" wp14:anchorId="724B9C3D" wp14:editId="59B5CC8A">
              <wp:simplePos x="0" y="0"/>
              <wp:positionH relativeFrom="page">
                <wp:posOffset>996315</wp:posOffset>
              </wp:positionH>
              <wp:positionV relativeFrom="page">
                <wp:posOffset>6823075</wp:posOffset>
              </wp:positionV>
              <wp:extent cx="5036185" cy="929005"/>
              <wp:effectExtent l="0" t="984250" r="0" b="991870"/>
              <wp:wrapNone/>
              <wp:docPr id="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4648C7D" w14:textId="77777777" w:rsidR="00F36680" w:rsidRDefault="00F36680" w:rsidP="00D6230A">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24B9C3D" id="_x0000_s1058" type="#_x0000_t202" style="position:absolute;left:0;text-align:left;margin-left:78.45pt;margin-top:537.25pt;width:396.55pt;height:73.15pt;rotation:-24;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JTV/Eb/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24648C7D" w14:textId="77777777" w:rsidR="00F36680" w:rsidRDefault="00F36680" w:rsidP="00D6230A">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46304" behindDoc="0" locked="0" layoutInCell="1" allowOverlap="1" wp14:anchorId="3B935716" wp14:editId="1E80CB8C">
              <wp:simplePos x="0" y="0"/>
              <wp:positionH relativeFrom="page">
                <wp:posOffset>996315</wp:posOffset>
              </wp:positionH>
              <wp:positionV relativeFrom="page">
                <wp:posOffset>6823075</wp:posOffset>
              </wp:positionV>
              <wp:extent cx="5036185" cy="929005"/>
              <wp:effectExtent l="0" t="984250" r="0" b="991870"/>
              <wp:wrapNone/>
              <wp:docPr id="29"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D2F7706" w14:textId="77777777" w:rsidR="00F36680" w:rsidRDefault="00F36680" w:rsidP="003531D3">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935716" id="_x0000_s1059" type="#_x0000_t202" style="position:absolute;left:0;text-align:left;margin-left:78.45pt;margin-top:537.25pt;width:396.55pt;height:73.15pt;rotation:-24;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0Z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Ewpr6ZRNZJvwByYvefZKSX92im0HM/O3QOPGpuv&#10;ENwrD+cKk/sTwXp4VehHhsD0z+1pdhJIGiIjOuViIOYHC7mWR3KvWjFPSRxRx83sL0IfVeNZ8itO&#10;8bFJji6coyOeopTJOPFxTN++p12X73L5Gw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AiT0Z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3D2F7706" w14:textId="77777777" w:rsidR="00F36680" w:rsidRDefault="00F36680" w:rsidP="003531D3">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44256" behindDoc="0" locked="0" layoutInCell="1" allowOverlap="1" wp14:anchorId="7DD22B6D" wp14:editId="02D8E704">
              <wp:simplePos x="0" y="0"/>
              <wp:positionH relativeFrom="page">
                <wp:posOffset>996315</wp:posOffset>
              </wp:positionH>
              <wp:positionV relativeFrom="page">
                <wp:posOffset>6823075</wp:posOffset>
              </wp:positionV>
              <wp:extent cx="5036185" cy="929005"/>
              <wp:effectExtent l="0" t="984250" r="0" b="991870"/>
              <wp:wrapNone/>
              <wp:docPr id="27"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438AD99" w14:textId="77777777" w:rsidR="00F36680" w:rsidRDefault="00F36680" w:rsidP="003531D3">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DD22B6D" id="_x0000_s1060" type="#_x0000_t202" style="position:absolute;left:0;text-align:left;margin-left:78.45pt;margin-top:537.25pt;width:396.55pt;height:73.15pt;rotation:-24;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H75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Ewpr2ZRNZJvwByYvefZKSX92im0HM/O3QOPGpuv&#10;ENwrD+cKk/sTwXp4VehHhsD0z+1pdhJIGiIjOuViIOYHC7mWR3KvWjFPSRxRx83sL0IfVeNZ8itO&#10;8bFJji6coyOeopTJOPFxTN++p12X73L5Gw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8bH75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7438AD99" w14:textId="77777777" w:rsidR="00F36680" w:rsidRDefault="00F36680" w:rsidP="003531D3">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42208" behindDoc="0" locked="0" layoutInCell="1" allowOverlap="1" wp14:anchorId="0E9CF537" wp14:editId="3677F095">
              <wp:simplePos x="0" y="0"/>
              <wp:positionH relativeFrom="page">
                <wp:posOffset>996315</wp:posOffset>
              </wp:positionH>
              <wp:positionV relativeFrom="page">
                <wp:posOffset>6823075</wp:posOffset>
              </wp:positionV>
              <wp:extent cx="5036185" cy="929005"/>
              <wp:effectExtent l="0" t="984250" r="0" b="991870"/>
              <wp:wrapNone/>
              <wp:docPr id="26"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ACE0214" w14:textId="77777777" w:rsidR="00F36680" w:rsidRDefault="00F36680" w:rsidP="00506C27">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E9CF537" id="_x0000_s1061" type="#_x0000_t202" style="position:absolute;left:0;text-align:left;margin-left:78.45pt;margin-top:537.25pt;width:396.55pt;height:73.15pt;rotation:-24;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oML+m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1ACE0214" w14:textId="77777777" w:rsidR="00F36680" w:rsidRDefault="00F36680" w:rsidP="00506C27">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40160" behindDoc="0" locked="0" layoutInCell="1" allowOverlap="1" wp14:anchorId="423A4D91" wp14:editId="51BE99B1">
              <wp:simplePos x="0" y="0"/>
              <wp:positionH relativeFrom="page">
                <wp:posOffset>996315</wp:posOffset>
              </wp:positionH>
              <wp:positionV relativeFrom="page">
                <wp:posOffset>6823075</wp:posOffset>
              </wp:positionV>
              <wp:extent cx="5036185" cy="929005"/>
              <wp:effectExtent l="0" t="984250" r="0" b="991870"/>
              <wp:wrapNone/>
              <wp:docPr id="25"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67784C5" w14:textId="77777777" w:rsidR="00F36680" w:rsidRDefault="00F36680" w:rsidP="00400063">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23A4D91" id="_x0000_s1062" type="#_x0000_t202" style="position:absolute;left:0;text-align:left;margin-left:78.45pt;margin-top:537.25pt;width:396.55pt;height:73.15pt;rotation:-24;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haGI4g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067784C5" w14:textId="77777777" w:rsidR="00F36680" w:rsidRDefault="00F36680" w:rsidP="00400063">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38112" behindDoc="0" locked="0" layoutInCell="1" allowOverlap="1" wp14:anchorId="2F7FCECA" wp14:editId="552CEA0E">
              <wp:simplePos x="0" y="0"/>
              <wp:positionH relativeFrom="page">
                <wp:posOffset>996315</wp:posOffset>
              </wp:positionH>
              <wp:positionV relativeFrom="page">
                <wp:posOffset>6823075</wp:posOffset>
              </wp:positionV>
              <wp:extent cx="5036185" cy="929005"/>
              <wp:effectExtent l="0" t="984250" r="0" b="991870"/>
              <wp:wrapNone/>
              <wp:docPr id="24"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E479FEE" w14:textId="77777777" w:rsidR="00F36680" w:rsidRDefault="00F36680" w:rsidP="0072792E">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7FCECA" id="_x0000_s1063" type="#_x0000_t202" style="position:absolute;left:0;text-align:left;margin-left:78.45pt;margin-top:537.25pt;width:396.55pt;height:73.15pt;rotation:-24;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9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Ewpr5JqJN+AOTB7z7NTSvq1U2g5np27Bx41Nl8h&#10;uFcezhUm9yeC9fCq0I8Mgemf29PsJJA0REZ0ysVAzA8Wci2P5F61Yp6SOKKOm9lfhD6qxrPkV5zi&#10;Y5McXThHRzxFKZNx4uOYvn1Puy7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R/Um9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E479FEE" w14:textId="77777777" w:rsidR="00F36680" w:rsidRDefault="00F36680" w:rsidP="0072792E">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36064" behindDoc="0" locked="0" layoutInCell="1" allowOverlap="1" wp14:anchorId="32151269" wp14:editId="6D700CE0">
              <wp:simplePos x="0" y="0"/>
              <wp:positionH relativeFrom="page">
                <wp:posOffset>996315</wp:posOffset>
              </wp:positionH>
              <wp:positionV relativeFrom="page">
                <wp:posOffset>6823075</wp:posOffset>
              </wp:positionV>
              <wp:extent cx="5036185" cy="929005"/>
              <wp:effectExtent l="0" t="984250" r="0" b="991870"/>
              <wp:wrapNone/>
              <wp:docPr id="2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259E483" w14:textId="77777777" w:rsidR="00F36680" w:rsidRDefault="00F3668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2151269" id="_x0000_s1064" type="#_x0000_t202" style="position:absolute;left:0;text-align:left;margin-left:78.45pt;margin-top:537.25pt;width:396.55pt;height:73.15pt;rotation:-24;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tGApd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1259E483" w14:textId="77777777" w:rsidR="00F36680" w:rsidRDefault="00F3668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34016" behindDoc="0" locked="0" layoutInCell="1" allowOverlap="1" wp14:anchorId="48E5B400" wp14:editId="2F3736F2">
              <wp:simplePos x="0" y="0"/>
              <wp:positionH relativeFrom="page">
                <wp:posOffset>996315</wp:posOffset>
              </wp:positionH>
              <wp:positionV relativeFrom="page">
                <wp:posOffset>6823075</wp:posOffset>
              </wp:positionV>
              <wp:extent cx="5036185" cy="929005"/>
              <wp:effectExtent l="0" t="984250" r="0" b="991870"/>
              <wp:wrapNone/>
              <wp:docPr id="2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D18D695" w14:textId="77777777" w:rsidR="00F36680" w:rsidRDefault="00F3668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8E5B400" id="_x0000_s1065" type="#_x0000_t202" style="position:absolute;left:0;text-align:left;margin-left:78.45pt;margin-top:537.25pt;width:396.55pt;height:73.15pt;rotation:-24;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OUTLAg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0D18D695" w14:textId="77777777" w:rsidR="00F36680" w:rsidRDefault="00F3668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31968" behindDoc="0" locked="0" layoutInCell="1" allowOverlap="1" wp14:anchorId="6D795B18" wp14:editId="63A89CD4">
              <wp:simplePos x="0" y="0"/>
              <wp:positionH relativeFrom="page">
                <wp:posOffset>996315</wp:posOffset>
              </wp:positionH>
              <wp:positionV relativeFrom="page">
                <wp:posOffset>6823075</wp:posOffset>
              </wp:positionV>
              <wp:extent cx="5036185" cy="929005"/>
              <wp:effectExtent l="0" t="984250" r="0" b="991870"/>
              <wp:wrapNone/>
              <wp:docPr id="2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0869813" w14:textId="77777777" w:rsidR="00F36680" w:rsidRDefault="00F3668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795B18" id="_x0000_s1066" type="#_x0000_t202" style="position:absolute;left:0;text-align:left;margin-left:78.45pt;margin-top:537.25pt;width:396.55pt;height:73.15pt;rotation:-24;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3O2XV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40869813" w14:textId="77777777" w:rsidR="00F36680" w:rsidRDefault="00F3668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29920" behindDoc="0" locked="0" layoutInCell="1" allowOverlap="1" wp14:anchorId="62A23F88" wp14:editId="056C25F7">
              <wp:simplePos x="0" y="0"/>
              <wp:positionH relativeFrom="page">
                <wp:posOffset>996315</wp:posOffset>
              </wp:positionH>
              <wp:positionV relativeFrom="page">
                <wp:posOffset>6823075</wp:posOffset>
              </wp:positionV>
              <wp:extent cx="5036185" cy="929005"/>
              <wp:effectExtent l="0" t="984250" r="0" b="991870"/>
              <wp:wrapNone/>
              <wp:docPr id="22"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DD3BEF0" w14:textId="77777777" w:rsidR="00F36680" w:rsidRDefault="00F3668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2A23F88" id="_x0000_s1067" type="#_x0000_t202" style="position:absolute;left:0;text-align:left;margin-left:78.45pt;margin-top:537.25pt;width:396.55pt;height:73.15pt;rotation:-24;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BjZ6SK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3DD3BEF0" w14:textId="77777777" w:rsidR="00F36680" w:rsidRDefault="00F3668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27872" behindDoc="0" locked="0" layoutInCell="1" allowOverlap="1" wp14:anchorId="676605CB" wp14:editId="4FF91935">
              <wp:simplePos x="0" y="0"/>
              <wp:positionH relativeFrom="page">
                <wp:posOffset>996315</wp:posOffset>
              </wp:positionH>
              <wp:positionV relativeFrom="page">
                <wp:posOffset>6823075</wp:posOffset>
              </wp:positionV>
              <wp:extent cx="5036185" cy="929005"/>
              <wp:effectExtent l="0" t="984250" r="0" b="991870"/>
              <wp:wrapNone/>
              <wp:docPr id="1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A271274" w14:textId="77777777" w:rsidR="00F36680" w:rsidRDefault="00F3668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76605CB" id="_x0000_s1068" type="#_x0000_t202" style="position:absolute;left:0;text-align:left;margin-left:78.45pt;margin-top:537.25pt;width:396.55pt;height:73.15pt;rotation:-24;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FA93+7/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6A271274" w14:textId="77777777" w:rsidR="00F36680" w:rsidRDefault="00F3668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25824" behindDoc="0" locked="0" layoutInCell="1" allowOverlap="1" wp14:anchorId="0D65075A" wp14:editId="77D7D2FF">
              <wp:simplePos x="0" y="0"/>
              <wp:positionH relativeFrom="page">
                <wp:posOffset>996315</wp:posOffset>
              </wp:positionH>
              <wp:positionV relativeFrom="page">
                <wp:posOffset>6823075</wp:posOffset>
              </wp:positionV>
              <wp:extent cx="5036185" cy="929005"/>
              <wp:effectExtent l="0" t="984250" r="0" b="991870"/>
              <wp:wrapNone/>
              <wp:docPr id="17"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7D86372" w14:textId="77777777" w:rsidR="00F36680" w:rsidRDefault="00F36680" w:rsidP="00F5780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D65075A" id="_x0000_s1069" type="#_x0000_t202" style="position:absolute;left:0;text-align:left;margin-left:78.45pt;margin-top:537.25pt;width:396.55pt;height:73.15pt;rotation:-24;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6xAQIAAN8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EwpP0yjaiTfgDkwe8+zU0r6tVNoOZ6duwMeNTZf&#10;IbgXHs4VJvcngvXwotCPDIHpn9rT7CSQNERGdMrFQMwPFnItj+RetWKekjiijpvZX4Q+qsaz5Fec&#10;4kOTHF04R0c8RSmTceLjmL5+T7su3+XyN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xGEesQ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37D86372" w14:textId="77777777" w:rsidR="00F36680" w:rsidRDefault="00F36680" w:rsidP="00F5780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23776" behindDoc="0" locked="0" layoutInCell="1" allowOverlap="1" wp14:anchorId="04C55BBB" wp14:editId="225CC1D1">
              <wp:simplePos x="0" y="0"/>
              <wp:positionH relativeFrom="page">
                <wp:posOffset>996315</wp:posOffset>
              </wp:positionH>
              <wp:positionV relativeFrom="page">
                <wp:posOffset>6823075</wp:posOffset>
              </wp:positionV>
              <wp:extent cx="5036185" cy="929005"/>
              <wp:effectExtent l="0" t="984250" r="0" b="991870"/>
              <wp:wrapNone/>
              <wp:docPr id="16"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3A0F12E" w14:textId="77777777" w:rsidR="00F36680" w:rsidRDefault="00F36680" w:rsidP="00F5780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4C55BBB" id="_x0000_s1070" type="#_x0000_t202" style="position:absolute;left:0;text-align:left;margin-left:78.45pt;margin-top:537.25pt;width:396.55pt;height:73.15pt;rotation:-24;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1RAQIAAN8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EwpP8yiaiTfgDkwe8+zU0r6tVNoOZ6duwMeNTZf&#10;IbgXHs4VJvcngvXwotCPDIHpn9rT7CSQNERGdMrFQMwPFnItj+RetWKekjiijpvZX4Q+qsaz5Fec&#10;4kOTHF04R0c8RSmTceLjmL5+T7su3+XyN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eIRdUQ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23A0F12E" w14:textId="77777777" w:rsidR="00F36680" w:rsidRDefault="00F36680" w:rsidP="00F5780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21728" behindDoc="0" locked="0" layoutInCell="1" allowOverlap="1" wp14:anchorId="413A72DC" wp14:editId="7A55365D">
              <wp:simplePos x="0" y="0"/>
              <wp:positionH relativeFrom="page">
                <wp:posOffset>996315</wp:posOffset>
              </wp:positionH>
              <wp:positionV relativeFrom="page">
                <wp:posOffset>6823075</wp:posOffset>
              </wp:positionV>
              <wp:extent cx="5036185" cy="929005"/>
              <wp:effectExtent l="0" t="984250" r="0" b="991870"/>
              <wp:wrapNone/>
              <wp:docPr id="15"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99E8D8E" w14:textId="77777777" w:rsidR="00F36680" w:rsidRDefault="00F36680" w:rsidP="00F5780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13A72DC" id="_x0000_s1071" type="#_x0000_t202" style="position:absolute;left:0;text-align:left;margin-left:78.45pt;margin-top:537.25pt;width:396.55pt;height:73.15pt;rotation:-24;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7NicDg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299E8D8E" w14:textId="77777777" w:rsidR="00F36680" w:rsidRDefault="00F36680" w:rsidP="00F5780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19680" behindDoc="0" locked="0" layoutInCell="1" allowOverlap="1" wp14:anchorId="3ADF0AA6" wp14:editId="19A865E3">
              <wp:simplePos x="0" y="0"/>
              <wp:positionH relativeFrom="page">
                <wp:posOffset>996315</wp:posOffset>
              </wp:positionH>
              <wp:positionV relativeFrom="page">
                <wp:posOffset>6823075</wp:posOffset>
              </wp:positionV>
              <wp:extent cx="5036185" cy="929005"/>
              <wp:effectExtent l="0" t="984250" r="0" b="991870"/>
              <wp:wrapNone/>
              <wp:docPr id="14"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1414A2E"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ADF0AA6" id="_x0000_s1072" type="#_x0000_t202" style="position:absolute;left:0;text-align:left;margin-left:78.45pt;margin-top:537.25pt;width:396.55pt;height:73.15pt;rotation:-24;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QUmrSg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01414A2E"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17632" behindDoc="0" locked="0" layoutInCell="1" allowOverlap="1" wp14:anchorId="6CC123A2" wp14:editId="4880FCA1">
              <wp:simplePos x="0" y="0"/>
              <wp:positionH relativeFrom="page">
                <wp:posOffset>996315</wp:posOffset>
              </wp:positionH>
              <wp:positionV relativeFrom="page">
                <wp:posOffset>6823075</wp:posOffset>
              </wp:positionV>
              <wp:extent cx="5036185" cy="929005"/>
              <wp:effectExtent l="0" t="984250" r="0" b="991870"/>
              <wp:wrapNone/>
              <wp:docPr id="1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A9468AB"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CC123A2" id="_x0000_s1073" type="#_x0000_t202" style="position:absolute;left:0;text-align:left;margin-left:78.45pt;margin-top:537.25pt;width:396.55pt;height:73.15pt;rotation:-24;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oVAAIAAN8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EwpPyTVSL4Bc2D2nmenlPRrp9ByPDt3BzxqbL5C&#10;cC88nCtM7k8E6+FFoR8ZAtM/tafZSSBpiIzolIuBmB8s5Foeyb1qxTwlcUQdN7O/CH1UjWfJrzjF&#10;hyY5unCOjniKUibjxMcxff2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VFWoV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1A9468AB"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15584" behindDoc="0" locked="0" layoutInCell="1" allowOverlap="1" wp14:anchorId="05E55DAD" wp14:editId="4B47614E">
              <wp:simplePos x="0" y="0"/>
              <wp:positionH relativeFrom="page">
                <wp:posOffset>996315</wp:posOffset>
              </wp:positionH>
              <wp:positionV relativeFrom="page">
                <wp:posOffset>6823075</wp:posOffset>
              </wp:positionV>
              <wp:extent cx="5036185" cy="929005"/>
              <wp:effectExtent l="0" t="984250" r="0" b="991870"/>
              <wp:wrapNone/>
              <wp:docPr id="1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F0FEA97"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5E55DAD" id="_x0000_s1074" type="#_x0000_t202" style="position:absolute;left:0;text-align:left;margin-left:78.45pt;margin-top:537.25pt;width:396.55pt;height:73.15pt;rotation:-24;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afAp9Q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0F0FEA97"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13536" behindDoc="0" locked="0" layoutInCell="1" allowOverlap="1" wp14:anchorId="031AE461" wp14:editId="39B8070D">
              <wp:simplePos x="0" y="0"/>
              <wp:positionH relativeFrom="page">
                <wp:posOffset>996315</wp:posOffset>
              </wp:positionH>
              <wp:positionV relativeFrom="page">
                <wp:posOffset>6823075</wp:posOffset>
              </wp:positionV>
              <wp:extent cx="5036185" cy="929005"/>
              <wp:effectExtent l="0" t="984250" r="0" b="991870"/>
              <wp:wrapNone/>
              <wp:docPr id="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F4BC545"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31AE461" id="_x0000_s1075" type="#_x0000_t202" style="position:absolute;left:0;text-align:left;margin-left:78.45pt;margin-top:537.25pt;width:396.55pt;height:73.15pt;rotation:-24;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azoqg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5F4BC545"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11488" behindDoc="0" locked="0" layoutInCell="1" allowOverlap="1" wp14:anchorId="77252B1C" wp14:editId="67F3BEB7">
              <wp:simplePos x="0" y="0"/>
              <wp:positionH relativeFrom="page">
                <wp:posOffset>996315</wp:posOffset>
              </wp:positionH>
              <wp:positionV relativeFrom="page">
                <wp:posOffset>6823075</wp:posOffset>
              </wp:positionV>
              <wp:extent cx="5036185" cy="929005"/>
              <wp:effectExtent l="0" t="984250" r="0" b="991870"/>
              <wp:wrapNone/>
              <wp:docPr id="4"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40CB47F"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7252B1C" id="_x0000_s1076" type="#_x0000_t202" style="position:absolute;left:0;text-align:left;margin-left:78.45pt;margin-top:537.25pt;width:396.55pt;height:73.15pt;rotation:-24;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z00Z9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40CB47F"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09440" behindDoc="0" locked="0" layoutInCell="1" allowOverlap="1" wp14:anchorId="4646ACDF" wp14:editId="2062B7C9">
              <wp:simplePos x="0" y="0"/>
              <wp:positionH relativeFrom="page">
                <wp:posOffset>996315</wp:posOffset>
              </wp:positionH>
              <wp:positionV relativeFrom="page">
                <wp:posOffset>6823075</wp:posOffset>
              </wp:positionV>
              <wp:extent cx="5036185" cy="929005"/>
              <wp:effectExtent l="0" t="984250" r="0" b="991870"/>
              <wp:wrapNone/>
              <wp:docPr id="6"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A8C960C"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46ACDF" id="_x0000_s1077" type="#_x0000_t202" style="position:absolute;left:0;text-align:left;margin-left:78.45pt;margin-top:537.25pt;width:396.55pt;height:73.15pt;rotation:-24;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nj4ci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2A8C960C"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36680">
      <w:rPr>
        <w:noProof/>
      </w:rPr>
      <mc:AlternateContent>
        <mc:Choice Requires="wps">
          <w:drawing>
            <wp:anchor distT="0" distB="0" distL="114300" distR="114300" simplePos="0" relativeHeight="251707392" behindDoc="0" locked="0" layoutInCell="1" allowOverlap="1" wp14:anchorId="3BBD4738" wp14:editId="676211DF">
              <wp:simplePos x="0" y="0"/>
              <wp:positionH relativeFrom="page">
                <wp:posOffset>996315</wp:posOffset>
              </wp:positionH>
              <wp:positionV relativeFrom="page">
                <wp:posOffset>6823075</wp:posOffset>
              </wp:positionV>
              <wp:extent cx="5036185" cy="929005"/>
              <wp:effectExtent l="0" t="984250" r="0" b="991870"/>
              <wp:wrapNone/>
              <wp:docPr id="9"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46E1691"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BD4738" id="_x0000_s1078" type="#_x0000_t202" style="position:absolute;left:0;text-align:left;margin-left:78.45pt;margin-top:537.25pt;width:396.55pt;height:73.15pt;rotation:-24;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" filled="f" stroked="f">
              <v:stroke joinstyle="round"/>
              <o:lock v:ext="edit" aspectratio="t" shapetype="t"/>
              <v:textbox style="mso-fit-shape-to-text:t">
                <w:txbxContent>
                  <w:p w14:paraId="346E1691" w14:textId="77777777" w:rsidR="00F36680" w:rsidRDefault="00F3668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A7C07" w14:textId="77777777" w:rsidR="00F36680" w:rsidRDefault="00F36680" w:rsidP="003B1B26">
    <w:r>
      <w:rPr>
        <w:noProof/>
      </w:rPr>
      <mc:AlternateContent>
        <mc:Choice Requires="wps">
          <w:drawing>
            <wp:anchor distT="0" distB="0" distL="114300" distR="114300" simplePos="0" relativeHeight="251699200" behindDoc="1" locked="0" layoutInCell="1" allowOverlap="1" wp14:anchorId="2A767D47" wp14:editId="1EB0C345">
              <wp:simplePos x="0" y="0"/>
              <wp:positionH relativeFrom="column">
                <wp:posOffset>6762750</wp:posOffset>
              </wp:positionH>
              <wp:positionV relativeFrom="paragraph">
                <wp:posOffset>-7620</wp:posOffset>
              </wp:positionV>
              <wp:extent cx="990600" cy="342900"/>
              <wp:effectExtent l="0" t="0" r="0" b="0"/>
              <wp:wrapNone/>
              <wp:docPr id="19" name="Text Box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7FBDF" w14:textId="3C22D4CB" w:rsidR="00F36680" w:rsidRDefault="008365B1" w:rsidP="003B1B26">
                          <w:pPr>
                            <w:pStyle w:val="Draft"/>
                          </w:pPr>
                          <w:fldSimple w:instr=" DOCPROPERTY  DraftWatermarkText  \* MERGEFORMAT ">
                            <w:r w:rsidR="00EB76B9">
                              <w:t>DRAFT</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67D47" id="_x0000_t202" coordsize="21600,21600" o:spt="202" path="m,l,21600r21600,l21600,xe">
              <v:stroke joinstyle="miter"/>
              <v:path gradientshapeok="t" o:connecttype="rect"/>
            </v:shapetype>
            <v:shape id="Text Box 1146" o:spid="_x0000_s1079" type="#_x0000_t202" style="position:absolute;left:0;text-align:left;margin-left:532.5pt;margin-top:-.6pt;width:78pt;height:27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qo9QEAANE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" stroked="f">
              <v:textbox>
                <w:txbxContent>
                  <w:p w14:paraId="2117FBDF" w14:textId="3C22D4CB" w:rsidR="00F36680" w:rsidRDefault="008365B1" w:rsidP="003B1B26">
                    <w:pPr>
                      <w:pStyle w:val="Draft"/>
                    </w:pPr>
                    <w:fldSimple w:instr=" DOCPROPERTY  DraftWatermarkText  \* MERGEFORMAT ">
                      <w:r w:rsidR="00EB76B9">
                        <w:t>DRAFT</w:t>
                      </w:r>
                    </w:fldSimple>
                  </w:p>
                </w:txbxContent>
              </v:textbox>
            </v:shape>
          </w:pict>
        </mc:Fallback>
      </mc:AlternateContent>
    </w:r>
  </w:p>
  <w:p w14:paraId="6974D0BD" w14:textId="63D443CC" w:rsidR="00F36680" w:rsidRPr="004F1B89" w:rsidRDefault="00F36680" w:rsidP="003B1B26">
    <w:pPr>
      <w:pStyle w:val="Footer"/>
      <w:tabs>
        <w:tab w:val="clear" w:pos="9360"/>
        <w:tab w:val="right" w:pos="12960"/>
      </w:tabs>
    </w:pPr>
    <w:r w:rsidRPr="004F1B89">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EB76B9">
      <w:rPr>
        <w:rStyle w:val="PageNumber"/>
      </w:rPr>
      <w:t>Level 1 - Confidential</w:t>
    </w:r>
    <w:r>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i</w:t>
    </w:r>
    <w:r w:rsidRPr="004F1B89">
      <w:rPr>
        <w:rStyle w:val="PageNumber"/>
      </w:rPr>
      <w:fldChar w:fldCharType="end"/>
    </w:r>
  </w:p>
  <w:p w14:paraId="4178C557" w14:textId="77777777" w:rsidR="00F36680" w:rsidRPr="00A836B9" w:rsidRDefault="00F36680" w:rsidP="003B1B26">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0F8BE" w14:textId="4F126256" w:rsidR="00F36680" w:rsidRDefault="00F36680" w:rsidP="003B1B26"/>
  <w:p w14:paraId="22B34E77" w14:textId="332F5AEA" w:rsidR="00F36680" w:rsidRPr="004F1B89" w:rsidRDefault="00F36680" w:rsidP="003B1B26">
    <w:pPr>
      <w:pStyle w:val="Footer"/>
      <w:tabs>
        <w:tab w:val="clear" w:pos="9360"/>
        <w:tab w:val="right" w:pos="12960"/>
      </w:tabs>
    </w:pPr>
    <w:r w:rsidRPr="004F1B89">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EB76B9">
      <w:rPr>
        <w:rStyle w:val="PageNumber"/>
      </w:rPr>
      <w:t>Level 1 - Confidential</w:t>
    </w:r>
    <w:r>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i</w:t>
    </w:r>
    <w:r w:rsidRPr="004F1B89">
      <w:rPr>
        <w:rStyle w:val="PageNumber"/>
      </w:rPr>
      <w:fldChar w:fldCharType="end"/>
    </w:r>
  </w:p>
  <w:p w14:paraId="53D602F8" w14:textId="77777777" w:rsidR="00F36680" w:rsidRPr="00D676F1" w:rsidRDefault="00F36680" w:rsidP="003B1B26">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213A" w14:textId="77777777" w:rsidR="00F36680" w:rsidRDefault="00F36680" w:rsidP="00A05236">
    <w:r>
      <w:rPr>
        <w:noProof/>
      </w:rPr>
      <mc:AlternateContent>
        <mc:Choice Requires="wps">
          <w:drawing>
            <wp:anchor distT="0" distB="0" distL="114300" distR="114300" simplePos="0" relativeHeight="251695104" behindDoc="1" locked="0" layoutInCell="1" allowOverlap="1" wp14:anchorId="3EA26D22" wp14:editId="784190BB">
              <wp:simplePos x="0" y="0"/>
              <wp:positionH relativeFrom="column">
                <wp:posOffset>457200</wp:posOffset>
              </wp:positionH>
              <wp:positionV relativeFrom="paragraph">
                <wp:posOffset>88900</wp:posOffset>
              </wp:positionV>
              <wp:extent cx="990600" cy="342900"/>
              <wp:effectExtent l="0" t="3175" r="0" b="0"/>
              <wp:wrapNone/>
              <wp:docPr id="7"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40DAEF" w14:textId="1DC766BC" w:rsidR="00F36680" w:rsidRDefault="00F36680"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EB76B9">
                            <w:rPr>
                              <w:rFonts w:ascii="Arial Black" w:hAnsi="Arial Black"/>
                              <w:color w:val="EEA4A9"/>
                              <w:sz w:val="32"/>
                              <w:szCs w:val="32"/>
                            </w:rPr>
                            <w:t>DRAFT</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26D22" id="_x0000_t202" coordsize="21600,21600" o:spt="202" path="m,l,21600r21600,l21600,xe">
              <v:stroke joinstyle="miter"/>
              <v:path gradientshapeok="t" o:connecttype="rect"/>
            </v:shapetype>
            <v:shape id="Text Box 1131" o:spid="_x0000_s1080" type="#_x0000_t202" style="position:absolute;left:0;text-align:left;margin-left:36pt;margin-top:7pt;width:78pt;height:27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RG9gEAANE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" stroked="f">
              <v:textbox>
                <w:txbxContent>
                  <w:p w14:paraId="3540DAEF" w14:textId="1DC766BC" w:rsidR="00F36680" w:rsidRDefault="00F36680"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EB76B9">
                      <w:rPr>
                        <w:rFonts w:ascii="Arial Black" w:hAnsi="Arial Black"/>
                        <w:color w:val="EEA4A9"/>
                        <w:sz w:val="32"/>
                        <w:szCs w:val="32"/>
                      </w:rPr>
                      <w:t>DRAFT</w:t>
                    </w:r>
                    <w:r>
                      <w:rPr>
                        <w:rFonts w:ascii="Arial Black" w:hAnsi="Arial Black"/>
                        <w:color w:val="EEA4A9"/>
                        <w:sz w:val="32"/>
                        <w:szCs w:val="32"/>
                      </w:rPr>
                      <w:fldChar w:fldCharType="end"/>
                    </w:r>
                  </w:p>
                </w:txbxContent>
              </v:textbox>
            </v:shape>
          </w:pict>
        </mc:Fallback>
      </mc:AlternateContent>
    </w:r>
  </w:p>
  <w:p w14:paraId="7D5098EB" w14:textId="529D75A1" w:rsidR="00F36680" w:rsidRDefault="00F36680"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EB76B9">
      <w:rPr>
        <w:rStyle w:val="PageNumber"/>
      </w:rPr>
      <w:t>Level 1 - Confidential</w:t>
    </w:r>
    <w:r>
      <w:rPr>
        <w:rStyle w:val="PageNumber"/>
      </w:rPr>
      <w:fldChar w:fldCharType="end"/>
    </w:r>
  </w:p>
  <w:p w14:paraId="180760F7" w14:textId="77777777" w:rsidR="00F36680" w:rsidRDefault="00F36680" w:rsidP="007A383F">
    <w:pPr>
      <w:pStyle w:val="Footer"/>
      <w:jc w:val="right"/>
    </w:pPr>
    <w:r>
      <w:t>Proprietary and Confidential Information of Amdocs</w:t>
    </w:r>
  </w:p>
  <w:p w14:paraId="6E1FA54A" w14:textId="77777777" w:rsidR="00F36680" w:rsidRDefault="00F36680" w:rsidP="00A0523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2A14" w14:textId="0D882098" w:rsidR="00F36680" w:rsidRDefault="00F36680" w:rsidP="00A05236"/>
  <w:p w14:paraId="33AC3D7F" w14:textId="1B17AADF" w:rsidR="00F36680" w:rsidRPr="002850B6" w:rsidRDefault="00F36680"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EB76B9" w:rsidRPr="00EB76B9">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ii</w:t>
    </w:r>
    <w:r w:rsidRPr="002850B6">
      <w:rPr>
        <w:rStyle w:val="PageNumber"/>
        <w:szCs w:val="16"/>
      </w:rPr>
      <w:fldChar w:fldCharType="end"/>
    </w:r>
  </w:p>
  <w:p w14:paraId="71C01144" w14:textId="77777777" w:rsidR="00F36680" w:rsidRPr="002850B6" w:rsidRDefault="00F36680"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p w14:paraId="70635FA0" w14:textId="77777777" w:rsidR="00F36680" w:rsidRDefault="00F36680" w:rsidP="00A0523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B509" w14:textId="4C27F072" w:rsidR="00F36680" w:rsidRDefault="00F36680" w:rsidP="00A05236"/>
  <w:p w14:paraId="2FC40651" w14:textId="7E9EA423" w:rsidR="00F36680" w:rsidRPr="002850B6" w:rsidRDefault="00F36680"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EB76B9" w:rsidRPr="00EB76B9">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i</w:t>
    </w:r>
    <w:r w:rsidRPr="002850B6">
      <w:rPr>
        <w:rStyle w:val="PageNumber"/>
        <w:szCs w:val="16"/>
      </w:rPr>
      <w:fldChar w:fldCharType="end"/>
    </w:r>
  </w:p>
  <w:p w14:paraId="0E33286C" w14:textId="77777777" w:rsidR="00F36680" w:rsidRPr="00D676F1" w:rsidRDefault="00F36680" w:rsidP="00D676F1">
    <w:pPr>
      <w:pStyle w:val="Footer"/>
      <w:rP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0C820" w14:textId="77777777" w:rsidR="00F36680" w:rsidRDefault="00F36680" w:rsidP="00A05236">
    <w:r>
      <w:rPr>
        <w:noProof/>
      </w:rPr>
      <mc:AlternateContent>
        <mc:Choice Requires="wps">
          <w:drawing>
            <wp:anchor distT="0" distB="0" distL="114300" distR="114300" simplePos="0" relativeHeight="251656192" behindDoc="1" locked="0" layoutInCell="1" allowOverlap="1" wp14:anchorId="3F66C5E7" wp14:editId="64C316B1">
              <wp:simplePos x="0" y="0"/>
              <wp:positionH relativeFrom="column">
                <wp:posOffset>457200</wp:posOffset>
              </wp:positionH>
              <wp:positionV relativeFrom="paragraph">
                <wp:posOffset>88900</wp:posOffset>
              </wp:positionV>
              <wp:extent cx="990600" cy="342900"/>
              <wp:effectExtent l="0" t="3175" r="0" b="0"/>
              <wp:wrapNone/>
              <wp:docPr id="3" name="Text Box 1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5D5A9" w14:textId="44D52321" w:rsidR="00F36680" w:rsidRDefault="00F36680"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EB76B9">
                            <w:rPr>
                              <w:rFonts w:ascii="Arial Black" w:hAnsi="Arial Black"/>
                              <w:color w:val="EEA4A9"/>
                              <w:sz w:val="32"/>
                              <w:szCs w:val="32"/>
                            </w:rPr>
                            <w:t>DRAFT</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6C5E7" id="_x0000_t202" coordsize="21600,21600" o:spt="202" path="m,l,21600r21600,l21600,xe">
              <v:stroke joinstyle="miter"/>
              <v:path gradientshapeok="t" o:connecttype="rect"/>
            </v:shapetype>
            <v:shape id="Text Box 1148" o:spid="_x0000_s1081" type="#_x0000_t202" style="position:absolute;left:0;text-align:left;margin-left:36pt;margin-top:7pt;width:7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" stroked="f">
              <v:textbox>
                <w:txbxContent>
                  <w:p w14:paraId="7025D5A9" w14:textId="44D52321" w:rsidR="00F36680" w:rsidRDefault="00F36680"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EB76B9">
                      <w:rPr>
                        <w:rFonts w:ascii="Arial Black" w:hAnsi="Arial Black"/>
                        <w:color w:val="EEA4A9"/>
                        <w:sz w:val="32"/>
                        <w:szCs w:val="32"/>
                      </w:rPr>
                      <w:t>DRAFT</w:t>
                    </w:r>
                    <w:r>
                      <w:rPr>
                        <w:rFonts w:ascii="Arial Black" w:hAnsi="Arial Black"/>
                        <w:color w:val="EEA4A9"/>
                        <w:sz w:val="32"/>
                        <w:szCs w:val="32"/>
                      </w:rPr>
                      <w:fldChar w:fldCharType="end"/>
                    </w:r>
                  </w:p>
                </w:txbxContent>
              </v:textbox>
            </v:shape>
          </w:pict>
        </mc:Fallback>
      </mc:AlternateContent>
    </w:r>
  </w:p>
  <w:p w14:paraId="57DA236E" w14:textId="429E7DB3" w:rsidR="00F36680" w:rsidRPr="00FC7B0B" w:rsidRDefault="00F36680" w:rsidP="00FC7B0B">
    <w:pPr>
      <w:pStyle w:val="Footer"/>
    </w:pPr>
    <w:r w:rsidRPr="00FC7B0B">
      <w:rPr>
        <w:rStyle w:val="PageNumber"/>
      </w:rPr>
      <w:fldChar w:fldCharType="begin"/>
    </w:r>
    <w:r w:rsidRPr="00FC7B0B">
      <w:rPr>
        <w:rStyle w:val="PageNumber"/>
      </w:rPr>
      <w:instrText xml:space="preserve"> PAGE </w:instrText>
    </w:r>
    <w:r w:rsidRPr="00FC7B0B">
      <w:rPr>
        <w:rStyle w:val="PageNumber"/>
      </w:rPr>
      <w:fldChar w:fldCharType="separate"/>
    </w:r>
    <w:r>
      <w:rPr>
        <w:rStyle w:val="PageNumber"/>
        <w:noProof/>
      </w:rPr>
      <w:t>xv</w:t>
    </w:r>
    <w:r w:rsidRPr="00FC7B0B">
      <w:rPr>
        <w:rStyle w:val="PageNumber"/>
      </w:rPr>
      <w:fldChar w:fldCharType="end"/>
    </w:r>
    <w:r w:rsidRPr="00FC7B0B">
      <w:rPr>
        <w:rStyle w:val="PageNumber"/>
      </w:rPr>
      <w:tab/>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EB76B9">
      <w:rPr>
        <w:rStyle w:val="PageNumber"/>
      </w:rPr>
      <w:t>Level 1 - Confidential</w:t>
    </w:r>
    <w:r>
      <w:rPr>
        <w:rStyle w:val="PageNumber"/>
      </w:rPr>
      <w:fldChar w:fldCharType="end"/>
    </w:r>
  </w:p>
  <w:p w14:paraId="668E0874" w14:textId="77777777" w:rsidR="00F36680" w:rsidRDefault="00F36680" w:rsidP="00F16AD4">
    <w:pPr>
      <w:pStyle w:val="Footer"/>
      <w:jc w:val="right"/>
    </w:pPr>
    <w:r>
      <w:t>Proprietary and Confidential Information of Amdocs</w:t>
    </w:r>
  </w:p>
  <w:p w14:paraId="71E72DA5" w14:textId="77777777" w:rsidR="00F36680" w:rsidRDefault="00F36680" w:rsidP="00A05236"/>
  <w:p w14:paraId="4CCEF52C" w14:textId="77777777" w:rsidR="00F36680" w:rsidRDefault="00F366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491A9" w14:textId="77777777" w:rsidR="00B60AD0" w:rsidRDefault="00B60AD0" w:rsidP="00A05236">
      <w:r>
        <w:separator/>
      </w:r>
    </w:p>
    <w:p w14:paraId="53E4FBE0" w14:textId="77777777" w:rsidR="00B60AD0" w:rsidRDefault="00B60AD0" w:rsidP="00A05236"/>
    <w:p w14:paraId="129FA768" w14:textId="77777777" w:rsidR="00B60AD0" w:rsidRDefault="00B60AD0" w:rsidP="00A05236"/>
  </w:footnote>
  <w:footnote w:type="continuationSeparator" w:id="0">
    <w:p w14:paraId="3C7109D1" w14:textId="77777777" w:rsidR="00B60AD0" w:rsidRDefault="00B60AD0" w:rsidP="00A05236">
      <w:r>
        <w:continuationSeparator/>
      </w:r>
    </w:p>
    <w:p w14:paraId="57925A5C" w14:textId="77777777" w:rsidR="00B60AD0" w:rsidRDefault="00B60AD0" w:rsidP="00A05236"/>
    <w:p w14:paraId="24A1678C" w14:textId="77777777" w:rsidR="00B60AD0" w:rsidRDefault="00B60AD0" w:rsidP="00A052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AD5A0" w14:textId="77777777" w:rsidR="00F36680" w:rsidRDefault="00F36680" w:rsidP="003B1B26">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BB95B" w14:textId="77777777" w:rsidR="00F36680" w:rsidRPr="00FD7EF3" w:rsidRDefault="00F36680" w:rsidP="00FD7E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8858F" w14:textId="77777777" w:rsidR="00F36680" w:rsidRDefault="00F36680" w:rsidP="003B1B2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C8B37" w14:textId="6037C265" w:rsidR="00F36680" w:rsidRDefault="00F36680" w:rsidP="003B1B26">
    <w:pPr>
      <w:spacing w:before="4640"/>
    </w:pPr>
    <w:r w:rsidRPr="006635E4">
      <w:rPr>
        <w:noProof/>
      </w:rPr>
      <mc:AlternateContent>
        <mc:Choice Requires="wpg">
          <w:drawing>
            <wp:anchor distT="0" distB="0" distL="114300" distR="114300" simplePos="0" relativeHeight="251701248" behindDoc="0" locked="0" layoutInCell="1" allowOverlap="1" wp14:anchorId="56298F1B" wp14:editId="1A9C5314">
              <wp:simplePos x="0" y="0"/>
              <wp:positionH relativeFrom="margin">
                <wp:align>left</wp:align>
              </wp:positionH>
              <wp:positionV relativeFrom="paragraph">
                <wp:posOffset>2150828</wp:posOffset>
              </wp:positionV>
              <wp:extent cx="1846580" cy="347345"/>
              <wp:effectExtent l="0" t="0" r="1270" b="0"/>
              <wp:wrapNone/>
              <wp:docPr id="224"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46580" cy="347345"/>
                        <a:chOff x="0" y="0"/>
                        <a:chExt cx="3513877" cy="622662"/>
                      </a:xfrm>
                    </wpg:grpSpPr>
                    <pic:pic xmlns:pic="http://schemas.openxmlformats.org/drawingml/2006/picture">
                      <pic:nvPicPr>
                        <pic:cNvPr id="225" name="Picture 225"/>
                        <pic:cNvPicPr>
                          <a:picLocks noChangeAspect="1"/>
                        </pic:cNvPicPr>
                      </pic:nvPicPr>
                      <pic:blipFill>
                        <a:blip r:embed="rId1"/>
                        <a:stretch>
                          <a:fillRect/>
                        </a:stretch>
                      </pic:blipFill>
                      <pic:spPr>
                        <a:xfrm>
                          <a:off x="0" y="0"/>
                          <a:ext cx="1803749" cy="613557"/>
                        </a:xfrm>
                        <a:prstGeom prst="rect">
                          <a:avLst/>
                        </a:prstGeom>
                      </pic:spPr>
                    </pic:pic>
                    <pic:pic xmlns:pic="http://schemas.openxmlformats.org/drawingml/2006/picture">
                      <pic:nvPicPr>
                        <pic:cNvPr id="226" name="Picture 226"/>
                        <pic:cNvPicPr>
                          <a:picLocks noChangeAspect="1"/>
                        </pic:cNvPicPr>
                      </pic:nvPicPr>
                      <pic:blipFill>
                        <a:blip r:embed="rId2"/>
                        <a:stretch>
                          <a:fillRect/>
                        </a:stretch>
                      </pic:blipFill>
                      <pic:spPr>
                        <a:xfrm>
                          <a:off x="1947765" y="87574"/>
                          <a:ext cx="1566112" cy="53508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D7130B" id="Group 6" o:spid="_x0000_s1026" style="position:absolute;margin-left:0;margin-top:169.35pt;width:145.4pt;height:27.35pt;z-index:251701248;mso-position-horizontal:left;mso-position-horizontal-relative:margin;mso-width-relative:margin;mso-height-relative:margin" coordsize="35138,6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width:18037;height:6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">
                <v:imagedata r:id="rId3" o:title=""/>
              </v:shape>
              <v:shape id="Picture 226" o:spid="_x0000_s1028" type="#_x0000_t75" style="position:absolute;left:19477;top:875;width:15661;height:5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">
                <v:imagedata r:id="rId4" o:title=""/>
              </v:shape>
              <w10:wrap anchorx="margin"/>
            </v:group>
          </w:pict>
        </mc:Fallback>
      </mc:AlternateContent>
    </w:r>
    <w:r>
      <w:rPr>
        <w:noProof/>
      </w:rPr>
      <w:drawing>
        <wp:anchor distT="0" distB="0" distL="114300" distR="114300" simplePos="0" relativeHeight="251687936" behindDoc="0" locked="0" layoutInCell="1" allowOverlap="1" wp14:anchorId="632AC968" wp14:editId="7B7D742B">
          <wp:simplePos x="0" y="0"/>
          <wp:positionH relativeFrom="column">
            <wp:posOffset>-915987</wp:posOffset>
          </wp:positionH>
          <wp:positionV relativeFrom="paragraph">
            <wp:posOffset>-455930</wp:posOffset>
          </wp:positionV>
          <wp:extent cx="7776000" cy="34164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 brand word header blue (2).jpg"/>
                  <pic:cNvPicPr/>
                </pic:nvPicPr>
                <pic:blipFill>
                  <a:blip r:embed="rId5">
                    <a:extLst>
                      <a:ext uri="{28A0092B-C50C-407E-A947-70E740481C1C}">
                        <a14:useLocalDpi xmlns:a14="http://schemas.microsoft.com/office/drawing/2010/main" val="0"/>
                      </a:ext>
                    </a:extLst>
                  </a:blip>
                  <a:stretch>
                    <a:fillRect/>
                  </a:stretch>
                </pic:blipFill>
                <pic:spPr>
                  <a:xfrm>
                    <a:off x="0" y="0"/>
                    <a:ext cx="7776000" cy="34164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DC79" w14:textId="77777777" w:rsidR="00F36680" w:rsidRDefault="00F36680" w:rsidP="003B1B2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3D12" w14:textId="403439C1" w:rsidR="00F36680" w:rsidRDefault="008365B1" w:rsidP="00A05236">
    <w:pPr>
      <w:pStyle w:val="Header"/>
    </w:pPr>
    <w:fldSimple w:instr=" TITLE  \* MERGEFORMAT ">
      <w:r w:rsidR="00EB76B9">
        <w:t>PLDT – 3c – AIA</w:t>
      </w:r>
    </w:fldSimple>
    <w:r w:rsidR="00F36680">
      <w:t xml:space="preserve"> </w:t>
    </w:r>
    <w:fldSimple w:instr=" SUBJECT \* MERGEFORMAT ">
      <w:r w:rsidR="00EB76B9">
        <w:t>Giga Hello</w:t>
      </w:r>
    </w:fldSimple>
  </w:p>
  <w:p w14:paraId="56CE9F46" w14:textId="77777777" w:rsidR="00F36680" w:rsidRDefault="00F36680" w:rsidP="00A05236"/>
  <w:p w14:paraId="4FC12210" w14:textId="77777777" w:rsidR="00F36680" w:rsidRDefault="00F36680" w:rsidP="00A0523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22AE" w14:textId="2392C376" w:rsidR="00F36680" w:rsidRDefault="008365B1" w:rsidP="0050656D">
    <w:pPr>
      <w:pStyle w:val="Header"/>
    </w:pPr>
    <w:fldSimple w:instr=" TITLE  \* MERGEFORMAT ">
      <w:r w:rsidR="00EB76B9">
        <w:t>PLDT – 3c – AIA</w:t>
      </w:r>
    </w:fldSimple>
    <w:r w:rsidR="00F36680">
      <w:t xml:space="preserve"> </w:t>
    </w:r>
    <w:fldSimple w:instr=" SUBJECT \* MERGEFORMAT ">
      <w:r w:rsidR="00EB76B9">
        <w:t>Giga Hello</w:t>
      </w:r>
    </w:fldSimple>
  </w:p>
  <w:p w14:paraId="7B583C08" w14:textId="77C69C52" w:rsidR="00F36680" w:rsidRPr="0050656D" w:rsidRDefault="00F36680" w:rsidP="0050656D">
    <w:pPr>
      <w:pStyle w:val="Header"/>
    </w:pPr>
    <w:r>
      <w:rPr>
        <w:noProof/>
      </w:rPr>
      <w:fldChar w:fldCharType="begin"/>
    </w:r>
    <w:r>
      <w:rPr>
        <w:noProof/>
      </w:rPr>
      <w:instrText xml:space="preserve"> STYLEREF Contents \* MERGEFORMAT </w:instrText>
    </w:r>
    <w:r>
      <w:rPr>
        <w:noProof/>
      </w:rPr>
      <w:fldChar w:fldCharType="separate"/>
    </w:r>
    <w:r w:rsidR="00EA1DAD">
      <w:rPr>
        <w:noProof/>
      </w:rPr>
      <w:t>Table of Contents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D354" w14:textId="77777777" w:rsidR="00F36680" w:rsidRDefault="00F36680" w:rsidP="000B6BD0">
    <w:pPr>
      <w:pStyle w:val="BodyTex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F4934" w14:textId="0E018C53" w:rsidR="00F36680" w:rsidRPr="007A7DCA" w:rsidRDefault="008365B1" w:rsidP="00A05236">
    <w:pPr>
      <w:pStyle w:val="Header"/>
    </w:pPr>
    <w:fldSimple w:instr=" TITLE  \* MERGEFORMAT ">
      <w:r w:rsidR="00EB76B9">
        <w:t>PLDT – 3c – AIA</w:t>
      </w:r>
    </w:fldSimple>
    <w:r w:rsidR="00F36680" w:rsidRPr="007A7DCA">
      <w:t xml:space="preserve"> </w:t>
    </w:r>
    <w:fldSimple w:instr=" SUBJECT \* MERGEFORMAT ">
      <w:r w:rsidR="00EB76B9">
        <w:t>Giga Hello</w:t>
      </w:r>
    </w:fldSimple>
  </w:p>
  <w:p w14:paraId="0F0819EC" w14:textId="77777777" w:rsidR="00F36680" w:rsidRPr="007A7DCA" w:rsidRDefault="00F36680" w:rsidP="00A05236"/>
  <w:p w14:paraId="44D737E5" w14:textId="77777777" w:rsidR="00F36680" w:rsidRDefault="00F36680" w:rsidP="00A05236"/>
  <w:p w14:paraId="0F8818C5" w14:textId="77777777" w:rsidR="00F36680" w:rsidRDefault="00F3668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1A82" w14:textId="77777777" w:rsidR="00F36680" w:rsidRPr="00BC4379" w:rsidRDefault="00F36680" w:rsidP="00BC4379">
    <w:pPr>
      <w:pStyle w:val="Header"/>
      <w:pBdr>
        <w:bottom w:val="none" w:sz="0" w:space="0" w:color="auto"/>
      </w:pBdr>
    </w:pPr>
  </w:p>
  <w:p w14:paraId="7260C5DD" w14:textId="77777777" w:rsidR="00F36680" w:rsidRDefault="00F366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6C6"/>
    <w:multiLevelType w:val="hybridMultilevel"/>
    <w:tmpl w:val="EB7EE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54EEF"/>
    <w:multiLevelType w:val="multilevel"/>
    <w:tmpl w:val="B43CCF66"/>
    <w:styleLink w:val="UStepTable"/>
    <w:lvl w:ilvl="0">
      <w:start w:val="1"/>
      <w:numFmt w:val="bullet"/>
      <w:lvlText w:val=""/>
      <w:lvlJc w:val="left"/>
      <w:pPr>
        <w:ind w:left="216" w:hanging="216"/>
      </w:pPr>
      <w:rPr>
        <w:rFonts w:ascii="Wingdings" w:hAnsi="Wingdings" w:cs="Times New Roman" w:hint="default"/>
        <w:color w:val="6B7000"/>
        <w:sz w:val="16"/>
        <w:szCs w:val="22"/>
      </w:rPr>
    </w:lvl>
    <w:lvl w:ilvl="1">
      <w:start w:val="1"/>
      <w:numFmt w:val="bullet"/>
      <w:lvlText w:val=""/>
      <w:lvlJc w:val="left"/>
      <w:pPr>
        <w:ind w:left="432" w:hanging="216"/>
      </w:pPr>
      <w:rPr>
        <w:rFonts w:ascii="Wingdings" w:hAnsi="Wingdings" w:cs="Times New Roman" w:hint="default"/>
        <w:color w:val="6B7000"/>
        <w:sz w:val="16"/>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2" w15:restartNumberingAfterBreak="0">
    <w:nsid w:val="101E6FD6"/>
    <w:multiLevelType w:val="multilevel"/>
    <w:tmpl w:val="D7B82964"/>
    <w:name w:val="AmdocsNotesNum224"/>
    <w:numStyleLink w:val="UList"/>
  </w:abstractNum>
  <w:abstractNum w:abstractNumId="3" w15:restartNumberingAfterBreak="0">
    <w:nsid w:val="14C162AB"/>
    <w:multiLevelType w:val="multilevel"/>
    <w:tmpl w:val="F7DA1DB0"/>
    <w:styleLink w:val="UBullet"/>
    <w:lvl w:ilvl="0">
      <w:start w:val="1"/>
      <w:numFmt w:val="bullet"/>
      <w:lvlText w:val=""/>
      <w:lvlJc w:val="left"/>
      <w:pPr>
        <w:tabs>
          <w:tab w:val="num" w:pos="1440"/>
        </w:tabs>
        <w:ind w:left="1800" w:hanging="360"/>
      </w:pPr>
      <w:rPr>
        <w:rFonts w:ascii="Wingdings" w:hAnsi="Wingdings" w:cs="Times New Roman" w:hint="default"/>
        <w:color w:val="6B7000"/>
        <w:sz w:val="12"/>
        <w:szCs w:val="18"/>
      </w:rPr>
    </w:lvl>
    <w:lvl w:ilvl="1">
      <w:start w:val="1"/>
      <w:numFmt w:val="bullet"/>
      <w:lvlText w:val=""/>
      <w:lvlJc w:val="left"/>
      <w:pPr>
        <w:tabs>
          <w:tab w:val="num" w:pos="1800"/>
        </w:tabs>
        <w:ind w:left="2160" w:hanging="360"/>
      </w:pPr>
      <w:rPr>
        <w:rFonts w:ascii="Wingdings" w:hAnsi="Wingdings" w:cs="Times New Roman" w:hint="default"/>
        <w:color w:val="6B7000"/>
        <w:sz w:val="12"/>
        <w:szCs w:val="18"/>
      </w:rPr>
    </w:lvl>
    <w:lvl w:ilvl="2">
      <w:start w:val="1"/>
      <w:numFmt w:val="bullet"/>
      <w:lvlText w:val=""/>
      <w:lvlJc w:val="left"/>
      <w:pPr>
        <w:tabs>
          <w:tab w:val="num" w:pos="2160"/>
        </w:tabs>
        <w:ind w:left="2520" w:hanging="360"/>
      </w:pPr>
      <w:rPr>
        <w:rFonts w:ascii="Wingdings" w:hAnsi="Wingdings" w:cs="Times New Roman" w:hint="default"/>
        <w:color w:val="6B7000"/>
        <w:sz w:val="12"/>
        <w:szCs w:val="18"/>
      </w:rPr>
    </w:lvl>
    <w:lvl w:ilvl="3">
      <w:start w:val="1"/>
      <w:numFmt w:val="bullet"/>
      <w:lvlText w:val=""/>
      <w:lvlJc w:val="left"/>
      <w:pPr>
        <w:tabs>
          <w:tab w:val="num" w:pos="2880"/>
        </w:tabs>
        <w:ind w:left="2880" w:hanging="360"/>
      </w:pPr>
      <w:rPr>
        <w:rFonts w:ascii="Wingdings" w:hAnsi="Wingdings" w:cs="Times New Roman" w:hint="default"/>
        <w:color w:val="6B7000"/>
        <w:sz w:val="12"/>
        <w:szCs w:val="18"/>
      </w:rPr>
    </w:lvl>
    <w:lvl w:ilvl="4">
      <w:start w:val="1"/>
      <w:numFmt w:val="bullet"/>
      <w:lvlText w:val=""/>
      <w:lvlJc w:val="left"/>
      <w:pPr>
        <w:tabs>
          <w:tab w:val="num" w:pos="2880"/>
        </w:tabs>
        <w:ind w:left="3240" w:hanging="360"/>
      </w:pPr>
      <w:rPr>
        <w:rFonts w:ascii="Wingdings" w:hAnsi="Wingdings" w:cs="Times New Roman" w:hint="default"/>
        <w:color w:val="6B7000"/>
        <w:sz w:val="12"/>
        <w:szCs w:val="18"/>
      </w:rPr>
    </w:lvl>
    <w:lvl w:ilvl="5">
      <w:start w:val="1"/>
      <w:numFmt w:val="bullet"/>
      <w:lvlText w:val=""/>
      <w:lvlJc w:val="left"/>
      <w:pPr>
        <w:tabs>
          <w:tab w:val="num" w:pos="3240"/>
        </w:tabs>
        <w:ind w:left="3600" w:hanging="360"/>
      </w:pPr>
      <w:rPr>
        <w:rFonts w:ascii="Wingdings" w:hAnsi="Wingdings" w:cs="Times New Roman" w:hint="default"/>
        <w:color w:val="6B7000"/>
        <w:sz w:val="12"/>
        <w:szCs w:val="18"/>
      </w:rPr>
    </w:lvl>
    <w:lvl w:ilvl="6">
      <w:start w:val="1"/>
      <w:numFmt w:val="bullet"/>
      <w:lvlText w:val=""/>
      <w:lvlJc w:val="left"/>
      <w:pPr>
        <w:tabs>
          <w:tab w:val="num" w:pos="3600"/>
        </w:tabs>
        <w:ind w:left="3960" w:hanging="360"/>
      </w:pPr>
      <w:rPr>
        <w:rFonts w:ascii="Wingdings" w:hAnsi="Wingdings" w:cs="Times New Roman" w:hint="default"/>
        <w:color w:val="6B7000"/>
        <w:sz w:val="12"/>
        <w:szCs w:val="18"/>
      </w:rPr>
    </w:lvl>
    <w:lvl w:ilvl="7">
      <w:start w:val="1"/>
      <w:numFmt w:val="bullet"/>
      <w:lvlText w:val=""/>
      <w:lvlJc w:val="left"/>
      <w:pPr>
        <w:tabs>
          <w:tab w:val="num" w:pos="3960"/>
        </w:tabs>
        <w:ind w:left="4320" w:hanging="360"/>
      </w:pPr>
      <w:rPr>
        <w:rFonts w:ascii="Wingdings" w:hAnsi="Wingdings" w:cs="Times New Roman" w:hint="default"/>
        <w:color w:val="6B7000"/>
        <w:sz w:val="12"/>
        <w:szCs w:val="18"/>
      </w:rPr>
    </w:lvl>
    <w:lvl w:ilvl="8">
      <w:start w:val="1"/>
      <w:numFmt w:val="bullet"/>
      <w:lvlText w:val=""/>
      <w:lvlJc w:val="left"/>
      <w:pPr>
        <w:ind w:left="4680" w:hanging="360"/>
      </w:pPr>
      <w:rPr>
        <w:rFonts w:ascii="Wingdings" w:hAnsi="Wingdings" w:cs="Times New Roman" w:hint="default"/>
        <w:color w:val="6B7000"/>
        <w:sz w:val="12"/>
        <w:szCs w:val="18"/>
      </w:rPr>
    </w:lvl>
  </w:abstractNum>
  <w:abstractNum w:abstractNumId="4" w15:restartNumberingAfterBreak="0">
    <w:nsid w:val="178B59E9"/>
    <w:multiLevelType w:val="multilevel"/>
    <w:tmpl w:val="717C2022"/>
    <w:lvl w:ilvl="0">
      <w:start w:val="1"/>
      <w:numFmt w:val="decimal"/>
      <w:pStyle w:val="Heading1Numbered"/>
      <w:lvlText w:val="%1."/>
      <w:lvlJc w:val="left"/>
      <w:pPr>
        <w:ind w:left="435" w:hanging="43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Numbered"/>
      <w:lvlText w:val="%1.%2"/>
      <w:lvlJc w:val="left"/>
      <w:pPr>
        <w:ind w:left="435" w:hanging="43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Numbered"/>
      <w:lvlText w:val="%1.%2.%3"/>
      <w:lvlJc w:val="left"/>
      <w:pPr>
        <w:ind w:left="720" w:hanging="720"/>
      </w:pPr>
      <w:rPr>
        <w:rFonts w:ascii="Arial Bold" w:hAnsi="Arial Bold" w:hint="default"/>
        <w:b/>
        <w:bCs w:val="0"/>
        <w:i w:val="0"/>
        <w:iCs w:val="0"/>
        <w:smallCaps w:val="0"/>
        <w:strike w:val="0"/>
        <w:dstrike w:val="0"/>
        <w:outline w:val="0"/>
        <w:shadow w:val="0"/>
        <w:emboss w:val="0"/>
        <w:imprint w:val="0"/>
        <w:vanish w:val="0"/>
        <w:spacing w:val="0"/>
        <w:position w:val="0"/>
        <w:sz w:val="20"/>
        <w:u w:val="none"/>
        <w:effect w:val="none"/>
        <w:vertAlign w:val="baseline"/>
        <w:em w:val="none"/>
        <w14:ligatures w14:val="none"/>
        <w14:numForm w14:val="default"/>
        <w14:numSpacing w14:val="default"/>
        <w14:stylisticSets/>
        <w14:cntxtAlts w14:val="0"/>
      </w:rPr>
    </w:lvl>
    <w:lvl w:ilvl="3">
      <w:start w:val="1"/>
      <w:numFmt w:val="decimal"/>
      <w:pStyle w:val="Heading4Numbered"/>
      <w:lvlText w:val="%1.%2.%3.%4"/>
      <w:lvlJc w:val="left"/>
      <w:pPr>
        <w:ind w:left="720" w:hanging="720"/>
      </w:pPr>
      <w:rPr>
        <w:rFonts w:ascii="Arial Bold" w:hAnsi="Arial Bold" w:hint="default"/>
        <w:b/>
        <w:bCs w:val="0"/>
        <w:i w:val="0"/>
        <w:iCs w:val="0"/>
        <w:smallCaps w:val="0"/>
        <w:strike w:val="0"/>
        <w:dstrike w:val="0"/>
        <w:outline w:val="0"/>
        <w:shadow w:val="0"/>
        <w:emboss w:val="0"/>
        <w:imprint w:val="0"/>
        <w:vanish w:val="0"/>
        <w:spacing w:val="0"/>
        <w:position w:val="0"/>
        <w:sz w:val="20"/>
        <w:u w:val="none"/>
        <w:effect w:val="none"/>
        <w:vertAlign w:val="baseline"/>
        <w:em w:val="none"/>
        <w14:ligatures w14:val="none"/>
        <w14:numForm w14:val="default"/>
        <w14:numSpacing w14:val="default"/>
        <w14:stylisticSets/>
        <w14:cntxtAlts w14:val="0"/>
      </w:rPr>
    </w:lvl>
    <w:lvl w:ilvl="4">
      <w:start w:val="1"/>
      <w:numFmt w:val="decimal"/>
      <w:pStyle w:val="Heading5Numbered"/>
      <w:suff w:val="space"/>
      <w:lvlText w:val="%1.%2.%3.%4.%5"/>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464600"/>
    <w:multiLevelType w:val="hybridMultilevel"/>
    <w:tmpl w:val="5CA24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CD0C54"/>
    <w:multiLevelType w:val="multilevel"/>
    <w:tmpl w:val="D7B82964"/>
    <w:name w:val="AmdocsNotesNum22723"/>
    <w:numStyleLink w:val="UList"/>
  </w:abstractNum>
  <w:abstractNum w:abstractNumId="7" w15:restartNumberingAfterBreak="0">
    <w:nsid w:val="1D6979C0"/>
    <w:multiLevelType w:val="hybridMultilevel"/>
    <w:tmpl w:val="EAAC81F0"/>
    <w:lvl w:ilvl="0" w:tplc="47141A2C">
      <w:start w:val="1"/>
      <w:numFmt w:val="bullet"/>
      <w:lvlText w:val=""/>
      <w:lvlJc w:val="left"/>
      <w:pPr>
        <w:ind w:left="360" w:hanging="360"/>
      </w:pPr>
      <w:rPr>
        <w:rFonts w:ascii="Symbol" w:hAnsi="Symbol" w:hint="default"/>
        <w:sz w:val="16"/>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8229F5"/>
    <w:multiLevelType w:val="multilevel"/>
    <w:tmpl w:val="D7B82964"/>
    <w:name w:val="AmdocsNotesNum22723223"/>
    <w:numStyleLink w:val="UList"/>
  </w:abstractNum>
  <w:abstractNum w:abstractNumId="9" w15:restartNumberingAfterBreak="0">
    <w:nsid w:val="200E5E3F"/>
    <w:multiLevelType w:val="multilevel"/>
    <w:tmpl w:val="D7B82964"/>
    <w:name w:val="AmdocsNotesNum225"/>
    <w:numStyleLink w:val="UList"/>
  </w:abstractNum>
  <w:abstractNum w:abstractNumId="10" w15:restartNumberingAfterBreak="0">
    <w:nsid w:val="20A75C71"/>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3C38A5"/>
    <w:multiLevelType w:val="multilevel"/>
    <w:tmpl w:val="720A68CC"/>
    <w:styleLink w:val="UListTable"/>
    <w:lvl w:ilvl="0">
      <w:start w:val="1"/>
      <w:numFmt w:val="decimal"/>
      <w:pStyle w:val="TabNum1"/>
      <w:lvlText w:val="%1."/>
      <w:lvlJc w:val="left"/>
      <w:pPr>
        <w:ind w:left="216" w:hanging="216"/>
      </w:pPr>
      <w:rPr>
        <w:rFonts w:hint="default"/>
      </w:rPr>
    </w:lvl>
    <w:lvl w:ilvl="1">
      <w:start w:val="1"/>
      <w:numFmt w:val="lowerLetter"/>
      <w:pStyle w:val="TabNum2"/>
      <w:lvlText w:val="%2."/>
      <w:lvlJc w:val="left"/>
      <w:pPr>
        <w:ind w:left="432" w:hanging="216"/>
      </w:pPr>
      <w:rPr>
        <w:rFonts w:hint="default"/>
      </w:rPr>
    </w:lvl>
    <w:lvl w:ilvl="2">
      <w:start w:val="1"/>
      <w:numFmt w:val="lowerRoman"/>
      <w:pStyle w:val="TabNum3"/>
      <w:lvlText w:val="%3."/>
      <w:lvlJc w:val="left"/>
      <w:pPr>
        <w:ind w:left="648" w:hanging="216"/>
      </w:pPr>
      <w:rPr>
        <w:rFonts w:hint="default"/>
      </w:rPr>
    </w:lvl>
    <w:lvl w:ilvl="3">
      <w:start w:val="1"/>
      <w:numFmt w:val="upperLetter"/>
      <w:pStyle w:val="TabNum4"/>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656" w:hanging="216"/>
      </w:pPr>
      <w:rPr>
        <w:rFonts w:hint="default"/>
      </w:rPr>
    </w:lvl>
    <w:lvl w:ilvl="7">
      <w:start w:val="1"/>
      <w:numFmt w:val="lowerLetter"/>
      <w:lvlText w:val="(%8)"/>
      <w:lvlJc w:val="left"/>
      <w:pPr>
        <w:ind w:left="1872" w:hanging="216"/>
      </w:pPr>
      <w:rPr>
        <w:rFonts w:hint="default"/>
      </w:rPr>
    </w:lvl>
    <w:lvl w:ilvl="8">
      <w:start w:val="1"/>
      <w:numFmt w:val="lowerRoman"/>
      <w:lvlText w:val="(%9)"/>
      <w:lvlJc w:val="left"/>
      <w:pPr>
        <w:ind w:left="2088" w:hanging="216"/>
      </w:pPr>
      <w:rPr>
        <w:rFonts w:hint="default"/>
      </w:rPr>
    </w:lvl>
  </w:abstractNum>
  <w:abstractNum w:abstractNumId="12" w15:restartNumberingAfterBreak="0">
    <w:nsid w:val="25C94CA4"/>
    <w:multiLevelType w:val="hybridMultilevel"/>
    <w:tmpl w:val="F872D10A"/>
    <w:lvl w:ilvl="0" w:tplc="6C16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F63BF"/>
    <w:multiLevelType w:val="multilevel"/>
    <w:tmpl w:val="FB3CB37C"/>
    <w:numStyleLink w:val="UBulletTable"/>
  </w:abstractNum>
  <w:abstractNum w:abstractNumId="14" w15:restartNumberingAfterBreak="0">
    <w:nsid w:val="2C0A411A"/>
    <w:multiLevelType w:val="multilevel"/>
    <w:tmpl w:val="DEE81744"/>
    <w:lvl w:ilvl="0">
      <w:start w:val="1"/>
      <w:numFmt w:val="decimal"/>
      <w:lvlRestart w:val="0"/>
      <w:pStyle w:val="Heading1"/>
      <w:lvlText w:val="%1"/>
      <w:lvlJc w:val="left"/>
      <w:pPr>
        <w:tabs>
          <w:tab w:val="num" w:pos="1440"/>
        </w:tabs>
        <w:ind w:left="1440" w:hanging="1440"/>
      </w:pPr>
      <w:rPr>
        <w:rFonts w:ascii="Century Gothic" w:hAnsi="Century Gothic"/>
        <w:b w:val="0"/>
        <w:bCs/>
        <w:i w:val="0"/>
        <w:iCs w:val="0"/>
        <w:caps w:val="0"/>
        <w:strike w:val="0"/>
        <w:dstrike w:val="0"/>
        <w:outline w:val="0"/>
        <w:shadow w:val="0"/>
        <w:emboss w:val="0"/>
        <w:imprint w:val="0"/>
        <w:vanish w:val="0"/>
        <w:color w:val="302E45"/>
        <w:sz w:val="44"/>
        <w:szCs w:val="60"/>
        <w:u w:val="none"/>
        <w:effect w:val="none"/>
        <w:vertAlign w:val="baseline"/>
      </w:rPr>
    </w:lvl>
    <w:lvl w:ilvl="1">
      <w:start w:val="1"/>
      <w:numFmt w:val="decimal"/>
      <w:pStyle w:val="Heading2"/>
      <w:lvlText w:val="%1.%2"/>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36"/>
        <w:szCs w:val="32"/>
        <w:u w:val="none"/>
        <w:effect w:val="none"/>
        <w:vertAlign w:val="baseline"/>
      </w:rPr>
    </w:lvl>
    <w:lvl w:ilvl="2">
      <w:start w:val="1"/>
      <w:numFmt w:val="decimal"/>
      <w:pStyle w:val="Heading3"/>
      <w:lvlText w:val="%1.%2.%3"/>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28"/>
        <w:szCs w:val="28"/>
        <w:u w:val="none"/>
        <w:effect w:val="none"/>
        <w:vertAlign w:val="baseline"/>
      </w:rPr>
    </w:lvl>
    <w:lvl w:ilvl="3">
      <w:start w:val="1"/>
      <w:numFmt w:val="decimal"/>
      <w:pStyle w:val="Heading4"/>
      <w:lvlText w:val="%1.%2.%3.%4"/>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22"/>
        <w:szCs w:val="24"/>
        <w:u w:val="none"/>
        <w:effect w:val="none"/>
        <w:vertAlign w:val="baseline"/>
      </w:rPr>
    </w:lvl>
    <w:lvl w:ilvl="4">
      <w:start w:val="1"/>
      <w:numFmt w:val="decimal"/>
      <w:pStyle w:val="Heading5"/>
      <w:lvlText w:val="%1.%2.%3.%4.%5"/>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20"/>
        <w:szCs w:val="20"/>
        <w:u w:val="none"/>
        <w:effect w:val="none"/>
        <w:vertAlign w:val="baseline"/>
      </w:rPr>
    </w:lvl>
    <w:lvl w:ilvl="5">
      <w:start w:val="1"/>
      <w:numFmt w:val="decimal"/>
      <w:pStyle w:val="Heading6"/>
      <w:lvlText w:val="%1.%2.%3.%4.%5.%6"/>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 w:ilvl="6">
      <w:start w:val="1"/>
      <w:numFmt w:val="decimal"/>
      <w:pStyle w:val="Heading7"/>
      <w:lvlText w:val="%1.%2.%3.%4.%5.%6.%7"/>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 w:ilvl="7">
      <w:start w:val="1"/>
      <w:numFmt w:val="decimal"/>
      <w:pStyle w:val="Heading8"/>
      <w:lvlText w:val="%1.%2.%3.%4.%5.%6.%7.%8"/>
      <w:lvlJc w:val="left"/>
      <w:pPr>
        <w:tabs>
          <w:tab w:val="num" w:pos="1440"/>
        </w:tabs>
        <w:ind w:left="1440" w:hanging="144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 w:ilvl="8">
      <w:start w:val="1"/>
      <w:numFmt w:val="decimal"/>
      <w:pStyle w:val="Heading9"/>
      <w:lvlText w:val="%1.%2.%3.%4.%5.%6.%7.%8.%9"/>
      <w:lvlJc w:val="left"/>
      <w:pPr>
        <w:tabs>
          <w:tab w:val="num" w:pos="1440"/>
        </w:tabs>
        <w:ind w:left="1440" w:hanging="144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abstractNum>
  <w:abstractNum w:abstractNumId="15" w15:restartNumberingAfterBreak="0">
    <w:nsid w:val="307064EE"/>
    <w:multiLevelType w:val="hybridMultilevel"/>
    <w:tmpl w:val="4AD8C800"/>
    <w:lvl w:ilvl="0" w:tplc="379EFF18">
      <w:start w:val="1"/>
      <w:numFmt w:val="bullet"/>
      <w:pStyle w:val="P-Bullet1"/>
      <w:lvlText w:val=""/>
      <w:lvlJc w:val="left"/>
      <w:pPr>
        <w:ind w:left="570" w:hanging="360"/>
      </w:pPr>
      <w:rPr>
        <w:rFonts w:ascii="Symbol" w:hAnsi="Symbol" w:cs="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E79D4"/>
    <w:multiLevelType w:val="multilevel"/>
    <w:tmpl w:val="FB3CB37C"/>
    <w:numStyleLink w:val="UBulletTable"/>
  </w:abstractNum>
  <w:abstractNum w:abstractNumId="17" w15:restartNumberingAfterBreak="0">
    <w:nsid w:val="31DE4172"/>
    <w:multiLevelType w:val="multilevel"/>
    <w:tmpl w:val="D7B82964"/>
    <w:name w:val="AmdocsNotesNum227232"/>
    <w:numStyleLink w:val="UList"/>
  </w:abstractNum>
  <w:abstractNum w:abstractNumId="18" w15:restartNumberingAfterBreak="0">
    <w:nsid w:val="36884B60"/>
    <w:multiLevelType w:val="multilevel"/>
    <w:tmpl w:val="F7DA1DB0"/>
    <w:numStyleLink w:val="UBullet"/>
  </w:abstractNum>
  <w:abstractNum w:abstractNumId="19" w15:restartNumberingAfterBreak="0">
    <w:nsid w:val="36EF2C50"/>
    <w:multiLevelType w:val="multilevel"/>
    <w:tmpl w:val="62282EAA"/>
    <w:lvl w:ilvl="0">
      <w:start w:val="1"/>
      <w:numFmt w:val="upperLetter"/>
      <w:pStyle w:val="BannerAppendixLetter"/>
      <w:suff w:val="nothing"/>
      <w:lvlText w:val="%1"/>
      <w:lvlJc w:val="center"/>
      <w:pPr>
        <w:ind w:left="504" w:firstLine="720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648"/>
        </w:tabs>
        <w:ind w:left="648" w:hanging="576"/>
      </w:pPr>
      <w:rPr>
        <w:rFonts w:hint="default"/>
        <w:b/>
        <w:i w:val="0"/>
        <w:color w:val="005AB4"/>
        <w:sz w:val="32"/>
        <w:szCs w:val="32"/>
      </w:rPr>
    </w:lvl>
    <w:lvl w:ilvl="2">
      <w:start w:val="1"/>
      <w:numFmt w:val="decimal"/>
      <w:lvlText w:val="%1.%2.%3"/>
      <w:lvlJc w:val="left"/>
      <w:pPr>
        <w:tabs>
          <w:tab w:val="num" w:pos="792"/>
        </w:tabs>
        <w:ind w:left="792" w:hanging="720"/>
      </w:pPr>
      <w:rPr>
        <w:rFonts w:hint="default"/>
        <w:b w:val="0"/>
        <w:i w:val="0"/>
        <w:color w:val="005AB4"/>
        <w:sz w:val="28"/>
        <w:szCs w:val="28"/>
      </w:rPr>
    </w:lvl>
    <w:lvl w:ilvl="3">
      <w:start w:val="1"/>
      <w:numFmt w:val="decimal"/>
      <w:lvlText w:val="%1.%2.%3.%4"/>
      <w:lvlJc w:val="left"/>
      <w:pPr>
        <w:tabs>
          <w:tab w:val="num" w:pos="936"/>
        </w:tabs>
        <w:ind w:left="936" w:hanging="864"/>
      </w:pPr>
      <w:rPr>
        <w:rFonts w:hint="default"/>
        <w:b w:val="0"/>
        <w:i w:val="0"/>
        <w:color w:val="005AB4"/>
        <w:sz w:val="22"/>
        <w:szCs w:val="22"/>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0" w15:restartNumberingAfterBreak="0">
    <w:nsid w:val="3A366471"/>
    <w:multiLevelType w:val="multilevel"/>
    <w:tmpl w:val="D7B82964"/>
    <w:name w:val="AmdocsNotesNum2272322"/>
    <w:numStyleLink w:val="UList"/>
  </w:abstractNum>
  <w:abstractNum w:abstractNumId="21" w15:restartNumberingAfterBreak="0">
    <w:nsid w:val="3E7F44A9"/>
    <w:multiLevelType w:val="multilevel"/>
    <w:tmpl w:val="D89EA882"/>
    <w:lvl w:ilvl="0">
      <w:start w:val="1"/>
      <w:numFmt w:val="upperLetter"/>
      <w:lvlRestart w:val="0"/>
      <w:pStyle w:val="AppendixHeading1"/>
      <w:lvlText w:val="Appendix %1"/>
      <w:lvlJc w:val="left"/>
      <w:pPr>
        <w:tabs>
          <w:tab w:val="num" w:pos="2520"/>
        </w:tabs>
        <w:ind w:left="2520" w:hanging="2520"/>
      </w:pPr>
      <w:rPr>
        <w:rFonts w:ascii="Century Gothic" w:hAnsi="Century Gothic" w:hint="default"/>
        <w:b w:val="0"/>
        <w:bCs/>
        <w:i w:val="0"/>
        <w:iCs w:val="0"/>
        <w:caps w:val="0"/>
        <w:strike w:val="0"/>
        <w:dstrike w:val="0"/>
        <w:outline w:val="0"/>
        <w:shadow w:val="0"/>
        <w:emboss w:val="0"/>
        <w:imprint w:val="0"/>
        <w:vanish w:val="0"/>
        <w:color w:val="302E45"/>
        <w:sz w:val="44"/>
        <w:szCs w:val="4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lvlText w:val="%1.%2.%3.%4"/>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lvlText w:val="%1.%2.%3.%4.%5"/>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ppendixHeading6"/>
      <w:lvlText w:val="%1.%2.%3.%4.%5.%6"/>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AppendixHeading7"/>
      <w:lvlText w:val="%1.%2.%3.%4.%5.%6.%7"/>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AppendixHeading8"/>
      <w:lvlText w:val="%1.%2.%3.%4.%5.%6.%7.%8"/>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AppendixHeading9"/>
      <w:lvlText w:val="%1.%2.%3.%4.%5.%6.%7.%8.%9"/>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013621C"/>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AC2BB8"/>
    <w:multiLevelType w:val="multilevel"/>
    <w:tmpl w:val="D7B82964"/>
    <w:name w:val="AmdocsNotesNum22722"/>
    <w:numStyleLink w:val="UList"/>
  </w:abstractNum>
  <w:abstractNum w:abstractNumId="24" w15:restartNumberingAfterBreak="0">
    <w:nsid w:val="45A335EB"/>
    <w:multiLevelType w:val="multilevel"/>
    <w:tmpl w:val="D7B82964"/>
    <w:name w:val="AmdocsNotesNum2272"/>
    <w:numStyleLink w:val="UList"/>
  </w:abstractNum>
  <w:abstractNum w:abstractNumId="25" w15:restartNumberingAfterBreak="0">
    <w:nsid w:val="45A929A8"/>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7763C7B"/>
    <w:multiLevelType w:val="multilevel"/>
    <w:tmpl w:val="58A63246"/>
    <w:lvl w:ilvl="0">
      <w:start w:val="1"/>
      <w:numFmt w:val="decimal"/>
      <w:lvlRestart w:val="0"/>
      <w:lvlText w:val="%1"/>
      <w:lvlJc w:val="left"/>
      <w:pPr>
        <w:tabs>
          <w:tab w:val="num" w:pos="1247"/>
        </w:tabs>
        <w:ind w:left="1247" w:hanging="340"/>
      </w:pPr>
      <w:rPr>
        <w:rFonts w:ascii="Arial Bold" w:hAnsi="Arial Bold" w:cs="Arial" w:hint="default"/>
        <w:b/>
        <w:bCs/>
        <w:i w:val="0"/>
        <w:color w:val="auto"/>
        <w:sz w:val="20"/>
        <w:szCs w:val="20"/>
      </w:rPr>
    </w:lvl>
    <w:lvl w:ilvl="1">
      <w:start w:val="1"/>
      <w:numFmt w:val="lowerLetter"/>
      <w:lvlRestart w:val="0"/>
      <w:lvlText w:val="%2"/>
      <w:lvlJc w:val="left"/>
      <w:pPr>
        <w:tabs>
          <w:tab w:val="num" w:pos="1587"/>
        </w:tabs>
        <w:ind w:left="1587" w:hanging="340"/>
      </w:pPr>
      <w:rPr>
        <w:rFonts w:ascii="Arial Bold" w:hAnsi="Arial Bold" w:cs="Arial" w:hint="default"/>
        <w:b/>
        <w:bCs/>
        <w:i w:val="0"/>
        <w:color w:val="auto"/>
        <w:sz w:val="20"/>
        <w:szCs w:val="20"/>
      </w:rPr>
    </w:lvl>
    <w:lvl w:ilvl="2">
      <w:start w:val="1"/>
      <w:numFmt w:val="decimal"/>
      <w:lvlRestart w:val="0"/>
      <w:lvlText w:val="%3"/>
      <w:lvlJc w:val="right"/>
      <w:pPr>
        <w:tabs>
          <w:tab w:val="num" w:pos="397"/>
        </w:tabs>
        <w:ind w:left="397" w:hanging="227"/>
      </w:pPr>
      <w:rPr>
        <w:rFonts w:ascii="Arial" w:hAnsi="Arial" w:cs="Arial" w:hint="default"/>
        <w:b/>
        <w:bCs/>
        <w:color w:val="auto"/>
        <w:sz w:val="20"/>
        <w:szCs w:val="20"/>
      </w:rPr>
    </w:lvl>
    <w:lvl w:ilvl="3">
      <w:start w:val="1"/>
      <w:numFmt w:val="upperLetter"/>
      <w:lvlRestart w:val="0"/>
      <w:lvlText w:val="%4"/>
      <w:lvlJc w:val="right"/>
      <w:pPr>
        <w:tabs>
          <w:tab w:val="num" w:pos="397"/>
        </w:tabs>
        <w:ind w:left="397" w:hanging="227"/>
      </w:pPr>
      <w:rPr>
        <w:rFonts w:ascii="Arial" w:hAnsi="Arial" w:cs="Arial" w:hint="default"/>
        <w:b/>
        <w:bCs/>
        <w:color w:val="auto"/>
        <w:sz w:val="20"/>
        <w:szCs w:val="20"/>
      </w:rPr>
    </w:lvl>
    <w:lvl w:ilvl="4">
      <w:start w:val="1"/>
      <w:numFmt w:val="decimal"/>
      <w:lvlRestart w:val="0"/>
      <w:suff w:val="space"/>
      <w:lvlText w:val="%5"/>
      <w:lvlJc w:val="left"/>
      <w:pPr>
        <w:ind w:left="170" w:hanging="170"/>
      </w:pPr>
      <w:rPr>
        <w:rFonts w:ascii="Arial" w:hAnsi="Arial" w:cs="Arial" w:hint="default"/>
        <w:b/>
        <w:bCs/>
        <w:color w:val="auto"/>
        <w:sz w:val="20"/>
        <w:szCs w:val="20"/>
      </w:rPr>
    </w:lvl>
    <w:lvl w:ilvl="5">
      <w:start w:val="1"/>
      <w:numFmt w:val="lowerLetter"/>
      <w:lvlRestart w:val="0"/>
      <w:pStyle w:val="TabSubStep"/>
      <w:lvlText w:val="%6"/>
      <w:lvlJc w:val="left"/>
      <w:pPr>
        <w:tabs>
          <w:tab w:val="num" w:pos="680"/>
        </w:tabs>
        <w:ind w:left="680" w:hanging="283"/>
      </w:pPr>
      <w:rPr>
        <w:rFonts w:ascii="Arial" w:hAnsi="Arial" w:cs="Arial" w:hint="default"/>
        <w:b/>
        <w:bCs/>
        <w:color w:val="auto"/>
        <w:sz w:val="20"/>
        <w:szCs w:val="20"/>
      </w:rPr>
    </w:lvl>
    <w:lvl w:ilvl="6">
      <w:start w:val="1"/>
      <w:numFmt w:val="none"/>
      <w:lvlRestart w:val="0"/>
      <w:lvlText w:val=""/>
      <w:lvlJc w:val="left"/>
      <w:pPr>
        <w:tabs>
          <w:tab w:val="num" w:pos="6174"/>
        </w:tabs>
        <w:ind w:left="6174" w:hanging="363"/>
      </w:pPr>
      <w:rPr>
        <w:rFonts w:hint="default"/>
        <w:color w:val="auto"/>
      </w:rPr>
    </w:lvl>
    <w:lvl w:ilvl="7">
      <w:start w:val="1"/>
      <w:numFmt w:val="none"/>
      <w:lvlRestart w:val="0"/>
      <w:lvlText w:val=""/>
      <w:lvlJc w:val="left"/>
      <w:pPr>
        <w:tabs>
          <w:tab w:val="num" w:pos="6894"/>
        </w:tabs>
        <w:ind w:left="6894" w:hanging="363"/>
      </w:pPr>
      <w:rPr>
        <w:rFonts w:hint="default"/>
        <w:color w:val="auto"/>
      </w:rPr>
    </w:lvl>
    <w:lvl w:ilvl="8">
      <w:start w:val="1"/>
      <w:numFmt w:val="none"/>
      <w:lvlRestart w:val="0"/>
      <w:lvlText w:val=""/>
      <w:lvlJc w:val="right"/>
      <w:pPr>
        <w:tabs>
          <w:tab w:val="num" w:pos="7614"/>
        </w:tabs>
        <w:ind w:left="7614" w:hanging="182"/>
      </w:pPr>
      <w:rPr>
        <w:rFonts w:hint="default"/>
        <w:color w:val="auto"/>
      </w:rPr>
    </w:lvl>
  </w:abstractNum>
  <w:abstractNum w:abstractNumId="27" w15:restartNumberingAfterBreak="0">
    <w:nsid w:val="4A207DC3"/>
    <w:multiLevelType w:val="multilevel"/>
    <w:tmpl w:val="BE80DDF4"/>
    <w:name w:val="NumList"/>
    <w:lvl w:ilvl="0">
      <w:start w:val="1"/>
      <w:numFmt w:val="decimal"/>
      <w:pStyle w:val="Num1"/>
      <w:lvlText w:val="%1."/>
      <w:lvlJc w:val="left"/>
      <w:pPr>
        <w:tabs>
          <w:tab w:val="num" w:pos="360"/>
        </w:tabs>
        <w:ind w:left="360" w:hanging="360"/>
      </w:pPr>
      <w:rPr>
        <w:rFonts w:hint="default"/>
        <w:color w:val="302E45"/>
      </w:rPr>
    </w:lvl>
    <w:lvl w:ilvl="1">
      <w:start w:val="1"/>
      <w:numFmt w:val="lowerLetter"/>
      <w:lvlRestart w:val="0"/>
      <w:pStyle w:val="Num2"/>
      <w:lvlText w:val="%2."/>
      <w:lvlJc w:val="left"/>
      <w:pPr>
        <w:tabs>
          <w:tab w:val="num" w:pos="720"/>
        </w:tabs>
        <w:ind w:left="720" w:hanging="360"/>
      </w:pPr>
      <w:rPr>
        <w:rFonts w:hint="default"/>
        <w:color w:val="302E45"/>
      </w:rPr>
    </w:lvl>
    <w:lvl w:ilvl="2">
      <w:start w:val="1"/>
      <w:numFmt w:val="lowerRoman"/>
      <w:lvlRestart w:val="0"/>
      <w:pStyle w:val="Num3"/>
      <w:lvlText w:val="%3."/>
      <w:lvlJc w:val="left"/>
      <w:pPr>
        <w:tabs>
          <w:tab w:val="num" w:pos="1080"/>
        </w:tabs>
        <w:ind w:left="1080" w:hanging="360"/>
      </w:pPr>
      <w:rPr>
        <w:rFonts w:hint="default"/>
        <w:color w:val="302E45"/>
      </w:rPr>
    </w:lvl>
    <w:lvl w:ilvl="3">
      <w:start w:val="1"/>
      <w:numFmt w:val="upperLetter"/>
      <w:lvlRestart w:val="0"/>
      <w:pStyle w:val="Num4"/>
      <w:lvlText w:val="%4."/>
      <w:lvlJc w:val="left"/>
      <w:pPr>
        <w:tabs>
          <w:tab w:val="num" w:pos="1440"/>
        </w:tabs>
        <w:ind w:left="1440" w:hanging="360"/>
      </w:pPr>
      <w:rPr>
        <w:rFonts w:hint="default"/>
        <w:color w:val="302E45"/>
      </w:rPr>
    </w:lvl>
    <w:lvl w:ilvl="4">
      <w:start w:val="1"/>
      <w:numFmt w:val="decimal"/>
      <w:lvlRestart w:val="0"/>
      <w:lvlText w:val="%5."/>
      <w:lvlJc w:val="left"/>
      <w:pPr>
        <w:tabs>
          <w:tab w:val="num" w:pos="-1224"/>
        </w:tabs>
        <w:ind w:left="-1224" w:hanging="216"/>
      </w:pPr>
      <w:rPr>
        <w:rFonts w:hint="default"/>
      </w:rPr>
    </w:lvl>
    <w:lvl w:ilvl="5">
      <w:start w:val="1"/>
      <w:numFmt w:val="lowerLetter"/>
      <w:lvlRestart w:val="0"/>
      <w:lvlText w:val="%6."/>
      <w:lvlJc w:val="left"/>
      <w:pPr>
        <w:tabs>
          <w:tab w:val="num" w:pos="-1008"/>
        </w:tabs>
        <w:ind w:left="-1008" w:hanging="216"/>
      </w:pPr>
      <w:rPr>
        <w:rFonts w:hint="default"/>
      </w:rPr>
    </w:lvl>
    <w:lvl w:ilvl="6">
      <w:start w:val="1"/>
      <w:numFmt w:val="lowerRoman"/>
      <w:lvlRestart w:val="0"/>
      <w:lvlText w:val="%7."/>
      <w:lvlJc w:val="left"/>
      <w:pPr>
        <w:tabs>
          <w:tab w:val="num" w:pos="-792"/>
        </w:tabs>
        <w:ind w:left="-792" w:hanging="216"/>
      </w:pPr>
      <w:rPr>
        <w:rFonts w:hint="default"/>
      </w:rPr>
    </w:lvl>
    <w:lvl w:ilvl="7">
      <w:start w:val="1"/>
      <w:numFmt w:val="upperLetter"/>
      <w:lvlRestart w:val="0"/>
      <w:lvlText w:val="%8."/>
      <w:lvlJc w:val="left"/>
      <w:pPr>
        <w:tabs>
          <w:tab w:val="num" w:pos="-576"/>
        </w:tabs>
        <w:ind w:left="-576" w:hanging="216"/>
      </w:pPr>
      <w:rPr>
        <w:rFonts w:hint="default"/>
      </w:rPr>
    </w:lvl>
    <w:lvl w:ilvl="8">
      <w:start w:val="1"/>
      <w:numFmt w:val="lowerRoman"/>
      <w:lvlRestart w:val="0"/>
      <w:lvlText w:val="(%9)"/>
      <w:lvlJc w:val="left"/>
      <w:pPr>
        <w:ind w:left="3240" w:hanging="360"/>
      </w:pPr>
      <w:rPr>
        <w:rFonts w:hint="default"/>
      </w:rPr>
    </w:lvl>
  </w:abstractNum>
  <w:abstractNum w:abstractNumId="28" w15:restartNumberingAfterBreak="0">
    <w:nsid w:val="53C879AB"/>
    <w:multiLevelType w:val="hybridMultilevel"/>
    <w:tmpl w:val="E49E4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B7543"/>
    <w:multiLevelType w:val="hybridMultilevel"/>
    <w:tmpl w:val="FD04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D4675"/>
    <w:multiLevelType w:val="hybridMultilevel"/>
    <w:tmpl w:val="6B64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487235"/>
    <w:multiLevelType w:val="hybridMultilevel"/>
    <w:tmpl w:val="D910B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9D7380"/>
    <w:multiLevelType w:val="multilevel"/>
    <w:tmpl w:val="C0E4A706"/>
    <w:lvl w:ilvl="0">
      <w:start w:val="1"/>
      <w:numFmt w:val="upperRoman"/>
      <w:pStyle w:val="PartTitle"/>
      <w:lvlText w:val="Part %1"/>
      <w:lvlJc w:val="left"/>
      <w:pPr>
        <w:tabs>
          <w:tab w:val="num" w:pos="2160"/>
        </w:tabs>
        <w:ind w:left="2160" w:hanging="2160"/>
      </w:pPr>
      <w:rPr>
        <w:rFonts w:ascii="Arial" w:hAnsi="Arial" w:hint="default"/>
        <w:b/>
        <w:bCs w:val="0"/>
        <w:i w:val="0"/>
        <w:color w:val="606064"/>
        <w:sz w:val="48"/>
        <w:szCs w:val="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616D623F"/>
    <w:multiLevelType w:val="multilevel"/>
    <w:tmpl w:val="1A14B7B0"/>
    <w:name w:val="AmdocsNotesNum227"/>
    <w:styleLink w:val="UStep"/>
    <w:lvl w:ilvl="0">
      <w:start w:val="1"/>
      <w:numFmt w:val="bullet"/>
      <w:lvlText w:val=""/>
      <w:lvlJc w:val="left"/>
      <w:pPr>
        <w:tabs>
          <w:tab w:val="num" w:pos="1440"/>
        </w:tabs>
        <w:ind w:left="1800" w:hanging="360"/>
      </w:pPr>
      <w:rPr>
        <w:rFonts w:ascii="Wingdings" w:hAnsi="Wingdings" w:cs="Times New Roman" w:hint="default"/>
        <w:color w:val="302E45"/>
        <w:sz w:val="20"/>
        <w:szCs w:val="22"/>
      </w:rPr>
    </w:lvl>
    <w:lvl w:ilvl="1">
      <w:start w:val="1"/>
      <w:numFmt w:val="bullet"/>
      <w:lvlText w:val=""/>
      <w:lvlJc w:val="left"/>
      <w:pPr>
        <w:ind w:left="2160" w:hanging="360"/>
      </w:pPr>
      <w:rPr>
        <w:rFonts w:ascii="Wingdings" w:hAnsi="Wingdings" w:cs="Times New Roman" w:hint="default"/>
        <w:color w:val="6B7000"/>
        <w:sz w:val="20"/>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34" w15:restartNumberingAfterBreak="0">
    <w:nsid w:val="62AC1DFD"/>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913661"/>
    <w:multiLevelType w:val="multilevel"/>
    <w:tmpl w:val="D7B82964"/>
    <w:name w:val="AmdocsNotesNum223"/>
    <w:numStyleLink w:val="UList"/>
  </w:abstractNum>
  <w:abstractNum w:abstractNumId="36" w15:restartNumberingAfterBreak="0">
    <w:nsid w:val="65E25937"/>
    <w:multiLevelType w:val="multilevel"/>
    <w:tmpl w:val="AA6A3B3E"/>
    <w:lvl w:ilvl="0">
      <w:start w:val="1"/>
      <w:numFmt w:val="decimal"/>
      <w:lvlRestart w:val="0"/>
      <w:lvlText w:val="%1"/>
      <w:lvlJc w:val="left"/>
      <w:pPr>
        <w:tabs>
          <w:tab w:val="num" w:pos="1440"/>
        </w:tabs>
        <w:ind w:left="1440" w:hanging="1440"/>
      </w:pPr>
      <w:rPr>
        <w:rFonts w:ascii="Century Gothic" w:hAnsi="Century Gothic" w:hint="default"/>
        <w:b w:val="0"/>
        <w:bCs/>
        <w:i w:val="0"/>
        <w:iCs w:val="0"/>
        <w:caps w:val="0"/>
        <w:strike w:val="0"/>
        <w:dstrike w:val="0"/>
        <w:outline w:val="0"/>
        <w:shadow w:val="0"/>
        <w:emboss w:val="0"/>
        <w:imprint w:val="0"/>
        <w:vanish w:val="0"/>
        <w:color w:val="302E45"/>
        <w:sz w:val="44"/>
        <w:szCs w:val="6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5F94473"/>
    <w:multiLevelType w:val="multilevel"/>
    <w:tmpl w:val="D7B82964"/>
    <w:name w:val="AmdocsNotesNum22723222"/>
    <w:numStyleLink w:val="UList"/>
  </w:abstractNum>
  <w:abstractNum w:abstractNumId="38" w15:restartNumberingAfterBreak="0">
    <w:nsid w:val="6CD865B7"/>
    <w:multiLevelType w:val="multilevel"/>
    <w:tmpl w:val="D7B82964"/>
    <w:styleLink w:val="UList"/>
    <w:lvl w:ilvl="0">
      <w:start w:val="1"/>
      <w:numFmt w:val="decimal"/>
      <w:lvlText w:val="%1."/>
      <w:lvlJc w:val="left"/>
      <w:pPr>
        <w:tabs>
          <w:tab w:val="num" w:pos="1440"/>
        </w:tabs>
        <w:ind w:left="1800" w:hanging="360"/>
      </w:pPr>
      <w:rPr>
        <w:rFonts w:hint="default"/>
        <w:color w:val="302E45"/>
      </w:rPr>
    </w:lvl>
    <w:lvl w:ilvl="1">
      <w:start w:val="1"/>
      <w:numFmt w:val="lowerLetter"/>
      <w:lvlText w:val="%2."/>
      <w:lvlJc w:val="left"/>
      <w:pPr>
        <w:tabs>
          <w:tab w:val="num" w:pos="1800"/>
        </w:tabs>
        <w:ind w:left="2160" w:hanging="360"/>
      </w:pPr>
      <w:rPr>
        <w:rFonts w:hint="default"/>
        <w:color w:val="302E45"/>
      </w:rPr>
    </w:lvl>
    <w:lvl w:ilvl="2">
      <w:start w:val="1"/>
      <w:numFmt w:val="lowerRoman"/>
      <w:lvlText w:val="%3."/>
      <w:lvlJc w:val="left"/>
      <w:pPr>
        <w:tabs>
          <w:tab w:val="num" w:pos="2160"/>
        </w:tabs>
        <w:ind w:left="2520" w:hanging="360"/>
      </w:pPr>
      <w:rPr>
        <w:rFonts w:hint="default"/>
        <w:color w:val="302E45"/>
      </w:rPr>
    </w:lvl>
    <w:lvl w:ilvl="3">
      <w:start w:val="1"/>
      <w:numFmt w:val="upperLetter"/>
      <w:lvlText w:val="%4."/>
      <w:lvlJc w:val="left"/>
      <w:pPr>
        <w:tabs>
          <w:tab w:val="num" w:pos="2520"/>
        </w:tabs>
        <w:ind w:left="2880" w:hanging="360"/>
      </w:pPr>
      <w:rPr>
        <w:rFonts w:hint="default"/>
        <w:color w:val="302E45"/>
      </w:rPr>
    </w:lvl>
    <w:lvl w:ilvl="4">
      <w:start w:val="1"/>
      <w:numFmt w:val="lowerLetter"/>
      <w:lvlText w:val="%5)"/>
      <w:lvlJc w:val="left"/>
      <w:pPr>
        <w:tabs>
          <w:tab w:val="num" w:pos="2880"/>
        </w:tabs>
        <w:ind w:left="3240" w:hanging="360"/>
      </w:pPr>
      <w:rPr>
        <w:rFonts w:hint="default"/>
      </w:rPr>
    </w:lvl>
    <w:lvl w:ilvl="5">
      <w:start w:val="1"/>
      <w:numFmt w:val="lowerRoman"/>
      <w:lvlText w:val="%6)"/>
      <w:lvlJc w:val="left"/>
      <w:pPr>
        <w:tabs>
          <w:tab w:val="num" w:pos="3240"/>
        </w:tabs>
        <w:ind w:left="3600" w:hanging="360"/>
      </w:pPr>
      <w:rPr>
        <w:rFonts w:hint="default"/>
      </w:rPr>
    </w:lvl>
    <w:lvl w:ilvl="6">
      <w:start w:val="1"/>
      <w:numFmt w:val="decimal"/>
      <w:lvlText w:val="(%7)"/>
      <w:lvlJc w:val="left"/>
      <w:pPr>
        <w:tabs>
          <w:tab w:val="num" w:pos="3600"/>
        </w:tabs>
        <w:ind w:left="3960" w:hanging="360"/>
      </w:pPr>
      <w:rPr>
        <w:rFonts w:hint="default"/>
      </w:rPr>
    </w:lvl>
    <w:lvl w:ilvl="7">
      <w:start w:val="1"/>
      <w:numFmt w:val="lowerLetter"/>
      <w:lvlText w:val="(%8)"/>
      <w:lvlJc w:val="left"/>
      <w:pPr>
        <w:tabs>
          <w:tab w:val="num" w:pos="3960"/>
        </w:tabs>
        <w:ind w:left="4320" w:hanging="360"/>
      </w:pPr>
      <w:rPr>
        <w:rFonts w:hint="default"/>
      </w:rPr>
    </w:lvl>
    <w:lvl w:ilvl="8">
      <w:start w:val="1"/>
      <w:numFmt w:val="lowerRoman"/>
      <w:lvlText w:val="(%9)"/>
      <w:lvlJc w:val="left"/>
      <w:pPr>
        <w:ind w:left="4680" w:hanging="360"/>
      </w:pPr>
      <w:rPr>
        <w:rFonts w:hint="default"/>
      </w:rPr>
    </w:lvl>
  </w:abstractNum>
  <w:abstractNum w:abstractNumId="39" w15:restartNumberingAfterBreak="0">
    <w:nsid w:val="6DD6072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FBA1220"/>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DB3668"/>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22C4EC4"/>
    <w:multiLevelType w:val="multilevel"/>
    <w:tmpl w:val="FB3CB37C"/>
    <w:styleLink w:val="UBulletTable"/>
    <w:lvl w:ilvl="0">
      <w:start w:val="1"/>
      <w:numFmt w:val="bullet"/>
      <w:lvlText w:val=""/>
      <w:lvlJc w:val="left"/>
      <w:pPr>
        <w:ind w:left="216" w:hanging="216"/>
      </w:pPr>
      <w:rPr>
        <w:rFonts w:ascii="Wingdings" w:hAnsi="Wingdings" w:cs="Times New Roman" w:hint="default"/>
        <w:color w:val="6B7000"/>
        <w:sz w:val="10"/>
        <w:szCs w:val="18"/>
      </w:rPr>
    </w:lvl>
    <w:lvl w:ilvl="1">
      <w:start w:val="1"/>
      <w:numFmt w:val="bullet"/>
      <w:lvlText w:val=""/>
      <w:lvlJc w:val="left"/>
      <w:pPr>
        <w:ind w:left="432" w:hanging="216"/>
      </w:pPr>
      <w:rPr>
        <w:rFonts w:ascii="Wingdings" w:hAnsi="Wingdings" w:cs="Times New Roman" w:hint="default"/>
        <w:color w:val="6B7000"/>
        <w:sz w:val="10"/>
        <w:szCs w:val="18"/>
      </w:rPr>
    </w:lvl>
    <w:lvl w:ilvl="2">
      <w:start w:val="1"/>
      <w:numFmt w:val="bullet"/>
      <w:lvlText w:val=""/>
      <w:lvlJc w:val="left"/>
      <w:pPr>
        <w:ind w:left="648" w:hanging="216"/>
      </w:pPr>
      <w:rPr>
        <w:rFonts w:ascii="Wingdings" w:hAnsi="Wingdings" w:cs="Times New Roman" w:hint="default"/>
        <w:color w:val="6B7000"/>
        <w:sz w:val="10"/>
        <w:szCs w:val="18"/>
      </w:rPr>
    </w:lvl>
    <w:lvl w:ilvl="3">
      <w:start w:val="1"/>
      <w:numFmt w:val="bullet"/>
      <w:lvlText w:val=""/>
      <w:lvlJc w:val="left"/>
      <w:pPr>
        <w:ind w:left="864" w:hanging="216"/>
      </w:pPr>
      <w:rPr>
        <w:rFonts w:ascii="Wingdings" w:hAnsi="Wingdings" w:cs="Times New Roman" w:hint="default"/>
        <w:color w:val="6B7000"/>
        <w:sz w:val="10"/>
        <w:szCs w:val="18"/>
      </w:rPr>
    </w:lvl>
    <w:lvl w:ilvl="4">
      <w:start w:val="1"/>
      <w:numFmt w:val="bullet"/>
      <w:lvlText w:val=""/>
      <w:lvlJc w:val="left"/>
      <w:pPr>
        <w:ind w:left="1080" w:hanging="216"/>
      </w:pPr>
      <w:rPr>
        <w:rFonts w:ascii="Wingdings" w:hAnsi="Wingdings" w:cs="Times New Roman" w:hint="default"/>
        <w:color w:val="6B7000"/>
        <w:szCs w:val="18"/>
      </w:rPr>
    </w:lvl>
    <w:lvl w:ilvl="5">
      <w:start w:val="1"/>
      <w:numFmt w:val="bullet"/>
      <w:lvlText w:val=""/>
      <w:lvlJc w:val="left"/>
      <w:pPr>
        <w:ind w:left="1440" w:hanging="360"/>
      </w:pPr>
      <w:rPr>
        <w:rFonts w:ascii="Wingdings" w:hAnsi="Wingdings" w:cs="Times New Roman" w:hint="default"/>
        <w:color w:val="6B7000"/>
        <w:szCs w:val="18"/>
      </w:rPr>
    </w:lvl>
    <w:lvl w:ilvl="6">
      <w:start w:val="1"/>
      <w:numFmt w:val="bullet"/>
      <w:lvlText w:val=""/>
      <w:lvlJc w:val="left"/>
      <w:pPr>
        <w:ind w:left="1656" w:hanging="216"/>
      </w:pPr>
      <w:rPr>
        <w:rFonts w:ascii="Wingdings" w:hAnsi="Wingdings" w:cs="Times New Roman" w:hint="default"/>
        <w:color w:val="6B7000"/>
        <w:szCs w:val="18"/>
      </w:rPr>
    </w:lvl>
    <w:lvl w:ilvl="7">
      <w:start w:val="1"/>
      <w:numFmt w:val="bullet"/>
      <w:lvlText w:val=""/>
      <w:lvlJc w:val="left"/>
      <w:pPr>
        <w:ind w:left="1872" w:hanging="216"/>
      </w:pPr>
      <w:rPr>
        <w:rFonts w:ascii="Wingdings" w:hAnsi="Wingdings" w:cs="Times New Roman" w:hint="default"/>
        <w:color w:val="6B7000"/>
        <w:szCs w:val="18"/>
      </w:rPr>
    </w:lvl>
    <w:lvl w:ilvl="8">
      <w:start w:val="1"/>
      <w:numFmt w:val="bullet"/>
      <w:lvlText w:val=""/>
      <w:lvlJc w:val="left"/>
      <w:pPr>
        <w:ind w:left="2088" w:hanging="216"/>
      </w:pPr>
      <w:rPr>
        <w:rFonts w:ascii="Wingdings" w:hAnsi="Wingdings" w:cs="Times New Roman" w:hint="default"/>
        <w:color w:val="6B7000"/>
        <w:szCs w:val="18"/>
      </w:rPr>
    </w:lvl>
  </w:abstractNum>
  <w:abstractNum w:abstractNumId="43" w15:restartNumberingAfterBreak="0">
    <w:nsid w:val="73DF01B0"/>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57B4BD1"/>
    <w:multiLevelType w:val="multilevel"/>
    <w:tmpl w:val="D7B82964"/>
    <w:name w:val="AmdocsNotesNum222"/>
    <w:numStyleLink w:val="UList"/>
  </w:abstractNum>
  <w:abstractNum w:abstractNumId="45" w15:restartNumberingAfterBreak="0">
    <w:nsid w:val="75AE55AF"/>
    <w:multiLevelType w:val="multilevel"/>
    <w:tmpl w:val="D7B82964"/>
    <w:name w:val="AmdocsNotesNum226"/>
    <w:numStyleLink w:val="UList"/>
  </w:abstractNum>
  <w:abstractNum w:abstractNumId="46" w15:restartNumberingAfterBreak="0">
    <w:nsid w:val="7DF02F48"/>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9"/>
  </w:num>
  <w:num w:numId="2">
    <w:abstractNumId w:val="32"/>
  </w:num>
  <w:num w:numId="3">
    <w:abstractNumId w:val="21"/>
  </w:num>
  <w:num w:numId="4">
    <w:abstractNumId w:val="42"/>
  </w:num>
  <w:num w:numId="5">
    <w:abstractNumId w:val="11"/>
  </w:num>
  <w:num w:numId="6">
    <w:abstractNumId w:val="1"/>
  </w:num>
  <w:num w:numId="7">
    <w:abstractNumId w:val="3"/>
  </w:num>
  <w:num w:numId="8">
    <w:abstractNumId w:val="38"/>
  </w:num>
  <w:num w:numId="9">
    <w:abstractNumId w:val="33"/>
  </w:num>
  <w:num w:numId="10">
    <w:abstractNumId w:val="27"/>
  </w:num>
  <w:num w:numId="11">
    <w:abstractNumId w:val="26"/>
  </w:num>
  <w:num w:numId="12">
    <w:abstractNumId w:val="15"/>
  </w:num>
  <w:num w:numId="13">
    <w:abstractNumId w:val="4"/>
  </w:num>
  <w:num w:numId="14">
    <w:abstractNumId w:val="19"/>
  </w:num>
  <w:num w:numId="15">
    <w:abstractNumId w:val="36"/>
  </w:num>
  <w:num w:numId="16">
    <w:abstractNumId w:val="12"/>
  </w:num>
  <w:num w:numId="17">
    <w:abstractNumId w:val="25"/>
  </w:num>
  <w:num w:numId="18">
    <w:abstractNumId w:val="22"/>
  </w:num>
  <w:num w:numId="19">
    <w:abstractNumId w:val="46"/>
  </w:num>
  <w:num w:numId="20">
    <w:abstractNumId w:val="40"/>
  </w:num>
  <w:num w:numId="21">
    <w:abstractNumId w:val="36"/>
    <w:lvlOverride w:ilvl="0">
      <w:lvl w:ilvl="0">
        <w:start w:val="1"/>
        <w:numFmt w:val="decimal"/>
        <w:lvlRestart w:val="0"/>
        <w:lvlText w:val="%1"/>
        <w:lvlJc w:val="left"/>
        <w:pPr>
          <w:tabs>
            <w:tab w:val="num" w:pos="1440"/>
          </w:tabs>
          <w:ind w:left="1440" w:hanging="1440"/>
        </w:pPr>
        <w:rPr>
          <w:rFonts w:ascii="Century Gothic" w:hAnsi="Century Gothic"/>
          <w:b w:val="0"/>
          <w:bCs/>
          <w:i w:val="0"/>
          <w:iCs w:val="0"/>
          <w:caps w:val="0"/>
          <w:strike w:val="0"/>
          <w:dstrike w:val="0"/>
          <w:outline w:val="0"/>
          <w:shadow w:val="0"/>
          <w:emboss w:val="0"/>
          <w:imprint w:val="0"/>
          <w:vanish w:val="0"/>
          <w:color w:val="302E45"/>
          <w:sz w:val="44"/>
          <w:szCs w:val="60"/>
          <w:u w:val="none"/>
          <w:effect w:val="none"/>
          <w:vertAlign w:val="baseline"/>
        </w:rPr>
      </w:lvl>
    </w:lvlOverride>
    <w:lvlOverride w:ilvl="1">
      <w:lvl w:ilvl="1">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36"/>
          <w:szCs w:val="32"/>
          <w:u w:val="none"/>
          <w:effect w:val="none"/>
          <w:vertAlign w:val="baseline"/>
        </w:rPr>
      </w:lvl>
    </w:lvlOverride>
    <w:lvlOverride w:ilvl="2">
      <w:lvl w:ilvl="2">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28"/>
          <w:szCs w:val="28"/>
          <w:u w:val="none"/>
          <w:effect w:val="none"/>
          <w:vertAlign w:val="baseline"/>
        </w:rPr>
      </w:lvl>
    </w:lvlOverride>
    <w:lvlOverride w:ilvl="3">
      <w:lvl w:ilvl="3">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22"/>
          <w:szCs w:val="24"/>
          <w:u w:val="none"/>
          <w:effect w:val="none"/>
          <w:vertAlign w:val="baseline"/>
        </w:rPr>
      </w:lvl>
    </w:lvlOverride>
    <w:lvlOverride w:ilvl="4">
      <w:lvl w:ilvl="4">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20"/>
          <w:szCs w:val="20"/>
          <w:u w:val="none"/>
          <w:effect w:val="none"/>
          <w:vertAlign w:val="baseline"/>
        </w:rPr>
      </w:lvl>
    </w:lvlOverride>
    <w:lvlOverride w:ilvl="5">
      <w:lvl w:ilvl="5">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Override>
    <w:lvlOverride w:ilvl="6">
      <w:lvl w:ilvl="6">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Override>
    <w:lvlOverride w:ilvl="7">
      <w:lvl w:ilvl="7">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Override>
    <w:lvlOverride w:ilvl="8">
      <w:lvl w:ilvl="8">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Override>
  </w:num>
  <w:num w:numId="22">
    <w:abstractNumId w:val="13"/>
    <w:lvlOverride w:ilvl="0">
      <w:lvl w:ilvl="0">
        <w:start w:val="1"/>
        <w:numFmt w:val="bullet"/>
        <w:lvlText w:val=""/>
        <w:lvlJc w:val="left"/>
        <w:pPr>
          <w:ind w:left="216" w:hanging="216"/>
        </w:pPr>
        <w:rPr>
          <w:rFonts w:ascii="Wingdings" w:hAnsi="Wingdings" w:cs="Times New Roman" w:hint="default"/>
          <w:color w:val="302E45"/>
          <w:sz w:val="10"/>
          <w:szCs w:val="18"/>
        </w:rPr>
      </w:lvl>
    </w:lvlOverride>
  </w:num>
  <w:num w:numId="23">
    <w:abstractNumId w:val="14"/>
  </w:num>
  <w:num w:numId="24">
    <w:abstractNumId w:val="31"/>
  </w:num>
  <w:num w:numId="25">
    <w:abstractNumId w:val="14"/>
  </w:num>
  <w:num w:numId="26">
    <w:abstractNumId w:val="28"/>
  </w:num>
  <w:num w:numId="27">
    <w:abstractNumId w:val="18"/>
  </w:num>
  <w:num w:numId="28">
    <w:abstractNumId w:val="29"/>
  </w:num>
  <w:num w:numId="29">
    <w:abstractNumId w:val="5"/>
  </w:num>
  <w:num w:numId="30">
    <w:abstractNumId w:val="10"/>
  </w:num>
  <w:num w:numId="31">
    <w:abstractNumId w:val="16"/>
    <w:lvlOverride w:ilvl="0">
      <w:lvl w:ilvl="0">
        <w:start w:val="1"/>
        <w:numFmt w:val="bullet"/>
        <w:lvlText w:val=""/>
        <w:lvlJc w:val="left"/>
        <w:pPr>
          <w:ind w:left="216" w:hanging="216"/>
        </w:pPr>
        <w:rPr>
          <w:rFonts w:ascii="Wingdings" w:hAnsi="Wingdings" w:cs="Times New Roman" w:hint="default"/>
          <w:color w:val="302E45"/>
          <w:sz w:val="10"/>
          <w:szCs w:val="18"/>
        </w:rPr>
      </w:lvl>
    </w:lvlOverride>
  </w:num>
  <w:num w:numId="32">
    <w:abstractNumId w:val="30"/>
  </w:num>
  <w:num w:numId="33">
    <w:abstractNumId w:val="0"/>
  </w:num>
  <w:num w:numId="34">
    <w:abstractNumId w:val="43"/>
  </w:num>
  <w:num w:numId="35">
    <w:abstractNumId w:val="34"/>
  </w:num>
  <w:num w:numId="36">
    <w:abstractNumId w:val="7"/>
  </w:num>
  <w:num w:numId="37">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embedSystemFonts/>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fr-FR" w:vendorID="64" w:dllVersion="6" w:nlCheck="1" w:checkStyle="1"/>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ocumentProtection w:enforcement="0"/>
  <w:autoFormatOverride/>
  <w:defaultTabStop w:val="357"/>
  <w:drawingGridHorizontalSpacing w:val="120"/>
  <w:displayHorizontalDrawingGridEvery w:val="2"/>
  <w:displayVerticalDrawingGridEvery w:val="2"/>
  <w:noPunctuationKerning/>
  <w:characterSpacingControl w:val="doNotCompress"/>
  <w:hdrShapeDefaults>
    <o:shapedefaults v:ext="edit" spidmax="2050">
      <o:colormru v:ext="edit" colors="#5998c9,#b1cfe5,#9fdaff,#88b6d8,#bdd6e9,#c6dcec,#005ab4,#5781a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xMrc0NjU1t7QwNDFU0lEKTi0uzszPAykwNKgFACG+g2wtAAAA"/>
    <w:docVar w:name="FigNum" w:val="1"/>
  </w:docVars>
  <w:rsids>
    <w:rsidRoot w:val="001E7143"/>
    <w:rsid w:val="0000003A"/>
    <w:rsid w:val="00000189"/>
    <w:rsid w:val="0000030E"/>
    <w:rsid w:val="00000359"/>
    <w:rsid w:val="000005B7"/>
    <w:rsid w:val="00001088"/>
    <w:rsid w:val="00001240"/>
    <w:rsid w:val="0000158E"/>
    <w:rsid w:val="00001E43"/>
    <w:rsid w:val="000020A4"/>
    <w:rsid w:val="000028F0"/>
    <w:rsid w:val="00002917"/>
    <w:rsid w:val="00002A9C"/>
    <w:rsid w:val="00002BE4"/>
    <w:rsid w:val="00002C00"/>
    <w:rsid w:val="00003190"/>
    <w:rsid w:val="0000360B"/>
    <w:rsid w:val="000036F9"/>
    <w:rsid w:val="00003CC2"/>
    <w:rsid w:val="00003FB6"/>
    <w:rsid w:val="0000439A"/>
    <w:rsid w:val="00004684"/>
    <w:rsid w:val="0000497A"/>
    <w:rsid w:val="00005023"/>
    <w:rsid w:val="00005419"/>
    <w:rsid w:val="000054E8"/>
    <w:rsid w:val="00005BFA"/>
    <w:rsid w:val="00005F2F"/>
    <w:rsid w:val="00005FF0"/>
    <w:rsid w:val="00006081"/>
    <w:rsid w:val="000065CC"/>
    <w:rsid w:val="00006981"/>
    <w:rsid w:val="00006EF8"/>
    <w:rsid w:val="00006F5F"/>
    <w:rsid w:val="000076F6"/>
    <w:rsid w:val="000078BC"/>
    <w:rsid w:val="00007AC1"/>
    <w:rsid w:val="00007CE1"/>
    <w:rsid w:val="00007D26"/>
    <w:rsid w:val="000105BD"/>
    <w:rsid w:val="00010632"/>
    <w:rsid w:val="00010A96"/>
    <w:rsid w:val="00010C4E"/>
    <w:rsid w:val="00010CD8"/>
    <w:rsid w:val="00010EEC"/>
    <w:rsid w:val="00010FDF"/>
    <w:rsid w:val="0001118E"/>
    <w:rsid w:val="000114C7"/>
    <w:rsid w:val="00011768"/>
    <w:rsid w:val="00011B7D"/>
    <w:rsid w:val="00011FA7"/>
    <w:rsid w:val="00011FD1"/>
    <w:rsid w:val="00012264"/>
    <w:rsid w:val="0001273D"/>
    <w:rsid w:val="00012A49"/>
    <w:rsid w:val="0001347D"/>
    <w:rsid w:val="0001355C"/>
    <w:rsid w:val="00014043"/>
    <w:rsid w:val="0001489A"/>
    <w:rsid w:val="00014BCB"/>
    <w:rsid w:val="00014C64"/>
    <w:rsid w:val="00014E56"/>
    <w:rsid w:val="00015047"/>
    <w:rsid w:val="000150F3"/>
    <w:rsid w:val="0001512B"/>
    <w:rsid w:val="000153E1"/>
    <w:rsid w:val="0001563E"/>
    <w:rsid w:val="00015D19"/>
    <w:rsid w:val="00015D32"/>
    <w:rsid w:val="00015E08"/>
    <w:rsid w:val="000165EC"/>
    <w:rsid w:val="00016E38"/>
    <w:rsid w:val="00017420"/>
    <w:rsid w:val="000176A1"/>
    <w:rsid w:val="00017916"/>
    <w:rsid w:val="0001792E"/>
    <w:rsid w:val="00017945"/>
    <w:rsid w:val="00017A7A"/>
    <w:rsid w:val="0002022C"/>
    <w:rsid w:val="000203D7"/>
    <w:rsid w:val="0002054C"/>
    <w:rsid w:val="000206B7"/>
    <w:rsid w:val="000209DF"/>
    <w:rsid w:val="00020F54"/>
    <w:rsid w:val="0002134E"/>
    <w:rsid w:val="00021854"/>
    <w:rsid w:val="00021FA4"/>
    <w:rsid w:val="00022148"/>
    <w:rsid w:val="000223B3"/>
    <w:rsid w:val="000226BB"/>
    <w:rsid w:val="00023078"/>
    <w:rsid w:val="000234A8"/>
    <w:rsid w:val="0002361C"/>
    <w:rsid w:val="00023923"/>
    <w:rsid w:val="00023B69"/>
    <w:rsid w:val="00023B81"/>
    <w:rsid w:val="00023CE9"/>
    <w:rsid w:val="00024274"/>
    <w:rsid w:val="000247AE"/>
    <w:rsid w:val="000247D7"/>
    <w:rsid w:val="00024CD0"/>
    <w:rsid w:val="00024F3C"/>
    <w:rsid w:val="000255D7"/>
    <w:rsid w:val="000255DC"/>
    <w:rsid w:val="000256A7"/>
    <w:rsid w:val="0002575C"/>
    <w:rsid w:val="00025808"/>
    <w:rsid w:val="00025B47"/>
    <w:rsid w:val="00025E42"/>
    <w:rsid w:val="000261EE"/>
    <w:rsid w:val="0002673C"/>
    <w:rsid w:val="000268B3"/>
    <w:rsid w:val="00026910"/>
    <w:rsid w:val="00026AB4"/>
    <w:rsid w:val="000274DB"/>
    <w:rsid w:val="0002755B"/>
    <w:rsid w:val="00027560"/>
    <w:rsid w:val="000275A0"/>
    <w:rsid w:val="000300D8"/>
    <w:rsid w:val="000305A9"/>
    <w:rsid w:val="00030761"/>
    <w:rsid w:val="00030A4A"/>
    <w:rsid w:val="00030BDC"/>
    <w:rsid w:val="00030C31"/>
    <w:rsid w:val="00030CB2"/>
    <w:rsid w:val="00031140"/>
    <w:rsid w:val="00031184"/>
    <w:rsid w:val="000314C6"/>
    <w:rsid w:val="000315D9"/>
    <w:rsid w:val="000316C6"/>
    <w:rsid w:val="0003170B"/>
    <w:rsid w:val="000320DE"/>
    <w:rsid w:val="000325F0"/>
    <w:rsid w:val="000328D2"/>
    <w:rsid w:val="00032AD5"/>
    <w:rsid w:val="00032AF2"/>
    <w:rsid w:val="00032CE0"/>
    <w:rsid w:val="00032CFC"/>
    <w:rsid w:val="0003401C"/>
    <w:rsid w:val="000343BB"/>
    <w:rsid w:val="00034819"/>
    <w:rsid w:val="00034B1A"/>
    <w:rsid w:val="00034B56"/>
    <w:rsid w:val="0003521F"/>
    <w:rsid w:val="00035260"/>
    <w:rsid w:val="00035471"/>
    <w:rsid w:val="0003585C"/>
    <w:rsid w:val="000358CA"/>
    <w:rsid w:val="000363B0"/>
    <w:rsid w:val="00036452"/>
    <w:rsid w:val="00036596"/>
    <w:rsid w:val="000366A3"/>
    <w:rsid w:val="00036932"/>
    <w:rsid w:val="00037639"/>
    <w:rsid w:val="00037755"/>
    <w:rsid w:val="00037DFC"/>
    <w:rsid w:val="00037E13"/>
    <w:rsid w:val="0004005D"/>
    <w:rsid w:val="000403A9"/>
    <w:rsid w:val="00040ECF"/>
    <w:rsid w:val="000414FF"/>
    <w:rsid w:val="000415EE"/>
    <w:rsid w:val="00041618"/>
    <w:rsid w:val="0004169A"/>
    <w:rsid w:val="00041EDF"/>
    <w:rsid w:val="00042143"/>
    <w:rsid w:val="0004224D"/>
    <w:rsid w:val="000424F9"/>
    <w:rsid w:val="00042749"/>
    <w:rsid w:val="00042905"/>
    <w:rsid w:val="00042951"/>
    <w:rsid w:val="00042AD9"/>
    <w:rsid w:val="00042B63"/>
    <w:rsid w:val="00042E71"/>
    <w:rsid w:val="00043074"/>
    <w:rsid w:val="000432CD"/>
    <w:rsid w:val="00043601"/>
    <w:rsid w:val="00043783"/>
    <w:rsid w:val="00043BD0"/>
    <w:rsid w:val="00044144"/>
    <w:rsid w:val="000442AF"/>
    <w:rsid w:val="00044661"/>
    <w:rsid w:val="000447B9"/>
    <w:rsid w:val="000448C4"/>
    <w:rsid w:val="000449FE"/>
    <w:rsid w:val="00044CE4"/>
    <w:rsid w:val="00044E7A"/>
    <w:rsid w:val="00045174"/>
    <w:rsid w:val="0004546E"/>
    <w:rsid w:val="00045D02"/>
    <w:rsid w:val="00045FF6"/>
    <w:rsid w:val="000461E6"/>
    <w:rsid w:val="00046648"/>
    <w:rsid w:val="0004667D"/>
    <w:rsid w:val="000473C8"/>
    <w:rsid w:val="00047484"/>
    <w:rsid w:val="000474D5"/>
    <w:rsid w:val="00047500"/>
    <w:rsid w:val="00047941"/>
    <w:rsid w:val="00047B10"/>
    <w:rsid w:val="00047DDB"/>
    <w:rsid w:val="00050526"/>
    <w:rsid w:val="00050784"/>
    <w:rsid w:val="00050C5D"/>
    <w:rsid w:val="00050D11"/>
    <w:rsid w:val="00050E84"/>
    <w:rsid w:val="00050F36"/>
    <w:rsid w:val="0005110C"/>
    <w:rsid w:val="00051B4F"/>
    <w:rsid w:val="000525C2"/>
    <w:rsid w:val="00052C20"/>
    <w:rsid w:val="00052F89"/>
    <w:rsid w:val="00053503"/>
    <w:rsid w:val="00053515"/>
    <w:rsid w:val="00053E23"/>
    <w:rsid w:val="00053FD6"/>
    <w:rsid w:val="00054479"/>
    <w:rsid w:val="0005465B"/>
    <w:rsid w:val="000548E6"/>
    <w:rsid w:val="00054ED5"/>
    <w:rsid w:val="00055A95"/>
    <w:rsid w:val="000568C8"/>
    <w:rsid w:val="000569E5"/>
    <w:rsid w:val="00056AB4"/>
    <w:rsid w:val="00056B9D"/>
    <w:rsid w:val="00056EFF"/>
    <w:rsid w:val="0005709A"/>
    <w:rsid w:val="0005709B"/>
    <w:rsid w:val="00057103"/>
    <w:rsid w:val="00057149"/>
    <w:rsid w:val="00057182"/>
    <w:rsid w:val="00057443"/>
    <w:rsid w:val="0005752A"/>
    <w:rsid w:val="0005781B"/>
    <w:rsid w:val="0005783A"/>
    <w:rsid w:val="00057A5E"/>
    <w:rsid w:val="00060921"/>
    <w:rsid w:val="000609D6"/>
    <w:rsid w:val="00060DD4"/>
    <w:rsid w:val="0006112A"/>
    <w:rsid w:val="000614C8"/>
    <w:rsid w:val="00061686"/>
    <w:rsid w:val="00061990"/>
    <w:rsid w:val="00061D16"/>
    <w:rsid w:val="00061F3F"/>
    <w:rsid w:val="00062BBB"/>
    <w:rsid w:val="00062C64"/>
    <w:rsid w:val="00062D1E"/>
    <w:rsid w:val="00063024"/>
    <w:rsid w:val="0006338B"/>
    <w:rsid w:val="000637D7"/>
    <w:rsid w:val="000638ED"/>
    <w:rsid w:val="00063C45"/>
    <w:rsid w:val="00063DC0"/>
    <w:rsid w:val="00064C2B"/>
    <w:rsid w:val="00064D6B"/>
    <w:rsid w:val="00064DA9"/>
    <w:rsid w:val="000650D2"/>
    <w:rsid w:val="0006563B"/>
    <w:rsid w:val="000657AE"/>
    <w:rsid w:val="000657B8"/>
    <w:rsid w:val="000657CE"/>
    <w:rsid w:val="0006598C"/>
    <w:rsid w:val="00065B5D"/>
    <w:rsid w:val="00065FA0"/>
    <w:rsid w:val="0006624C"/>
    <w:rsid w:val="00066364"/>
    <w:rsid w:val="00066831"/>
    <w:rsid w:val="00066A44"/>
    <w:rsid w:val="00066D5C"/>
    <w:rsid w:val="00067101"/>
    <w:rsid w:val="000671AC"/>
    <w:rsid w:val="00067C8B"/>
    <w:rsid w:val="00067FF0"/>
    <w:rsid w:val="00070184"/>
    <w:rsid w:val="000703C0"/>
    <w:rsid w:val="000706DE"/>
    <w:rsid w:val="00070BC6"/>
    <w:rsid w:val="00070CE9"/>
    <w:rsid w:val="00070F14"/>
    <w:rsid w:val="00070FF9"/>
    <w:rsid w:val="000714FD"/>
    <w:rsid w:val="000719DC"/>
    <w:rsid w:val="00071EF2"/>
    <w:rsid w:val="0007205E"/>
    <w:rsid w:val="000720B0"/>
    <w:rsid w:val="00072218"/>
    <w:rsid w:val="000722EC"/>
    <w:rsid w:val="0007253D"/>
    <w:rsid w:val="00073646"/>
    <w:rsid w:val="0007374E"/>
    <w:rsid w:val="0007399C"/>
    <w:rsid w:val="00073F5F"/>
    <w:rsid w:val="00074038"/>
    <w:rsid w:val="00074300"/>
    <w:rsid w:val="00074716"/>
    <w:rsid w:val="000747E2"/>
    <w:rsid w:val="0007483E"/>
    <w:rsid w:val="000748DC"/>
    <w:rsid w:val="00074C3E"/>
    <w:rsid w:val="00074CA5"/>
    <w:rsid w:val="00074D0F"/>
    <w:rsid w:val="0007505C"/>
    <w:rsid w:val="000750FF"/>
    <w:rsid w:val="0007527E"/>
    <w:rsid w:val="00075BA3"/>
    <w:rsid w:val="00075C1A"/>
    <w:rsid w:val="00075D7D"/>
    <w:rsid w:val="00076E09"/>
    <w:rsid w:val="000771E8"/>
    <w:rsid w:val="000776FE"/>
    <w:rsid w:val="00077B2D"/>
    <w:rsid w:val="00077D76"/>
    <w:rsid w:val="00080006"/>
    <w:rsid w:val="000805A4"/>
    <w:rsid w:val="00080971"/>
    <w:rsid w:val="0008143D"/>
    <w:rsid w:val="00081A75"/>
    <w:rsid w:val="00081BD3"/>
    <w:rsid w:val="00081CAA"/>
    <w:rsid w:val="00081ED6"/>
    <w:rsid w:val="00082126"/>
    <w:rsid w:val="00082C07"/>
    <w:rsid w:val="00082E8E"/>
    <w:rsid w:val="00082EC6"/>
    <w:rsid w:val="0008338D"/>
    <w:rsid w:val="0008355E"/>
    <w:rsid w:val="000835F9"/>
    <w:rsid w:val="00083959"/>
    <w:rsid w:val="00083AB5"/>
    <w:rsid w:val="00083B3A"/>
    <w:rsid w:val="00084A26"/>
    <w:rsid w:val="00084E6D"/>
    <w:rsid w:val="00085172"/>
    <w:rsid w:val="0008528E"/>
    <w:rsid w:val="00085670"/>
    <w:rsid w:val="00085FF3"/>
    <w:rsid w:val="0008600F"/>
    <w:rsid w:val="00086108"/>
    <w:rsid w:val="0008611B"/>
    <w:rsid w:val="0008652D"/>
    <w:rsid w:val="00086644"/>
    <w:rsid w:val="00086654"/>
    <w:rsid w:val="0008678A"/>
    <w:rsid w:val="00086CC2"/>
    <w:rsid w:val="000874E5"/>
    <w:rsid w:val="0008774E"/>
    <w:rsid w:val="00087794"/>
    <w:rsid w:val="0008781B"/>
    <w:rsid w:val="0008783D"/>
    <w:rsid w:val="00087D50"/>
    <w:rsid w:val="00090424"/>
    <w:rsid w:val="000904A5"/>
    <w:rsid w:val="00090503"/>
    <w:rsid w:val="000905F4"/>
    <w:rsid w:val="00090764"/>
    <w:rsid w:val="000907D9"/>
    <w:rsid w:val="00090E6B"/>
    <w:rsid w:val="0009105B"/>
    <w:rsid w:val="000912BE"/>
    <w:rsid w:val="0009130F"/>
    <w:rsid w:val="000918D7"/>
    <w:rsid w:val="00091E0D"/>
    <w:rsid w:val="000923A5"/>
    <w:rsid w:val="0009243E"/>
    <w:rsid w:val="00092591"/>
    <w:rsid w:val="0009299A"/>
    <w:rsid w:val="00092B2C"/>
    <w:rsid w:val="00092CC8"/>
    <w:rsid w:val="00092F88"/>
    <w:rsid w:val="00092FBA"/>
    <w:rsid w:val="00093119"/>
    <w:rsid w:val="0009327D"/>
    <w:rsid w:val="0009399B"/>
    <w:rsid w:val="0009414A"/>
    <w:rsid w:val="0009457A"/>
    <w:rsid w:val="00094A75"/>
    <w:rsid w:val="000954E6"/>
    <w:rsid w:val="00095572"/>
    <w:rsid w:val="0009580B"/>
    <w:rsid w:val="00095C46"/>
    <w:rsid w:val="00096217"/>
    <w:rsid w:val="0009670B"/>
    <w:rsid w:val="00096774"/>
    <w:rsid w:val="000979EE"/>
    <w:rsid w:val="00097FF9"/>
    <w:rsid w:val="000A0118"/>
    <w:rsid w:val="000A0264"/>
    <w:rsid w:val="000A0661"/>
    <w:rsid w:val="000A0E35"/>
    <w:rsid w:val="000A11C0"/>
    <w:rsid w:val="000A13E0"/>
    <w:rsid w:val="000A1673"/>
    <w:rsid w:val="000A16EF"/>
    <w:rsid w:val="000A1BDC"/>
    <w:rsid w:val="000A1DB2"/>
    <w:rsid w:val="000A23F5"/>
    <w:rsid w:val="000A287A"/>
    <w:rsid w:val="000A302A"/>
    <w:rsid w:val="000A3318"/>
    <w:rsid w:val="000A372D"/>
    <w:rsid w:val="000A3811"/>
    <w:rsid w:val="000A3826"/>
    <w:rsid w:val="000A3B46"/>
    <w:rsid w:val="000A3D76"/>
    <w:rsid w:val="000A3E41"/>
    <w:rsid w:val="000A4135"/>
    <w:rsid w:val="000A443F"/>
    <w:rsid w:val="000A4660"/>
    <w:rsid w:val="000A49A4"/>
    <w:rsid w:val="000A4A40"/>
    <w:rsid w:val="000A4A65"/>
    <w:rsid w:val="000A4D7E"/>
    <w:rsid w:val="000A5333"/>
    <w:rsid w:val="000A553D"/>
    <w:rsid w:val="000A566D"/>
    <w:rsid w:val="000A6229"/>
    <w:rsid w:val="000A65CE"/>
    <w:rsid w:val="000A6624"/>
    <w:rsid w:val="000A6643"/>
    <w:rsid w:val="000A6692"/>
    <w:rsid w:val="000A681C"/>
    <w:rsid w:val="000A69C6"/>
    <w:rsid w:val="000A6A4B"/>
    <w:rsid w:val="000A754F"/>
    <w:rsid w:val="000A76D2"/>
    <w:rsid w:val="000A7F18"/>
    <w:rsid w:val="000B043B"/>
    <w:rsid w:val="000B0574"/>
    <w:rsid w:val="000B0E04"/>
    <w:rsid w:val="000B15E9"/>
    <w:rsid w:val="000B1667"/>
    <w:rsid w:val="000B1835"/>
    <w:rsid w:val="000B1988"/>
    <w:rsid w:val="000B19C7"/>
    <w:rsid w:val="000B1D23"/>
    <w:rsid w:val="000B1EF5"/>
    <w:rsid w:val="000B2105"/>
    <w:rsid w:val="000B2420"/>
    <w:rsid w:val="000B2572"/>
    <w:rsid w:val="000B25BC"/>
    <w:rsid w:val="000B2B1F"/>
    <w:rsid w:val="000B2B96"/>
    <w:rsid w:val="000B3524"/>
    <w:rsid w:val="000B397B"/>
    <w:rsid w:val="000B39C9"/>
    <w:rsid w:val="000B3F8E"/>
    <w:rsid w:val="000B4406"/>
    <w:rsid w:val="000B4949"/>
    <w:rsid w:val="000B499B"/>
    <w:rsid w:val="000B4BDA"/>
    <w:rsid w:val="000B4C5C"/>
    <w:rsid w:val="000B4E0B"/>
    <w:rsid w:val="000B50B4"/>
    <w:rsid w:val="000B52FB"/>
    <w:rsid w:val="000B53D9"/>
    <w:rsid w:val="000B58EF"/>
    <w:rsid w:val="000B5976"/>
    <w:rsid w:val="000B610A"/>
    <w:rsid w:val="000B6111"/>
    <w:rsid w:val="000B641E"/>
    <w:rsid w:val="000B666F"/>
    <w:rsid w:val="000B68B7"/>
    <w:rsid w:val="000B6958"/>
    <w:rsid w:val="000B6BD0"/>
    <w:rsid w:val="000B6C01"/>
    <w:rsid w:val="000B6F28"/>
    <w:rsid w:val="000B73D6"/>
    <w:rsid w:val="000B7411"/>
    <w:rsid w:val="000B7C07"/>
    <w:rsid w:val="000B7CA1"/>
    <w:rsid w:val="000B7CE4"/>
    <w:rsid w:val="000B7DB4"/>
    <w:rsid w:val="000C0079"/>
    <w:rsid w:val="000C04CC"/>
    <w:rsid w:val="000C10F3"/>
    <w:rsid w:val="000C13F3"/>
    <w:rsid w:val="000C141C"/>
    <w:rsid w:val="000C16C7"/>
    <w:rsid w:val="000C192B"/>
    <w:rsid w:val="000C1A0D"/>
    <w:rsid w:val="000C2111"/>
    <w:rsid w:val="000C2371"/>
    <w:rsid w:val="000C2777"/>
    <w:rsid w:val="000C297D"/>
    <w:rsid w:val="000C2E89"/>
    <w:rsid w:val="000C2F79"/>
    <w:rsid w:val="000C31AB"/>
    <w:rsid w:val="000C35FE"/>
    <w:rsid w:val="000C379F"/>
    <w:rsid w:val="000C4764"/>
    <w:rsid w:val="000C4805"/>
    <w:rsid w:val="000C486D"/>
    <w:rsid w:val="000C4ECF"/>
    <w:rsid w:val="000C57A6"/>
    <w:rsid w:val="000C62E7"/>
    <w:rsid w:val="000C6BFF"/>
    <w:rsid w:val="000C6D0D"/>
    <w:rsid w:val="000C6E11"/>
    <w:rsid w:val="000C71C5"/>
    <w:rsid w:val="000D0006"/>
    <w:rsid w:val="000D0C89"/>
    <w:rsid w:val="000D15AC"/>
    <w:rsid w:val="000D1B9D"/>
    <w:rsid w:val="000D1C76"/>
    <w:rsid w:val="000D1FB8"/>
    <w:rsid w:val="000D20A5"/>
    <w:rsid w:val="000D21D2"/>
    <w:rsid w:val="000D2874"/>
    <w:rsid w:val="000D2FB3"/>
    <w:rsid w:val="000D302F"/>
    <w:rsid w:val="000D32FA"/>
    <w:rsid w:val="000D3392"/>
    <w:rsid w:val="000D359D"/>
    <w:rsid w:val="000D39B1"/>
    <w:rsid w:val="000D3B72"/>
    <w:rsid w:val="000D3C74"/>
    <w:rsid w:val="000D40A0"/>
    <w:rsid w:val="000D40E6"/>
    <w:rsid w:val="000D4A18"/>
    <w:rsid w:val="000D4DB3"/>
    <w:rsid w:val="000D59EF"/>
    <w:rsid w:val="000D66C0"/>
    <w:rsid w:val="000D6DAF"/>
    <w:rsid w:val="000D74F4"/>
    <w:rsid w:val="000D7952"/>
    <w:rsid w:val="000D7AB2"/>
    <w:rsid w:val="000D7DCA"/>
    <w:rsid w:val="000E03E7"/>
    <w:rsid w:val="000E04AA"/>
    <w:rsid w:val="000E051E"/>
    <w:rsid w:val="000E0C16"/>
    <w:rsid w:val="000E0CE7"/>
    <w:rsid w:val="000E1050"/>
    <w:rsid w:val="000E12DA"/>
    <w:rsid w:val="000E13E0"/>
    <w:rsid w:val="000E1A49"/>
    <w:rsid w:val="000E1AFC"/>
    <w:rsid w:val="000E29EE"/>
    <w:rsid w:val="000E33F9"/>
    <w:rsid w:val="000E39EE"/>
    <w:rsid w:val="000E402E"/>
    <w:rsid w:val="000E4282"/>
    <w:rsid w:val="000E42CA"/>
    <w:rsid w:val="000E4CB3"/>
    <w:rsid w:val="000E5141"/>
    <w:rsid w:val="000E5A4A"/>
    <w:rsid w:val="000E66BC"/>
    <w:rsid w:val="000E6988"/>
    <w:rsid w:val="000E6A84"/>
    <w:rsid w:val="000E7416"/>
    <w:rsid w:val="000E7452"/>
    <w:rsid w:val="000E773F"/>
    <w:rsid w:val="000F0238"/>
    <w:rsid w:val="000F0635"/>
    <w:rsid w:val="000F06EF"/>
    <w:rsid w:val="000F0BFE"/>
    <w:rsid w:val="000F0D80"/>
    <w:rsid w:val="000F0E1E"/>
    <w:rsid w:val="000F1340"/>
    <w:rsid w:val="000F142E"/>
    <w:rsid w:val="000F163E"/>
    <w:rsid w:val="000F1FD0"/>
    <w:rsid w:val="000F2092"/>
    <w:rsid w:val="000F22CE"/>
    <w:rsid w:val="000F30A8"/>
    <w:rsid w:val="000F31D1"/>
    <w:rsid w:val="000F354C"/>
    <w:rsid w:val="000F3A81"/>
    <w:rsid w:val="000F3BE4"/>
    <w:rsid w:val="000F4081"/>
    <w:rsid w:val="000F42E3"/>
    <w:rsid w:val="000F46E2"/>
    <w:rsid w:val="000F4A42"/>
    <w:rsid w:val="000F4F72"/>
    <w:rsid w:val="000F5B50"/>
    <w:rsid w:val="000F5D7B"/>
    <w:rsid w:val="000F5E1C"/>
    <w:rsid w:val="000F6146"/>
    <w:rsid w:val="000F6A40"/>
    <w:rsid w:val="000F6D16"/>
    <w:rsid w:val="000F79C3"/>
    <w:rsid w:val="000F7A52"/>
    <w:rsid w:val="000F7C4C"/>
    <w:rsid w:val="000F7EBD"/>
    <w:rsid w:val="00100197"/>
    <w:rsid w:val="00100278"/>
    <w:rsid w:val="00100307"/>
    <w:rsid w:val="001003F0"/>
    <w:rsid w:val="001004AD"/>
    <w:rsid w:val="0010063D"/>
    <w:rsid w:val="00100C5F"/>
    <w:rsid w:val="00100C9B"/>
    <w:rsid w:val="00101121"/>
    <w:rsid w:val="001013D5"/>
    <w:rsid w:val="00101458"/>
    <w:rsid w:val="001015CF"/>
    <w:rsid w:val="0010179A"/>
    <w:rsid w:val="0010186C"/>
    <w:rsid w:val="00101FC4"/>
    <w:rsid w:val="001022EE"/>
    <w:rsid w:val="001028A0"/>
    <w:rsid w:val="001029E1"/>
    <w:rsid w:val="00102B61"/>
    <w:rsid w:val="00102B93"/>
    <w:rsid w:val="00102C1D"/>
    <w:rsid w:val="00103CE1"/>
    <w:rsid w:val="001043C5"/>
    <w:rsid w:val="00104846"/>
    <w:rsid w:val="00104B60"/>
    <w:rsid w:val="001052AC"/>
    <w:rsid w:val="0010637B"/>
    <w:rsid w:val="00106425"/>
    <w:rsid w:val="0010650C"/>
    <w:rsid w:val="00106F60"/>
    <w:rsid w:val="0010707B"/>
    <w:rsid w:val="00107695"/>
    <w:rsid w:val="00107828"/>
    <w:rsid w:val="00110014"/>
    <w:rsid w:val="00110117"/>
    <w:rsid w:val="0011021B"/>
    <w:rsid w:val="00110606"/>
    <w:rsid w:val="001109D0"/>
    <w:rsid w:val="00110D77"/>
    <w:rsid w:val="001111C1"/>
    <w:rsid w:val="0011126E"/>
    <w:rsid w:val="00111617"/>
    <w:rsid w:val="00111A0A"/>
    <w:rsid w:val="00111E3A"/>
    <w:rsid w:val="001123B8"/>
    <w:rsid w:val="00112794"/>
    <w:rsid w:val="00112C39"/>
    <w:rsid w:val="00112CD9"/>
    <w:rsid w:val="00112E5E"/>
    <w:rsid w:val="00112E6D"/>
    <w:rsid w:val="00113153"/>
    <w:rsid w:val="00113582"/>
    <w:rsid w:val="001136BC"/>
    <w:rsid w:val="001137A8"/>
    <w:rsid w:val="001146CD"/>
    <w:rsid w:val="00115033"/>
    <w:rsid w:val="001153F6"/>
    <w:rsid w:val="001155F1"/>
    <w:rsid w:val="00115785"/>
    <w:rsid w:val="0011590B"/>
    <w:rsid w:val="0011613A"/>
    <w:rsid w:val="001162ED"/>
    <w:rsid w:val="001163EA"/>
    <w:rsid w:val="00116488"/>
    <w:rsid w:val="00116A13"/>
    <w:rsid w:val="00116BDB"/>
    <w:rsid w:val="00116D02"/>
    <w:rsid w:val="0011720A"/>
    <w:rsid w:val="001179FF"/>
    <w:rsid w:val="00117B9E"/>
    <w:rsid w:val="00117C8A"/>
    <w:rsid w:val="0012002D"/>
    <w:rsid w:val="001201D9"/>
    <w:rsid w:val="00120AB4"/>
    <w:rsid w:val="00120DDF"/>
    <w:rsid w:val="00120EDC"/>
    <w:rsid w:val="00120F05"/>
    <w:rsid w:val="00121040"/>
    <w:rsid w:val="00121418"/>
    <w:rsid w:val="00121D06"/>
    <w:rsid w:val="001222F6"/>
    <w:rsid w:val="001224CB"/>
    <w:rsid w:val="0012289F"/>
    <w:rsid w:val="001229D1"/>
    <w:rsid w:val="00122E8F"/>
    <w:rsid w:val="00123129"/>
    <w:rsid w:val="00123329"/>
    <w:rsid w:val="001237EB"/>
    <w:rsid w:val="00123A6E"/>
    <w:rsid w:val="00123AE6"/>
    <w:rsid w:val="00124458"/>
    <w:rsid w:val="0012452E"/>
    <w:rsid w:val="001245C7"/>
    <w:rsid w:val="00124B49"/>
    <w:rsid w:val="00124BCF"/>
    <w:rsid w:val="0012523F"/>
    <w:rsid w:val="001252FD"/>
    <w:rsid w:val="001253CC"/>
    <w:rsid w:val="0012553D"/>
    <w:rsid w:val="0012563B"/>
    <w:rsid w:val="00125695"/>
    <w:rsid w:val="0012571C"/>
    <w:rsid w:val="00125D57"/>
    <w:rsid w:val="0012605B"/>
    <w:rsid w:val="001262DC"/>
    <w:rsid w:val="00126497"/>
    <w:rsid w:val="001270A1"/>
    <w:rsid w:val="001278C1"/>
    <w:rsid w:val="00127C5F"/>
    <w:rsid w:val="00127E51"/>
    <w:rsid w:val="00127F59"/>
    <w:rsid w:val="001301C9"/>
    <w:rsid w:val="001302A4"/>
    <w:rsid w:val="00130AD8"/>
    <w:rsid w:val="00130B95"/>
    <w:rsid w:val="00130EF5"/>
    <w:rsid w:val="00131018"/>
    <w:rsid w:val="001314FE"/>
    <w:rsid w:val="00131625"/>
    <w:rsid w:val="0013169B"/>
    <w:rsid w:val="001318A1"/>
    <w:rsid w:val="00131C2A"/>
    <w:rsid w:val="00131C70"/>
    <w:rsid w:val="00132242"/>
    <w:rsid w:val="001322DF"/>
    <w:rsid w:val="00132407"/>
    <w:rsid w:val="0013257B"/>
    <w:rsid w:val="001325E5"/>
    <w:rsid w:val="00132AD4"/>
    <w:rsid w:val="00132C73"/>
    <w:rsid w:val="0013305D"/>
    <w:rsid w:val="001330EF"/>
    <w:rsid w:val="0013395F"/>
    <w:rsid w:val="001339FB"/>
    <w:rsid w:val="001342D5"/>
    <w:rsid w:val="001344AD"/>
    <w:rsid w:val="001348D2"/>
    <w:rsid w:val="00134A6B"/>
    <w:rsid w:val="00134E9E"/>
    <w:rsid w:val="00135194"/>
    <w:rsid w:val="0013564C"/>
    <w:rsid w:val="001356AB"/>
    <w:rsid w:val="001359A7"/>
    <w:rsid w:val="00136302"/>
    <w:rsid w:val="001364AC"/>
    <w:rsid w:val="00136934"/>
    <w:rsid w:val="00136E1E"/>
    <w:rsid w:val="00136FA5"/>
    <w:rsid w:val="00136FAB"/>
    <w:rsid w:val="0013723E"/>
    <w:rsid w:val="001373BE"/>
    <w:rsid w:val="0013779E"/>
    <w:rsid w:val="00137B7F"/>
    <w:rsid w:val="001400F7"/>
    <w:rsid w:val="00140563"/>
    <w:rsid w:val="001412E9"/>
    <w:rsid w:val="00141C12"/>
    <w:rsid w:val="00141C2F"/>
    <w:rsid w:val="00141C96"/>
    <w:rsid w:val="00141D04"/>
    <w:rsid w:val="00141F4F"/>
    <w:rsid w:val="00142010"/>
    <w:rsid w:val="00142A52"/>
    <w:rsid w:val="00142FDF"/>
    <w:rsid w:val="001430E6"/>
    <w:rsid w:val="00143261"/>
    <w:rsid w:val="00143405"/>
    <w:rsid w:val="001434CB"/>
    <w:rsid w:val="0014351A"/>
    <w:rsid w:val="001438F7"/>
    <w:rsid w:val="00143B09"/>
    <w:rsid w:val="00143F9C"/>
    <w:rsid w:val="0014415F"/>
    <w:rsid w:val="0014428B"/>
    <w:rsid w:val="0014462F"/>
    <w:rsid w:val="0014519F"/>
    <w:rsid w:val="00145411"/>
    <w:rsid w:val="00145654"/>
    <w:rsid w:val="00145E8F"/>
    <w:rsid w:val="00145F51"/>
    <w:rsid w:val="00145F7C"/>
    <w:rsid w:val="0014645D"/>
    <w:rsid w:val="00146831"/>
    <w:rsid w:val="00146EDA"/>
    <w:rsid w:val="0014707A"/>
    <w:rsid w:val="00147375"/>
    <w:rsid w:val="0014759E"/>
    <w:rsid w:val="00147C30"/>
    <w:rsid w:val="001507E6"/>
    <w:rsid w:val="00150A18"/>
    <w:rsid w:val="00150DDF"/>
    <w:rsid w:val="00151037"/>
    <w:rsid w:val="00151492"/>
    <w:rsid w:val="001519F2"/>
    <w:rsid w:val="00151EBF"/>
    <w:rsid w:val="001520A9"/>
    <w:rsid w:val="001520D1"/>
    <w:rsid w:val="00152114"/>
    <w:rsid w:val="001524BD"/>
    <w:rsid w:val="00152575"/>
    <w:rsid w:val="00152587"/>
    <w:rsid w:val="001528A7"/>
    <w:rsid w:val="00152AF8"/>
    <w:rsid w:val="00152B3E"/>
    <w:rsid w:val="00152CA3"/>
    <w:rsid w:val="00153505"/>
    <w:rsid w:val="00153737"/>
    <w:rsid w:val="001537BA"/>
    <w:rsid w:val="00153C85"/>
    <w:rsid w:val="001541F5"/>
    <w:rsid w:val="0015426F"/>
    <w:rsid w:val="001542C1"/>
    <w:rsid w:val="0015430B"/>
    <w:rsid w:val="00154420"/>
    <w:rsid w:val="001553F3"/>
    <w:rsid w:val="00155525"/>
    <w:rsid w:val="00155549"/>
    <w:rsid w:val="0015581D"/>
    <w:rsid w:val="00155880"/>
    <w:rsid w:val="0015595D"/>
    <w:rsid w:val="0015597E"/>
    <w:rsid w:val="00155E30"/>
    <w:rsid w:val="0015716A"/>
    <w:rsid w:val="00157186"/>
    <w:rsid w:val="00157978"/>
    <w:rsid w:val="00157C35"/>
    <w:rsid w:val="00157EFD"/>
    <w:rsid w:val="0016031A"/>
    <w:rsid w:val="00160800"/>
    <w:rsid w:val="00160BB6"/>
    <w:rsid w:val="00161514"/>
    <w:rsid w:val="0016187C"/>
    <w:rsid w:val="00161B0B"/>
    <w:rsid w:val="00161BFB"/>
    <w:rsid w:val="00161D13"/>
    <w:rsid w:val="00162078"/>
    <w:rsid w:val="00162289"/>
    <w:rsid w:val="00162F1D"/>
    <w:rsid w:val="00162FC5"/>
    <w:rsid w:val="00162FCE"/>
    <w:rsid w:val="00163409"/>
    <w:rsid w:val="00163726"/>
    <w:rsid w:val="001638B8"/>
    <w:rsid w:val="00163AF4"/>
    <w:rsid w:val="001645D3"/>
    <w:rsid w:val="00164676"/>
    <w:rsid w:val="00164BDF"/>
    <w:rsid w:val="001657B9"/>
    <w:rsid w:val="00165ED6"/>
    <w:rsid w:val="00166369"/>
    <w:rsid w:val="001669ED"/>
    <w:rsid w:val="001673F1"/>
    <w:rsid w:val="001675FD"/>
    <w:rsid w:val="001676CE"/>
    <w:rsid w:val="00167CA9"/>
    <w:rsid w:val="00167E16"/>
    <w:rsid w:val="0017005B"/>
    <w:rsid w:val="00170473"/>
    <w:rsid w:val="001705F5"/>
    <w:rsid w:val="00170638"/>
    <w:rsid w:val="001708E2"/>
    <w:rsid w:val="001709CA"/>
    <w:rsid w:val="00170E89"/>
    <w:rsid w:val="00170F51"/>
    <w:rsid w:val="00171B8E"/>
    <w:rsid w:val="00172136"/>
    <w:rsid w:val="0017215D"/>
    <w:rsid w:val="00172967"/>
    <w:rsid w:val="00172B0B"/>
    <w:rsid w:val="00172D04"/>
    <w:rsid w:val="00172F32"/>
    <w:rsid w:val="001731F6"/>
    <w:rsid w:val="00173E0F"/>
    <w:rsid w:val="00173F36"/>
    <w:rsid w:val="00174267"/>
    <w:rsid w:val="001743D6"/>
    <w:rsid w:val="0017486C"/>
    <w:rsid w:val="00174CD4"/>
    <w:rsid w:val="0017510D"/>
    <w:rsid w:val="001761EA"/>
    <w:rsid w:val="0017632C"/>
    <w:rsid w:val="0017647F"/>
    <w:rsid w:val="00176674"/>
    <w:rsid w:val="00176A06"/>
    <w:rsid w:val="00176C19"/>
    <w:rsid w:val="0018024F"/>
    <w:rsid w:val="00180AB5"/>
    <w:rsid w:val="001817BA"/>
    <w:rsid w:val="001818EF"/>
    <w:rsid w:val="00181C8F"/>
    <w:rsid w:val="00181FD3"/>
    <w:rsid w:val="00182378"/>
    <w:rsid w:val="001831C3"/>
    <w:rsid w:val="0018339E"/>
    <w:rsid w:val="00183834"/>
    <w:rsid w:val="001838FC"/>
    <w:rsid w:val="00183C1B"/>
    <w:rsid w:val="00184015"/>
    <w:rsid w:val="0018401C"/>
    <w:rsid w:val="00184025"/>
    <w:rsid w:val="001840A1"/>
    <w:rsid w:val="00184243"/>
    <w:rsid w:val="0018473B"/>
    <w:rsid w:val="00184F08"/>
    <w:rsid w:val="001851A4"/>
    <w:rsid w:val="00185264"/>
    <w:rsid w:val="00185385"/>
    <w:rsid w:val="001857A5"/>
    <w:rsid w:val="0018590A"/>
    <w:rsid w:val="00185958"/>
    <w:rsid w:val="00185A1D"/>
    <w:rsid w:val="00185D71"/>
    <w:rsid w:val="00185FDF"/>
    <w:rsid w:val="00186933"/>
    <w:rsid w:val="00186B8C"/>
    <w:rsid w:val="00186BBD"/>
    <w:rsid w:val="00186F16"/>
    <w:rsid w:val="00187174"/>
    <w:rsid w:val="001875C0"/>
    <w:rsid w:val="001876BA"/>
    <w:rsid w:val="00187825"/>
    <w:rsid w:val="00187C34"/>
    <w:rsid w:val="00190234"/>
    <w:rsid w:val="001904F6"/>
    <w:rsid w:val="00190F9A"/>
    <w:rsid w:val="001913F6"/>
    <w:rsid w:val="00191509"/>
    <w:rsid w:val="001917BA"/>
    <w:rsid w:val="00191AC9"/>
    <w:rsid w:val="00191B05"/>
    <w:rsid w:val="00191C5C"/>
    <w:rsid w:val="00192182"/>
    <w:rsid w:val="00192677"/>
    <w:rsid w:val="001926D6"/>
    <w:rsid w:val="0019275A"/>
    <w:rsid w:val="00192839"/>
    <w:rsid w:val="00192883"/>
    <w:rsid w:val="00192E68"/>
    <w:rsid w:val="001932AD"/>
    <w:rsid w:val="001933D4"/>
    <w:rsid w:val="001934D7"/>
    <w:rsid w:val="00193FC4"/>
    <w:rsid w:val="0019418A"/>
    <w:rsid w:val="00194231"/>
    <w:rsid w:val="001943C1"/>
    <w:rsid w:val="0019440E"/>
    <w:rsid w:val="0019452F"/>
    <w:rsid w:val="00194664"/>
    <w:rsid w:val="00194922"/>
    <w:rsid w:val="00194A86"/>
    <w:rsid w:val="00195014"/>
    <w:rsid w:val="001951E2"/>
    <w:rsid w:val="00195283"/>
    <w:rsid w:val="001957BF"/>
    <w:rsid w:val="00195993"/>
    <w:rsid w:val="001963C2"/>
    <w:rsid w:val="00196721"/>
    <w:rsid w:val="00196A36"/>
    <w:rsid w:val="00197068"/>
    <w:rsid w:val="0019714A"/>
    <w:rsid w:val="00197459"/>
    <w:rsid w:val="00197509"/>
    <w:rsid w:val="00197930"/>
    <w:rsid w:val="00197B39"/>
    <w:rsid w:val="00197BD7"/>
    <w:rsid w:val="00197D56"/>
    <w:rsid w:val="00197FCB"/>
    <w:rsid w:val="001A0320"/>
    <w:rsid w:val="001A0363"/>
    <w:rsid w:val="001A0459"/>
    <w:rsid w:val="001A04D4"/>
    <w:rsid w:val="001A06B0"/>
    <w:rsid w:val="001A0D4E"/>
    <w:rsid w:val="001A0DE1"/>
    <w:rsid w:val="001A0E56"/>
    <w:rsid w:val="001A10E2"/>
    <w:rsid w:val="001A141B"/>
    <w:rsid w:val="001A151C"/>
    <w:rsid w:val="001A1A72"/>
    <w:rsid w:val="001A1B08"/>
    <w:rsid w:val="001A210D"/>
    <w:rsid w:val="001A32E6"/>
    <w:rsid w:val="001A3A20"/>
    <w:rsid w:val="001A41BC"/>
    <w:rsid w:val="001A48FF"/>
    <w:rsid w:val="001A4940"/>
    <w:rsid w:val="001A4A9B"/>
    <w:rsid w:val="001A4CAD"/>
    <w:rsid w:val="001A4D41"/>
    <w:rsid w:val="001A5454"/>
    <w:rsid w:val="001A5578"/>
    <w:rsid w:val="001A56A4"/>
    <w:rsid w:val="001A599A"/>
    <w:rsid w:val="001A62C4"/>
    <w:rsid w:val="001A6953"/>
    <w:rsid w:val="001A6B75"/>
    <w:rsid w:val="001A6C34"/>
    <w:rsid w:val="001A6E94"/>
    <w:rsid w:val="001A7097"/>
    <w:rsid w:val="001A72A1"/>
    <w:rsid w:val="001A793D"/>
    <w:rsid w:val="001A7A1E"/>
    <w:rsid w:val="001A7BBD"/>
    <w:rsid w:val="001A7F82"/>
    <w:rsid w:val="001B0676"/>
    <w:rsid w:val="001B06FB"/>
    <w:rsid w:val="001B0831"/>
    <w:rsid w:val="001B0AB5"/>
    <w:rsid w:val="001B109A"/>
    <w:rsid w:val="001B12FB"/>
    <w:rsid w:val="001B1694"/>
    <w:rsid w:val="001B1743"/>
    <w:rsid w:val="001B1A98"/>
    <w:rsid w:val="001B1C2E"/>
    <w:rsid w:val="001B2861"/>
    <w:rsid w:val="001B2CDA"/>
    <w:rsid w:val="001B3386"/>
    <w:rsid w:val="001B36B2"/>
    <w:rsid w:val="001B3B66"/>
    <w:rsid w:val="001B3F5C"/>
    <w:rsid w:val="001B4DD9"/>
    <w:rsid w:val="001B526B"/>
    <w:rsid w:val="001B5C31"/>
    <w:rsid w:val="001B6525"/>
    <w:rsid w:val="001B6C06"/>
    <w:rsid w:val="001B727D"/>
    <w:rsid w:val="001B7466"/>
    <w:rsid w:val="001B7531"/>
    <w:rsid w:val="001B7D3C"/>
    <w:rsid w:val="001B7F51"/>
    <w:rsid w:val="001C0023"/>
    <w:rsid w:val="001C0248"/>
    <w:rsid w:val="001C0563"/>
    <w:rsid w:val="001C06EA"/>
    <w:rsid w:val="001C0AC8"/>
    <w:rsid w:val="001C0C4E"/>
    <w:rsid w:val="001C0DC9"/>
    <w:rsid w:val="001C0FC3"/>
    <w:rsid w:val="001C1386"/>
    <w:rsid w:val="001C1518"/>
    <w:rsid w:val="001C1579"/>
    <w:rsid w:val="001C15F3"/>
    <w:rsid w:val="001C1E9B"/>
    <w:rsid w:val="001C1F9C"/>
    <w:rsid w:val="001C2570"/>
    <w:rsid w:val="001C2703"/>
    <w:rsid w:val="001C2A91"/>
    <w:rsid w:val="001C2F0E"/>
    <w:rsid w:val="001C3304"/>
    <w:rsid w:val="001C3B59"/>
    <w:rsid w:val="001C3D20"/>
    <w:rsid w:val="001C4401"/>
    <w:rsid w:val="001C4960"/>
    <w:rsid w:val="001C4AFE"/>
    <w:rsid w:val="001C5424"/>
    <w:rsid w:val="001C58E3"/>
    <w:rsid w:val="001C5B31"/>
    <w:rsid w:val="001C5BF7"/>
    <w:rsid w:val="001C6329"/>
    <w:rsid w:val="001C6540"/>
    <w:rsid w:val="001C74FB"/>
    <w:rsid w:val="001C7524"/>
    <w:rsid w:val="001C779B"/>
    <w:rsid w:val="001C7C57"/>
    <w:rsid w:val="001C7C6C"/>
    <w:rsid w:val="001D0076"/>
    <w:rsid w:val="001D0274"/>
    <w:rsid w:val="001D0382"/>
    <w:rsid w:val="001D0C12"/>
    <w:rsid w:val="001D0C5A"/>
    <w:rsid w:val="001D0F0D"/>
    <w:rsid w:val="001D0FF9"/>
    <w:rsid w:val="001D144C"/>
    <w:rsid w:val="001D1787"/>
    <w:rsid w:val="001D1A37"/>
    <w:rsid w:val="001D2559"/>
    <w:rsid w:val="001D25F7"/>
    <w:rsid w:val="001D2F05"/>
    <w:rsid w:val="001D369E"/>
    <w:rsid w:val="001D3AAA"/>
    <w:rsid w:val="001D3D69"/>
    <w:rsid w:val="001D41BE"/>
    <w:rsid w:val="001D4389"/>
    <w:rsid w:val="001D43AC"/>
    <w:rsid w:val="001D4723"/>
    <w:rsid w:val="001D4CAE"/>
    <w:rsid w:val="001D4E6E"/>
    <w:rsid w:val="001D5011"/>
    <w:rsid w:val="001D50B9"/>
    <w:rsid w:val="001D5390"/>
    <w:rsid w:val="001D58D4"/>
    <w:rsid w:val="001D5901"/>
    <w:rsid w:val="001D5924"/>
    <w:rsid w:val="001D5A94"/>
    <w:rsid w:val="001D5AC6"/>
    <w:rsid w:val="001D5CB6"/>
    <w:rsid w:val="001D6241"/>
    <w:rsid w:val="001D6B3F"/>
    <w:rsid w:val="001D6E34"/>
    <w:rsid w:val="001D702E"/>
    <w:rsid w:val="001D7701"/>
    <w:rsid w:val="001D787D"/>
    <w:rsid w:val="001D7AFA"/>
    <w:rsid w:val="001D7E37"/>
    <w:rsid w:val="001E020A"/>
    <w:rsid w:val="001E065A"/>
    <w:rsid w:val="001E0F1F"/>
    <w:rsid w:val="001E0FEA"/>
    <w:rsid w:val="001E1591"/>
    <w:rsid w:val="001E17F8"/>
    <w:rsid w:val="001E1F18"/>
    <w:rsid w:val="001E1F46"/>
    <w:rsid w:val="001E216C"/>
    <w:rsid w:val="001E28B8"/>
    <w:rsid w:val="001E34C6"/>
    <w:rsid w:val="001E3746"/>
    <w:rsid w:val="001E3FEC"/>
    <w:rsid w:val="001E45C8"/>
    <w:rsid w:val="001E4745"/>
    <w:rsid w:val="001E4E48"/>
    <w:rsid w:val="001E5190"/>
    <w:rsid w:val="001E59F5"/>
    <w:rsid w:val="001E616F"/>
    <w:rsid w:val="001E6266"/>
    <w:rsid w:val="001E63C5"/>
    <w:rsid w:val="001E687F"/>
    <w:rsid w:val="001E6B3F"/>
    <w:rsid w:val="001E6EB1"/>
    <w:rsid w:val="001E7050"/>
    <w:rsid w:val="001E7143"/>
    <w:rsid w:val="001E7ECD"/>
    <w:rsid w:val="001F00F9"/>
    <w:rsid w:val="001F0198"/>
    <w:rsid w:val="001F0904"/>
    <w:rsid w:val="001F0E12"/>
    <w:rsid w:val="001F0EAD"/>
    <w:rsid w:val="001F0FB1"/>
    <w:rsid w:val="001F10B4"/>
    <w:rsid w:val="001F1244"/>
    <w:rsid w:val="001F12AB"/>
    <w:rsid w:val="001F1DE2"/>
    <w:rsid w:val="001F1E56"/>
    <w:rsid w:val="001F23AF"/>
    <w:rsid w:val="001F241A"/>
    <w:rsid w:val="001F2C8D"/>
    <w:rsid w:val="001F2E74"/>
    <w:rsid w:val="001F2F06"/>
    <w:rsid w:val="001F3111"/>
    <w:rsid w:val="001F3321"/>
    <w:rsid w:val="001F35BA"/>
    <w:rsid w:val="001F37F0"/>
    <w:rsid w:val="001F389E"/>
    <w:rsid w:val="001F3994"/>
    <w:rsid w:val="001F3A2A"/>
    <w:rsid w:val="001F44D9"/>
    <w:rsid w:val="001F4562"/>
    <w:rsid w:val="001F4CB5"/>
    <w:rsid w:val="001F5018"/>
    <w:rsid w:val="001F5369"/>
    <w:rsid w:val="001F5D31"/>
    <w:rsid w:val="001F5E06"/>
    <w:rsid w:val="001F5EAA"/>
    <w:rsid w:val="001F6155"/>
    <w:rsid w:val="001F6BBE"/>
    <w:rsid w:val="001F6DCF"/>
    <w:rsid w:val="001F7134"/>
    <w:rsid w:val="001F7597"/>
    <w:rsid w:val="001F7721"/>
    <w:rsid w:val="001F7C1E"/>
    <w:rsid w:val="001F7D87"/>
    <w:rsid w:val="001F7EDE"/>
    <w:rsid w:val="0020048F"/>
    <w:rsid w:val="00200792"/>
    <w:rsid w:val="00200BFD"/>
    <w:rsid w:val="00201683"/>
    <w:rsid w:val="00201979"/>
    <w:rsid w:val="0020197B"/>
    <w:rsid w:val="00201A97"/>
    <w:rsid w:val="00201C46"/>
    <w:rsid w:val="00201C6A"/>
    <w:rsid w:val="00201F36"/>
    <w:rsid w:val="0020219F"/>
    <w:rsid w:val="002026E6"/>
    <w:rsid w:val="002028B4"/>
    <w:rsid w:val="002029AF"/>
    <w:rsid w:val="00202FAC"/>
    <w:rsid w:val="00203589"/>
    <w:rsid w:val="0020361B"/>
    <w:rsid w:val="00203678"/>
    <w:rsid w:val="00203B84"/>
    <w:rsid w:val="00203BA5"/>
    <w:rsid w:val="00203DCC"/>
    <w:rsid w:val="002043E8"/>
    <w:rsid w:val="002043F6"/>
    <w:rsid w:val="002049A9"/>
    <w:rsid w:val="002050C9"/>
    <w:rsid w:val="00205358"/>
    <w:rsid w:val="002063FF"/>
    <w:rsid w:val="0020686B"/>
    <w:rsid w:val="00206881"/>
    <w:rsid w:val="00206A6C"/>
    <w:rsid w:val="00206F01"/>
    <w:rsid w:val="002071F5"/>
    <w:rsid w:val="002072CF"/>
    <w:rsid w:val="0020758E"/>
    <w:rsid w:val="00210080"/>
    <w:rsid w:val="0021031E"/>
    <w:rsid w:val="0021049B"/>
    <w:rsid w:val="00210EB4"/>
    <w:rsid w:val="00211A3C"/>
    <w:rsid w:val="00211E4E"/>
    <w:rsid w:val="00212091"/>
    <w:rsid w:val="0021217C"/>
    <w:rsid w:val="00212314"/>
    <w:rsid w:val="002125AE"/>
    <w:rsid w:val="002126B3"/>
    <w:rsid w:val="00212C93"/>
    <w:rsid w:val="00212F1A"/>
    <w:rsid w:val="0021305F"/>
    <w:rsid w:val="002130C6"/>
    <w:rsid w:val="002134B6"/>
    <w:rsid w:val="00213D62"/>
    <w:rsid w:val="00213F1D"/>
    <w:rsid w:val="002140B0"/>
    <w:rsid w:val="00214A5B"/>
    <w:rsid w:val="00214F6C"/>
    <w:rsid w:val="00214FD2"/>
    <w:rsid w:val="00214FE3"/>
    <w:rsid w:val="00215701"/>
    <w:rsid w:val="0021589A"/>
    <w:rsid w:val="0021590D"/>
    <w:rsid w:val="002159EF"/>
    <w:rsid w:val="00215A76"/>
    <w:rsid w:val="00216677"/>
    <w:rsid w:val="002168A8"/>
    <w:rsid w:val="00216D47"/>
    <w:rsid w:val="00217335"/>
    <w:rsid w:val="00217372"/>
    <w:rsid w:val="00220891"/>
    <w:rsid w:val="002208B3"/>
    <w:rsid w:val="00220FEE"/>
    <w:rsid w:val="00221022"/>
    <w:rsid w:val="0022102F"/>
    <w:rsid w:val="0022133A"/>
    <w:rsid w:val="002214A8"/>
    <w:rsid w:val="00221519"/>
    <w:rsid w:val="00221E7A"/>
    <w:rsid w:val="002224D0"/>
    <w:rsid w:val="0022271C"/>
    <w:rsid w:val="002228D2"/>
    <w:rsid w:val="002229DF"/>
    <w:rsid w:val="002232EF"/>
    <w:rsid w:val="002237AA"/>
    <w:rsid w:val="00223A50"/>
    <w:rsid w:val="00223D5E"/>
    <w:rsid w:val="00223DAB"/>
    <w:rsid w:val="002240B1"/>
    <w:rsid w:val="002243AE"/>
    <w:rsid w:val="002243C5"/>
    <w:rsid w:val="00224525"/>
    <w:rsid w:val="00224640"/>
    <w:rsid w:val="00224849"/>
    <w:rsid w:val="00224DB3"/>
    <w:rsid w:val="00225397"/>
    <w:rsid w:val="002255A8"/>
    <w:rsid w:val="0022573D"/>
    <w:rsid w:val="00225A78"/>
    <w:rsid w:val="00225AE8"/>
    <w:rsid w:val="00225C4B"/>
    <w:rsid w:val="00225D4D"/>
    <w:rsid w:val="00225FB9"/>
    <w:rsid w:val="0022613C"/>
    <w:rsid w:val="002268CA"/>
    <w:rsid w:val="00226955"/>
    <w:rsid w:val="00226F3B"/>
    <w:rsid w:val="00226FF7"/>
    <w:rsid w:val="002272D9"/>
    <w:rsid w:val="0022739A"/>
    <w:rsid w:val="0022744B"/>
    <w:rsid w:val="002275E8"/>
    <w:rsid w:val="002276BB"/>
    <w:rsid w:val="00227DCF"/>
    <w:rsid w:val="002300C0"/>
    <w:rsid w:val="002301E8"/>
    <w:rsid w:val="00230473"/>
    <w:rsid w:val="00231086"/>
    <w:rsid w:val="002313B3"/>
    <w:rsid w:val="0023142F"/>
    <w:rsid w:val="002319C9"/>
    <w:rsid w:val="00231A5C"/>
    <w:rsid w:val="00231FC6"/>
    <w:rsid w:val="00232422"/>
    <w:rsid w:val="00232624"/>
    <w:rsid w:val="00232B9D"/>
    <w:rsid w:val="002335EB"/>
    <w:rsid w:val="0023391A"/>
    <w:rsid w:val="00233956"/>
    <w:rsid w:val="00233A9A"/>
    <w:rsid w:val="00233B40"/>
    <w:rsid w:val="00233EA8"/>
    <w:rsid w:val="00233F86"/>
    <w:rsid w:val="00233FCF"/>
    <w:rsid w:val="00233FDB"/>
    <w:rsid w:val="00234140"/>
    <w:rsid w:val="002348C8"/>
    <w:rsid w:val="002349D2"/>
    <w:rsid w:val="00234A07"/>
    <w:rsid w:val="00234C15"/>
    <w:rsid w:val="00234C41"/>
    <w:rsid w:val="00235AE5"/>
    <w:rsid w:val="00235C76"/>
    <w:rsid w:val="0023637F"/>
    <w:rsid w:val="002365D8"/>
    <w:rsid w:val="0023679D"/>
    <w:rsid w:val="00236E50"/>
    <w:rsid w:val="00236FBF"/>
    <w:rsid w:val="0023701F"/>
    <w:rsid w:val="0023719C"/>
    <w:rsid w:val="002374AE"/>
    <w:rsid w:val="002376F7"/>
    <w:rsid w:val="00237874"/>
    <w:rsid w:val="002378E3"/>
    <w:rsid w:val="00237F3F"/>
    <w:rsid w:val="00237FA2"/>
    <w:rsid w:val="0024055A"/>
    <w:rsid w:val="00240659"/>
    <w:rsid w:val="00240B3D"/>
    <w:rsid w:val="00240B84"/>
    <w:rsid w:val="00240D19"/>
    <w:rsid w:val="00241047"/>
    <w:rsid w:val="00241392"/>
    <w:rsid w:val="002413D6"/>
    <w:rsid w:val="00241498"/>
    <w:rsid w:val="00241BC2"/>
    <w:rsid w:val="00241C7B"/>
    <w:rsid w:val="002424CD"/>
    <w:rsid w:val="002425E7"/>
    <w:rsid w:val="0024295B"/>
    <w:rsid w:val="002429C7"/>
    <w:rsid w:val="00242EC4"/>
    <w:rsid w:val="0024362E"/>
    <w:rsid w:val="00243897"/>
    <w:rsid w:val="00243CBC"/>
    <w:rsid w:val="00243D4F"/>
    <w:rsid w:val="002444CF"/>
    <w:rsid w:val="0024473F"/>
    <w:rsid w:val="002450A7"/>
    <w:rsid w:val="002455C7"/>
    <w:rsid w:val="0024582B"/>
    <w:rsid w:val="002458BD"/>
    <w:rsid w:val="00245C95"/>
    <w:rsid w:val="00246A15"/>
    <w:rsid w:val="00246D16"/>
    <w:rsid w:val="00246FAE"/>
    <w:rsid w:val="0024712A"/>
    <w:rsid w:val="0025096A"/>
    <w:rsid w:val="00250B6E"/>
    <w:rsid w:val="00250F0B"/>
    <w:rsid w:val="00251748"/>
    <w:rsid w:val="00251BED"/>
    <w:rsid w:val="00251CC3"/>
    <w:rsid w:val="002522C9"/>
    <w:rsid w:val="002523A3"/>
    <w:rsid w:val="00252625"/>
    <w:rsid w:val="00252670"/>
    <w:rsid w:val="00253023"/>
    <w:rsid w:val="002531E8"/>
    <w:rsid w:val="002531FC"/>
    <w:rsid w:val="0025329E"/>
    <w:rsid w:val="002537BD"/>
    <w:rsid w:val="002538AC"/>
    <w:rsid w:val="00253A7C"/>
    <w:rsid w:val="00253B06"/>
    <w:rsid w:val="00253F96"/>
    <w:rsid w:val="002542BC"/>
    <w:rsid w:val="00254628"/>
    <w:rsid w:val="002547C5"/>
    <w:rsid w:val="00254AAF"/>
    <w:rsid w:val="00254C82"/>
    <w:rsid w:val="00255072"/>
    <w:rsid w:val="00255944"/>
    <w:rsid w:val="00255A18"/>
    <w:rsid w:val="00255ABE"/>
    <w:rsid w:val="00255DE9"/>
    <w:rsid w:val="00255E0C"/>
    <w:rsid w:val="00256128"/>
    <w:rsid w:val="00256221"/>
    <w:rsid w:val="00256559"/>
    <w:rsid w:val="0025672B"/>
    <w:rsid w:val="00256DBF"/>
    <w:rsid w:val="00256ECC"/>
    <w:rsid w:val="002572F7"/>
    <w:rsid w:val="00257AAF"/>
    <w:rsid w:val="00260020"/>
    <w:rsid w:val="002601B6"/>
    <w:rsid w:val="0026046B"/>
    <w:rsid w:val="002606E3"/>
    <w:rsid w:val="00260B07"/>
    <w:rsid w:val="00260BA0"/>
    <w:rsid w:val="00260CC2"/>
    <w:rsid w:val="002617ED"/>
    <w:rsid w:val="00261A4A"/>
    <w:rsid w:val="00261EFC"/>
    <w:rsid w:val="00262163"/>
    <w:rsid w:val="002622BD"/>
    <w:rsid w:val="00262AFF"/>
    <w:rsid w:val="00262BA8"/>
    <w:rsid w:val="00262E6A"/>
    <w:rsid w:val="00262EE5"/>
    <w:rsid w:val="0026305E"/>
    <w:rsid w:val="002631B4"/>
    <w:rsid w:val="00263427"/>
    <w:rsid w:val="00263810"/>
    <w:rsid w:val="00263B2E"/>
    <w:rsid w:val="00264038"/>
    <w:rsid w:val="00264146"/>
    <w:rsid w:val="00264198"/>
    <w:rsid w:val="00264340"/>
    <w:rsid w:val="00264DA1"/>
    <w:rsid w:val="0026504A"/>
    <w:rsid w:val="002655A6"/>
    <w:rsid w:val="0026595E"/>
    <w:rsid w:val="002659B3"/>
    <w:rsid w:val="00265C9B"/>
    <w:rsid w:val="00265CDA"/>
    <w:rsid w:val="00265EF4"/>
    <w:rsid w:val="0026611A"/>
    <w:rsid w:val="002667B2"/>
    <w:rsid w:val="00266918"/>
    <w:rsid w:val="00266ADE"/>
    <w:rsid w:val="002672B8"/>
    <w:rsid w:val="0026794B"/>
    <w:rsid w:val="00267C62"/>
    <w:rsid w:val="00267EF6"/>
    <w:rsid w:val="00267F91"/>
    <w:rsid w:val="0027038B"/>
    <w:rsid w:val="00270438"/>
    <w:rsid w:val="00271194"/>
    <w:rsid w:val="002720ED"/>
    <w:rsid w:val="00272CD9"/>
    <w:rsid w:val="00272CFD"/>
    <w:rsid w:val="00272E19"/>
    <w:rsid w:val="00272FD7"/>
    <w:rsid w:val="00273226"/>
    <w:rsid w:val="0027338C"/>
    <w:rsid w:val="002736E8"/>
    <w:rsid w:val="002738B7"/>
    <w:rsid w:val="00273B20"/>
    <w:rsid w:val="00273BF4"/>
    <w:rsid w:val="00273F84"/>
    <w:rsid w:val="0027410B"/>
    <w:rsid w:val="002742E5"/>
    <w:rsid w:val="00274665"/>
    <w:rsid w:val="00274766"/>
    <w:rsid w:val="00274774"/>
    <w:rsid w:val="00274CD3"/>
    <w:rsid w:val="0027555F"/>
    <w:rsid w:val="00275879"/>
    <w:rsid w:val="002765DC"/>
    <w:rsid w:val="00276AE0"/>
    <w:rsid w:val="00276BE2"/>
    <w:rsid w:val="0027705E"/>
    <w:rsid w:val="00277295"/>
    <w:rsid w:val="00277798"/>
    <w:rsid w:val="002801ED"/>
    <w:rsid w:val="00280501"/>
    <w:rsid w:val="00280987"/>
    <w:rsid w:val="00280F55"/>
    <w:rsid w:val="00280FDC"/>
    <w:rsid w:val="00281241"/>
    <w:rsid w:val="00281381"/>
    <w:rsid w:val="002813D7"/>
    <w:rsid w:val="002816A5"/>
    <w:rsid w:val="00281701"/>
    <w:rsid w:val="00282429"/>
    <w:rsid w:val="00282C04"/>
    <w:rsid w:val="0028326B"/>
    <w:rsid w:val="0028361D"/>
    <w:rsid w:val="00283859"/>
    <w:rsid w:val="002839C5"/>
    <w:rsid w:val="0028453A"/>
    <w:rsid w:val="002846C0"/>
    <w:rsid w:val="00284706"/>
    <w:rsid w:val="0028494D"/>
    <w:rsid w:val="00284AD4"/>
    <w:rsid w:val="00284FD2"/>
    <w:rsid w:val="002850B6"/>
    <w:rsid w:val="0028535E"/>
    <w:rsid w:val="00285C77"/>
    <w:rsid w:val="00285CD8"/>
    <w:rsid w:val="00285D4D"/>
    <w:rsid w:val="00286379"/>
    <w:rsid w:val="00286392"/>
    <w:rsid w:val="00286621"/>
    <w:rsid w:val="00287142"/>
    <w:rsid w:val="002875E7"/>
    <w:rsid w:val="002876B1"/>
    <w:rsid w:val="00287989"/>
    <w:rsid w:val="00287D84"/>
    <w:rsid w:val="002902AD"/>
    <w:rsid w:val="00290773"/>
    <w:rsid w:val="00290A23"/>
    <w:rsid w:val="00290D3A"/>
    <w:rsid w:val="00290D68"/>
    <w:rsid w:val="00290F64"/>
    <w:rsid w:val="002911B4"/>
    <w:rsid w:val="002911F4"/>
    <w:rsid w:val="00291421"/>
    <w:rsid w:val="0029156C"/>
    <w:rsid w:val="00291918"/>
    <w:rsid w:val="002919C3"/>
    <w:rsid w:val="0029224B"/>
    <w:rsid w:val="0029226E"/>
    <w:rsid w:val="002926B3"/>
    <w:rsid w:val="002926B9"/>
    <w:rsid w:val="00293188"/>
    <w:rsid w:val="00293334"/>
    <w:rsid w:val="002937BE"/>
    <w:rsid w:val="00293852"/>
    <w:rsid w:val="002939F9"/>
    <w:rsid w:val="00293C7D"/>
    <w:rsid w:val="00293DEA"/>
    <w:rsid w:val="00293E65"/>
    <w:rsid w:val="00294B52"/>
    <w:rsid w:val="00295015"/>
    <w:rsid w:val="00295103"/>
    <w:rsid w:val="002952DB"/>
    <w:rsid w:val="002955C9"/>
    <w:rsid w:val="002959B5"/>
    <w:rsid w:val="00296159"/>
    <w:rsid w:val="00296467"/>
    <w:rsid w:val="00296520"/>
    <w:rsid w:val="002965CE"/>
    <w:rsid w:val="002967A0"/>
    <w:rsid w:val="00296A77"/>
    <w:rsid w:val="00296BB4"/>
    <w:rsid w:val="00296C43"/>
    <w:rsid w:val="002977E4"/>
    <w:rsid w:val="00297879"/>
    <w:rsid w:val="00297C53"/>
    <w:rsid w:val="002A0D2C"/>
    <w:rsid w:val="002A133E"/>
    <w:rsid w:val="002A1B3A"/>
    <w:rsid w:val="002A1F44"/>
    <w:rsid w:val="002A2039"/>
    <w:rsid w:val="002A2922"/>
    <w:rsid w:val="002A2BFA"/>
    <w:rsid w:val="002A2CB4"/>
    <w:rsid w:val="002A367B"/>
    <w:rsid w:val="002A40F2"/>
    <w:rsid w:val="002A4186"/>
    <w:rsid w:val="002A41DB"/>
    <w:rsid w:val="002A4C49"/>
    <w:rsid w:val="002A4C5C"/>
    <w:rsid w:val="002A535B"/>
    <w:rsid w:val="002A566A"/>
    <w:rsid w:val="002A5718"/>
    <w:rsid w:val="002A671C"/>
    <w:rsid w:val="002A6C44"/>
    <w:rsid w:val="002A6E2F"/>
    <w:rsid w:val="002A708C"/>
    <w:rsid w:val="002A744E"/>
    <w:rsid w:val="002A74C7"/>
    <w:rsid w:val="002A760F"/>
    <w:rsid w:val="002B018C"/>
    <w:rsid w:val="002B06E4"/>
    <w:rsid w:val="002B07AE"/>
    <w:rsid w:val="002B07CD"/>
    <w:rsid w:val="002B0ABC"/>
    <w:rsid w:val="002B10D7"/>
    <w:rsid w:val="002B112F"/>
    <w:rsid w:val="002B1591"/>
    <w:rsid w:val="002B1A7E"/>
    <w:rsid w:val="002B1A7F"/>
    <w:rsid w:val="002B1F3D"/>
    <w:rsid w:val="002B2397"/>
    <w:rsid w:val="002B2840"/>
    <w:rsid w:val="002B2A08"/>
    <w:rsid w:val="002B2C3B"/>
    <w:rsid w:val="002B2CCA"/>
    <w:rsid w:val="002B2D3C"/>
    <w:rsid w:val="002B333F"/>
    <w:rsid w:val="002B34CC"/>
    <w:rsid w:val="002B368B"/>
    <w:rsid w:val="002B373B"/>
    <w:rsid w:val="002B3C43"/>
    <w:rsid w:val="002B3FC3"/>
    <w:rsid w:val="002B46B3"/>
    <w:rsid w:val="002B4E8E"/>
    <w:rsid w:val="002B4F43"/>
    <w:rsid w:val="002B5267"/>
    <w:rsid w:val="002B544A"/>
    <w:rsid w:val="002B56D3"/>
    <w:rsid w:val="002B598A"/>
    <w:rsid w:val="002B5D7B"/>
    <w:rsid w:val="002B5DB5"/>
    <w:rsid w:val="002B6745"/>
    <w:rsid w:val="002B69F5"/>
    <w:rsid w:val="002B71CF"/>
    <w:rsid w:val="002B75EF"/>
    <w:rsid w:val="002B7968"/>
    <w:rsid w:val="002C092B"/>
    <w:rsid w:val="002C12F6"/>
    <w:rsid w:val="002C14EB"/>
    <w:rsid w:val="002C1EE4"/>
    <w:rsid w:val="002C263A"/>
    <w:rsid w:val="002C27F6"/>
    <w:rsid w:val="002C37C0"/>
    <w:rsid w:val="002C38B6"/>
    <w:rsid w:val="002C3BD3"/>
    <w:rsid w:val="002C3C11"/>
    <w:rsid w:val="002C42ED"/>
    <w:rsid w:val="002C4D09"/>
    <w:rsid w:val="002C4D4C"/>
    <w:rsid w:val="002C4E99"/>
    <w:rsid w:val="002C4F69"/>
    <w:rsid w:val="002C5009"/>
    <w:rsid w:val="002C51CC"/>
    <w:rsid w:val="002C5289"/>
    <w:rsid w:val="002C56FC"/>
    <w:rsid w:val="002C57AC"/>
    <w:rsid w:val="002C57D4"/>
    <w:rsid w:val="002C5E45"/>
    <w:rsid w:val="002C67B6"/>
    <w:rsid w:val="002C6ACF"/>
    <w:rsid w:val="002C6B97"/>
    <w:rsid w:val="002C6D6B"/>
    <w:rsid w:val="002C6E9A"/>
    <w:rsid w:val="002C6F8F"/>
    <w:rsid w:val="002C750C"/>
    <w:rsid w:val="002C77ED"/>
    <w:rsid w:val="002C7A20"/>
    <w:rsid w:val="002D02AC"/>
    <w:rsid w:val="002D0761"/>
    <w:rsid w:val="002D07CD"/>
    <w:rsid w:val="002D107B"/>
    <w:rsid w:val="002D157A"/>
    <w:rsid w:val="002D15AE"/>
    <w:rsid w:val="002D1B3B"/>
    <w:rsid w:val="002D1C43"/>
    <w:rsid w:val="002D1EAF"/>
    <w:rsid w:val="002D1FFA"/>
    <w:rsid w:val="002D2141"/>
    <w:rsid w:val="002D3D3A"/>
    <w:rsid w:val="002D41E7"/>
    <w:rsid w:val="002D490A"/>
    <w:rsid w:val="002D4C40"/>
    <w:rsid w:val="002D5885"/>
    <w:rsid w:val="002D5D6D"/>
    <w:rsid w:val="002D6087"/>
    <w:rsid w:val="002D67A4"/>
    <w:rsid w:val="002D6ABF"/>
    <w:rsid w:val="002D7C0C"/>
    <w:rsid w:val="002E0136"/>
    <w:rsid w:val="002E01AA"/>
    <w:rsid w:val="002E12A4"/>
    <w:rsid w:val="002E14B1"/>
    <w:rsid w:val="002E1C05"/>
    <w:rsid w:val="002E1C15"/>
    <w:rsid w:val="002E2A87"/>
    <w:rsid w:val="002E2F39"/>
    <w:rsid w:val="002E32B2"/>
    <w:rsid w:val="002E33BA"/>
    <w:rsid w:val="002E3EBA"/>
    <w:rsid w:val="002E3F5D"/>
    <w:rsid w:val="002E469A"/>
    <w:rsid w:val="002E4981"/>
    <w:rsid w:val="002E4FAF"/>
    <w:rsid w:val="002E5034"/>
    <w:rsid w:val="002E5310"/>
    <w:rsid w:val="002E5312"/>
    <w:rsid w:val="002E5AF9"/>
    <w:rsid w:val="002E6437"/>
    <w:rsid w:val="002E6CF3"/>
    <w:rsid w:val="002E7459"/>
    <w:rsid w:val="002E7829"/>
    <w:rsid w:val="002E7C6E"/>
    <w:rsid w:val="002E7C90"/>
    <w:rsid w:val="002E7E18"/>
    <w:rsid w:val="002E7F6E"/>
    <w:rsid w:val="002F02E6"/>
    <w:rsid w:val="002F042D"/>
    <w:rsid w:val="002F0AAA"/>
    <w:rsid w:val="002F0EFB"/>
    <w:rsid w:val="002F11E4"/>
    <w:rsid w:val="002F1398"/>
    <w:rsid w:val="002F13C6"/>
    <w:rsid w:val="002F160E"/>
    <w:rsid w:val="002F210D"/>
    <w:rsid w:val="002F2C8F"/>
    <w:rsid w:val="002F3183"/>
    <w:rsid w:val="002F321E"/>
    <w:rsid w:val="002F33A4"/>
    <w:rsid w:val="002F376F"/>
    <w:rsid w:val="002F419B"/>
    <w:rsid w:val="002F463D"/>
    <w:rsid w:val="002F4648"/>
    <w:rsid w:val="002F46D6"/>
    <w:rsid w:val="002F49CB"/>
    <w:rsid w:val="002F4E1E"/>
    <w:rsid w:val="002F52ED"/>
    <w:rsid w:val="002F54DB"/>
    <w:rsid w:val="002F5812"/>
    <w:rsid w:val="002F5962"/>
    <w:rsid w:val="002F5D83"/>
    <w:rsid w:val="002F5DD4"/>
    <w:rsid w:val="002F600A"/>
    <w:rsid w:val="002F61B8"/>
    <w:rsid w:val="002F6681"/>
    <w:rsid w:val="002F699A"/>
    <w:rsid w:val="002F6A7E"/>
    <w:rsid w:val="002F6B2D"/>
    <w:rsid w:val="002F6C70"/>
    <w:rsid w:val="002F6D4C"/>
    <w:rsid w:val="002F70B0"/>
    <w:rsid w:val="002F7131"/>
    <w:rsid w:val="002F7E1A"/>
    <w:rsid w:val="003001C3"/>
    <w:rsid w:val="003003F6"/>
    <w:rsid w:val="00300590"/>
    <w:rsid w:val="0030091D"/>
    <w:rsid w:val="00301261"/>
    <w:rsid w:val="00301445"/>
    <w:rsid w:val="00301795"/>
    <w:rsid w:val="00301873"/>
    <w:rsid w:val="003021D2"/>
    <w:rsid w:val="003025A8"/>
    <w:rsid w:val="00302D60"/>
    <w:rsid w:val="00302D7B"/>
    <w:rsid w:val="00302E30"/>
    <w:rsid w:val="00302F4D"/>
    <w:rsid w:val="0030302E"/>
    <w:rsid w:val="003032A3"/>
    <w:rsid w:val="00303369"/>
    <w:rsid w:val="003033B0"/>
    <w:rsid w:val="003035BE"/>
    <w:rsid w:val="003035ED"/>
    <w:rsid w:val="00303CFE"/>
    <w:rsid w:val="00303E7F"/>
    <w:rsid w:val="00304D85"/>
    <w:rsid w:val="00304D94"/>
    <w:rsid w:val="003050F1"/>
    <w:rsid w:val="0030528A"/>
    <w:rsid w:val="00305495"/>
    <w:rsid w:val="00305539"/>
    <w:rsid w:val="00305AC6"/>
    <w:rsid w:val="00305B5E"/>
    <w:rsid w:val="00305C09"/>
    <w:rsid w:val="0030624F"/>
    <w:rsid w:val="00306303"/>
    <w:rsid w:val="00306B68"/>
    <w:rsid w:val="00306BAF"/>
    <w:rsid w:val="00306E88"/>
    <w:rsid w:val="003075A3"/>
    <w:rsid w:val="00307851"/>
    <w:rsid w:val="0030793A"/>
    <w:rsid w:val="00307D6B"/>
    <w:rsid w:val="00307DD6"/>
    <w:rsid w:val="00307FF0"/>
    <w:rsid w:val="00310017"/>
    <w:rsid w:val="00310186"/>
    <w:rsid w:val="00310E9D"/>
    <w:rsid w:val="00310EAB"/>
    <w:rsid w:val="003111D4"/>
    <w:rsid w:val="0031132F"/>
    <w:rsid w:val="00311B7B"/>
    <w:rsid w:val="00311C8D"/>
    <w:rsid w:val="00311EAF"/>
    <w:rsid w:val="00312122"/>
    <w:rsid w:val="0031226C"/>
    <w:rsid w:val="003122BE"/>
    <w:rsid w:val="00312BDC"/>
    <w:rsid w:val="00312FB8"/>
    <w:rsid w:val="0031368F"/>
    <w:rsid w:val="003136F6"/>
    <w:rsid w:val="0031395A"/>
    <w:rsid w:val="00313A39"/>
    <w:rsid w:val="00313A45"/>
    <w:rsid w:val="00313A83"/>
    <w:rsid w:val="00313C46"/>
    <w:rsid w:val="0031412C"/>
    <w:rsid w:val="00314418"/>
    <w:rsid w:val="00314470"/>
    <w:rsid w:val="003144D5"/>
    <w:rsid w:val="00314D33"/>
    <w:rsid w:val="00314D93"/>
    <w:rsid w:val="00315350"/>
    <w:rsid w:val="00315B8D"/>
    <w:rsid w:val="00315C5B"/>
    <w:rsid w:val="00315DAF"/>
    <w:rsid w:val="00315FE9"/>
    <w:rsid w:val="003168A4"/>
    <w:rsid w:val="00316B15"/>
    <w:rsid w:val="00316BA1"/>
    <w:rsid w:val="00316EA3"/>
    <w:rsid w:val="00316FA9"/>
    <w:rsid w:val="00317510"/>
    <w:rsid w:val="0031782E"/>
    <w:rsid w:val="00317F4E"/>
    <w:rsid w:val="003202C1"/>
    <w:rsid w:val="00320BF5"/>
    <w:rsid w:val="00320D66"/>
    <w:rsid w:val="00320EFF"/>
    <w:rsid w:val="003212DC"/>
    <w:rsid w:val="003217E7"/>
    <w:rsid w:val="00321A31"/>
    <w:rsid w:val="00321F82"/>
    <w:rsid w:val="00322109"/>
    <w:rsid w:val="003223B3"/>
    <w:rsid w:val="003226F8"/>
    <w:rsid w:val="003229C8"/>
    <w:rsid w:val="003229E8"/>
    <w:rsid w:val="00322D80"/>
    <w:rsid w:val="00323095"/>
    <w:rsid w:val="0032350B"/>
    <w:rsid w:val="0032378D"/>
    <w:rsid w:val="00323855"/>
    <w:rsid w:val="003247B8"/>
    <w:rsid w:val="00324DCA"/>
    <w:rsid w:val="0032530F"/>
    <w:rsid w:val="00325353"/>
    <w:rsid w:val="00325AC3"/>
    <w:rsid w:val="00325C48"/>
    <w:rsid w:val="00325C64"/>
    <w:rsid w:val="00325CC9"/>
    <w:rsid w:val="00326541"/>
    <w:rsid w:val="00326858"/>
    <w:rsid w:val="003269A2"/>
    <w:rsid w:val="00326F3B"/>
    <w:rsid w:val="00327003"/>
    <w:rsid w:val="0032763C"/>
    <w:rsid w:val="0032774A"/>
    <w:rsid w:val="00327876"/>
    <w:rsid w:val="00327DBC"/>
    <w:rsid w:val="00327F7F"/>
    <w:rsid w:val="00327FBD"/>
    <w:rsid w:val="003303EF"/>
    <w:rsid w:val="003305FC"/>
    <w:rsid w:val="00330A2E"/>
    <w:rsid w:val="00330ACC"/>
    <w:rsid w:val="00330C2D"/>
    <w:rsid w:val="00330CB6"/>
    <w:rsid w:val="003316E0"/>
    <w:rsid w:val="00331C30"/>
    <w:rsid w:val="00331C4C"/>
    <w:rsid w:val="003327CC"/>
    <w:rsid w:val="00332F0A"/>
    <w:rsid w:val="00333155"/>
    <w:rsid w:val="0033355C"/>
    <w:rsid w:val="00333587"/>
    <w:rsid w:val="003337BB"/>
    <w:rsid w:val="00333D72"/>
    <w:rsid w:val="003346FB"/>
    <w:rsid w:val="00334CAA"/>
    <w:rsid w:val="00334F6A"/>
    <w:rsid w:val="0033518B"/>
    <w:rsid w:val="00335324"/>
    <w:rsid w:val="003354D3"/>
    <w:rsid w:val="003358C1"/>
    <w:rsid w:val="003364AE"/>
    <w:rsid w:val="00336565"/>
    <w:rsid w:val="0033662A"/>
    <w:rsid w:val="00336889"/>
    <w:rsid w:val="003368DA"/>
    <w:rsid w:val="00336A58"/>
    <w:rsid w:val="00336E2A"/>
    <w:rsid w:val="0033739A"/>
    <w:rsid w:val="003373F9"/>
    <w:rsid w:val="00337579"/>
    <w:rsid w:val="00337642"/>
    <w:rsid w:val="00337DA4"/>
    <w:rsid w:val="0034046B"/>
    <w:rsid w:val="00340810"/>
    <w:rsid w:val="00341809"/>
    <w:rsid w:val="00341E30"/>
    <w:rsid w:val="00341F48"/>
    <w:rsid w:val="00341FCD"/>
    <w:rsid w:val="003426F6"/>
    <w:rsid w:val="00342967"/>
    <w:rsid w:val="00342E44"/>
    <w:rsid w:val="003437B4"/>
    <w:rsid w:val="00343CEA"/>
    <w:rsid w:val="0034464F"/>
    <w:rsid w:val="00344958"/>
    <w:rsid w:val="00344F20"/>
    <w:rsid w:val="0034532C"/>
    <w:rsid w:val="00345576"/>
    <w:rsid w:val="00345D9D"/>
    <w:rsid w:val="00345E5F"/>
    <w:rsid w:val="00345F43"/>
    <w:rsid w:val="0034635C"/>
    <w:rsid w:val="0034645A"/>
    <w:rsid w:val="003465A9"/>
    <w:rsid w:val="00346A61"/>
    <w:rsid w:val="0034701E"/>
    <w:rsid w:val="00347083"/>
    <w:rsid w:val="003474B1"/>
    <w:rsid w:val="003475E3"/>
    <w:rsid w:val="003478C2"/>
    <w:rsid w:val="003479CC"/>
    <w:rsid w:val="00347B75"/>
    <w:rsid w:val="00350017"/>
    <w:rsid w:val="003502B9"/>
    <w:rsid w:val="00350A02"/>
    <w:rsid w:val="00350B64"/>
    <w:rsid w:val="00350D95"/>
    <w:rsid w:val="00350ECF"/>
    <w:rsid w:val="00351082"/>
    <w:rsid w:val="003510C8"/>
    <w:rsid w:val="00351764"/>
    <w:rsid w:val="003519DE"/>
    <w:rsid w:val="00351AAC"/>
    <w:rsid w:val="00351C30"/>
    <w:rsid w:val="003520E9"/>
    <w:rsid w:val="003523B0"/>
    <w:rsid w:val="00352541"/>
    <w:rsid w:val="003528F1"/>
    <w:rsid w:val="00352AF3"/>
    <w:rsid w:val="00352DF3"/>
    <w:rsid w:val="003531D3"/>
    <w:rsid w:val="003533F5"/>
    <w:rsid w:val="0035349A"/>
    <w:rsid w:val="003534B9"/>
    <w:rsid w:val="00353541"/>
    <w:rsid w:val="00353895"/>
    <w:rsid w:val="00353964"/>
    <w:rsid w:val="0035396C"/>
    <w:rsid w:val="00354008"/>
    <w:rsid w:val="00354C8C"/>
    <w:rsid w:val="00354CCD"/>
    <w:rsid w:val="00354D59"/>
    <w:rsid w:val="003559B8"/>
    <w:rsid w:val="00355A10"/>
    <w:rsid w:val="00355E39"/>
    <w:rsid w:val="00356299"/>
    <w:rsid w:val="0035653E"/>
    <w:rsid w:val="00356A60"/>
    <w:rsid w:val="00356B1C"/>
    <w:rsid w:val="00356B8D"/>
    <w:rsid w:val="00356D88"/>
    <w:rsid w:val="00356D9F"/>
    <w:rsid w:val="00356EAB"/>
    <w:rsid w:val="00357121"/>
    <w:rsid w:val="0035730B"/>
    <w:rsid w:val="003577EF"/>
    <w:rsid w:val="00357904"/>
    <w:rsid w:val="003579C0"/>
    <w:rsid w:val="00357C29"/>
    <w:rsid w:val="00357E5E"/>
    <w:rsid w:val="003607CA"/>
    <w:rsid w:val="00360F94"/>
    <w:rsid w:val="00361593"/>
    <w:rsid w:val="00361DA9"/>
    <w:rsid w:val="00361ECC"/>
    <w:rsid w:val="003626AE"/>
    <w:rsid w:val="00362C67"/>
    <w:rsid w:val="00362DC0"/>
    <w:rsid w:val="0036386A"/>
    <w:rsid w:val="00364371"/>
    <w:rsid w:val="00364553"/>
    <w:rsid w:val="003648DA"/>
    <w:rsid w:val="003649CD"/>
    <w:rsid w:val="00364E09"/>
    <w:rsid w:val="00364F25"/>
    <w:rsid w:val="003653C3"/>
    <w:rsid w:val="003659EC"/>
    <w:rsid w:val="00365DD2"/>
    <w:rsid w:val="00365DF5"/>
    <w:rsid w:val="00365FFA"/>
    <w:rsid w:val="003665EC"/>
    <w:rsid w:val="0036685D"/>
    <w:rsid w:val="00366A44"/>
    <w:rsid w:val="00366D9A"/>
    <w:rsid w:val="00366E67"/>
    <w:rsid w:val="0036743D"/>
    <w:rsid w:val="00367507"/>
    <w:rsid w:val="00367802"/>
    <w:rsid w:val="00367813"/>
    <w:rsid w:val="0036799E"/>
    <w:rsid w:val="00367DF6"/>
    <w:rsid w:val="00367FC8"/>
    <w:rsid w:val="00370376"/>
    <w:rsid w:val="0037037C"/>
    <w:rsid w:val="0037073B"/>
    <w:rsid w:val="00370A35"/>
    <w:rsid w:val="00370BF9"/>
    <w:rsid w:val="00370C90"/>
    <w:rsid w:val="00370D06"/>
    <w:rsid w:val="00370DDC"/>
    <w:rsid w:val="003713A0"/>
    <w:rsid w:val="00371B10"/>
    <w:rsid w:val="00371B26"/>
    <w:rsid w:val="00371BEE"/>
    <w:rsid w:val="00371C84"/>
    <w:rsid w:val="00371F30"/>
    <w:rsid w:val="00372533"/>
    <w:rsid w:val="003726FA"/>
    <w:rsid w:val="00372CC4"/>
    <w:rsid w:val="00372D46"/>
    <w:rsid w:val="00372EAF"/>
    <w:rsid w:val="0037304A"/>
    <w:rsid w:val="003732FB"/>
    <w:rsid w:val="00373312"/>
    <w:rsid w:val="0037446C"/>
    <w:rsid w:val="0037499D"/>
    <w:rsid w:val="00374A66"/>
    <w:rsid w:val="00374B7C"/>
    <w:rsid w:val="0037523E"/>
    <w:rsid w:val="003752C7"/>
    <w:rsid w:val="003754D3"/>
    <w:rsid w:val="003757B9"/>
    <w:rsid w:val="00375BBD"/>
    <w:rsid w:val="00375DAF"/>
    <w:rsid w:val="00376132"/>
    <w:rsid w:val="00376138"/>
    <w:rsid w:val="0037616B"/>
    <w:rsid w:val="00376202"/>
    <w:rsid w:val="003762A5"/>
    <w:rsid w:val="003763A8"/>
    <w:rsid w:val="00376533"/>
    <w:rsid w:val="003766FC"/>
    <w:rsid w:val="00376E0A"/>
    <w:rsid w:val="00376F98"/>
    <w:rsid w:val="0037719D"/>
    <w:rsid w:val="003774DD"/>
    <w:rsid w:val="003777F0"/>
    <w:rsid w:val="00377B54"/>
    <w:rsid w:val="003800D2"/>
    <w:rsid w:val="0038093F"/>
    <w:rsid w:val="00380B71"/>
    <w:rsid w:val="00380C93"/>
    <w:rsid w:val="00380D4F"/>
    <w:rsid w:val="00382187"/>
    <w:rsid w:val="00382479"/>
    <w:rsid w:val="0038254E"/>
    <w:rsid w:val="00382963"/>
    <w:rsid w:val="00382E48"/>
    <w:rsid w:val="0038318F"/>
    <w:rsid w:val="003833B8"/>
    <w:rsid w:val="00383B1B"/>
    <w:rsid w:val="00383B4F"/>
    <w:rsid w:val="00383CB7"/>
    <w:rsid w:val="00383F72"/>
    <w:rsid w:val="003846DE"/>
    <w:rsid w:val="003846F3"/>
    <w:rsid w:val="0038584A"/>
    <w:rsid w:val="003858F4"/>
    <w:rsid w:val="00385BF9"/>
    <w:rsid w:val="00385DE5"/>
    <w:rsid w:val="00385E58"/>
    <w:rsid w:val="003862C9"/>
    <w:rsid w:val="003863B0"/>
    <w:rsid w:val="003865E2"/>
    <w:rsid w:val="003865FC"/>
    <w:rsid w:val="00387A3C"/>
    <w:rsid w:val="00387A75"/>
    <w:rsid w:val="00387D3A"/>
    <w:rsid w:val="0039005B"/>
    <w:rsid w:val="0039060C"/>
    <w:rsid w:val="0039065C"/>
    <w:rsid w:val="00390725"/>
    <w:rsid w:val="00390916"/>
    <w:rsid w:val="00390CD2"/>
    <w:rsid w:val="00390FDC"/>
    <w:rsid w:val="00391213"/>
    <w:rsid w:val="00391C89"/>
    <w:rsid w:val="00391F40"/>
    <w:rsid w:val="003920A9"/>
    <w:rsid w:val="003922C5"/>
    <w:rsid w:val="00392736"/>
    <w:rsid w:val="00392B91"/>
    <w:rsid w:val="00392DAD"/>
    <w:rsid w:val="00392FB3"/>
    <w:rsid w:val="00392FEB"/>
    <w:rsid w:val="00393182"/>
    <w:rsid w:val="003933F3"/>
    <w:rsid w:val="00393AEF"/>
    <w:rsid w:val="00394069"/>
    <w:rsid w:val="00394350"/>
    <w:rsid w:val="00394472"/>
    <w:rsid w:val="003944C5"/>
    <w:rsid w:val="00394590"/>
    <w:rsid w:val="00394E29"/>
    <w:rsid w:val="0039504E"/>
    <w:rsid w:val="00395525"/>
    <w:rsid w:val="003955A4"/>
    <w:rsid w:val="003955DD"/>
    <w:rsid w:val="00395710"/>
    <w:rsid w:val="003959EE"/>
    <w:rsid w:val="00395A66"/>
    <w:rsid w:val="00395FB6"/>
    <w:rsid w:val="00396228"/>
    <w:rsid w:val="00396265"/>
    <w:rsid w:val="00396791"/>
    <w:rsid w:val="0039692A"/>
    <w:rsid w:val="003972A1"/>
    <w:rsid w:val="003972AB"/>
    <w:rsid w:val="00397A63"/>
    <w:rsid w:val="003A002F"/>
    <w:rsid w:val="003A0088"/>
    <w:rsid w:val="003A04E0"/>
    <w:rsid w:val="003A0532"/>
    <w:rsid w:val="003A0735"/>
    <w:rsid w:val="003A08DB"/>
    <w:rsid w:val="003A10D2"/>
    <w:rsid w:val="003A12EF"/>
    <w:rsid w:val="003A2973"/>
    <w:rsid w:val="003A2A12"/>
    <w:rsid w:val="003A2C34"/>
    <w:rsid w:val="003A3201"/>
    <w:rsid w:val="003A32F1"/>
    <w:rsid w:val="003A337A"/>
    <w:rsid w:val="003A3496"/>
    <w:rsid w:val="003A38B5"/>
    <w:rsid w:val="003A426A"/>
    <w:rsid w:val="003A46D5"/>
    <w:rsid w:val="003A47CC"/>
    <w:rsid w:val="003A4C60"/>
    <w:rsid w:val="003A53D3"/>
    <w:rsid w:val="003A5908"/>
    <w:rsid w:val="003A651D"/>
    <w:rsid w:val="003A65D5"/>
    <w:rsid w:val="003A65E1"/>
    <w:rsid w:val="003A6AD2"/>
    <w:rsid w:val="003A6B28"/>
    <w:rsid w:val="003A6D00"/>
    <w:rsid w:val="003A6D89"/>
    <w:rsid w:val="003A6FC0"/>
    <w:rsid w:val="003A729B"/>
    <w:rsid w:val="003A7444"/>
    <w:rsid w:val="003B096D"/>
    <w:rsid w:val="003B09A0"/>
    <w:rsid w:val="003B0F74"/>
    <w:rsid w:val="003B1126"/>
    <w:rsid w:val="003B15B7"/>
    <w:rsid w:val="003B1726"/>
    <w:rsid w:val="003B1B26"/>
    <w:rsid w:val="003B23CC"/>
    <w:rsid w:val="003B26D0"/>
    <w:rsid w:val="003B278F"/>
    <w:rsid w:val="003B2B31"/>
    <w:rsid w:val="003B2CC5"/>
    <w:rsid w:val="003B2DE2"/>
    <w:rsid w:val="003B3150"/>
    <w:rsid w:val="003B3194"/>
    <w:rsid w:val="003B3437"/>
    <w:rsid w:val="003B3977"/>
    <w:rsid w:val="003B39BC"/>
    <w:rsid w:val="003B3C2D"/>
    <w:rsid w:val="003B3D9B"/>
    <w:rsid w:val="003B3EC8"/>
    <w:rsid w:val="003B4735"/>
    <w:rsid w:val="003B47CA"/>
    <w:rsid w:val="003B4A9C"/>
    <w:rsid w:val="003B4F64"/>
    <w:rsid w:val="003B5251"/>
    <w:rsid w:val="003B5968"/>
    <w:rsid w:val="003B5B5C"/>
    <w:rsid w:val="003B68C1"/>
    <w:rsid w:val="003B79D6"/>
    <w:rsid w:val="003B7AAE"/>
    <w:rsid w:val="003B7C76"/>
    <w:rsid w:val="003B7C78"/>
    <w:rsid w:val="003C043A"/>
    <w:rsid w:val="003C0777"/>
    <w:rsid w:val="003C0FA0"/>
    <w:rsid w:val="003C0FE5"/>
    <w:rsid w:val="003C1739"/>
    <w:rsid w:val="003C1752"/>
    <w:rsid w:val="003C1931"/>
    <w:rsid w:val="003C21EE"/>
    <w:rsid w:val="003C220A"/>
    <w:rsid w:val="003C2325"/>
    <w:rsid w:val="003C234E"/>
    <w:rsid w:val="003C2A13"/>
    <w:rsid w:val="003C2DED"/>
    <w:rsid w:val="003C2FAE"/>
    <w:rsid w:val="003C30A8"/>
    <w:rsid w:val="003C321F"/>
    <w:rsid w:val="003C3353"/>
    <w:rsid w:val="003C3AD3"/>
    <w:rsid w:val="003C3C54"/>
    <w:rsid w:val="003C3E84"/>
    <w:rsid w:val="003C4DAE"/>
    <w:rsid w:val="003C4ED5"/>
    <w:rsid w:val="003C5BD7"/>
    <w:rsid w:val="003C5FE9"/>
    <w:rsid w:val="003C63F2"/>
    <w:rsid w:val="003C64E9"/>
    <w:rsid w:val="003C6AF1"/>
    <w:rsid w:val="003C6D83"/>
    <w:rsid w:val="003C7488"/>
    <w:rsid w:val="003C7511"/>
    <w:rsid w:val="003C78BF"/>
    <w:rsid w:val="003C7C52"/>
    <w:rsid w:val="003D0596"/>
    <w:rsid w:val="003D0781"/>
    <w:rsid w:val="003D0CBC"/>
    <w:rsid w:val="003D0F8F"/>
    <w:rsid w:val="003D1275"/>
    <w:rsid w:val="003D148A"/>
    <w:rsid w:val="003D15FC"/>
    <w:rsid w:val="003D27C8"/>
    <w:rsid w:val="003D28BE"/>
    <w:rsid w:val="003D3109"/>
    <w:rsid w:val="003D310F"/>
    <w:rsid w:val="003D33E8"/>
    <w:rsid w:val="003D349A"/>
    <w:rsid w:val="003D3E87"/>
    <w:rsid w:val="003D4047"/>
    <w:rsid w:val="003D440E"/>
    <w:rsid w:val="003D4677"/>
    <w:rsid w:val="003D494F"/>
    <w:rsid w:val="003D496A"/>
    <w:rsid w:val="003D5120"/>
    <w:rsid w:val="003D5369"/>
    <w:rsid w:val="003D5619"/>
    <w:rsid w:val="003D5B3D"/>
    <w:rsid w:val="003D5C7A"/>
    <w:rsid w:val="003D65E9"/>
    <w:rsid w:val="003D6C6B"/>
    <w:rsid w:val="003D6D42"/>
    <w:rsid w:val="003D6E64"/>
    <w:rsid w:val="003D6E9F"/>
    <w:rsid w:val="003D70FF"/>
    <w:rsid w:val="003D71A8"/>
    <w:rsid w:val="003D71E8"/>
    <w:rsid w:val="003D7481"/>
    <w:rsid w:val="003D7DA8"/>
    <w:rsid w:val="003D7E9E"/>
    <w:rsid w:val="003E01E7"/>
    <w:rsid w:val="003E0615"/>
    <w:rsid w:val="003E08B0"/>
    <w:rsid w:val="003E0B5F"/>
    <w:rsid w:val="003E1020"/>
    <w:rsid w:val="003E1590"/>
    <w:rsid w:val="003E1906"/>
    <w:rsid w:val="003E1AD0"/>
    <w:rsid w:val="003E28C7"/>
    <w:rsid w:val="003E3410"/>
    <w:rsid w:val="003E37A1"/>
    <w:rsid w:val="003E3FAE"/>
    <w:rsid w:val="003E4398"/>
    <w:rsid w:val="003E44E3"/>
    <w:rsid w:val="003E4DDB"/>
    <w:rsid w:val="003E4E94"/>
    <w:rsid w:val="003E4F73"/>
    <w:rsid w:val="003E525C"/>
    <w:rsid w:val="003E5711"/>
    <w:rsid w:val="003E5B13"/>
    <w:rsid w:val="003E5B2D"/>
    <w:rsid w:val="003E5B7F"/>
    <w:rsid w:val="003E5D8E"/>
    <w:rsid w:val="003E60E7"/>
    <w:rsid w:val="003E66E3"/>
    <w:rsid w:val="003E67B5"/>
    <w:rsid w:val="003E69D5"/>
    <w:rsid w:val="003E6FF2"/>
    <w:rsid w:val="003E784A"/>
    <w:rsid w:val="003E7A5F"/>
    <w:rsid w:val="003E7B47"/>
    <w:rsid w:val="003E7B58"/>
    <w:rsid w:val="003E7EA7"/>
    <w:rsid w:val="003F0705"/>
    <w:rsid w:val="003F0786"/>
    <w:rsid w:val="003F07F3"/>
    <w:rsid w:val="003F0C96"/>
    <w:rsid w:val="003F130B"/>
    <w:rsid w:val="003F136F"/>
    <w:rsid w:val="003F1951"/>
    <w:rsid w:val="003F1BD7"/>
    <w:rsid w:val="003F1E94"/>
    <w:rsid w:val="003F20BC"/>
    <w:rsid w:val="003F295A"/>
    <w:rsid w:val="003F3312"/>
    <w:rsid w:val="003F3617"/>
    <w:rsid w:val="003F3BF6"/>
    <w:rsid w:val="003F3F0D"/>
    <w:rsid w:val="003F3F3D"/>
    <w:rsid w:val="003F4445"/>
    <w:rsid w:val="003F4595"/>
    <w:rsid w:val="003F4CFE"/>
    <w:rsid w:val="003F4DE0"/>
    <w:rsid w:val="003F5243"/>
    <w:rsid w:val="003F57C7"/>
    <w:rsid w:val="003F5F62"/>
    <w:rsid w:val="003F6021"/>
    <w:rsid w:val="003F6740"/>
    <w:rsid w:val="003F6B5B"/>
    <w:rsid w:val="003F6D51"/>
    <w:rsid w:val="003F783E"/>
    <w:rsid w:val="003F7E26"/>
    <w:rsid w:val="00400063"/>
    <w:rsid w:val="004002BA"/>
    <w:rsid w:val="0040083D"/>
    <w:rsid w:val="004008E4"/>
    <w:rsid w:val="0040111E"/>
    <w:rsid w:val="004012D1"/>
    <w:rsid w:val="004014EE"/>
    <w:rsid w:val="00401863"/>
    <w:rsid w:val="00401BE7"/>
    <w:rsid w:val="00401EFE"/>
    <w:rsid w:val="00401FCB"/>
    <w:rsid w:val="00402489"/>
    <w:rsid w:val="00402895"/>
    <w:rsid w:val="004028AF"/>
    <w:rsid w:val="0040323C"/>
    <w:rsid w:val="0040324F"/>
    <w:rsid w:val="00403CF6"/>
    <w:rsid w:val="00403E3E"/>
    <w:rsid w:val="004047E5"/>
    <w:rsid w:val="00404EC0"/>
    <w:rsid w:val="004053FD"/>
    <w:rsid w:val="004056B8"/>
    <w:rsid w:val="00405769"/>
    <w:rsid w:val="004059F9"/>
    <w:rsid w:val="00405DBA"/>
    <w:rsid w:val="00406326"/>
    <w:rsid w:val="00406591"/>
    <w:rsid w:val="00406B3E"/>
    <w:rsid w:val="00406D45"/>
    <w:rsid w:val="00407777"/>
    <w:rsid w:val="00407AE7"/>
    <w:rsid w:val="00407D84"/>
    <w:rsid w:val="00410301"/>
    <w:rsid w:val="00410EA0"/>
    <w:rsid w:val="00411160"/>
    <w:rsid w:val="00411949"/>
    <w:rsid w:val="00411AFC"/>
    <w:rsid w:val="00411C14"/>
    <w:rsid w:val="00411F98"/>
    <w:rsid w:val="00411FF4"/>
    <w:rsid w:val="00412A9D"/>
    <w:rsid w:val="00412AE4"/>
    <w:rsid w:val="00412CD5"/>
    <w:rsid w:val="00413253"/>
    <w:rsid w:val="00413596"/>
    <w:rsid w:val="004137CB"/>
    <w:rsid w:val="004137DC"/>
    <w:rsid w:val="00413867"/>
    <w:rsid w:val="004139B5"/>
    <w:rsid w:val="00413ADC"/>
    <w:rsid w:val="00413AF9"/>
    <w:rsid w:val="00413DE8"/>
    <w:rsid w:val="00413E8B"/>
    <w:rsid w:val="00413F17"/>
    <w:rsid w:val="00413FCA"/>
    <w:rsid w:val="004141B0"/>
    <w:rsid w:val="00414440"/>
    <w:rsid w:val="00414560"/>
    <w:rsid w:val="004147B8"/>
    <w:rsid w:val="00414B30"/>
    <w:rsid w:val="0041552B"/>
    <w:rsid w:val="00415789"/>
    <w:rsid w:val="004159A6"/>
    <w:rsid w:val="00415D53"/>
    <w:rsid w:val="00415DBA"/>
    <w:rsid w:val="0041633A"/>
    <w:rsid w:val="00416390"/>
    <w:rsid w:val="00416B11"/>
    <w:rsid w:val="00417000"/>
    <w:rsid w:val="004170FF"/>
    <w:rsid w:val="00417A2B"/>
    <w:rsid w:val="00417A66"/>
    <w:rsid w:val="00417F08"/>
    <w:rsid w:val="00417F54"/>
    <w:rsid w:val="00417F8D"/>
    <w:rsid w:val="00420240"/>
    <w:rsid w:val="00420552"/>
    <w:rsid w:val="004206DA"/>
    <w:rsid w:val="0042089B"/>
    <w:rsid w:val="00420987"/>
    <w:rsid w:val="0042099A"/>
    <w:rsid w:val="00420E5D"/>
    <w:rsid w:val="00421322"/>
    <w:rsid w:val="00421335"/>
    <w:rsid w:val="0042160F"/>
    <w:rsid w:val="00421647"/>
    <w:rsid w:val="004216A0"/>
    <w:rsid w:val="00421D14"/>
    <w:rsid w:val="00421F37"/>
    <w:rsid w:val="004237E2"/>
    <w:rsid w:val="0042380F"/>
    <w:rsid w:val="00423968"/>
    <w:rsid w:val="00423D09"/>
    <w:rsid w:val="00423DD8"/>
    <w:rsid w:val="00424219"/>
    <w:rsid w:val="00424565"/>
    <w:rsid w:val="0042488F"/>
    <w:rsid w:val="00424969"/>
    <w:rsid w:val="004249F6"/>
    <w:rsid w:val="00425A61"/>
    <w:rsid w:val="00425B70"/>
    <w:rsid w:val="00425D09"/>
    <w:rsid w:val="00425E9C"/>
    <w:rsid w:val="00425F59"/>
    <w:rsid w:val="0042622D"/>
    <w:rsid w:val="00426330"/>
    <w:rsid w:val="00426543"/>
    <w:rsid w:val="00426ABC"/>
    <w:rsid w:val="00426C4D"/>
    <w:rsid w:val="00427000"/>
    <w:rsid w:val="0042732B"/>
    <w:rsid w:val="004275A4"/>
    <w:rsid w:val="00427D6C"/>
    <w:rsid w:val="00427E9F"/>
    <w:rsid w:val="0043038D"/>
    <w:rsid w:val="0043072B"/>
    <w:rsid w:val="0043081F"/>
    <w:rsid w:val="0043083C"/>
    <w:rsid w:val="004308EF"/>
    <w:rsid w:val="00430E54"/>
    <w:rsid w:val="00430EEB"/>
    <w:rsid w:val="00431047"/>
    <w:rsid w:val="004316CD"/>
    <w:rsid w:val="00431ABF"/>
    <w:rsid w:val="00431B48"/>
    <w:rsid w:val="00431C79"/>
    <w:rsid w:val="004325F8"/>
    <w:rsid w:val="004328C3"/>
    <w:rsid w:val="004329B5"/>
    <w:rsid w:val="0043310C"/>
    <w:rsid w:val="00433326"/>
    <w:rsid w:val="004334E6"/>
    <w:rsid w:val="004335D5"/>
    <w:rsid w:val="00433712"/>
    <w:rsid w:val="00433902"/>
    <w:rsid w:val="0043391D"/>
    <w:rsid w:val="00433B47"/>
    <w:rsid w:val="00433C1B"/>
    <w:rsid w:val="00433D51"/>
    <w:rsid w:val="00434A73"/>
    <w:rsid w:val="00434BE2"/>
    <w:rsid w:val="0043512C"/>
    <w:rsid w:val="004352B8"/>
    <w:rsid w:val="00435362"/>
    <w:rsid w:val="004353BA"/>
    <w:rsid w:val="00435964"/>
    <w:rsid w:val="0043623E"/>
    <w:rsid w:val="00437345"/>
    <w:rsid w:val="004374CD"/>
    <w:rsid w:val="00437820"/>
    <w:rsid w:val="00437DAE"/>
    <w:rsid w:val="004402AE"/>
    <w:rsid w:val="00440768"/>
    <w:rsid w:val="00440800"/>
    <w:rsid w:val="00440E0C"/>
    <w:rsid w:val="00440F60"/>
    <w:rsid w:val="00441694"/>
    <w:rsid w:val="004417AC"/>
    <w:rsid w:val="004417B0"/>
    <w:rsid w:val="004422EE"/>
    <w:rsid w:val="00442865"/>
    <w:rsid w:val="00442A50"/>
    <w:rsid w:val="00443736"/>
    <w:rsid w:val="00443832"/>
    <w:rsid w:val="00443A1E"/>
    <w:rsid w:val="00444AB0"/>
    <w:rsid w:val="00444BBC"/>
    <w:rsid w:val="00444D7F"/>
    <w:rsid w:val="00444F46"/>
    <w:rsid w:val="00445FA5"/>
    <w:rsid w:val="0044613C"/>
    <w:rsid w:val="0044624C"/>
    <w:rsid w:val="004463B4"/>
    <w:rsid w:val="0044691D"/>
    <w:rsid w:val="00446D47"/>
    <w:rsid w:val="00446F6A"/>
    <w:rsid w:val="00446F82"/>
    <w:rsid w:val="00447094"/>
    <w:rsid w:val="00447511"/>
    <w:rsid w:val="00447A59"/>
    <w:rsid w:val="00447A87"/>
    <w:rsid w:val="00447AA7"/>
    <w:rsid w:val="00447C7D"/>
    <w:rsid w:val="00447EB5"/>
    <w:rsid w:val="0045015E"/>
    <w:rsid w:val="00450EE0"/>
    <w:rsid w:val="00451194"/>
    <w:rsid w:val="004514C4"/>
    <w:rsid w:val="004515F2"/>
    <w:rsid w:val="00451998"/>
    <w:rsid w:val="00451A71"/>
    <w:rsid w:val="00451FF3"/>
    <w:rsid w:val="00452C8A"/>
    <w:rsid w:val="00452D83"/>
    <w:rsid w:val="00452E9D"/>
    <w:rsid w:val="004530E2"/>
    <w:rsid w:val="0045346D"/>
    <w:rsid w:val="00453912"/>
    <w:rsid w:val="00453AFD"/>
    <w:rsid w:val="00454100"/>
    <w:rsid w:val="004547AF"/>
    <w:rsid w:val="00454858"/>
    <w:rsid w:val="00454B40"/>
    <w:rsid w:val="00454DE9"/>
    <w:rsid w:val="004552CF"/>
    <w:rsid w:val="00455B57"/>
    <w:rsid w:val="00455D06"/>
    <w:rsid w:val="00455D66"/>
    <w:rsid w:val="00455EA8"/>
    <w:rsid w:val="00456406"/>
    <w:rsid w:val="00456816"/>
    <w:rsid w:val="00457139"/>
    <w:rsid w:val="00457578"/>
    <w:rsid w:val="0045769E"/>
    <w:rsid w:val="00457A77"/>
    <w:rsid w:val="00457B19"/>
    <w:rsid w:val="00457E73"/>
    <w:rsid w:val="004601D6"/>
    <w:rsid w:val="0046089B"/>
    <w:rsid w:val="0046096C"/>
    <w:rsid w:val="00460AA4"/>
    <w:rsid w:val="0046150B"/>
    <w:rsid w:val="00462083"/>
    <w:rsid w:val="0046224A"/>
    <w:rsid w:val="004625D7"/>
    <w:rsid w:val="00462B55"/>
    <w:rsid w:val="00462E4B"/>
    <w:rsid w:val="00462EE0"/>
    <w:rsid w:val="004632EB"/>
    <w:rsid w:val="004638DE"/>
    <w:rsid w:val="0046390D"/>
    <w:rsid w:val="0046393D"/>
    <w:rsid w:val="00463965"/>
    <w:rsid w:val="00463EB4"/>
    <w:rsid w:val="0046404B"/>
    <w:rsid w:val="004649A8"/>
    <w:rsid w:val="0046511F"/>
    <w:rsid w:val="00465749"/>
    <w:rsid w:val="004661D4"/>
    <w:rsid w:val="00466337"/>
    <w:rsid w:val="004664E5"/>
    <w:rsid w:val="00466951"/>
    <w:rsid w:val="00466F42"/>
    <w:rsid w:val="0046783D"/>
    <w:rsid w:val="004678F5"/>
    <w:rsid w:val="00467F14"/>
    <w:rsid w:val="00467F6B"/>
    <w:rsid w:val="00470836"/>
    <w:rsid w:val="00470AE4"/>
    <w:rsid w:val="00470C40"/>
    <w:rsid w:val="00470EC2"/>
    <w:rsid w:val="00471609"/>
    <w:rsid w:val="00471663"/>
    <w:rsid w:val="00471D77"/>
    <w:rsid w:val="00472069"/>
    <w:rsid w:val="004725FA"/>
    <w:rsid w:val="0047263F"/>
    <w:rsid w:val="004727E0"/>
    <w:rsid w:val="00472822"/>
    <w:rsid w:val="00472AED"/>
    <w:rsid w:val="00472B18"/>
    <w:rsid w:val="00472C49"/>
    <w:rsid w:val="00472D1F"/>
    <w:rsid w:val="00472F05"/>
    <w:rsid w:val="004730DE"/>
    <w:rsid w:val="00473874"/>
    <w:rsid w:val="00473B91"/>
    <w:rsid w:val="00473CDB"/>
    <w:rsid w:val="00473DF7"/>
    <w:rsid w:val="00474340"/>
    <w:rsid w:val="004746F4"/>
    <w:rsid w:val="004748F6"/>
    <w:rsid w:val="00474C99"/>
    <w:rsid w:val="00474DA8"/>
    <w:rsid w:val="00474DB8"/>
    <w:rsid w:val="00475141"/>
    <w:rsid w:val="00475302"/>
    <w:rsid w:val="004757F6"/>
    <w:rsid w:val="00475A10"/>
    <w:rsid w:val="00475D20"/>
    <w:rsid w:val="00475F55"/>
    <w:rsid w:val="0047633F"/>
    <w:rsid w:val="00476445"/>
    <w:rsid w:val="00476AFB"/>
    <w:rsid w:val="00476F2A"/>
    <w:rsid w:val="00477DF4"/>
    <w:rsid w:val="00480771"/>
    <w:rsid w:val="00480891"/>
    <w:rsid w:val="00480CDF"/>
    <w:rsid w:val="00481BED"/>
    <w:rsid w:val="0048225F"/>
    <w:rsid w:val="0048233A"/>
    <w:rsid w:val="004826E1"/>
    <w:rsid w:val="0048272D"/>
    <w:rsid w:val="0048425B"/>
    <w:rsid w:val="00484487"/>
    <w:rsid w:val="00485034"/>
    <w:rsid w:val="00485464"/>
    <w:rsid w:val="00485540"/>
    <w:rsid w:val="00485A66"/>
    <w:rsid w:val="00485C42"/>
    <w:rsid w:val="00485CA1"/>
    <w:rsid w:val="00486336"/>
    <w:rsid w:val="00486726"/>
    <w:rsid w:val="00486980"/>
    <w:rsid w:val="004869E9"/>
    <w:rsid w:val="00486A61"/>
    <w:rsid w:val="00486AAD"/>
    <w:rsid w:val="00486EDA"/>
    <w:rsid w:val="00486F49"/>
    <w:rsid w:val="0048713A"/>
    <w:rsid w:val="00487438"/>
    <w:rsid w:val="004874CA"/>
    <w:rsid w:val="0048761A"/>
    <w:rsid w:val="00487EB7"/>
    <w:rsid w:val="00490368"/>
    <w:rsid w:val="00490EEB"/>
    <w:rsid w:val="0049104A"/>
    <w:rsid w:val="00491357"/>
    <w:rsid w:val="00491628"/>
    <w:rsid w:val="00491723"/>
    <w:rsid w:val="004921C6"/>
    <w:rsid w:val="00492214"/>
    <w:rsid w:val="0049249B"/>
    <w:rsid w:val="00492513"/>
    <w:rsid w:val="00492892"/>
    <w:rsid w:val="004929AD"/>
    <w:rsid w:val="00492B08"/>
    <w:rsid w:val="0049342C"/>
    <w:rsid w:val="004935AF"/>
    <w:rsid w:val="00493960"/>
    <w:rsid w:val="00494047"/>
    <w:rsid w:val="00494171"/>
    <w:rsid w:val="0049430E"/>
    <w:rsid w:val="00494537"/>
    <w:rsid w:val="00494BA4"/>
    <w:rsid w:val="00494F1B"/>
    <w:rsid w:val="00495112"/>
    <w:rsid w:val="0049535C"/>
    <w:rsid w:val="0049572F"/>
    <w:rsid w:val="00495EA4"/>
    <w:rsid w:val="00496061"/>
    <w:rsid w:val="004962CF"/>
    <w:rsid w:val="0049641C"/>
    <w:rsid w:val="004965DD"/>
    <w:rsid w:val="004966DC"/>
    <w:rsid w:val="00496B09"/>
    <w:rsid w:val="00496CA8"/>
    <w:rsid w:val="00496D63"/>
    <w:rsid w:val="0049736F"/>
    <w:rsid w:val="0049774B"/>
    <w:rsid w:val="004978E5"/>
    <w:rsid w:val="00497C54"/>
    <w:rsid w:val="00497E5C"/>
    <w:rsid w:val="004A01C0"/>
    <w:rsid w:val="004A04C8"/>
    <w:rsid w:val="004A0635"/>
    <w:rsid w:val="004A085A"/>
    <w:rsid w:val="004A0931"/>
    <w:rsid w:val="004A0B84"/>
    <w:rsid w:val="004A0D96"/>
    <w:rsid w:val="004A1749"/>
    <w:rsid w:val="004A1E40"/>
    <w:rsid w:val="004A1F79"/>
    <w:rsid w:val="004A21EF"/>
    <w:rsid w:val="004A2213"/>
    <w:rsid w:val="004A22D3"/>
    <w:rsid w:val="004A2AF2"/>
    <w:rsid w:val="004A3259"/>
    <w:rsid w:val="004A36EB"/>
    <w:rsid w:val="004A3705"/>
    <w:rsid w:val="004A40BC"/>
    <w:rsid w:val="004A4102"/>
    <w:rsid w:val="004A483E"/>
    <w:rsid w:val="004A4A4A"/>
    <w:rsid w:val="004A4CAB"/>
    <w:rsid w:val="004A5C19"/>
    <w:rsid w:val="004A5C5A"/>
    <w:rsid w:val="004A5CDD"/>
    <w:rsid w:val="004A617C"/>
    <w:rsid w:val="004A71E4"/>
    <w:rsid w:val="004A722F"/>
    <w:rsid w:val="004A74EF"/>
    <w:rsid w:val="004A7986"/>
    <w:rsid w:val="004A7C1F"/>
    <w:rsid w:val="004B00F7"/>
    <w:rsid w:val="004B0391"/>
    <w:rsid w:val="004B0D3A"/>
    <w:rsid w:val="004B14B0"/>
    <w:rsid w:val="004B1527"/>
    <w:rsid w:val="004B193A"/>
    <w:rsid w:val="004B1AA8"/>
    <w:rsid w:val="004B2748"/>
    <w:rsid w:val="004B3225"/>
    <w:rsid w:val="004B35FC"/>
    <w:rsid w:val="004B3837"/>
    <w:rsid w:val="004B3844"/>
    <w:rsid w:val="004B3A90"/>
    <w:rsid w:val="004B3ACA"/>
    <w:rsid w:val="004B46C5"/>
    <w:rsid w:val="004B47DF"/>
    <w:rsid w:val="004B49DA"/>
    <w:rsid w:val="004B5215"/>
    <w:rsid w:val="004B5726"/>
    <w:rsid w:val="004B58D7"/>
    <w:rsid w:val="004B60FD"/>
    <w:rsid w:val="004B6891"/>
    <w:rsid w:val="004B7082"/>
    <w:rsid w:val="004B7258"/>
    <w:rsid w:val="004B7AC5"/>
    <w:rsid w:val="004C01A0"/>
    <w:rsid w:val="004C0282"/>
    <w:rsid w:val="004C03DD"/>
    <w:rsid w:val="004C0C4D"/>
    <w:rsid w:val="004C0CEC"/>
    <w:rsid w:val="004C1200"/>
    <w:rsid w:val="004C1769"/>
    <w:rsid w:val="004C1819"/>
    <w:rsid w:val="004C1AB6"/>
    <w:rsid w:val="004C1D81"/>
    <w:rsid w:val="004C20F2"/>
    <w:rsid w:val="004C227D"/>
    <w:rsid w:val="004C27AA"/>
    <w:rsid w:val="004C2954"/>
    <w:rsid w:val="004C2CF7"/>
    <w:rsid w:val="004C30C3"/>
    <w:rsid w:val="004C311B"/>
    <w:rsid w:val="004C34A5"/>
    <w:rsid w:val="004C3606"/>
    <w:rsid w:val="004C367E"/>
    <w:rsid w:val="004C3E53"/>
    <w:rsid w:val="004C4581"/>
    <w:rsid w:val="004C46C7"/>
    <w:rsid w:val="004C46F2"/>
    <w:rsid w:val="004C472F"/>
    <w:rsid w:val="004C4944"/>
    <w:rsid w:val="004C5600"/>
    <w:rsid w:val="004C599E"/>
    <w:rsid w:val="004C675A"/>
    <w:rsid w:val="004C69A3"/>
    <w:rsid w:val="004C6ABC"/>
    <w:rsid w:val="004C6C71"/>
    <w:rsid w:val="004C70B6"/>
    <w:rsid w:val="004C7459"/>
    <w:rsid w:val="004C789F"/>
    <w:rsid w:val="004C7A23"/>
    <w:rsid w:val="004D023E"/>
    <w:rsid w:val="004D04D7"/>
    <w:rsid w:val="004D076F"/>
    <w:rsid w:val="004D0875"/>
    <w:rsid w:val="004D1089"/>
    <w:rsid w:val="004D17C2"/>
    <w:rsid w:val="004D17CA"/>
    <w:rsid w:val="004D1C6C"/>
    <w:rsid w:val="004D228A"/>
    <w:rsid w:val="004D253D"/>
    <w:rsid w:val="004D28C1"/>
    <w:rsid w:val="004D2CB1"/>
    <w:rsid w:val="004D310B"/>
    <w:rsid w:val="004D33A9"/>
    <w:rsid w:val="004D3C32"/>
    <w:rsid w:val="004D3E1B"/>
    <w:rsid w:val="004D4E2C"/>
    <w:rsid w:val="004D4E77"/>
    <w:rsid w:val="004D50B1"/>
    <w:rsid w:val="004D5320"/>
    <w:rsid w:val="004D542E"/>
    <w:rsid w:val="004D5686"/>
    <w:rsid w:val="004D5725"/>
    <w:rsid w:val="004D60C3"/>
    <w:rsid w:val="004D648F"/>
    <w:rsid w:val="004D6C17"/>
    <w:rsid w:val="004D6F0D"/>
    <w:rsid w:val="004D7154"/>
    <w:rsid w:val="004D74B8"/>
    <w:rsid w:val="004D74F7"/>
    <w:rsid w:val="004D7B56"/>
    <w:rsid w:val="004D7C60"/>
    <w:rsid w:val="004E05CF"/>
    <w:rsid w:val="004E0997"/>
    <w:rsid w:val="004E0D30"/>
    <w:rsid w:val="004E112D"/>
    <w:rsid w:val="004E16D9"/>
    <w:rsid w:val="004E1A11"/>
    <w:rsid w:val="004E1E39"/>
    <w:rsid w:val="004E2421"/>
    <w:rsid w:val="004E2957"/>
    <w:rsid w:val="004E300D"/>
    <w:rsid w:val="004E398E"/>
    <w:rsid w:val="004E3BDF"/>
    <w:rsid w:val="004E4177"/>
    <w:rsid w:val="004E430D"/>
    <w:rsid w:val="004E4562"/>
    <w:rsid w:val="004E49A1"/>
    <w:rsid w:val="004E49FF"/>
    <w:rsid w:val="004E4A29"/>
    <w:rsid w:val="004E556B"/>
    <w:rsid w:val="004E58FF"/>
    <w:rsid w:val="004E5960"/>
    <w:rsid w:val="004E59DA"/>
    <w:rsid w:val="004E5AEC"/>
    <w:rsid w:val="004E6182"/>
    <w:rsid w:val="004E63CE"/>
    <w:rsid w:val="004E67BA"/>
    <w:rsid w:val="004E6B54"/>
    <w:rsid w:val="004E6C89"/>
    <w:rsid w:val="004E6CF3"/>
    <w:rsid w:val="004E6DDF"/>
    <w:rsid w:val="004E72C6"/>
    <w:rsid w:val="004E75C6"/>
    <w:rsid w:val="004E77F7"/>
    <w:rsid w:val="004F015D"/>
    <w:rsid w:val="004F0504"/>
    <w:rsid w:val="004F0A87"/>
    <w:rsid w:val="004F18AE"/>
    <w:rsid w:val="004F1B89"/>
    <w:rsid w:val="004F1D1D"/>
    <w:rsid w:val="004F231C"/>
    <w:rsid w:val="004F2516"/>
    <w:rsid w:val="004F2CCE"/>
    <w:rsid w:val="004F31EE"/>
    <w:rsid w:val="004F3523"/>
    <w:rsid w:val="004F358E"/>
    <w:rsid w:val="004F3A33"/>
    <w:rsid w:val="004F3AF7"/>
    <w:rsid w:val="004F470C"/>
    <w:rsid w:val="004F4F14"/>
    <w:rsid w:val="004F5006"/>
    <w:rsid w:val="004F55DE"/>
    <w:rsid w:val="004F56A9"/>
    <w:rsid w:val="004F5ADC"/>
    <w:rsid w:val="004F5C63"/>
    <w:rsid w:val="004F5CE9"/>
    <w:rsid w:val="004F650C"/>
    <w:rsid w:val="004F6CC9"/>
    <w:rsid w:val="004F746E"/>
    <w:rsid w:val="004F75DB"/>
    <w:rsid w:val="004F78DB"/>
    <w:rsid w:val="004F7A0F"/>
    <w:rsid w:val="004F7D70"/>
    <w:rsid w:val="00500198"/>
    <w:rsid w:val="00500409"/>
    <w:rsid w:val="0050096F"/>
    <w:rsid w:val="00500BFA"/>
    <w:rsid w:val="005011B6"/>
    <w:rsid w:val="005016BE"/>
    <w:rsid w:val="00501850"/>
    <w:rsid w:val="0050189E"/>
    <w:rsid w:val="00501C06"/>
    <w:rsid w:val="00501C15"/>
    <w:rsid w:val="00502137"/>
    <w:rsid w:val="005023B5"/>
    <w:rsid w:val="005024CC"/>
    <w:rsid w:val="0050259E"/>
    <w:rsid w:val="0050273F"/>
    <w:rsid w:val="0050287A"/>
    <w:rsid w:val="00502A09"/>
    <w:rsid w:val="00502BAB"/>
    <w:rsid w:val="00503147"/>
    <w:rsid w:val="00503EBA"/>
    <w:rsid w:val="00504348"/>
    <w:rsid w:val="005043ED"/>
    <w:rsid w:val="0050448C"/>
    <w:rsid w:val="00504493"/>
    <w:rsid w:val="005046B1"/>
    <w:rsid w:val="0050491E"/>
    <w:rsid w:val="00504D4F"/>
    <w:rsid w:val="00504DEF"/>
    <w:rsid w:val="00504F6D"/>
    <w:rsid w:val="005061BF"/>
    <w:rsid w:val="00506426"/>
    <w:rsid w:val="00506468"/>
    <w:rsid w:val="0050656D"/>
    <w:rsid w:val="00506818"/>
    <w:rsid w:val="00506B6D"/>
    <w:rsid w:val="00506C27"/>
    <w:rsid w:val="00506D9B"/>
    <w:rsid w:val="00506DF2"/>
    <w:rsid w:val="00507135"/>
    <w:rsid w:val="005073DD"/>
    <w:rsid w:val="00507721"/>
    <w:rsid w:val="00507773"/>
    <w:rsid w:val="00507A55"/>
    <w:rsid w:val="00507AAC"/>
    <w:rsid w:val="00510163"/>
    <w:rsid w:val="005101C0"/>
    <w:rsid w:val="00510369"/>
    <w:rsid w:val="00510687"/>
    <w:rsid w:val="00510E4F"/>
    <w:rsid w:val="00510F99"/>
    <w:rsid w:val="00510FAE"/>
    <w:rsid w:val="0051134A"/>
    <w:rsid w:val="0051141B"/>
    <w:rsid w:val="00511434"/>
    <w:rsid w:val="0051196E"/>
    <w:rsid w:val="00511990"/>
    <w:rsid w:val="00511C54"/>
    <w:rsid w:val="00511CE8"/>
    <w:rsid w:val="00511DED"/>
    <w:rsid w:val="0051211A"/>
    <w:rsid w:val="005123FF"/>
    <w:rsid w:val="00512439"/>
    <w:rsid w:val="0051273C"/>
    <w:rsid w:val="00512788"/>
    <w:rsid w:val="005129B9"/>
    <w:rsid w:val="00512C68"/>
    <w:rsid w:val="00512F23"/>
    <w:rsid w:val="00512FB0"/>
    <w:rsid w:val="005135BA"/>
    <w:rsid w:val="00514799"/>
    <w:rsid w:val="005147BE"/>
    <w:rsid w:val="0051490C"/>
    <w:rsid w:val="00514D08"/>
    <w:rsid w:val="00514DE5"/>
    <w:rsid w:val="0051501E"/>
    <w:rsid w:val="005151BA"/>
    <w:rsid w:val="00515A1E"/>
    <w:rsid w:val="00515AC3"/>
    <w:rsid w:val="00516014"/>
    <w:rsid w:val="005162CC"/>
    <w:rsid w:val="00516387"/>
    <w:rsid w:val="0051654E"/>
    <w:rsid w:val="00516863"/>
    <w:rsid w:val="00516C84"/>
    <w:rsid w:val="00517193"/>
    <w:rsid w:val="00517999"/>
    <w:rsid w:val="005201EA"/>
    <w:rsid w:val="00520B0B"/>
    <w:rsid w:val="005223E5"/>
    <w:rsid w:val="00522547"/>
    <w:rsid w:val="0052259A"/>
    <w:rsid w:val="005225F1"/>
    <w:rsid w:val="0052276D"/>
    <w:rsid w:val="005228A2"/>
    <w:rsid w:val="00522A22"/>
    <w:rsid w:val="00522F87"/>
    <w:rsid w:val="00523410"/>
    <w:rsid w:val="00523818"/>
    <w:rsid w:val="005239F2"/>
    <w:rsid w:val="00523A54"/>
    <w:rsid w:val="00523A84"/>
    <w:rsid w:val="00523B1E"/>
    <w:rsid w:val="00523B71"/>
    <w:rsid w:val="00523CF5"/>
    <w:rsid w:val="005240AA"/>
    <w:rsid w:val="00524600"/>
    <w:rsid w:val="00524985"/>
    <w:rsid w:val="00524A6A"/>
    <w:rsid w:val="00525129"/>
    <w:rsid w:val="00525143"/>
    <w:rsid w:val="005251AF"/>
    <w:rsid w:val="00525345"/>
    <w:rsid w:val="005254CC"/>
    <w:rsid w:val="00525809"/>
    <w:rsid w:val="00525E65"/>
    <w:rsid w:val="00526408"/>
    <w:rsid w:val="00526580"/>
    <w:rsid w:val="005265DC"/>
    <w:rsid w:val="005266D6"/>
    <w:rsid w:val="005267C9"/>
    <w:rsid w:val="00526836"/>
    <w:rsid w:val="00526866"/>
    <w:rsid w:val="00526953"/>
    <w:rsid w:val="005275AA"/>
    <w:rsid w:val="005303F2"/>
    <w:rsid w:val="00530A2B"/>
    <w:rsid w:val="00531851"/>
    <w:rsid w:val="005319EF"/>
    <w:rsid w:val="00531A75"/>
    <w:rsid w:val="00531F11"/>
    <w:rsid w:val="005320ED"/>
    <w:rsid w:val="0053266D"/>
    <w:rsid w:val="00532923"/>
    <w:rsid w:val="00532CA0"/>
    <w:rsid w:val="00533063"/>
    <w:rsid w:val="005332CC"/>
    <w:rsid w:val="005340AE"/>
    <w:rsid w:val="005340ED"/>
    <w:rsid w:val="0053447F"/>
    <w:rsid w:val="0053452C"/>
    <w:rsid w:val="00534FFA"/>
    <w:rsid w:val="00535123"/>
    <w:rsid w:val="0053513E"/>
    <w:rsid w:val="005355E9"/>
    <w:rsid w:val="005358A6"/>
    <w:rsid w:val="00535A53"/>
    <w:rsid w:val="00535AC1"/>
    <w:rsid w:val="00535F9D"/>
    <w:rsid w:val="005363A5"/>
    <w:rsid w:val="00536531"/>
    <w:rsid w:val="00536672"/>
    <w:rsid w:val="00536719"/>
    <w:rsid w:val="00536875"/>
    <w:rsid w:val="005369AE"/>
    <w:rsid w:val="00536B09"/>
    <w:rsid w:val="00536BDB"/>
    <w:rsid w:val="00537060"/>
    <w:rsid w:val="0053718C"/>
    <w:rsid w:val="00537284"/>
    <w:rsid w:val="0053737C"/>
    <w:rsid w:val="00537820"/>
    <w:rsid w:val="00537884"/>
    <w:rsid w:val="00540134"/>
    <w:rsid w:val="005402D5"/>
    <w:rsid w:val="00540305"/>
    <w:rsid w:val="00540922"/>
    <w:rsid w:val="00540B30"/>
    <w:rsid w:val="00540E32"/>
    <w:rsid w:val="005411B9"/>
    <w:rsid w:val="005411E1"/>
    <w:rsid w:val="0054144A"/>
    <w:rsid w:val="005416D7"/>
    <w:rsid w:val="005417DA"/>
    <w:rsid w:val="00541B9F"/>
    <w:rsid w:val="00541C56"/>
    <w:rsid w:val="00541D0B"/>
    <w:rsid w:val="0054238D"/>
    <w:rsid w:val="005425B5"/>
    <w:rsid w:val="005426C1"/>
    <w:rsid w:val="0054297F"/>
    <w:rsid w:val="00543E58"/>
    <w:rsid w:val="00544177"/>
    <w:rsid w:val="00544203"/>
    <w:rsid w:val="005445DE"/>
    <w:rsid w:val="00544A16"/>
    <w:rsid w:val="00544A50"/>
    <w:rsid w:val="005451C5"/>
    <w:rsid w:val="005452FC"/>
    <w:rsid w:val="005453B7"/>
    <w:rsid w:val="005459A8"/>
    <w:rsid w:val="00545C51"/>
    <w:rsid w:val="00545C6B"/>
    <w:rsid w:val="00546E2B"/>
    <w:rsid w:val="00546F61"/>
    <w:rsid w:val="00547073"/>
    <w:rsid w:val="005471DC"/>
    <w:rsid w:val="00547910"/>
    <w:rsid w:val="00550171"/>
    <w:rsid w:val="00550330"/>
    <w:rsid w:val="00551ACF"/>
    <w:rsid w:val="00551E7A"/>
    <w:rsid w:val="00552917"/>
    <w:rsid w:val="00552927"/>
    <w:rsid w:val="00552EE2"/>
    <w:rsid w:val="00553238"/>
    <w:rsid w:val="005532AF"/>
    <w:rsid w:val="0055330A"/>
    <w:rsid w:val="00553AD5"/>
    <w:rsid w:val="00553AE2"/>
    <w:rsid w:val="00553B97"/>
    <w:rsid w:val="005541BA"/>
    <w:rsid w:val="0055492D"/>
    <w:rsid w:val="00554A01"/>
    <w:rsid w:val="005551FE"/>
    <w:rsid w:val="005555B5"/>
    <w:rsid w:val="00555C5E"/>
    <w:rsid w:val="00555DF3"/>
    <w:rsid w:val="00555EE0"/>
    <w:rsid w:val="005564D5"/>
    <w:rsid w:val="00556FC6"/>
    <w:rsid w:val="0055724D"/>
    <w:rsid w:val="00557B17"/>
    <w:rsid w:val="00557CF4"/>
    <w:rsid w:val="00557D47"/>
    <w:rsid w:val="00557D4C"/>
    <w:rsid w:val="00557DF1"/>
    <w:rsid w:val="00557F5A"/>
    <w:rsid w:val="00560545"/>
    <w:rsid w:val="0056087C"/>
    <w:rsid w:val="00560BAC"/>
    <w:rsid w:val="00560BE0"/>
    <w:rsid w:val="00561125"/>
    <w:rsid w:val="005615DA"/>
    <w:rsid w:val="00561655"/>
    <w:rsid w:val="005616EF"/>
    <w:rsid w:val="005619BB"/>
    <w:rsid w:val="005619DB"/>
    <w:rsid w:val="00562069"/>
    <w:rsid w:val="005625A7"/>
    <w:rsid w:val="00562718"/>
    <w:rsid w:val="00562968"/>
    <w:rsid w:val="00562A2C"/>
    <w:rsid w:val="005630B0"/>
    <w:rsid w:val="005638DE"/>
    <w:rsid w:val="00563D53"/>
    <w:rsid w:val="00563DE7"/>
    <w:rsid w:val="005640FF"/>
    <w:rsid w:val="005641A5"/>
    <w:rsid w:val="0056457F"/>
    <w:rsid w:val="00564F98"/>
    <w:rsid w:val="005651F7"/>
    <w:rsid w:val="00565989"/>
    <w:rsid w:val="00565B68"/>
    <w:rsid w:val="00566100"/>
    <w:rsid w:val="005665E0"/>
    <w:rsid w:val="00566610"/>
    <w:rsid w:val="0056674A"/>
    <w:rsid w:val="0056690F"/>
    <w:rsid w:val="00567827"/>
    <w:rsid w:val="00567D69"/>
    <w:rsid w:val="00567F43"/>
    <w:rsid w:val="005700A5"/>
    <w:rsid w:val="0057016A"/>
    <w:rsid w:val="005704B7"/>
    <w:rsid w:val="005705A1"/>
    <w:rsid w:val="0057117F"/>
    <w:rsid w:val="0057118B"/>
    <w:rsid w:val="005721E9"/>
    <w:rsid w:val="00572667"/>
    <w:rsid w:val="00572B4C"/>
    <w:rsid w:val="00572B89"/>
    <w:rsid w:val="00572CFF"/>
    <w:rsid w:val="005733CA"/>
    <w:rsid w:val="00573642"/>
    <w:rsid w:val="00573C62"/>
    <w:rsid w:val="00573E9E"/>
    <w:rsid w:val="00574106"/>
    <w:rsid w:val="005744DC"/>
    <w:rsid w:val="00574598"/>
    <w:rsid w:val="00574667"/>
    <w:rsid w:val="00574799"/>
    <w:rsid w:val="0057491B"/>
    <w:rsid w:val="00574A18"/>
    <w:rsid w:val="00574D05"/>
    <w:rsid w:val="00574DED"/>
    <w:rsid w:val="00574EAD"/>
    <w:rsid w:val="00575419"/>
    <w:rsid w:val="00575BE7"/>
    <w:rsid w:val="00575C61"/>
    <w:rsid w:val="00575F74"/>
    <w:rsid w:val="0057656C"/>
    <w:rsid w:val="0057677C"/>
    <w:rsid w:val="00576A73"/>
    <w:rsid w:val="00576D42"/>
    <w:rsid w:val="00576FDD"/>
    <w:rsid w:val="00577412"/>
    <w:rsid w:val="00577BF3"/>
    <w:rsid w:val="00580289"/>
    <w:rsid w:val="00580E13"/>
    <w:rsid w:val="0058115A"/>
    <w:rsid w:val="00581E1F"/>
    <w:rsid w:val="00581E43"/>
    <w:rsid w:val="005820F6"/>
    <w:rsid w:val="00582351"/>
    <w:rsid w:val="005825F5"/>
    <w:rsid w:val="0058283E"/>
    <w:rsid w:val="00582AFD"/>
    <w:rsid w:val="005833B6"/>
    <w:rsid w:val="00583518"/>
    <w:rsid w:val="00583696"/>
    <w:rsid w:val="005836BD"/>
    <w:rsid w:val="005837B6"/>
    <w:rsid w:val="00583B4C"/>
    <w:rsid w:val="00583B9D"/>
    <w:rsid w:val="00583DD0"/>
    <w:rsid w:val="005840E1"/>
    <w:rsid w:val="005845BC"/>
    <w:rsid w:val="00584A72"/>
    <w:rsid w:val="00584D75"/>
    <w:rsid w:val="00584F4A"/>
    <w:rsid w:val="00585773"/>
    <w:rsid w:val="005858BC"/>
    <w:rsid w:val="00585BC8"/>
    <w:rsid w:val="00585FE3"/>
    <w:rsid w:val="0058685A"/>
    <w:rsid w:val="00586A44"/>
    <w:rsid w:val="00586EBE"/>
    <w:rsid w:val="00587404"/>
    <w:rsid w:val="005877CA"/>
    <w:rsid w:val="00587815"/>
    <w:rsid w:val="00587BA0"/>
    <w:rsid w:val="00587CBA"/>
    <w:rsid w:val="005903DF"/>
    <w:rsid w:val="00590BB3"/>
    <w:rsid w:val="0059223C"/>
    <w:rsid w:val="00592276"/>
    <w:rsid w:val="00592715"/>
    <w:rsid w:val="00592813"/>
    <w:rsid w:val="0059285E"/>
    <w:rsid w:val="005929AF"/>
    <w:rsid w:val="005933DE"/>
    <w:rsid w:val="005936F2"/>
    <w:rsid w:val="005937B9"/>
    <w:rsid w:val="00593C15"/>
    <w:rsid w:val="005944EF"/>
    <w:rsid w:val="005945F1"/>
    <w:rsid w:val="00594B75"/>
    <w:rsid w:val="00594EC7"/>
    <w:rsid w:val="00594F6E"/>
    <w:rsid w:val="00594F71"/>
    <w:rsid w:val="0059536A"/>
    <w:rsid w:val="005954EA"/>
    <w:rsid w:val="00595B9A"/>
    <w:rsid w:val="0059626F"/>
    <w:rsid w:val="005964C6"/>
    <w:rsid w:val="005969C6"/>
    <w:rsid w:val="00596A8D"/>
    <w:rsid w:val="00596DCF"/>
    <w:rsid w:val="00596E52"/>
    <w:rsid w:val="0059753C"/>
    <w:rsid w:val="005976A9"/>
    <w:rsid w:val="00597C46"/>
    <w:rsid w:val="005A0743"/>
    <w:rsid w:val="005A0778"/>
    <w:rsid w:val="005A0A05"/>
    <w:rsid w:val="005A0AAD"/>
    <w:rsid w:val="005A17FD"/>
    <w:rsid w:val="005A1D99"/>
    <w:rsid w:val="005A1E69"/>
    <w:rsid w:val="005A1EE7"/>
    <w:rsid w:val="005A1F2C"/>
    <w:rsid w:val="005A24A4"/>
    <w:rsid w:val="005A250B"/>
    <w:rsid w:val="005A270F"/>
    <w:rsid w:val="005A2CFD"/>
    <w:rsid w:val="005A2DDE"/>
    <w:rsid w:val="005A2EE6"/>
    <w:rsid w:val="005A30BD"/>
    <w:rsid w:val="005A3631"/>
    <w:rsid w:val="005A3B33"/>
    <w:rsid w:val="005A3FC3"/>
    <w:rsid w:val="005A45B7"/>
    <w:rsid w:val="005A46F9"/>
    <w:rsid w:val="005A48B4"/>
    <w:rsid w:val="005A4B3D"/>
    <w:rsid w:val="005A4E56"/>
    <w:rsid w:val="005A51C7"/>
    <w:rsid w:val="005A55CC"/>
    <w:rsid w:val="005A6668"/>
    <w:rsid w:val="005A6B32"/>
    <w:rsid w:val="005A6E01"/>
    <w:rsid w:val="005A6F19"/>
    <w:rsid w:val="005A784D"/>
    <w:rsid w:val="005B0207"/>
    <w:rsid w:val="005B087B"/>
    <w:rsid w:val="005B0CC8"/>
    <w:rsid w:val="005B0F02"/>
    <w:rsid w:val="005B1414"/>
    <w:rsid w:val="005B16D4"/>
    <w:rsid w:val="005B1D18"/>
    <w:rsid w:val="005B2474"/>
    <w:rsid w:val="005B2856"/>
    <w:rsid w:val="005B2857"/>
    <w:rsid w:val="005B2BAE"/>
    <w:rsid w:val="005B2C3B"/>
    <w:rsid w:val="005B2D0D"/>
    <w:rsid w:val="005B2FDD"/>
    <w:rsid w:val="005B360A"/>
    <w:rsid w:val="005B38C5"/>
    <w:rsid w:val="005B4052"/>
    <w:rsid w:val="005B42F6"/>
    <w:rsid w:val="005B4AB8"/>
    <w:rsid w:val="005B4D55"/>
    <w:rsid w:val="005B4F26"/>
    <w:rsid w:val="005B4F8A"/>
    <w:rsid w:val="005B59A2"/>
    <w:rsid w:val="005B5ADD"/>
    <w:rsid w:val="005B6839"/>
    <w:rsid w:val="005B6D3F"/>
    <w:rsid w:val="005B6DBD"/>
    <w:rsid w:val="005B75CC"/>
    <w:rsid w:val="005B7B5E"/>
    <w:rsid w:val="005B7C1A"/>
    <w:rsid w:val="005B7CEB"/>
    <w:rsid w:val="005C0299"/>
    <w:rsid w:val="005C0453"/>
    <w:rsid w:val="005C05AB"/>
    <w:rsid w:val="005C0624"/>
    <w:rsid w:val="005C0B07"/>
    <w:rsid w:val="005C0BE9"/>
    <w:rsid w:val="005C0EC3"/>
    <w:rsid w:val="005C0F82"/>
    <w:rsid w:val="005C13C3"/>
    <w:rsid w:val="005C177C"/>
    <w:rsid w:val="005C1AB0"/>
    <w:rsid w:val="005C1D80"/>
    <w:rsid w:val="005C1EC7"/>
    <w:rsid w:val="005C28FA"/>
    <w:rsid w:val="005C2A9E"/>
    <w:rsid w:val="005C2F2C"/>
    <w:rsid w:val="005C31BF"/>
    <w:rsid w:val="005C3465"/>
    <w:rsid w:val="005C3512"/>
    <w:rsid w:val="005C4379"/>
    <w:rsid w:val="005C44B6"/>
    <w:rsid w:val="005C48D5"/>
    <w:rsid w:val="005C4D25"/>
    <w:rsid w:val="005C4E2F"/>
    <w:rsid w:val="005C4EA5"/>
    <w:rsid w:val="005C535D"/>
    <w:rsid w:val="005C567D"/>
    <w:rsid w:val="005C5701"/>
    <w:rsid w:val="005C57CC"/>
    <w:rsid w:val="005C5870"/>
    <w:rsid w:val="005C5976"/>
    <w:rsid w:val="005C5D38"/>
    <w:rsid w:val="005C669C"/>
    <w:rsid w:val="005C6E76"/>
    <w:rsid w:val="005C6E7A"/>
    <w:rsid w:val="005C7112"/>
    <w:rsid w:val="005C7411"/>
    <w:rsid w:val="005C7920"/>
    <w:rsid w:val="005C7EB4"/>
    <w:rsid w:val="005D018A"/>
    <w:rsid w:val="005D020B"/>
    <w:rsid w:val="005D0872"/>
    <w:rsid w:val="005D0968"/>
    <w:rsid w:val="005D0F62"/>
    <w:rsid w:val="005D1187"/>
    <w:rsid w:val="005D15F7"/>
    <w:rsid w:val="005D1643"/>
    <w:rsid w:val="005D1647"/>
    <w:rsid w:val="005D1740"/>
    <w:rsid w:val="005D1B07"/>
    <w:rsid w:val="005D1BB3"/>
    <w:rsid w:val="005D1C9F"/>
    <w:rsid w:val="005D1E1C"/>
    <w:rsid w:val="005D22DC"/>
    <w:rsid w:val="005D256B"/>
    <w:rsid w:val="005D2B38"/>
    <w:rsid w:val="005D2DAA"/>
    <w:rsid w:val="005D2EF1"/>
    <w:rsid w:val="005D3063"/>
    <w:rsid w:val="005D3387"/>
    <w:rsid w:val="005D41A5"/>
    <w:rsid w:val="005D448E"/>
    <w:rsid w:val="005D4A8E"/>
    <w:rsid w:val="005D4F47"/>
    <w:rsid w:val="005D548F"/>
    <w:rsid w:val="005D567E"/>
    <w:rsid w:val="005D5E02"/>
    <w:rsid w:val="005D636D"/>
    <w:rsid w:val="005D6A0C"/>
    <w:rsid w:val="005D6B39"/>
    <w:rsid w:val="005D6E33"/>
    <w:rsid w:val="005D7661"/>
    <w:rsid w:val="005D7780"/>
    <w:rsid w:val="005D787F"/>
    <w:rsid w:val="005D7A3B"/>
    <w:rsid w:val="005D7DF1"/>
    <w:rsid w:val="005D7EB8"/>
    <w:rsid w:val="005E00C3"/>
    <w:rsid w:val="005E0302"/>
    <w:rsid w:val="005E0A63"/>
    <w:rsid w:val="005E0AE8"/>
    <w:rsid w:val="005E0D25"/>
    <w:rsid w:val="005E13EE"/>
    <w:rsid w:val="005E18FD"/>
    <w:rsid w:val="005E1CAE"/>
    <w:rsid w:val="005E1F27"/>
    <w:rsid w:val="005E20D9"/>
    <w:rsid w:val="005E2171"/>
    <w:rsid w:val="005E23D5"/>
    <w:rsid w:val="005E2F1F"/>
    <w:rsid w:val="005E3411"/>
    <w:rsid w:val="005E3603"/>
    <w:rsid w:val="005E39BC"/>
    <w:rsid w:val="005E3EBC"/>
    <w:rsid w:val="005E3FAE"/>
    <w:rsid w:val="005E43E6"/>
    <w:rsid w:val="005E43EE"/>
    <w:rsid w:val="005E4509"/>
    <w:rsid w:val="005E4B72"/>
    <w:rsid w:val="005E4E46"/>
    <w:rsid w:val="005E4FA1"/>
    <w:rsid w:val="005E5183"/>
    <w:rsid w:val="005E51C8"/>
    <w:rsid w:val="005E5686"/>
    <w:rsid w:val="005E5C29"/>
    <w:rsid w:val="005E5E56"/>
    <w:rsid w:val="005E5EF3"/>
    <w:rsid w:val="005E6316"/>
    <w:rsid w:val="005E63D5"/>
    <w:rsid w:val="005E6608"/>
    <w:rsid w:val="005E6643"/>
    <w:rsid w:val="005E6839"/>
    <w:rsid w:val="005E72BF"/>
    <w:rsid w:val="005E73F1"/>
    <w:rsid w:val="005E7A94"/>
    <w:rsid w:val="005F03B2"/>
    <w:rsid w:val="005F1072"/>
    <w:rsid w:val="005F10A0"/>
    <w:rsid w:val="005F11ED"/>
    <w:rsid w:val="005F1326"/>
    <w:rsid w:val="005F15FA"/>
    <w:rsid w:val="005F1881"/>
    <w:rsid w:val="005F1A51"/>
    <w:rsid w:val="005F1DB5"/>
    <w:rsid w:val="005F2131"/>
    <w:rsid w:val="005F221F"/>
    <w:rsid w:val="005F2336"/>
    <w:rsid w:val="005F2377"/>
    <w:rsid w:val="005F2475"/>
    <w:rsid w:val="005F2B64"/>
    <w:rsid w:val="005F2D30"/>
    <w:rsid w:val="005F2F36"/>
    <w:rsid w:val="005F36AC"/>
    <w:rsid w:val="005F3AD7"/>
    <w:rsid w:val="005F43F7"/>
    <w:rsid w:val="005F47DA"/>
    <w:rsid w:val="005F47F8"/>
    <w:rsid w:val="005F4870"/>
    <w:rsid w:val="005F49EF"/>
    <w:rsid w:val="005F4F30"/>
    <w:rsid w:val="005F5167"/>
    <w:rsid w:val="005F51CE"/>
    <w:rsid w:val="005F52A3"/>
    <w:rsid w:val="005F5587"/>
    <w:rsid w:val="005F5B20"/>
    <w:rsid w:val="005F5B67"/>
    <w:rsid w:val="005F5D2F"/>
    <w:rsid w:val="005F6ABC"/>
    <w:rsid w:val="005F6B98"/>
    <w:rsid w:val="005F7210"/>
    <w:rsid w:val="005F755B"/>
    <w:rsid w:val="005F7D5F"/>
    <w:rsid w:val="0060089A"/>
    <w:rsid w:val="0060095B"/>
    <w:rsid w:val="00600C07"/>
    <w:rsid w:val="00600CB8"/>
    <w:rsid w:val="00600E28"/>
    <w:rsid w:val="006013FB"/>
    <w:rsid w:val="006014A8"/>
    <w:rsid w:val="006017E3"/>
    <w:rsid w:val="00601911"/>
    <w:rsid w:val="00601B5C"/>
    <w:rsid w:val="00602026"/>
    <w:rsid w:val="006025F1"/>
    <w:rsid w:val="00602824"/>
    <w:rsid w:val="00602A93"/>
    <w:rsid w:val="00602B4B"/>
    <w:rsid w:val="00602DFE"/>
    <w:rsid w:val="00602EE7"/>
    <w:rsid w:val="006030E4"/>
    <w:rsid w:val="006030F9"/>
    <w:rsid w:val="00603631"/>
    <w:rsid w:val="006037E5"/>
    <w:rsid w:val="006038C5"/>
    <w:rsid w:val="0060443A"/>
    <w:rsid w:val="00604661"/>
    <w:rsid w:val="0060471E"/>
    <w:rsid w:val="0060479D"/>
    <w:rsid w:val="006047AC"/>
    <w:rsid w:val="00604BBE"/>
    <w:rsid w:val="00604D8B"/>
    <w:rsid w:val="006054DA"/>
    <w:rsid w:val="00605597"/>
    <w:rsid w:val="006056C2"/>
    <w:rsid w:val="0060667B"/>
    <w:rsid w:val="00606F4B"/>
    <w:rsid w:val="0060739F"/>
    <w:rsid w:val="00607A78"/>
    <w:rsid w:val="00610105"/>
    <w:rsid w:val="00610346"/>
    <w:rsid w:val="006107E0"/>
    <w:rsid w:val="00610C4E"/>
    <w:rsid w:val="00610D5F"/>
    <w:rsid w:val="00610EA6"/>
    <w:rsid w:val="00610ECA"/>
    <w:rsid w:val="0061112E"/>
    <w:rsid w:val="006112DA"/>
    <w:rsid w:val="006117A8"/>
    <w:rsid w:val="00611852"/>
    <w:rsid w:val="00611D0B"/>
    <w:rsid w:val="00611DF2"/>
    <w:rsid w:val="00612159"/>
    <w:rsid w:val="0061215A"/>
    <w:rsid w:val="0061216C"/>
    <w:rsid w:val="00612A1B"/>
    <w:rsid w:val="00612A4C"/>
    <w:rsid w:val="006131D4"/>
    <w:rsid w:val="006135E7"/>
    <w:rsid w:val="00613A17"/>
    <w:rsid w:val="00613BB3"/>
    <w:rsid w:val="00613D04"/>
    <w:rsid w:val="00613E03"/>
    <w:rsid w:val="00614108"/>
    <w:rsid w:val="00614128"/>
    <w:rsid w:val="006141FA"/>
    <w:rsid w:val="006149F9"/>
    <w:rsid w:val="00614F83"/>
    <w:rsid w:val="00614FEF"/>
    <w:rsid w:val="006151A9"/>
    <w:rsid w:val="00615373"/>
    <w:rsid w:val="00615488"/>
    <w:rsid w:val="006157C0"/>
    <w:rsid w:val="00615FD1"/>
    <w:rsid w:val="006168C0"/>
    <w:rsid w:val="0061695F"/>
    <w:rsid w:val="006173E7"/>
    <w:rsid w:val="00617C96"/>
    <w:rsid w:val="00617CDE"/>
    <w:rsid w:val="0062001B"/>
    <w:rsid w:val="0062009B"/>
    <w:rsid w:val="0062011A"/>
    <w:rsid w:val="00620D52"/>
    <w:rsid w:val="00620E7E"/>
    <w:rsid w:val="006210FA"/>
    <w:rsid w:val="006212B1"/>
    <w:rsid w:val="0062140C"/>
    <w:rsid w:val="006227C9"/>
    <w:rsid w:val="00622A46"/>
    <w:rsid w:val="00622CF2"/>
    <w:rsid w:val="00622FCC"/>
    <w:rsid w:val="00623042"/>
    <w:rsid w:val="00623050"/>
    <w:rsid w:val="00623093"/>
    <w:rsid w:val="0062382E"/>
    <w:rsid w:val="006238E0"/>
    <w:rsid w:val="006239A1"/>
    <w:rsid w:val="00623C76"/>
    <w:rsid w:val="00623E1A"/>
    <w:rsid w:val="00623EFB"/>
    <w:rsid w:val="00624297"/>
    <w:rsid w:val="006245D6"/>
    <w:rsid w:val="0062471A"/>
    <w:rsid w:val="00624D78"/>
    <w:rsid w:val="00625021"/>
    <w:rsid w:val="0062502D"/>
    <w:rsid w:val="006253FA"/>
    <w:rsid w:val="00626633"/>
    <w:rsid w:val="00626B23"/>
    <w:rsid w:val="00626C94"/>
    <w:rsid w:val="00626D66"/>
    <w:rsid w:val="00627290"/>
    <w:rsid w:val="0062743D"/>
    <w:rsid w:val="006275B6"/>
    <w:rsid w:val="00627736"/>
    <w:rsid w:val="0062788B"/>
    <w:rsid w:val="00627897"/>
    <w:rsid w:val="00627ABA"/>
    <w:rsid w:val="00627C99"/>
    <w:rsid w:val="00627F1B"/>
    <w:rsid w:val="0063001D"/>
    <w:rsid w:val="00630790"/>
    <w:rsid w:val="006309AF"/>
    <w:rsid w:val="00630D22"/>
    <w:rsid w:val="00630E6E"/>
    <w:rsid w:val="00630E74"/>
    <w:rsid w:val="0063110D"/>
    <w:rsid w:val="00631A3F"/>
    <w:rsid w:val="00631E5F"/>
    <w:rsid w:val="00632657"/>
    <w:rsid w:val="00632796"/>
    <w:rsid w:val="0063328C"/>
    <w:rsid w:val="00633A7E"/>
    <w:rsid w:val="00633B47"/>
    <w:rsid w:val="00633C54"/>
    <w:rsid w:val="00634720"/>
    <w:rsid w:val="0063489F"/>
    <w:rsid w:val="00634CE7"/>
    <w:rsid w:val="00634D7B"/>
    <w:rsid w:val="00634E0C"/>
    <w:rsid w:val="006353EF"/>
    <w:rsid w:val="006359BA"/>
    <w:rsid w:val="00635AA0"/>
    <w:rsid w:val="00635BE9"/>
    <w:rsid w:val="00635F33"/>
    <w:rsid w:val="00636484"/>
    <w:rsid w:val="006369A3"/>
    <w:rsid w:val="00636E1A"/>
    <w:rsid w:val="006371D0"/>
    <w:rsid w:val="0063780C"/>
    <w:rsid w:val="0063796C"/>
    <w:rsid w:val="00637C5D"/>
    <w:rsid w:val="00637EB0"/>
    <w:rsid w:val="00640373"/>
    <w:rsid w:val="00640D9E"/>
    <w:rsid w:val="00640E98"/>
    <w:rsid w:val="006417E2"/>
    <w:rsid w:val="00641C7B"/>
    <w:rsid w:val="00641CE2"/>
    <w:rsid w:val="006420EA"/>
    <w:rsid w:val="006427E2"/>
    <w:rsid w:val="00642A55"/>
    <w:rsid w:val="00642B39"/>
    <w:rsid w:val="00643210"/>
    <w:rsid w:val="00643A06"/>
    <w:rsid w:val="00643F62"/>
    <w:rsid w:val="0064407C"/>
    <w:rsid w:val="00644278"/>
    <w:rsid w:val="0064433B"/>
    <w:rsid w:val="006445BB"/>
    <w:rsid w:val="006446EC"/>
    <w:rsid w:val="006449E2"/>
    <w:rsid w:val="00644BB3"/>
    <w:rsid w:val="00644BB9"/>
    <w:rsid w:val="00644C01"/>
    <w:rsid w:val="00644CA5"/>
    <w:rsid w:val="006459E6"/>
    <w:rsid w:val="00645E01"/>
    <w:rsid w:val="006461CC"/>
    <w:rsid w:val="0064621D"/>
    <w:rsid w:val="006462FF"/>
    <w:rsid w:val="00646527"/>
    <w:rsid w:val="0064692C"/>
    <w:rsid w:val="00646DD9"/>
    <w:rsid w:val="00646EC7"/>
    <w:rsid w:val="00647627"/>
    <w:rsid w:val="00647778"/>
    <w:rsid w:val="006477F5"/>
    <w:rsid w:val="00647948"/>
    <w:rsid w:val="006479B6"/>
    <w:rsid w:val="006501E1"/>
    <w:rsid w:val="006506B8"/>
    <w:rsid w:val="0065078B"/>
    <w:rsid w:val="00650CA6"/>
    <w:rsid w:val="00651351"/>
    <w:rsid w:val="006513AE"/>
    <w:rsid w:val="00651569"/>
    <w:rsid w:val="00651658"/>
    <w:rsid w:val="00651A9B"/>
    <w:rsid w:val="00652945"/>
    <w:rsid w:val="00652D60"/>
    <w:rsid w:val="00652E6A"/>
    <w:rsid w:val="006535E3"/>
    <w:rsid w:val="00653962"/>
    <w:rsid w:val="00653BB4"/>
    <w:rsid w:val="00653C89"/>
    <w:rsid w:val="00654132"/>
    <w:rsid w:val="006541FD"/>
    <w:rsid w:val="0065449F"/>
    <w:rsid w:val="00654640"/>
    <w:rsid w:val="00654653"/>
    <w:rsid w:val="00654770"/>
    <w:rsid w:val="006547E5"/>
    <w:rsid w:val="00655C1C"/>
    <w:rsid w:val="00656145"/>
    <w:rsid w:val="0065636E"/>
    <w:rsid w:val="0065646F"/>
    <w:rsid w:val="00656650"/>
    <w:rsid w:val="00656935"/>
    <w:rsid w:val="00656E0D"/>
    <w:rsid w:val="00657AF2"/>
    <w:rsid w:val="00657BD8"/>
    <w:rsid w:val="006609C7"/>
    <w:rsid w:val="00660BB2"/>
    <w:rsid w:val="00660D5D"/>
    <w:rsid w:val="00661015"/>
    <w:rsid w:val="006611D0"/>
    <w:rsid w:val="00661B20"/>
    <w:rsid w:val="00662029"/>
    <w:rsid w:val="006622F9"/>
    <w:rsid w:val="006629AB"/>
    <w:rsid w:val="00662B16"/>
    <w:rsid w:val="00662CDA"/>
    <w:rsid w:val="00662DE1"/>
    <w:rsid w:val="00662FC8"/>
    <w:rsid w:val="00663450"/>
    <w:rsid w:val="0066382A"/>
    <w:rsid w:val="00663D2B"/>
    <w:rsid w:val="00663D6C"/>
    <w:rsid w:val="00663F8B"/>
    <w:rsid w:val="006643F0"/>
    <w:rsid w:val="00664765"/>
    <w:rsid w:val="00664B05"/>
    <w:rsid w:val="00665043"/>
    <w:rsid w:val="00665719"/>
    <w:rsid w:val="00665830"/>
    <w:rsid w:val="00665982"/>
    <w:rsid w:val="006661A5"/>
    <w:rsid w:val="00666233"/>
    <w:rsid w:val="006667DB"/>
    <w:rsid w:val="00666B28"/>
    <w:rsid w:val="00667148"/>
    <w:rsid w:val="0066719B"/>
    <w:rsid w:val="006701BF"/>
    <w:rsid w:val="00670475"/>
    <w:rsid w:val="0067064A"/>
    <w:rsid w:val="0067088B"/>
    <w:rsid w:val="00670A4A"/>
    <w:rsid w:val="00670AD1"/>
    <w:rsid w:val="00671580"/>
    <w:rsid w:val="00671B40"/>
    <w:rsid w:val="00671C9B"/>
    <w:rsid w:val="00671E45"/>
    <w:rsid w:val="00671EBA"/>
    <w:rsid w:val="00671FD0"/>
    <w:rsid w:val="00672310"/>
    <w:rsid w:val="006723D1"/>
    <w:rsid w:val="00672563"/>
    <w:rsid w:val="00672888"/>
    <w:rsid w:val="00672C66"/>
    <w:rsid w:val="00672F2C"/>
    <w:rsid w:val="006739DA"/>
    <w:rsid w:val="00673F45"/>
    <w:rsid w:val="00673FF2"/>
    <w:rsid w:val="00674232"/>
    <w:rsid w:val="00674349"/>
    <w:rsid w:val="006744E5"/>
    <w:rsid w:val="006745A8"/>
    <w:rsid w:val="00674873"/>
    <w:rsid w:val="00674F41"/>
    <w:rsid w:val="006752C5"/>
    <w:rsid w:val="0067564E"/>
    <w:rsid w:val="00675983"/>
    <w:rsid w:val="00675B7B"/>
    <w:rsid w:val="00675D7D"/>
    <w:rsid w:val="00676181"/>
    <w:rsid w:val="00676572"/>
    <w:rsid w:val="006766D1"/>
    <w:rsid w:val="006767F1"/>
    <w:rsid w:val="006769A6"/>
    <w:rsid w:val="006769FA"/>
    <w:rsid w:val="0067701D"/>
    <w:rsid w:val="0067707C"/>
    <w:rsid w:val="006770F2"/>
    <w:rsid w:val="006773EA"/>
    <w:rsid w:val="0067755C"/>
    <w:rsid w:val="006775B0"/>
    <w:rsid w:val="006776FB"/>
    <w:rsid w:val="006777F7"/>
    <w:rsid w:val="0068032E"/>
    <w:rsid w:val="00680370"/>
    <w:rsid w:val="006803DB"/>
    <w:rsid w:val="006807F3"/>
    <w:rsid w:val="006808F5"/>
    <w:rsid w:val="00681220"/>
    <w:rsid w:val="006812FC"/>
    <w:rsid w:val="006814DB"/>
    <w:rsid w:val="0068173A"/>
    <w:rsid w:val="00681929"/>
    <w:rsid w:val="00681ECE"/>
    <w:rsid w:val="00681F14"/>
    <w:rsid w:val="0068208D"/>
    <w:rsid w:val="00682C44"/>
    <w:rsid w:val="00682CF6"/>
    <w:rsid w:val="006832C1"/>
    <w:rsid w:val="0068338F"/>
    <w:rsid w:val="006835DC"/>
    <w:rsid w:val="00683724"/>
    <w:rsid w:val="00683ACD"/>
    <w:rsid w:val="00683B32"/>
    <w:rsid w:val="00683FBA"/>
    <w:rsid w:val="006840D5"/>
    <w:rsid w:val="006842ED"/>
    <w:rsid w:val="00684630"/>
    <w:rsid w:val="0068466F"/>
    <w:rsid w:val="00684F4F"/>
    <w:rsid w:val="00684FE9"/>
    <w:rsid w:val="0068502F"/>
    <w:rsid w:val="006850CE"/>
    <w:rsid w:val="00685A8B"/>
    <w:rsid w:val="00685AD0"/>
    <w:rsid w:val="00685D6C"/>
    <w:rsid w:val="0068693C"/>
    <w:rsid w:val="00686953"/>
    <w:rsid w:val="00686CEC"/>
    <w:rsid w:val="00686D8E"/>
    <w:rsid w:val="0068753B"/>
    <w:rsid w:val="006875E3"/>
    <w:rsid w:val="00687F55"/>
    <w:rsid w:val="00687F61"/>
    <w:rsid w:val="00687FA6"/>
    <w:rsid w:val="00690341"/>
    <w:rsid w:val="00690483"/>
    <w:rsid w:val="006905EE"/>
    <w:rsid w:val="00690D2E"/>
    <w:rsid w:val="00690DAE"/>
    <w:rsid w:val="00690E69"/>
    <w:rsid w:val="006910B9"/>
    <w:rsid w:val="00691830"/>
    <w:rsid w:val="0069189A"/>
    <w:rsid w:val="006921FF"/>
    <w:rsid w:val="0069278C"/>
    <w:rsid w:val="006928ED"/>
    <w:rsid w:val="0069294C"/>
    <w:rsid w:val="00692C0C"/>
    <w:rsid w:val="00692F70"/>
    <w:rsid w:val="0069304B"/>
    <w:rsid w:val="00693849"/>
    <w:rsid w:val="00693B5A"/>
    <w:rsid w:val="0069411A"/>
    <w:rsid w:val="0069436A"/>
    <w:rsid w:val="00694DBE"/>
    <w:rsid w:val="0069542B"/>
    <w:rsid w:val="006965CF"/>
    <w:rsid w:val="006966CD"/>
    <w:rsid w:val="0069682E"/>
    <w:rsid w:val="0069694F"/>
    <w:rsid w:val="0069737E"/>
    <w:rsid w:val="00697664"/>
    <w:rsid w:val="0069771E"/>
    <w:rsid w:val="0069790C"/>
    <w:rsid w:val="00697E73"/>
    <w:rsid w:val="006A02FB"/>
    <w:rsid w:val="006A0707"/>
    <w:rsid w:val="006A07C7"/>
    <w:rsid w:val="006A0A9E"/>
    <w:rsid w:val="006A0D49"/>
    <w:rsid w:val="006A0DE8"/>
    <w:rsid w:val="006A1533"/>
    <w:rsid w:val="006A1E59"/>
    <w:rsid w:val="006A1E68"/>
    <w:rsid w:val="006A1EE1"/>
    <w:rsid w:val="006A2865"/>
    <w:rsid w:val="006A29F3"/>
    <w:rsid w:val="006A2FEF"/>
    <w:rsid w:val="006A319F"/>
    <w:rsid w:val="006A359D"/>
    <w:rsid w:val="006A35B2"/>
    <w:rsid w:val="006A3BE7"/>
    <w:rsid w:val="006A3DED"/>
    <w:rsid w:val="006A474C"/>
    <w:rsid w:val="006A4997"/>
    <w:rsid w:val="006A4A21"/>
    <w:rsid w:val="006A55A9"/>
    <w:rsid w:val="006A599B"/>
    <w:rsid w:val="006A5E39"/>
    <w:rsid w:val="006A5E73"/>
    <w:rsid w:val="006A6296"/>
    <w:rsid w:val="006A67B4"/>
    <w:rsid w:val="006A68E7"/>
    <w:rsid w:val="006A6960"/>
    <w:rsid w:val="006A6AFA"/>
    <w:rsid w:val="006A6CA4"/>
    <w:rsid w:val="006A7353"/>
    <w:rsid w:val="006A7465"/>
    <w:rsid w:val="006A747C"/>
    <w:rsid w:val="006A775F"/>
    <w:rsid w:val="006A7A60"/>
    <w:rsid w:val="006A7DAA"/>
    <w:rsid w:val="006A7F42"/>
    <w:rsid w:val="006B023A"/>
    <w:rsid w:val="006B0241"/>
    <w:rsid w:val="006B056C"/>
    <w:rsid w:val="006B0864"/>
    <w:rsid w:val="006B0D5C"/>
    <w:rsid w:val="006B0F41"/>
    <w:rsid w:val="006B110F"/>
    <w:rsid w:val="006B195D"/>
    <w:rsid w:val="006B1F17"/>
    <w:rsid w:val="006B206A"/>
    <w:rsid w:val="006B20B3"/>
    <w:rsid w:val="006B20CC"/>
    <w:rsid w:val="006B24B6"/>
    <w:rsid w:val="006B2547"/>
    <w:rsid w:val="006B26E9"/>
    <w:rsid w:val="006B2AC1"/>
    <w:rsid w:val="006B2C1E"/>
    <w:rsid w:val="006B2D30"/>
    <w:rsid w:val="006B2E57"/>
    <w:rsid w:val="006B35AD"/>
    <w:rsid w:val="006B3BB7"/>
    <w:rsid w:val="006B43E3"/>
    <w:rsid w:val="006B4757"/>
    <w:rsid w:val="006B4B52"/>
    <w:rsid w:val="006B4D75"/>
    <w:rsid w:val="006B5069"/>
    <w:rsid w:val="006B5128"/>
    <w:rsid w:val="006B594A"/>
    <w:rsid w:val="006B5F79"/>
    <w:rsid w:val="006B629C"/>
    <w:rsid w:val="006B67C2"/>
    <w:rsid w:val="006B6C32"/>
    <w:rsid w:val="006B70F5"/>
    <w:rsid w:val="006B7F93"/>
    <w:rsid w:val="006B7FA1"/>
    <w:rsid w:val="006C00B1"/>
    <w:rsid w:val="006C00C4"/>
    <w:rsid w:val="006C0499"/>
    <w:rsid w:val="006C0821"/>
    <w:rsid w:val="006C0EEF"/>
    <w:rsid w:val="006C1102"/>
    <w:rsid w:val="006C1312"/>
    <w:rsid w:val="006C148D"/>
    <w:rsid w:val="006C1807"/>
    <w:rsid w:val="006C1A8E"/>
    <w:rsid w:val="006C1DA6"/>
    <w:rsid w:val="006C2370"/>
    <w:rsid w:val="006C274E"/>
    <w:rsid w:val="006C2C25"/>
    <w:rsid w:val="006C3259"/>
    <w:rsid w:val="006C3E37"/>
    <w:rsid w:val="006C3E70"/>
    <w:rsid w:val="006C449B"/>
    <w:rsid w:val="006C49AC"/>
    <w:rsid w:val="006C4D5D"/>
    <w:rsid w:val="006C51F7"/>
    <w:rsid w:val="006C5355"/>
    <w:rsid w:val="006C58B0"/>
    <w:rsid w:val="006C5969"/>
    <w:rsid w:val="006C5BFE"/>
    <w:rsid w:val="006C5E37"/>
    <w:rsid w:val="006C5F20"/>
    <w:rsid w:val="006C606A"/>
    <w:rsid w:val="006C65C7"/>
    <w:rsid w:val="006C709F"/>
    <w:rsid w:val="006C716C"/>
    <w:rsid w:val="006C73D9"/>
    <w:rsid w:val="006C73DB"/>
    <w:rsid w:val="006C74DB"/>
    <w:rsid w:val="006C79E5"/>
    <w:rsid w:val="006C7CAB"/>
    <w:rsid w:val="006C7EBE"/>
    <w:rsid w:val="006D026C"/>
    <w:rsid w:val="006D0A39"/>
    <w:rsid w:val="006D0B46"/>
    <w:rsid w:val="006D0C75"/>
    <w:rsid w:val="006D0C78"/>
    <w:rsid w:val="006D0C7B"/>
    <w:rsid w:val="006D0D1D"/>
    <w:rsid w:val="006D0DEA"/>
    <w:rsid w:val="006D16AD"/>
    <w:rsid w:val="006D16BA"/>
    <w:rsid w:val="006D1905"/>
    <w:rsid w:val="006D1B8A"/>
    <w:rsid w:val="006D1FE8"/>
    <w:rsid w:val="006D203A"/>
    <w:rsid w:val="006D214C"/>
    <w:rsid w:val="006D21DD"/>
    <w:rsid w:val="006D2A05"/>
    <w:rsid w:val="006D2C0E"/>
    <w:rsid w:val="006D2F8E"/>
    <w:rsid w:val="006D34BB"/>
    <w:rsid w:val="006D3E71"/>
    <w:rsid w:val="006D42B2"/>
    <w:rsid w:val="006D44C0"/>
    <w:rsid w:val="006D5887"/>
    <w:rsid w:val="006D5938"/>
    <w:rsid w:val="006D5AC9"/>
    <w:rsid w:val="006D5E48"/>
    <w:rsid w:val="006D5EA0"/>
    <w:rsid w:val="006D6429"/>
    <w:rsid w:val="006D6456"/>
    <w:rsid w:val="006D6465"/>
    <w:rsid w:val="006D6767"/>
    <w:rsid w:val="006D6871"/>
    <w:rsid w:val="006D6A17"/>
    <w:rsid w:val="006D6EC0"/>
    <w:rsid w:val="006D7381"/>
    <w:rsid w:val="006D75D9"/>
    <w:rsid w:val="006D76B6"/>
    <w:rsid w:val="006D7E17"/>
    <w:rsid w:val="006E000E"/>
    <w:rsid w:val="006E0299"/>
    <w:rsid w:val="006E02FF"/>
    <w:rsid w:val="006E0969"/>
    <w:rsid w:val="006E0B80"/>
    <w:rsid w:val="006E0D42"/>
    <w:rsid w:val="006E0F12"/>
    <w:rsid w:val="006E12BA"/>
    <w:rsid w:val="006E12FA"/>
    <w:rsid w:val="006E1540"/>
    <w:rsid w:val="006E17EC"/>
    <w:rsid w:val="006E1D3D"/>
    <w:rsid w:val="006E2554"/>
    <w:rsid w:val="006E2707"/>
    <w:rsid w:val="006E2C0C"/>
    <w:rsid w:val="006E2DC7"/>
    <w:rsid w:val="006E2F8B"/>
    <w:rsid w:val="006E37F6"/>
    <w:rsid w:val="006E38FC"/>
    <w:rsid w:val="006E3A5E"/>
    <w:rsid w:val="006E482F"/>
    <w:rsid w:val="006E49A0"/>
    <w:rsid w:val="006E4DE6"/>
    <w:rsid w:val="006E4DFB"/>
    <w:rsid w:val="006E5041"/>
    <w:rsid w:val="006E51DB"/>
    <w:rsid w:val="006E5307"/>
    <w:rsid w:val="006E5820"/>
    <w:rsid w:val="006E5ACC"/>
    <w:rsid w:val="006E5DB7"/>
    <w:rsid w:val="006E62C5"/>
    <w:rsid w:val="006E6720"/>
    <w:rsid w:val="006E6864"/>
    <w:rsid w:val="006E692A"/>
    <w:rsid w:val="006E704E"/>
    <w:rsid w:val="006E70EC"/>
    <w:rsid w:val="006E7273"/>
    <w:rsid w:val="006E7B01"/>
    <w:rsid w:val="006E7C93"/>
    <w:rsid w:val="006F001B"/>
    <w:rsid w:val="006F0E6C"/>
    <w:rsid w:val="006F1019"/>
    <w:rsid w:val="006F1046"/>
    <w:rsid w:val="006F1611"/>
    <w:rsid w:val="006F1ADD"/>
    <w:rsid w:val="006F1AE1"/>
    <w:rsid w:val="006F1EF3"/>
    <w:rsid w:val="006F21EE"/>
    <w:rsid w:val="006F258A"/>
    <w:rsid w:val="006F289B"/>
    <w:rsid w:val="006F2B4D"/>
    <w:rsid w:val="006F2EE0"/>
    <w:rsid w:val="006F2F83"/>
    <w:rsid w:val="006F322D"/>
    <w:rsid w:val="006F36C8"/>
    <w:rsid w:val="006F39DA"/>
    <w:rsid w:val="006F3B3E"/>
    <w:rsid w:val="006F3F7E"/>
    <w:rsid w:val="006F4383"/>
    <w:rsid w:val="006F45F3"/>
    <w:rsid w:val="006F49DA"/>
    <w:rsid w:val="006F4AD1"/>
    <w:rsid w:val="006F5209"/>
    <w:rsid w:val="006F5274"/>
    <w:rsid w:val="006F5B38"/>
    <w:rsid w:val="006F5C89"/>
    <w:rsid w:val="006F5EA7"/>
    <w:rsid w:val="006F6010"/>
    <w:rsid w:val="006F6028"/>
    <w:rsid w:val="006F6090"/>
    <w:rsid w:val="006F60F2"/>
    <w:rsid w:val="006F645F"/>
    <w:rsid w:val="006F6AE3"/>
    <w:rsid w:val="006F6C38"/>
    <w:rsid w:val="006F6C79"/>
    <w:rsid w:val="006F6FD9"/>
    <w:rsid w:val="006F6FFF"/>
    <w:rsid w:val="006F714B"/>
    <w:rsid w:val="006F728B"/>
    <w:rsid w:val="007002A6"/>
    <w:rsid w:val="007007D7"/>
    <w:rsid w:val="00700D81"/>
    <w:rsid w:val="00701891"/>
    <w:rsid w:val="00701B28"/>
    <w:rsid w:val="00701B6E"/>
    <w:rsid w:val="00701BF5"/>
    <w:rsid w:val="00701D55"/>
    <w:rsid w:val="007021EA"/>
    <w:rsid w:val="007022AC"/>
    <w:rsid w:val="00702400"/>
    <w:rsid w:val="00702457"/>
    <w:rsid w:val="007024DF"/>
    <w:rsid w:val="00702D94"/>
    <w:rsid w:val="00702E8C"/>
    <w:rsid w:val="00703157"/>
    <w:rsid w:val="0070352A"/>
    <w:rsid w:val="00703549"/>
    <w:rsid w:val="007037F9"/>
    <w:rsid w:val="00704ADF"/>
    <w:rsid w:val="00705435"/>
    <w:rsid w:val="0070544B"/>
    <w:rsid w:val="00705668"/>
    <w:rsid w:val="007058A2"/>
    <w:rsid w:val="00705A6F"/>
    <w:rsid w:val="007061EF"/>
    <w:rsid w:val="007062EF"/>
    <w:rsid w:val="00706640"/>
    <w:rsid w:val="007067BF"/>
    <w:rsid w:val="007067EC"/>
    <w:rsid w:val="00706A3C"/>
    <w:rsid w:val="00706AC2"/>
    <w:rsid w:val="00706F30"/>
    <w:rsid w:val="00707164"/>
    <w:rsid w:val="0070774E"/>
    <w:rsid w:val="007100A6"/>
    <w:rsid w:val="007108F7"/>
    <w:rsid w:val="00710A0F"/>
    <w:rsid w:val="00710BAA"/>
    <w:rsid w:val="00711269"/>
    <w:rsid w:val="0071147C"/>
    <w:rsid w:val="007117A1"/>
    <w:rsid w:val="007118AF"/>
    <w:rsid w:val="0071195D"/>
    <w:rsid w:val="00711990"/>
    <w:rsid w:val="00711C0E"/>
    <w:rsid w:val="00711F2E"/>
    <w:rsid w:val="00712194"/>
    <w:rsid w:val="00712355"/>
    <w:rsid w:val="007124F5"/>
    <w:rsid w:val="007125E2"/>
    <w:rsid w:val="0071267C"/>
    <w:rsid w:val="00712B7C"/>
    <w:rsid w:val="00712F73"/>
    <w:rsid w:val="00713EB5"/>
    <w:rsid w:val="00713F8B"/>
    <w:rsid w:val="007142C8"/>
    <w:rsid w:val="0071454A"/>
    <w:rsid w:val="00714643"/>
    <w:rsid w:val="00714C04"/>
    <w:rsid w:val="00715055"/>
    <w:rsid w:val="0071508A"/>
    <w:rsid w:val="007152DF"/>
    <w:rsid w:val="0071545E"/>
    <w:rsid w:val="00715B55"/>
    <w:rsid w:val="00715B95"/>
    <w:rsid w:val="00715F8D"/>
    <w:rsid w:val="00715FF8"/>
    <w:rsid w:val="00716FB2"/>
    <w:rsid w:val="0071701E"/>
    <w:rsid w:val="007171C5"/>
    <w:rsid w:val="007174CB"/>
    <w:rsid w:val="00717753"/>
    <w:rsid w:val="00717911"/>
    <w:rsid w:val="0072002C"/>
    <w:rsid w:val="00720327"/>
    <w:rsid w:val="00720693"/>
    <w:rsid w:val="007211BB"/>
    <w:rsid w:val="007211EF"/>
    <w:rsid w:val="007218B3"/>
    <w:rsid w:val="00721A38"/>
    <w:rsid w:val="00721E1B"/>
    <w:rsid w:val="007221D9"/>
    <w:rsid w:val="00722898"/>
    <w:rsid w:val="00722AA2"/>
    <w:rsid w:val="00722ACF"/>
    <w:rsid w:val="00722EFF"/>
    <w:rsid w:val="0072357D"/>
    <w:rsid w:val="007236E9"/>
    <w:rsid w:val="007239AC"/>
    <w:rsid w:val="00723A29"/>
    <w:rsid w:val="00723B2F"/>
    <w:rsid w:val="00723BBD"/>
    <w:rsid w:val="00723E91"/>
    <w:rsid w:val="007240C1"/>
    <w:rsid w:val="007244B8"/>
    <w:rsid w:val="00724582"/>
    <w:rsid w:val="00724A42"/>
    <w:rsid w:val="00724E69"/>
    <w:rsid w:val="007256B7"/>
    <w:rsid w:val="00725834"/>
    <w:rsid w:val="00725AFD"/>
    <w:rsid w:val="00725DA3"/>
    <w:rsid w:val="00726110"/>
    <w:rsid w:val="00726179"/>
    <w:rsid w:val="00726593"/>
    <w:rsid w:val="007266A1"/>
    <w:rsid w:val="00726AFC"/>
    <w:rsid w:val="00726D79"/>
    <w:rsid w:val="00727233"/>
    <w:rsid w:val="00727385"/>
    <w:rsid w:val="0072792E"/>
    <w:rsid w:val="007279CB"/>
    <w:rsid w:val="0073018F"/>
    <w:rsid w:val="0073041A"/>
    <w:rsid w:val="00730581"/>
    <w:rsid w:val="00730DF0"/>
    <w:rsid w:val="00730E58"/>
    <w:rsid w:val="00731564"/>
    <w:rsid w:val="0073181F"/>
    <w:rsid w:val="00731820"/>
    <w:rsid w:val="00732148"/>
    <w:rsid w:val="007326B0"/>
    <w:rsid w:val="00732B2C"/>
    <w:rsid w:val="00732E76"/>
    <w:rsid w:val="00732F17"/>
    <w:rsid w:val="007331C0"/>
    <w:rsid w:val="0073345F"/>
    <w:rsid w:val="0073396B"/>
    <w:rsid w:val="00733A5A"/>
    <w:rsid w:val="007340AF"/>
    <w:rsid w:val="00734703"/>
    <w:rsid w:val="00734774"/>
    <w:rsid w:val="00734DFA"/>
    <w:rsid w:val="00734F49"/>
    <w:rsid w:val="0073545F"/>
    <w:rsid w:val="007355D0"/>
    <w:rsid w:val="00735750"/>
    <w:rsid w:val="00735861"/>
    <w:rsid w:val="00735AEF"/>
    <w:rsid w:val="00735CDD"/>
    <w:rsid w:val="00735D64"/>
    <w:rsid w:val="00735FB3"/>
    <w:rsid w:val="00735FC8"/>
    <w:rsid w:val="0073611A"/>
    <w:rsid w:val="0073673E"/>
    <w:rsid w:val="007368E5"/>
    <w:rsid w:val="00736A09"/>
    <w:rsid w:val="00736E42"/>
    <w:rsid w:val="0073706F"/>
    <w:rsid w:val="00737399"/>
    <w:rsid w:val="00737883"/>
    <w:rsid w:val="00737D13"/>
    <w:rsid w:val="00737E6F"/>
    <w:rsid w:val="00740D84"/>
    <w:rsid w:val="00741040"/>
    <w:rsid w:val="0074165D"/>
    <w:rsid w:val="007416D8"/>
    <w:rsid w:val="0074193E"/>
    <w:rsid w:val="007419E5"/>
    <w:rsid w:val="00741A98"/>
    <w:rsid w:val="00741C11"/>
    <w:rsid w:val="00741C7C"/>
    <w:rsid w:val="007423E3"/>
    <w:rsid w:val="00742502"/>
    <w:rsid w:val="007427EB"/>
    <w:rsid w:val="00742AA9"/>
    <w:rsid w:val="00743053"/>
    <w:rsid w:val="007437C6"/>
    <w:rsid w:val="00743A1E"/>
    <w:rsid w:val="00743C40"/>
    <w:rsid w:val="0074416B"/>
    <w:rsid w:val="0074416D"/>
    <w:rsid w:val="00744A7E"/>
    <w:rsid w:val="00744C47"/>
    <w:rsid w:val="00744FE0"/>
    <w:rsid w:val="00745371"/>
    <w:rsid w:val="0074546E"/>
    <w:rsid w:val="0074547E"/>
    <w:rsid w:val="007456B6"/>
    <w:rsid w:val="0074571B"/>
    <w:rsid w:val="00745C32"/>
    <w:rsid w:val="00745C50"/>
    <w:rsid w:val="00745CC3"/>
    <w:rsid w:val="007461C7"/>
    <w:rsid w:val="00746A0F"/>
    <w:rsid w:val="00746A6B"/>
    <w:rsid w:val="00746AC1"/>
    <w:rsid w:val="00746B81"/>
    <w:rsid w:val="00746C85"/>
    <w:rsid w:val="00746FA2"/>
    <w:rsid w:val="00747765"/>
    <w:rsid w:val="00747959"/>
    <w:rsid w:val="007479F5"/>
    <w:rsid w:val="00747A42"/>
    <w:rsid w:val="00747D8B"/>
    <w:rsid w:val="007501BB"/>
    <w:rsid w:val="00750462"/>
    <w:rsid w:val="00750EAB"/>
    <w:rsid w:val="007514EA"/>
    <w:rsid w:val="00751609"/>
    <w:rsid w:val="007518B7"/>
    <w:rsid w:val="00752272"/>
    <w:rsid w:val="007522DC"/>
    <w:rsid w:val="007525BC"/>
    <w:rsid w:val="00752A68"/>
    <w:rsid w:val="00753076"/>
    <w:rsid w:val="0075341A"/>
    <w:rsid w:val="00753BB9"/>
    <w:rsid w:val="00754119"/>
    <w:rsid w:val="0075433A"/>
    <w:rsid w:val="00754A64"/>
    <w:rsid w:val="00754C38"/>
    <w:rsid w:val="00754C7A"/>
    <w:rsid w:val="00754D00"/>
    <w:rsid w:val="007551B4"/>
    <w:rsid w:val="0075538F"/>
    <w:rsid w:val="00755551"/>
    <w:rsid w:val="00755668"/>
    <w:rsid w:val="00755A8B"/>
    <w:rsid w:val="00755BC8"/>
    <w:rsid w:val="00755E0F"/>
    <w:rsid w:val="00756062"/>
    <w:rsid w:val="007561CC"/>
    <w:rsid w:val="007568E6"/>
    <w:rsid w:val="00757854"/>
    <w:rsid w:val="00757B6A"/>
    <w:rsid w:val="00757DA1"/>
    <w:rsid w:val="007602C9"/>
    <w:rsid w:val="00760409"/>
    <w:rsid w:val="007604A4"/>
    <w:rsid w:val="0076052B"/>
    <w:rsid w:val="00760768"/>
    <w:rsid w:val="0076076D"/>
    <w:rsid w:val="00761559"/>
    <w:rsid w:val="0076156C"/>
    <w:rsid w:val="00761984"/>
    <w:rsid w:val="00761B6B"/>
    <w:rsid w:val="00762AC8"/>
    <w:rsid w:val="00763353"/>
    <w:rsid w:val="007637EC"/>
    <w:rsid w:val="00763C88"/>
    <w:rsid w:val="00763FEF"/>
    <w:rsid w:val="00764016"/>
    <w:rsid w:val="0076425A"/>
    <w:rsid w:val="00764460"/>
    <w:rsid w:val="0076446F"/>
    <w:rsid w:val="00764EB0"/>
    <w:rsid w:val="00764EF2"/>
    <w:rsid w:val="00764F8A"/>
    <w:rsid w:val="007653E5"/>
    <w:rsid w:val="00765B63"/>
    <w:rsid w:val="00765BD2"/>
    <w:rsid w:val="00765D49"/>
    <w:rsid w:val="00765E6F"/>
    <w:rsid w:val="00765EA7"/>
    <w:rsid w:val="00765F3B"/>
    <w:rsid w:val="00766129"/>
    <w:rsid w:val="00766178"/>
    <w:rsid w:val="007663BD"/>
    <w:rsid w:val="00766EA6"/>
    <w:rsid w:val="00766F0F"/>
    <w:rsid w:val="00766FF5"/>
    <w:rsid w:val="007676BF"/>
    <w:rsid w:val="00767911"/>
    <w:rsid w:val="00767A54"/>
    <w:rsid w:val="007701AF"/>
    <w:rsid w:val="00770489"/>
    <w:rsid w:val="00770A77"/>
    <w:rsid w:val="00770B61"/>
    <w:rsid w:val="00770C52"/>
    <w:rsid w:val="00771089"/>
    <w:rsid w:val="007719FE"/>
    <w:rsid w:val="00771A6C"/>
    <w:rsid w:val="00771B34"/>
    <w:rsid w:val="00771BD5"/>
    <w:rsid w:val="007724CF"/>
    <w:rsid w:val="00772ACD"/>
    <w:rsid w:val="00772DB4"/>
    <w:rsid w:val="00772DBB"/>
    <w:rsid w:val="007737FD"/>
    <w:rsid w:val="00773E36"/>
    <w:rsid w:val="007740B8"/>
    <w:rsid w:val="0077481D"/>
    <w:rsid w:val="00774B25"/>
    <w:rsid w:val="0077595E"/>
    <w:rsid w:val="00775989"/>
    <w:rsid w:val="00775ACA"/>
    <w:rsid w:val="00775B8F"/>
    <w:rsid w:val="00776DDA"/>
    <w:rsid w:val="00777143"/>
    <w:rsid w:val="0077794E"/>
    <w:rsid w:val="00780FAC"/>
    <w:rsid w:val="007811F5"/>
    <w:rsid w:val="0078143F"/>
    <w:rsid w:val="00781AC1"/>
    <w:rsid w:val="00781B85"/>
    <w:rsid w:val="00781DCF"/>
    <w:rsid w:val="0078214E"/>
    <w:rsid w:val="007826BD"/>
    <w:rsid w:val="00782866"/>
    <w:rsid w:val="00783DAC"/>
    <w:rsid w:val="00783F3A"/>
    <w:rsid w:val="00783F3F"/>
    <w:rsid w:val="00784267"/>
    <w:rsid w:val="007844E7"/>
    <w:rsid w:val="007849C9"/>
    <w:rsid w:val="00784A66"/>
    <w:rsid w:val="00784AEC"/>
    <w:rsid w:val="00784B00"/>
    <w:rsid w:val="0078567A"/>
    <w:rsid w:val="00785775"/>
    <w:rsid w:val="00785904"/>
    <w:rsid w:val="00785941"/>
    <w:rsid w:val="00785D4A"/>
    <w:rsid w:val="00785FE0"/>
    <w:rsid w:val="007860CB"/>
    <w:rsid w:val="00786430"/>
    <w:rsid w:val="00786511"/>
    <w:rsid w:val="007869FB"/>
    <w:rsid w:val="00786B7E"/>
    <w:rsid w:val="00786CF1"/>
    <w:rsid w:val="007870D9"/>
    <w:rsid w:val="00787198"/>
    <w:rsid w:val="0078743A"/>
    <w:rsid w:val="007875D0"/>
    <w:rsid w:val="00787794"/>
    <w:rsid w:val="00787EF5"/>
    <w:rsid w:val="0079008D"/>
    <w:rsid w:val="007901D6"/>
    <w:rsid w:val="0079062C"/>
    <w:rsid w:val="00790730"/>
    <w:rsid w:val="0079081F"/>
    <w:rsid w:val="00790E06"/>
    <w:rsid w:val="00790FF2"/>
    <w:rsid w:val="007913D0"/>
    <w:rsid w:val="00791625"/>
    <w:rsid w:val="007916D2"/>
    <w:rsid w:val="007918E1"/>
    <w:rsid w:val="00791B76"/>
    <w:rsid w:val="00791F2C"/>
    <w:rsid w:val="00792135"/>
    <w:rsid w:val="00792838"/>
    <w:rsid w:val="007929A6"/>
    <w:rsid w:val="00792ECE"/>
    <w:rsid w:val="00792F22"/>
    <w:rsid w:val="007933AE"/>
    <w:rsid w:val="00793A3B"/>
    <w:rsid w:val="007940C8"/>
    <w:rsid w:val="00794142"/>
    <w:rsid w:val="0079442A"/>
    <w:rsid w:val="0079470A"/>
    <w:rsid w:val="0079495F"/>
    <w:rsid w:val="00794A84"/>
    <w:rsid w:val="00794A9F"/>
    <w:rsid w:val="00794E3B"/>
    <w:rsid w:val="007952E5"/>
    <w:rsid w:val="00795965"/>
    <w:rsid w:val="00795A77"/>
    <w:rsid w:val="00796CDC"/>
    <w:rsid w:val="00797444"/>
    <w:rsid w:val="007977FE"/>
    <w:rsid w:val="007979E9"/>
    <w:rsid w:val="00797E24"/>
    <w:rsid w:val="00797EA8"/>
    <w:rsid w:val="007A02B2"/>
    <w:rsid w:val="007A02C0"/>
    <w:rsid w:val="007A14F8"/>
    <w:rsid w:val="007A1537"/>
    <w:rsid w:val="007A15A7"/>
    <w:rsid w:val="007A18D4"/>
    <w:rsid w:val="007A1DB9"/>
    <w:rsid w:val="007A2312"/>
    <w:rsid w:val="007A253E"/>
    <w:rsid w:val="007A259E"/>
    <w:rsid w:val="007A25F0"/>
    <w:rsid w:val="007A26D2"/>
    <w:rsid w:val="007A2FE7"/>
    <w:rsid w:val="007A30C6"/>
    <w:rsid w:val="007A3321"/>
    <w:rsid w:val="007A3512"/>
    <w:rsid w:val="007A3584"/>
    <w:rsid w:val="007A383F"/>
    <w:rsid w:val="007A4125"/>
    <w:rsid w:val="007A4AEC"/>
    <w:rsid w:val="007A4B21"/>
    <w:rsid w:val="007A4B74"/>
    <w:rsid w:val="007A50FE"/>
    <w:rsid w:val="007A542B"/>
    <w:rsid w:val="007A5574"/>
    <w:rsid w:val="007A58C1"/>
    <w:rsid w:val="007A5EAD"/>
    <w:rsid w:val="007A5FBE"/>
    <w:rsid w:val="007A6087"/>
    <w:rsid w:val="007A67BB"/>
    <w:rsid w:val="007A74D9"/>
    <w:rsid w:val="007A76C7"/>
    <w:rsid w:val="007A7748"/>
    <w:rsid w:val="007A7A63"/>
    <w:rsid w:val="007A7CD0"/>
    <w:rsid w:val="007A7DCA"/>
    <w:rsid w:val="007A7FE2"/>
    <w:rsid w:val="007B038F"/>
    <w:rsid w:val="007B0702"/>
    <w:rsid w:val="007B0A6F"/>
    <w:rsid w:val="007B0C7D"/>
    <w:rsid w:val="007B0D15"/>
    <w:rsid w:val="007B0FCD"/>
    <w:rsid w:val="007B128C"/>
    <w:rsid w:val="007B1304"/>
    <w:rsid w:val="007B1364"/>
    <w:rsid w:val="007B1532"/>
    <w:rsid w:val="007B1B12"/>
    <w:rsid w:val="007B1B7E"/>
    <w:rsid w:val="007B1CC2"/>
    <w:rsid w:val="007B2394"/>
    <w:rsid w:val="007B25A1"/>
    <w:rsid w:val="007B3BBE"/>
    <w:rsid w:val="007B3C9E"/>
    <w:rsid w:val="007B4A9D"/>
    <w:rsid w:val="007B4DFC"/>
    <w:rsid w:val="007B4E17"/>
    <w:rsid w:val="007B58CB"/>
    <w:rsid w:val="007B5BC0"/>
    <w:rsid w:val="007B64BC"/>
    <w:rsid w:val="007B6678"/>
    <w:rsid w:val="007B6C55"/>
    <w:rsid w:val="007B6EAB"/>
    <w:rsid w:val="007B6FAC"/>
    <w:rsid w:val="007B7158"/>
    <w:rsid w:val="007B7569"/>
    <w:rsid w:val="007B77D9"/>
    <w:rsid w:val="007B7D59"/>
    <w:rsid w:val="007C0748"/>
    <w:rsid w:val="007C0957"/>
    <w:rsid w:val="007C09BB"/>
    <w:rsid w:val="007C0ABE"/>
    <w:rsid w:val="007C1084"/>
    <w:rsid w:val="007C1604"/>
    <w:rsid w:val="007C1A2F"/>
    <w:rsid w:val="007C22F3"/>
    <w:rsid w:val="007C249B"/>
    <w:rsid w:val="007C264E"/>
    <w:rsid w:val="007C27F3"/>
    <w:rsid w:val="007C2E12"/>
    <w:rsid w:val="007C30EC"/>
    <w:rsid w:val="007C31DA"/>
    <w:rsid w:val="007C359B"/>
    <w:rsid w:val="007C39D2"/>
    <w:rsid w:val="007C3B60"/>
    <w:rsid w:val="007C407C"/>
    <w:rsid w:val="007C4443"/>
    <w:rsid w:val="007C4518"/>
    <w:rsid w:val="007C47C4"/>
    <w:rsid w:val="007C50C1"/>
    <w:rsid w:val="007C5679"/>
    <w:rsid w:val="007C5807"/>
    <w:rsid w:val="007C5EAA"/>
    <w:rsid w:val="007C5F30"/>
    <w:rsid w:val="007C66B1"/>
    <w:rsid w:val="007C6A58"/>
    <w:rsid w:val="007C71F5"/>
    <w:rsid w:val="007C74D1"/>
    <w:rsid w:val="007C76D1"/>
    <w:rsid w:val="007C775B"/>
    <w:rsid w:val="007C778A"/>
    <w:rsid w:val="007C7C0E"/>
    <w:rsid w:val="007C7D33"/>
    <w:rsid w:val="007C7F6F"/>
    <w:rsid w:val="007D0259"/>
    <w:rsid w:val="007D0508"/>
    <w:rsid w:val="007D0986"/>
    <w:rsid w:val="007D09D8"/>
    <w:rsid w:val="007D0D0E"/>
    <w:rsid w:val="007D104E"/>
    <w:rsid w:val="007D1AD1"/>
    <w:rsid w:val="007D2080"/>
    <w:rsid w:val="007D20C8"/>
    <w:rsid w:val="007D245C"/>
    <w:rsid w:val="007D2630"/>
    <w:rsid w:val="007D2B07"/>
    <w:rsid w:val="007D2C05"/>
    <w:rsid w:val="007D2C8C"/>
    <w:rsid w:val="007D2F0A"/>
    <w:rsid w:val="007D307A"/>
    <w:rsid w:val="007D3427"/>
    <w:rsid w:val="007D3557"/>
    <w:rsid w:val="007D3610"/>
    <w:rsid w:val="007D3BE2"/>
    <w:rsid w:val="007D3E23"/>
    <w:rsid w:val="007D4281"/>
    <w:rsid w:val="007D4470"/>
    <w:rsid w:val="007D4CB5"/>
    <w:rsid w:val="007D4DC9"/>
    <w:rsid w:val="007D4E4B"/>
    <w:rsid w:val="007D4FDA"/>
    <w:rsid w:val="007D5109"/>
    <w:rsid w:val="007D55B9"/>
    <w:rsid w:val="007D57B2"/>
    <w:rsid w:val="007D5E8C"/>
    <w:rsid w:val="007D5EDF"/>
    <w:rsid w:val="007D6178"/>
    <w:rsid w:val="007D68FE"/>
    <w:rsid w:val="007D698C"/>
    <w:rsid w:val="007D69CD"/>
    <w:rsid w:val="007D7010"/>
    <w:rsid w:val="007D7065"/>
    <w:rsid w:val="007D7733"/>
    <w:rsid w:val="007E00A9"/>
    <w:rsid w:val="007E0119"/>
    <w:rsid w:val="007E0528"/>
    <w:rsid w:val="007E0A6A"/>
    <w:rsid w:val="007E0D60"/>
    <w:rsid w:val="007E1022"/>
    <w:rsid w:val="007E1115"/>
    <w:rsid w:val="007E14B5"/>
    <w:rsid w:val="007E14E7"/>
    <w:rsid w:val="007E1EA9"/>
    <w:rsid w:val="007E1F9F"/>
    <w:rsid w:val="007E208A"/>
    <w:rsid w:val="007E23D6"/>
    <w:rsid w:val="007E370A"/>
    <w:rsid w:val="007E3901"/>
    <w:rsid w:val="007E393D"/>
    <w:rsid w:val="007E3AC5"/>
    <w:rsid w:val="007E401A"/>
    <w:rsid w:val="007E40A8"/>
    <w:rsid w:val="007E41B9"/>
    <w:rsid w:val="007E45E3"/>
    <w:rsid w:val="007E502D"/>
    <w:rsid w:val="007E5272"/>
    <w:rsid w:val="007E5367"/>
    <w:rsid w:val="007E5674"/>
    <w:rsid w:val="007E57CA"/>
    <w:rsid w:val="007E57F3"/>
    <w:rsid w:val="007E5BEA"/>
    <w:rsid w:val="007E6095"/>
    <w:rsid w:val="007E63A7"/>
    <w:rsid w:val="007E657B"/>
    <w:rsid w:val="007E714B"/>
    <w:rsid w:val="007E7354"/>
    <w:rsid w:val="007E7740"/>
    <w:rsid w:val="007F0170"/>
    <w:rsid w:val="007F0206"/>
    <w:rsid w:val="007F0582"/>
    <w:rsid w:val="007F0BCF"/>
    <w:rsid w:val="007F1086"/>
    <w:rsid w:val="007F10AE"/>
    <w:rsid w:val="007F12D5"/>
    <w:rsid w:val="007F13F9"/>
    <w:rsid w:val="007F1822"/>
    <w:rsid w:val="007F2661"/>
    <w:rsid w:val="007F2841"/>
    <w:rsid w:val="007F32CD"/>
    <w:rsid w:val="007F35A4"/>
    <w:rsid w:val="007F3826"/>
    <w:rsid w:val="007F3E23"/>
    <w:rsid w:val="007F4562"/>
    <w:rsid w:val="007F4727"/>
    <w:rsid w:val="007F555E"/>
    <w:rsid w:val="007F57F4"/>
    <w:rsid w:val="007F5FC6"/>
    <w:rsid w:val="007F6945"/>
    <w:rsid w:val="007F69FF"/>
    <w:rsid w:val="007F6D6D"/>
    <w:rsid w:val="007F6FE9"/>
    <w:rsid w:val="007F700B"/>
    <w:rsid w:val="007F710E"/>
    <w:rsid w:val="007F7739"/>
    <w:rsid w:val="007F77AF"/>
    <w:rsid w:val="007F7AE2"/>
    <w:rsid w:val="007F7D3D"/>
    <w:rsid w:val="00800B40"/>
    <w:rsid w:val="00800D51"/>
    <w:rsid w:val="00800EA4"/>
    <w:rsid w:val="00800EE0"/>
    <w:rsid w:val="00801040"/>
    <w:rsid w:val="00801740"/>
    <w:rsid w:val="00801B40"/>
    <w:rsid w:val="008022B8"/>
    <w:rsid w:val="0080232C"/>
    <w:rsid w:val="008024ED"/>
    <w:rsid w:val="00802517"/>
    <w:rsid w:val="00802B9F"/>
    <w:rsid w:val="00803773"/>
    <w:rsid w:val="00803B2A"/>
    <w:rsid w:val="00803BCA"/>
    <w:rsid w:val="008042BB"/>
    <w:rsid w:val="008043E6"/>
    <w:rsid w:val="00804446"/>
    <w:rsid w:val="00804580"/>
    <w:rsid w:val="00804CC8"/>
    <w:rsid w:val="00804E8F"/>
    <w:rsid w:val="0080556B"/>
    <w:rsid w:val="008057DA"/>
    <w:rsid w:val="0080581B"/>
    <w:rsid w:val="0080582F"/>
    <w:rsid w:val="00805E48"/>
    <w:rsid w:val="00806862"/>
    <w:rsid w:val="00807091"/>
    <w:rsid w:val="00807570"/>
    <w:rsid w:val="00807A4F"/>
    <w:rsid w:val="00807A96"/>
    <w:rsid w:val="00807BC5"/>
    <w:rsid w:val="00810783"/>
    <w:rsid w:val="0081088D"/>
    <w:rsid w:val="008108E9"/>
    <w:rsid w:val="00810AB0"/>
    <w:rsid w:val="00810B08"/>
    <w:rsid w:val="00810BBD"/>
    <w:rsid w:val="00811228"/>
    <w:rsid w:val="008115D6"/>
    <w:rsid w:val="008118CE"/>
    <w:rsid w:val="00811FF4"/>
    <w:rsid w:val="008126AD"/>
    <w:rsid w:val="0081279B"/>
    <w:rsid w:val="008127FD"/>
    <w:rsid w:val="00812FBC"/>
    <w:rsid w:val="0081344F"/>
    <w:rsid w:val="0081345B"/>
    <w:rsid w:val="00813892"/>
    <w:rsid w:val="00813A50"/>
    <w:rsid w:val="00813E57"/>
    <w:rsid w:val="0081424A"/>
    <w:rsid w:val="008144E8"/>
    <w:rsid w:val="008147D8"/>
    <w:rsid w:val="00814896"/>
    <w:rsid w:val="00814A03"/>
    <w:rsid w:val="008155EA"/>
    <w:rsid w:val="00815864"/>
    <w:rsid w:val="008159C9"/>
    <w:rsid w:val="00815DD1"/>
    <w:rsid w:val="00815EE7"/>
    <w:rsid w:val="0081618E"/>
    <w:rsid w:val="008161C6"/>
    <w:rsid w:val="0081745E"/>
    <w:rsid w:val="008178C4"/>
    <w:rsid w:val="008202F2"/>
    <w:rsid w:val="00820634"/>
    <w:rsid w:val="0082079C"/>
    <w:rsid w:val="00820823"/>
    <w:rsid w:val="008211DC"/>
    <w:rsid w:val="008212E2"/>
    <w:rsid w:val="0082132F"/>
    <w:rsid w:val="00821B07"/>
    <w:rsid w:val="00821C60"/>
    <w:rsid w:val="00821D01"/>
    <w:rsid w:val="008228F7"/>
    <w:rsid w:val="00822D36"/>
    <w:rsid w:val="00823371"/>
    <w:rsid w:val="0082430B"/>
    <w:rsid w:val="00824DCF"/>
    <w:rsid w:val="00824F2F"/>
    <w:rsid w:val="00824F69"/>
    <w:rsid w:val="0082535D"/>
    <w:rsid w:val="00825503"/>
    <w:rsid w:val="008257CE"/>
    <w:rsid w:val="008257D2"/>
    <w:rsid w:val="00825B38"/>
    <w:rsid w:val="00825CEB"/>
    <w:rsid w:val="0082618E"/>
    <w:rsid w:val="00826806"/>
    <w:rsid w:val="008271A0"/>
    <w:rsid w:val="008279CB"/>
    <w:rsid w:val="00827A63"/>
    <w:rsid w:val="00827D0D"/>
    <w:rsid w:val="00830106"/>
    <w:rsid w:val="00830B55"/>
    <w:rsid w:val="00830B93"/>
    <w:rsid w:val="00830EB0"/>
    <w:rsid w:val="00831137"/>
    <w:rsid w:val="0083121B"/>
    <w:rsid w:val="00831322"/>
    <w:rsid w:val="00831EDD"/>
    <w:rsid w:val="008323A7"/>
    <w:rsid w:val="008324E8"/>
    <w:rsid w:val="00832768"/>
    <w:rsid w:val="008328CF"/>
    <w:rsid w:val="00832A0B"/>
    <w:rsid w:val="00832D07"/>
    <w:rsid w:val="00833274"/>
    <w:rsid w:val="008336FF"/>
    <w:rsid w:val="00833DBA"/>
    <w:rsid w:val="008340FF"/>
    <w:rsid w:val="008342E9"/>
    <w:rsid w:val="00834588"/>
    <w:rsid w:val="0083482A"/>
    <w:rsid w:val="0083499F"/>
    <w:rsid w:val="00834A30"/>
    <w:rsid w:val="00834BD1"/>
    <w:rsid w:val="00834BF1"/>
    <w:rsid w:val="008356D6"/>
    <w:rsid w:val="0083582B"/>
    <w:rsid w:val="00835898"/>
    <w:rsid w:val="008360A2"/>
    <w:rsid w:val="008365B1"/>
    <w:rsid w:val="00836649"/>
    <w:rsid w:val="00836B34"/>
    <w:rsid w:val="00836ED0"/>
    <w:rsid w:val="00836FA6"/>
    <w:rsid w:val="0083721B"/>
    <w:rsid w:val="008378C1"/>
    <w:rsid w:val="00837E7D"/>
    <w:rsid w:val="00840063"/>
    <w:rsid w:val="0084037F"/>
    <w:rsid w:val="0084080D"/>
    <w:rsid w:val="008408BB"/>
    <w:rsid w:val="00840915"/>
    <w:rsid w:val="00840ADB"/>
    <w:rsid w:val="00840EDF"/>
    <w:rsid w:val="0084117D"/>
    <w:rsid w:val="008414A8"/>
    <w:rsid w:val="0084166F"/>
    <w:rsid w:val="008421F0"/>
    <w:rsid w:val="00842270"/>
    <w:rsid w:val="008426B4"/>
    <w:rsid w:val="00842AFA"/>
    <w:rsid w:val="00842B16"/>
    <w:rsid w:val="0084315F"/>
    <w:rsid w:val="00843794"/>
    <w:rsid w:val="00843B36"/>
    <w:rsid w:val="00843C98"/>
    <w:rsid w:val="00843EE5"/>
    <w:rsid w:val="00843F51"/>
    <w:rsid w:val="0084404C"/>
    <w:rsid w:val="00844741"/>
    <w:rsid w:val="00845553"/>
    <w:rsid w:val="00845569"/>
    <w:rsid w:val="00845AC0"/>
    <w:rsid w:val="00845F0A"/>
    <w:rsid w:val="0084616A"/>
    <w:rsid w:val="0084647C"/>
    <w:rsid w:val="00846536"/>
    <w:rsid w:val="008466F1"/>
    <w:rsid w:val="00846712"/>
    <w:rsid w:val="0084674C"/>
    <w:rsid w:val="008467A8"/>
    <w:rsid w:val="00847374"/>
    <w:rsid w:val="008475BB"/>
    <w:rsid w:val="00847949"/>
    <w:rsid w:val="00847CD0"/>
    <w:rsid w:val="00850157"/>
    <w:rsid w:val="008506FC"/>
    <w:rsid w:val="00850773"/>
    <w:rsid w:val="008507F1"/>
    <w:rsid w:val="00850BDE"/>
    <w:rsid w:val="00850C2C"/>
    <w:rsid w:val="00850F7C"/>
    <w:rsid w:val="0085131D"/>
    <w:rsid w:val="00851792"/>
    <w:rsid w:val="00851808"/>
    <w:rsid w:val="00851E78"/>
    <w:rsid w:val="00851EC5"/>
    <w:rsid w:val="0085223E"/>
    <w:rsid w:val="00852526"/>
    <w:rsid w:val="008526CB"/>
    <w:rsid w:val="00852BCE"/>
    <w:rsid w:val="00852E61"/>
    <w:rsid w:val="008533BB"/>
    <w:rsid w:val="008534C5"/>
    <w:rsid w:val="008536EF"/>
    <w:rsid w:val="00853800"/>
    <w:rsid w:val="00853B6A"/>
    <w:rsid w:val="008543B4"/>
    <w:rsid w:val="008546B7"/>
    <w:rsid w:val="008547B4"/>
    <w:rsid w:val="008547CF"/>
    <w:rsid w:val="00855383"/>
    <w:rsid w:val="008558DD"/>
    <w:rsid w:val="00855AED"/>
    <w:rsid w:val="00855EA6"/>
    <w:rsid w:val="008560F5"/>
    <w:rsid w:val="008566F2"/>
    <w:rsid w:val="00856768"/>
    <w:rsid w:val="00856A8E"/>
    <w:rsid w:val="00856ADC"/>
    <w:rsid w:val="00856C33"/>
    <w:rsid w:val="00856C6D"/>
    <w:rsid w:val="00857123"/>
    <w:rsid w:val="0085728F"/>
    <w:rsid w:val="00857871"/>
    <w:rsid w:val="008603D8"/>
    <w:rsid w:val="00860466"/>
    <w:rsid w:val="00860503"/>
    <w:rsid w:val="00860975"/>
    <w:rsid w:val="00860E8D"/>
    <w:rsid w:val="008612EC"/>
    <w:rsid w:val="00862097"/>
    <w:rsid w:val="00862728"/>
    <w:rsid w:val="0086273D"/>
    <w:rsid w:val="008627B4"/>
    <w:rsid w:val="00862815"/>
    <w:rsid w:val="0086291D"/>
    <w:rsid w:val="00863183"/>
    <w:rsid w:val="0086367E"/>
    <w:rsid w:val="00863808"/>
    <w:rsid w:val="00863DDB"/>
    <w:rsid w:val="00863FB6"/>
    <w:rsid w:val="008642EC"/>
    <w:rsid w:val="00864778"/>
    <w:rsid w:val="00864F90"/>
    <w:rsid w:val="008651AB"/>
    <w:rsid w:val="008656D0"/>
    <w:rsid w:val="00865956"/>
    <w:rsid w:val="00865CBB"/>
    <w:rsid w:val="008661EE"/>
    <w:rsid w:val="008668B8"/>
    <w:rsid w:val="00866B78"/>
    <w:rsid w:val="00866BD5"/>
    <w:rsid w:val="00867BBF"/>
    <w:rsid w:val="00867E0E"/>
    <w:rsid w:val="0087025A"/>
    <w:rsid w:val="0087057C"/>
    <w:rsid w:val="00870596"/>
    <w:rsid w:val="00870599"/>
    <w:rsid w:val="008706D9"/>
    <w:rsid w:val="00870A74"/>
    <w:rsid w:val="00870FBB"/>
    <w:rsid w:val="008711B2"/>
    <w:rsid w:val="008715A9"/>
    <w:rsid w:val="008716A3"/>
    <w:rsid w:val="008717CA"/>
    <w:rsid w:val="008720CE"/>
    <w:rsid w:val="00872142"/>
    <w:rsid w:val="0087219C"/>
    <w:rsid w:val="00872435"/>
    <w:rsid w:val="00872447"/>
    <w:rsid w:val="0087244E"/>
    <w:rsid w:val="008726F3"/>
    <w:rsid w:val="00872B20"/>
    <w:rsid w:val="00872ECB"/>
    <w:rsid w:val="00872F80"/>
    <w:rsid w:val="00873265"/>
    <w:rsid w:val="0087330A"/>
    <w:rsid w:val="0087365D"/>
    <w:rsid w:val="00873DA3"/>
    <w:rsid w:val="00873DAD"/>
    <w:rsid w:val="00875099"/>
    <w:rsid w:val="00875586"/>
    <w:rsid w:val="00875593"/>
    <w:rsid w:val="008756A3"/>
    <w:rsid w:val="008756EE"/>
    <w:rsid w:val="00875A54"/>
    <w:rsid w:val="00875AE1"/>
    <w:rsid w:val="00875DD1"/>
    <w:rsid w:val="008764E1"/>
    <w:rsid w:val="00876CBF"/>
    <w:rsid w:val="00876D3E"/>
    <w:rsid w:val="00876E37"/>
    <w:rsid w:val="008774D3"/>
    <w:rsid w:val="00877533"/>
    <w:rsid w:val="00880974"/>
    <w:rsid w:val="00880B1F"/>
    <w:rsid w:val="00880B54"/>
    <w:rsid w:val="00880DDD"/>
    <w:rsid w:val="00880EF3"/>
    <w:rsid w:val="00881328"/>
    <w:rsid w:val="008813BD"/>
    <w:rsid w:val="00881457"/>
    <w:rsid w:val="0088148E"/>
    <w:rsid w:val="008814AB"/>
    <w:rsid w:val="008818EF"/>
    <w:rsid w:val="008819AB"/>
    <w:rsid w:val="00881C01"/>
    <w:rsid w:val="00881F77"/>
    <w:rsid w:val="0088223A"/>
    <w:rsid w:val="00882533"/>
    <w:rsid w:val="00882892"/>
    <w:rsid w:val="00882900"/>
    <w:rsid w:val="008829A4"/>
    <w:rsid w:val="00882A2A"/>
    <w:rsid w:val="00882A96"/>
    <w:rsid w:val="00882BFD"/>
    <w:rsid w:val="00883734"/>
    <w:rsid w:val="00883D84"/>
    <w:rsid w:val="0088406E"/>
    <w:rsid w:val="008841E7"/>
    <w:rsid w:val="0088420E"/>
    <w:rsid w:val="00884269"/>
    <w:rsid w:val="008845E4"/>
    <w:rsid w:val="0088499A"/>
    <w:rsid w:val="00884AA7"/>
    <w:rsid w:val="00884B3A"/>
    <w:rsid w:val="008858C1"/>
    <w:rsid w:val="00885A80"/>
    <w:rsid w:val="00885C27"/>
    <w:rsid w:val="00885CBF"/>
    <w:rsid w:val="00886810"/>
    <w:rsid w:val="008876C6"/>
    <w:rsid w:val="00887ECE"/>
    <w:rsid w:val="0089016F"/>
    <w:rsid w:val="008903C0"/>
    <w:rsid w:val="008903EA"/>
    <w:rsid w:val="00890E37"/>
    <w:rsid w:val="00890EBA"/>
    <w:rsid w:val="00890EFC"/>
    <w:rsid w:val="00891245"/>
    <w:rsid w:val="008918E6"/>
    <w:rsid w:val="00891B7D"/>
    <w:rsid w:val="00891F0E"/>
    <w:rsid w:val="00892063"/>
    <w:rsid w:val="0089213D"/>
    <w:rsid w:val="00892462"/>
    <w:rsid w:val="00892E0A"/>
    <w:rsid w:val="0089310C"/>
    <w:rsid w:val="00893860"/>
    <w:rsid w:val="00894C16"/>
    <w:rsid w:val="0089624E"/>
    <w:rsid w:val="00896268"/>
    <w:rsid w:val="00896434"/>
    <w:rsid w:val="0089657D"/>
    <w:rsid w:val="00896A24"/>
    <w:rsid w:val="00896A65"/>
    <w:rsid w:val="00896AAF"/>
    <w:rsid w:val="00896AD8"/>
    <w:rsid w:val="00896BA4"/>
    <w:rsid w:val="00896D7E"/>
    <w:rsid w:val="00897537"/>
    <w:rsid w:val="00897A1E"/>
    <w:rsid w:val="00897C03"/>
    <w:rsid w:val="00897FA6"/>
    <w:rsid w:val="008A01A9"/>
    <w:rsid w:val="008A0456"/>
    <w:rsid w:val="008A04C4"/>
    <w:rsid w:val="008A053D"/>
    <w:rsid w:val="008A0C05"/>
    <w:rsid w:val="008A0C57"/>
    <w:rsid w:val="008A0D95"/>
    <w:rsid w:val="008A1A01"/>
    <w:rsid w:val="008A1C98"/>
    <w:rsid w:val="008A1D36"/>
    <w:rsid w:val="008A1E87"/>
    <w:rsid w:val="008A222F"/>
    <w:rsid w:val="008A25CC"/>
    <w:rsid w:val="008A2D8C"/>
    <w:rsid w:val="008A3321"/>
    <w:rsid w:val="008A34A9"/>
    <w:rsid w:val="008A39E6"/>
    <w:rsid w:val="008A4412"/>
    <w:rsid w:val="008A4549"/>
    <w:rsid w:val="008A495E"/>
    <w:rsid w:val="008A4DC4"/>
    <w:rsid w:val="008A5B79"/>
    <w:rsid w:val="008A6618"/>
    <w:rsid w:val="008A6677"/>
    <w:rsid w:val="008A6AEB"/>
    <w:rsid w:val="008A6B31"/>
    <w:rsid w:val="008A6EF3"/>
    <w:rsid w:val="008A7059"/>
    <w:rsid w:val="008A72FE"/>
    <w:rsid w:val="008A7623"/>
    <w:rsid w:val="008A7EFE"/>
    <w:rsid w:val="008B02A0"/>
    <w:rsid w:val="008B1031"/>
    <w:rsid w:val="008B1447"/>
    <w:rsid w:val="008B1C47"/>
    <w:rsid w:val="008B1C87"/>
    <w:rsid w:val="008B1FB3"/>
    <w:rsid w:val="008B2178"/>
    <w:rsid w:val="008B2387"/>
    <w:rsid w:val="008B2683"/>
    <w:rsid w:val="008B2997"/>
    <w:rsid w:val="008B2B8E"/>
    <w:rsid w:val="008B3186"/>
    <w:rsid w:val="008B3678"/>
    <w:rsid w:val="008B388E"/>
    <w:rsid w:val="008B3D32"/>
    <w:rsid w:val="008B4B95"/>
    <w:rsid w:val="008B5231"/>
    <w:rsid w:val="008B5700"/>
    <w:rsid w:val="008B5AEC"/>
    <w:rsid w:val="008B5E89"/>
    <w:rsid w:val="008B6187"/>
    <w:rsid w:val="008B649F"/>
    <w:rsid w:val="008B67A0"/>
    <w:rsid w:val="008B6A83"/>
    <w:rsid w:val="008B6C52"/>
    <w:rsid w:val="008B6DC4"/>
    <w:rsid w:val="008B6DED"/>
    <w:rsid w:val="008B7498"/>
    <w:rsid w:val="008B7C17"/>
    <w:rsid w:val="008C032E"/>
    <w:rsid w:val="008C0A6D"/>
    <w:rsid w:val="008C1327"/>
    <w:rsid w:val="008C144B"/>
    <w:rsid w:val="008C24BB"/>
    <w:rsid w:val="008C2B9B"/>
    <w:rsid w:val="008C2CA9"/>
    <w:rsid w:val="008C2E29"/>
    <w:rsid w:val="008C2E9D"/>
    <w:rsid w:val="008C2F56"/>
    <w:rsid w:val="008C345F"/>
    <w:rsid w:val="008C3616"/>
    <w:rsid w:val="008C3746"/>
    <w:rsid w:val="008C37CB"/>
    <w:rsid w:val="008C3ADF"/>
    <w:rsid w:val="008C4413"/>
    <w:rsid w:val="008C4A8F"/>
    <w:rsid w:val="008C5024"/>
    <w:rsid w:val="008C51A4"/>
    <w:rsid w:val="008C5830"/>
    <w:rsid w:val="008C6022"/>
    <w:rsid w:val="008C6184"/>
    <w:rsid w:val="008C6E3F"/>
    <w:rsid w:val="008C6EE9"/>
    <w:rsid w:val="008C7BA9"/>
    <w:rsid w:val="008C7C16"/>
    <w:rsid w:val="008C7E34"/>
    <w:rsid w:val="008D0BBE"/>
    <w:rsid w:val="008D0BE6"/>
    <w:rsid w:val="008D22AE"/>
    <w:rsid w:val="008D24B0"/>
    <w:rsid w:val="008D2A6E"/>
    <w:rsid w:val="008D2AFB"/>
    <w:rsid w:val="008D2B1C"/>
    <w:rsid w:val="008D2B30"/>
    <w:rsid w:val="008D2DED"/>
    <w:rsid w:val="008D2F32"/>
    <w:rsid w:val="008D322F"/>
    <w:rsid w:val="008D331F"/>
    <w:rsid w:val="008D387C"/>
    <w:rsid w:val="008D3994"/>
    <w:rsid w:val="008D3C52"/>
    <w:rsid w:val="008D404D"/>
    <w:rsid w:val="008D4195"/>
    <w:rsid w:val="008D457C"/>
    <w:rsid w:val="008D464B"/>
    <w:rsid w:val="008D4776"/>
    <w:rsid w:val="008D4BAD"/>
    <w:rsid w:val="008D4C54"/>
    <w:rsid w:val="008D4EE0"/>
    <w:rsid w:val="008D5329"/>
    <w:rsid w:val="008D54C0"/>
    <w:rsid w:val="008D553A"/>
    <w:rsid w:val="008D5D27"/>
    <w:rsid w:val="008D5F0E"/>
    <w:rsid w:val="008D5F6F"/>
    <w:rsid w:val="008D5F90"/>
    <w:rsid w:val="008D6058"/>
    <w:rsid w:val="008D61D2"/>
    <w:rsid w:val="008D63CE"/>
    <w:rsid w:val="008D63E2"/>
    <w:rsid w:val="008D6418"/>
    <w:rsid w:val="008D6776"/>
    <w:rsid w:val="008D6A02"/>
    <w:rsid w:val="008D6ACF"/>
    <w:rsid w:val="008E03F7"/>
    <w:rsid w:val="008E0977"/>
    <w:rsid w:val="008E0AE9"/>
    <w:rsid w:val="008E18AB"/>
    <w:rsid w:val="008E1DC8"/>
    <w:rsid w:val="008E241E"/>
    <w:rsid w:val="008E25CE"/>
    <w:rsid w:val="008E2BA0"/>
    <w:rsid w:val="008E2BB1"/>
    <w:rsid w:val="008E32C3"/>
    <w:rsid w:val="008E3419"/>
    <w:rsid w:val="008E3AD0"/>
    <w:rsid w:val="008E4874"/>
    <w:rsid w:val="008E4A3C"/>
    <w:rsid w:val="008E51EC"/>
    <w:rsid w:val="008E5292"/>
    <w:rsid w:val="008E5350"/>
    <w:rsid w:val="008E537B"/>
    <w:rsid w:val="008E5A3F"/>
    <w:rsid w:val="008E65D6"/>
    <w:rsid w:val="008E665A"/>
    <w:rsid w:val="008E6A0E"/>
    <w:rsid w:val="008E6C39"/>
    <w:rsid w:val="008E6C46"/>
    <w:rsid w:val="008E77F0"/>
    <w:rsid w:val="008E783E"/>
    <w:rsid w:val="008E7893"/>
    <w:rsid w:val="008E7FEC"/>
    <w:rsid w:val="008F02E8"/>
    <w:rsid w:val="008F031B"/>
    <w:rsid w:val="008F0443"/>
    <w:rsid w:val="008F0674"/>
    <w:rsid w:val="008F0A26"/>
    <w:rsid w:val="008F11A5"/>
    <w:rsid w:val="008F1200"/>
    <w:rsid w:val="008F1588"/>
    <w:rsid w:val="008F16FC"/>
    <w:rsid w:val="008F1743"/>
    <w:rsid w:val="008F1CE8"/>
    <w:rsid w:val="008F20E9"/>
    <w:rsid w:val="008F2100"/>
    <w:rsid w:val="008F2275"/>
    <w:rsid w:val="008F27AD"/>
    <w:rsid w:val="008F2AD6"/>
    <w:rsid w:val="008F2C5F"/>
    <w:rsid w:val="008F30B7"/>
    <w:rsid w:val="008F3228"/>
    <w:rsid w:val="008F32CA"/>
    <w:rsid w:val="008F33F3"/>
    <w:rsid w:val="008F3A08"/>
    <w:rsid w:val="008F3BF7"/>
    <w:rsid w:val="008F3CC9"/>
    <w:rsid w:val="008F3E37"/>
    <w:rsid w:val="008F423E"/>
    <w:rsid w:val="008F437A"/>
    <w:rsid w:val="008F45AD"/>
    <w:rsid w:val="008F4617"/>
    <w:rsid w:val="008F46CB"/>
    <w:rsid w:val="008F4772"/>
    <w:rsid w:val="008F4A6C"/>
    <w:rsid w:val="008F5435"/>
    <w:rsid w:val="008F582E"/>
    <w:rsid w:val="008F58DD"/>
    <w:rsid w:val="008F5A42"/>
    <w:rsid w:val="008F5B53"/>
    <w:rsid w:val="008F5E12"/>
    <w:rsid w:val="008F5FBD"/>
    <w:rsid w:val="008F6129"/>
    <w:rsid w:val="008F6610"/>
    <w:rsid w:val="008F7A6E"/>
    <w:rsid w:val="008F7C4A"/>
    <w:rsid w:val="0090002C"/>
    <w:rsid w:val="009002D3"/>
    <w:rsid w:val="009007DA"/>
    <w:rsid w:val="00900B65"/>
    <w:rsid w:val="00900E5D"/>
    <w:rsid w:val="009010C1"/>
    <w:rsid w:val="00901128"/>
    <w:rsid w:val="00901414"/>
    <w:rsid w:val="00901646"/>
    <w:rsid w:val="0090264C"/>
    <w:rsid w:val="009027F6"/>
    <w:rsid w:val="00902A32"/>
    <w:rsid w:val="00903567"/>
    <w:rsid w:val="00904290"/>
    <w:rsid w:val="00904414"/>
    <w:rsid w:val="00904A13"/>
    <w:rsid w:val="00904A7B"/>
    <w:rsid w:val="00904C79"/>
    <w:rsid w:val="00904CA5"/>
    <w:rsid w:val="0090526F"/>
    <w:rsid w:val="0090535E"/>
    <w:rsid w:val="009057B5"/>
    <w:rsid w:val="00905B39"/>
    <w:rsid w:val="00905F8C"/>
    <w:rsid w:val="0090687A"/>
    <w:rsid w:val="00906F45"/>
    <w:rsid w:val="00906F4B"/>
    <w:rsid w:val="0090718D"/>
    <w:rsid w:val="009071B6"/>
    <w:rsid w:val="00907248"/>
    <w:rsid w:val="009072FE"/>
    <w:rsid w:val="00907E24"/>
    <w:rsid w:val="00907F39"/>
    <w:rsid w:val="009106F5"/>
    <w:rsid w:val="00910704"/>
    <w:rsid w:val="00910B6F"/>
    <w:rsid w:val="00910D63"/>
    <w:rsid w:val="00910DD0"/>
    <w:rsid w:val="009114C0"/>
    <w:rsid w:val="00911812"/>
    <w:rsid w:val="00911B0B"/>
    <w:rsid w:val="009122AE"/>
    <w:rsid w:val="00912BEE"/>
    <w:rsid w:val="0091302D"/>
    <w:rsid w:val="00913136"/>
    <w:rsid w:val="00913139"/>
    <w:rsid w:val="00913C12"/>
    <w:rsid w:val="009146BC"/>
    <w:rsid w:val="00914848"/>
    <w:rsid w:val="00915B5E"/>
    <w:rsid w:val="00916000"/>
    <w:rsid w:val="009167A3"/>
    <w:rsid w:val="00916A8A"/>
    <w:rsid w:val="00916E93"/>
    <w:rsid w:val="00917151"/>
    <w:rsid w:val="009177F5"/>
    <w:rsid w:val="009178A3"/>
    <w:rsid w:val="009179D8"/>
    <w:rsid w:val="00917BDB"/>
    <w:rsid w:val="00917EAC"/>
    <w:rsid w:val="00917F55"/>
    <w:rsid w:val="00920176"/>
    <w:rsid w:val="009202F9"/>
    <w:rsid w:val="009203E0"/>
    <w:rsid w:val="00921154"/>
    <w:rsid w:val="00921403"/>
    <w:rsid w:val="00921574"/>
    <w:rsid w:val="00921DAD"/>
    <w:rsid w:val="00921E1E"/>
    <w:rsid w:val="0092229C"/>
    <w:rsid w:val="009223D1"/>
    <w:rsid w:val="009225E3"/>
    <w:rsid w:val="009226F3"/>
    <w:rsid w:val="009229EC"/>
    <w:rsid w:val="00922AF7"/>
    <w:rsid w:val="00922F0B"/>
    <w:rsid w:val="00923FE7"/>
    <w:rsid w:val="00924433"/>
    <w:rsid w:val="00924A07"/>
    <w:rsid w:val="00924AFF"/>
    <w:rsid w:val="00924C23"/>
    <w:rsid w:val="00924E88"/>
    <w:rsid w:val="00925750"/>
    <w:rsid w:val="00925757"/>
    <w:rsid w:val="00925A2C"/>
    <w:rsid w:val="00925B57"/>
    <w:rsid w:val="009266F4"/>
    <w:rsid w:val="009267EB"/>
    <w:rsid w:val="0092708A"/>
    <w:rsid w:val="009276F2"/>
    <w:rsid w:val="00927817"/>
    <w:rsid w:val="009279D7"/>
    <w:rsid w:val="00927A22"/>
    <w:rsid w:val="00927A96"/>
    <w:rsid w:val="00927D0A"/>
    <w:rsid w:val="0093039B"/>
    <w:rsid w:val="00930717"/>
    <w:rsid w:val="009308F0"/>
    <w:rsid w:val="00930A6F"/>
    <w:rsid w:val="00930A94"/>
    <w:rsid w:val="00930EC2"/>
    <w:rsid w:val="00931099"/>
    <w:rsid w:val="00931560"/>
    <w:rsid w:val="0093160F"/>
    <w:rsid w:val="00932180"/>
    <w:rsid w:val="0093235F"/>
    <w:rsid w:val="00932408"/>
    <w:rsid w:val="00932792"/>
    <w:rsid w:val="00932A5C"/>
    <w:rsid w:val="00932EF9"/>
    <w:rsid w:val="009337F8"/>
    <w:rsid w:val="0093404E"/>
    <w:rsid w:val="0093492F"/>
    <w:rsid w:val="00934DC1"/>
    <w:rsid w:val="0093578C"/>
    <w:rsid w:val="00935F07"/>
    <w:rsid w:val="00935F9F"/>
    <w:rsid w:val="009365CD"/>
    <w:rsid w:val="009369D7"/>
    <w:rsid w:val="00936A72"/>
    <w:rsid w:val="00936E91"/>
    <w:rsid w:val="00936FB2"/>
    <w:rsid w:val="00940000"/>
    <w:rsid w:val="00940026"/>
    <w:rsid w:val="009402E6"/>
    <w:rsid w:val="009406ED"/>
    <w:rsid w:val="009407AA"/>
    <w:rsid w:val="00940C8D"/>
    <w:rsid w:val="00941021"/>
    <w:rsid w:val="00941026"/>
    <w:rsid w:val="009410FF"/>
    <w:rsid w:val="0094111F"/>
    <w:rsid w:val="0094124F"/>
    <w:rsid w:val="00941AFC"/>
    <w:rsid w:val="00941C4D"/>
    <w:rsid w:val="00941CF6"/>
    <w:rsid w:val="0094208F"/>
    <w:rsid w:val="009423FF"/>
    <w:rsid w:val="009429EA"/>
    <w:rsid w:val="00942A09"/>
    <w:rsid w:val="00943243"/>
    <w:rsid w:val="00943497"/>
    <w:rsid w:val="00943773"/>
    <w:rsid w:val="0094379E"/>
    <w:rsid w:val="0094380D"/>
    <w:rsid w:val="00943BC2"/>
    <w:rsid w:val="00944416"/>
    <w:rsid w:val="00944DF1"/>
    <w:rsid w:val="00944E50"/>
    <w:rsid w:val="00945264"/>
    <w:rsid w:val="0094532A"/>
    <w:rsid w:val="009453BD"/>
    <w:rsid w:val="00945706"/>
    <w:rsid w:val="00946255"/>
    <w:rsid w:val="00946501"/>
    <w:rsid w:val="00946AFB"/>
    <w:rsid w:val="00946C5F"/>
    <w:rsid w:val="0094741E"/>
    <w:rsid w:val="00947726"/>
    <w:rsid w:val="0094793C"/>
    <w:rsid w:val="009505E0"/>
    <w:rsid w:val="0095092D"/>
    <w:rsid w:val="00950C0E"/>
    <w:rsid w:val="009511C7"/>
    <w:rsid w:val="0095146F"/>
    <w:rsid w:val="009517A8"/>
    <w:rsid w:val="009519B0"/>
    <w:rsid w:val="00951F98"/>
    <w:rsid w:val="009524C0"/>
    <w:rsid w:val="0095266A"/>
    <w:rsid w:val="00952B89"/>
    <w:rsid w:val="00953198"/>
    <w:rsid w:val="0095319C"/>
    <w:rsid w:val="00953522"/>
    <w:rsid w:val="009536A9"/>
    <w:rsid w:val="00953752"/>
    <w:rsid w:val="0095394E"/>
    <w:rsid w:val="009540CA"/>
    <w:rsid w:val="009545B9"/>
    <w:rsid w:val="00954649"/>
    <w:rsid w:val="009549CD"/>
    <w:rsid w:val="00954F88"/>
    <w:rsid w:val="009551C6"/>
    <w:rsid w:val="00955296"/>
    <w:rsid w:val="00955410"/>
    <w:rsid w:val="0095576E"/>
    <w:rsid w:val="00955B4B"/>
    <w:rsid w:val="00955BFE"/>
    <w:rsid w:val="00955F9D"/>
    <w:rsid w:val="009560D9"/>
    <w:rsid w:val="009562C4"/>
    <w:rsid w:val="00956331"/>
    <w:rsid w:val="009563A4"/>
    <w:rsid w:val="00956937"/>
    <w:rsid w:val="009569DD"/>
    <w:rsid w:val="00956F38"/>
    <w:rsid w:val="0095712F"/>
    <w:rsid w:val="009571D1"/>
    <w:rsid w:val="009573BA"/>
    <w:rsid w:val="009573CF"/>
    <w:rsid w:val="00957B42"/>
    <w:rsid w:val="00957BF9"/>
    <w:rsid w:val="00957F2F"/>
    <w:rsid w:val="009603D5"/>
    <w:rsid w:val="009605E7"/>
    <w:rsid w:val="00961056"/>
    <w:rsid w:val="00961123"/>
    <w:rsid w:val="00961178"/>
    <w:rsid w:val="00961760"/>
    <w:rsid w:val="009617D5"/>
    <w:rsid w:val="00961B30"/>
    <w:rsid w:val="00961F72"/>
    <w:rsid w:val="009620DA"/>
    <w:rsid w:val="00962E8A"/>
    <w:rsid w:val="00963047"/>
    <w:rsid w:val="00963058"/>
    <w:rsid w:val="009633F3"/>
    <w:rsid w:val="009638CE"/>
    <w:rsid w:val="00963BCB"/>
    <w:rsid w:val="00963DD2"/>
    <w:rsid w:val="0096412B"/>
    <w:rsid w:val="009643DE"/>
    <w:rsid w:val="0096519A"/>
    <w:rsid w:val="00965C94"/>
    <w:rsid w:val="00965D16"/>
    <w:rsid w:val="00965D69"/>
    <w:rsid w:val="00965DD9"/>
    <w:rsid w:val="00965FE8"/>
    <w:rsid w:val="00966248"/>
    <w:rsid w:val="0096634A"/>
    <w:rsid w:val="009665B6"/>
    <w:rsid w:val="009669F5"/>
    <w:rsid w:val="00966A13"/>
    <w:rsid w:val="00966D9B"/>
    <w:rsid w:val="009676FA"/>
    <w:rsid w:val="00967823"/>
    <w:rsid w:val="009679DD"/>
    <w:rsid w:val="00967F1F"/>
    <w:rsid w:val="009708B4"/>
    <w:rsid w:val="00970962"/>
    <w:rsid w:val="00970C78"/>
    <w:rsid w:val="00970F3E"/>
    <w:rsid w:val="0097182D"/>
    <w:rsid w:val="00971944"/>
    <w:rsid w:val="009719D8"/>
    <w:rsid w:val="00971AB4"/>
    <w:rsid w:val="00971D2B"/>
    <w:rsid w:val="00972131"/>
    <w:rsid w:val="00972467"/>
    <w:rsid w:val="00972862"/>
    <w:rsid w:val="00972D65"/>
    <w:rsid w:val="00973049"/>
    <w:rsid w:val="00973551"/>
    <w:rsid w:val="00973EFA"/>
    <w:rsid w:val="00973FB8"/>
    <w:rsid w:val="00974C31"/>
    <w:rsid w:val="00974CC5"/>
    <w:rsid w:val="00975196"/>
    <w:rsid w:val="0097544A"/>
    <w:rsid w:val="00975D4D"/>
    <w:rsid w:val="00975D60"/>
    <w:rsid w:val="00975EC0"/>
    <w:rsid w:val="009762FA"/>
    <w:rsid w:val="00976501"/>
    <w:rsid w:val="00976D57"/>
    <w:rsid w:val="00976E7E"/>
    <w:rsid w:val="0097700E"/>
    <w:rsid w:val="009775FD"/>
    <w:rsid w:val="009777FF"/>
    <w:rsid w:val="009778A4"/>
    <w:rsid w:val="00977A51"/>
    <w:rsid w:val="00977D1C"/>
    <w:rsid w:val="009801E9"/>
    <w:rsid w:val="00980574"/>
    <w:rsid w:val="009809A5"/>
    <w:rsid w:val="00980ACC"/>
    <w:rsid w:val="009815E1"/>
    <w:rsid w:val="009818B5"/>
    <w:rsid w:val="00981E8E"/>
    <w:rsid w:val="00981EFE"/>
    <w:rsid w:val="0098204A"/>
    <w:rsid w:val="0098242D"/>
    <w:rsid w:val="00982753"/>
    <w:rsid w:val="009831E6"/>
    <w:rsid w:val="009832D1"/>
    <w:rsid w:val="00983348"/>
    <w:rsid w:val="00983651"/>
    <w:rsid w:val="009839E3"/>
    <w:rsid w:val="00983A70"/>
    <w:rsid w:val="00983E75"/>
    <w:rsid w:val="00983E7A"/>
    <w:rsid w:val="00984118"/>
    <w:rsid w:val="009842B8"/>
    <w:rsid w:val="009849A7"/>
    <w:rsid w:val="00984A28"/>
    <w:rsid w:val="00984DE3"/>
    <w:rsid w:val="00984EC3"/>
    <w:rsid w:val="00984FBD"/>
    <w:rsid w:val="00985026"/>
    <w:rsid w:val="009852AC"/>
    <w:rsid w:val="0098540E"/>
    <w:rsid w:val="00985596"/>
    <w:rsid w:val="009855C2"/>
    <w:rsid w:val="009866CA"/>
    <w:rsid w:val="00986779"/>
    <w:rsid w:val="009868EA"/>
    <w:rsid w:val="00986F1E"/>
    <w:rsid w:val="00986F99"/>
    <w:rsid w:val="00986FCA"/>
    <w:rsid w:val="0098712D"/>
    <w:rsid w:val="00987337"/>
    <w:rsid w:val="0098770A"/>
    <w:rsid w:val="00987A97"/>
    <w:rsid w:val="00987AFD"/>
    <w:rsid w:val="00987CEE"/>
    <w:rsid w:val="00990092"/>
    <w:rsid w:val="009907F3"/>
    <w:rsid w:val="00990822"/>
    <w:rsid w:val="00990EA4"/>
    <w:rsid w:val="0099196C"/>
    <w:rsid w:val="009920E8"/>
    <w:rsid w:val="00992296"/>
    <w:rsid w:val="009923EA"/>
    <w:rsid w:val="009927FB"/>
    <w:rsid w:val="00992DEE"/>
    <w:rsid w:val="00992EEC"/>
    <w:rsid w:val="0099352C"/>
    <w:rsid w:val="00993884"/>
    <w:rsid w:val="0099393D"/>
    <w:rsid w:val="00993BB7"/>
    <w:rsid w:val="00994562"/>
    <w:rsid w:val="009946A8"/>
    <w:rsid w:val="0099471A"/>
    <w:rsid w:val="009948A2"/>
    <w:rsid w:val="00994DE8"/>
    <w:rsid w:val="00995024"/>
    <w:rsid w:val="009952CF"/>
    <w:rsid w:val="00995478"/>
    <w:rsid w:val="00995B9B"/>
    <w:rsid w:val="00995C6E"/>
    <w:rsid w:val="009966D8"/>
    <w:rsid w:val="00996B17"/>
    <w:rsid w:val="00996C19"/>
    <w:rsid w:val="00996EF6"/>
    <w:rsid w:val="00997641"/>
    <w:rsid w:val="009979BD"/>
    <w:rsid w:val="00997D91"/>
    <w:rsid w:val="00997F91"/>
    <w:rsid w:val="009A0A7C"/>
    <w:rsid w:val="009A0E9D"/>
    <w:rsid w:val="009A142A"/>
    <w:rsid w:val="009A1BEF"/>
    <w:rsid w:val="009A1C71"/>
    <w:rsid w:val="009A1D49"/>
    <w:rsid w:val="009A24B4"/>
    <w:rsid w:val="009A2637"/>
    <w:rsid w:val="009A2B01"/>
    <w:rsid w:val="009A325F"/>
    <w:rsid w:val="009A3B37"/>
    <w:rsid w:val="009A3C8C"/>
    <w:rsid w:val="009A3CC6"/>
    <w:rsid w:val="009A4330"/>
    <w:rsid w:val="009A4331"/>
    <w:rsid w:val="009A4543"/>
    <w:rsid w:val="009A4A9C"/>
    <w:rsid w:val="009A5228"/>
    <w:rsid w:val="009A5481"/>
    <w:rsid w:val="009A578B"/>
    <w:rsid w:val="009A62EE"/>
    <w:rsid w:val="009A63D1"/>
    <w:rsid w:val="009A6458"/>
    <w:rsid w:val="009A651D"/>
    <w:rsid w:val="009A6554"/>
    <w:rsid w:val="009A6701"/>
    <w:rsid w:val="009A6B8A"/>
    <w:rsid w:val="009A6FFE"/>
    <w:rsid w:val="009A7751"/>
    <w:rsid w:val="009B03F1"/>
    <w:rsid w:val="009B155B"/>
    <w:rsid w:val="009B188C"/>
    <w:rsid w:val="009B18D9"/>
    <w:rsid w:val="009B1BBA"/>
    <w:rsid w:val="009B1EB8"/>
    <w:rsid w:val="009B2159"/>
    <w:rsid w:val="009B2367"/>
    <w:rsid w:val="009B24F6"/>
    <w:rsid w:val="009B2621"/>
    <w:rsid w:val="009B2A97"/>
    <w:rsid w:val="009B2C86"/>
    <w:rsid w:val="009B2CE5"/>
    <w:rsid w:val="009B2D65"/>
    <w:rsid w:val="009B2F8B"/>
    <w:rsid w:val="009B3033"/>
    <w:rsid w:val="009B3749"/>
    <w:rsid w:val="009B3BA7"/>
    <w:rsid w:val="009B3E54"/>
    <w:rsid w:val="009B3F50"/>
    <w:rsid w:val="009B408C"/>
    <w:rsid w:val="009B41D7"/>
    <w:rsid w:val="009B4224"/>
    <w:rsid w:val="009B4699"/>
    <w:rsid w:val="009B4737"/>
    <w:rsid w:val="009B4CC6"/>
    <w:rsid w:val="009B523E"/>
    <w:rsid w:val="009B577F"/>
    <w:rsid w:val="009B57FA"/>
    <w:rsid w:val="009B5AA2"/>
    <w:rsid w:val="009B5B4D"/>
    <w:rsid w:val="009B5E41"/>
    <w:rsid w:val="009B5EF5"/>
    <w:rsid w:val="009B65B5"/>
    <w:rsid w:val="009B71CB"/>
    <w:rsid w:val="009B77A3"/>
    <w:rsid w:val="009B783E"/>
    <w:rsid w:val="009B7F7D"/>
    <w:rsid w:val="009C0170"/>
    <w:rsid w:val="009C02A5"/>
    <w:rsid w:val="009C055B"/>
    <w:rsid w:val="009C06EA"/>
    <w:rsid w:val="009C0811"/>
    <w:rsid w:val="009C1365"/>
    <w:rsid w:val="009C1641"/>
    <w:rsid w:val="009C180B"/>
    <w:rsid w:val="009C180E"/>
    <w:rsid w:val="009C19EF"/>
    <w:rsid w:val="009C1BBA"/>
    <w:rsid w:val="009C2086"/>
    <w:rsid w:val="009C2712"/>
    <w:rsid w:val="009C2C81"/>
    <w:rsid w:val="009C2F0B"/>
    <w:rsid w:val="009C30EF"/>
    <w:rsid w:val="009C374E"/>
    <w:rsid w:val="009C3B6D"/>
    <w:rsid w:val="009C3D04"/>
    <w:rsid w:val="009C3FE9"/>
    <w:rsid w:val="009C3FEE"/>
    <w:rsid w:val="009C43CA"/>
    <w:rsid w:val="009C443C"/>
    <w:rsid w:val="009C4814"/>
    <w:rsid w:val="009C532F"/>
    <w:rsid w:val="009C546E"/>
    <w:rsid w:val="009C6231"/>
    <w:rsid w:val="009C62A3"/>
    <w:rsid w:val="009C6659"/>
    <w:rsid w:val="009C676F"/>
    <w:rsid w:val="009C69EC"/>
    <w:rsid w:val="009C6CF3"/>
    <w:rsid w:val="009C7207"/>
    <w:rsid w:val="009C77C4"/>
    <w:rsid w:val="009C7872"/>
    <w:rsid w:val="009D07A1"/>
    <w:rsid w:val="009D0D2E"/>
    <w:rsid w:val="009D0F43"/>
    <w:rsid w:val="009D12D3"/>
    <w:rsid w:val="009D17D9"/>
    <w:rsid w:val="009D220D"/>
    <w:rsid w:val="009D2725"/>
    <w:rsid w:val="009D2837"/>
    <w:rsid w:val="009D297A"/>
    <w:rsid w:val="009D2A2D"/>
    <w:rsid w:val="009D34A6"/>
    <w:rsid w:val="009D34AA"/>
    <w:rsid w:val="009D3864"/>
    <w:rsid w:val="009D3C09"/>
    <w:rsid w:val="009D3CEC"/>
    <w:rsid w:val="009D3D42"/>
    <w:rsid w:val="009D4078"/>
    <w:rsid w:val="009D4239"/>
    <w:rsid w:val="009D4533"/>
    <w:rsid w:val="009D4692"/>
    <w:rsid w:val="009D4DE2"/>
    <w:rsid w:val="009D5031"/>
    <w:rsid w:val="009D5737"/>
    <w:rsid w:val="009D5775"/>
    <w:rsid w:val="009D5994"/>
    <w:rsid w:val="009D5E58"/>
    <w:rsid w:val="009D6A87"/>
    <w:rsid w:val="009D754C"/>
    <w:rsid w:val="009D79C6"/>
    <w:rsid w:val="009E018E"/>
    <w:rsid w:val="009E03EE"/>
    <w:rsid w:val="009E049E"/>
    <w:rsid w:val="009E0786"/>
    <w:rsid w:val="009E0AC7"/>
    <w:rsid w:val="009E0CDC"/>
    <w:rsid w:val="009E0D41"/>
    <w:rsid w:val="009E0D62"/>
    <w:rsid w:val="009E136A"/>
    <w:rsid w:val="009E18BC"/>
    <w:rsid w:val="009E2509"/>
    <w:rsid w:val="009E263B"/>
    <w:rsid w:val="009E2C34"/>
    <w:rsid w:val="009E30A9"/>
    <w:rsid w:val="009E3120"/>
    <w:rsid w:val="009E35A2"/>
    <w:rsid w:val="009E35F8"/>
    <w:rsid w:val="009E360D"/>
    <w:rsid w:val="009E3886"/>
    <w:rsid w:val="009E3948"/>
    <w:rsid w:val="009E3CC0"/>
    <w:rsid w:val="009E4030"/>
    <w:rsid w:val="009E4540"/>
    <w:rsid w:val="009E478B"/>
    <w:rsid w:val="009E4C6B"/>
    <w:rsid w:val="009E4F3E"/>
    <w:rsid w:val="009E5452"/>
    <w:rsid w:val="009E5489"/>
    <w:rsid w:val="009E624D"/>
    <w:rsid w:val="009E6530"/>
    <w:rsid w:val="009E66BF"/>
    <w:rsid w:val="009E6A19"/>
    <w:rsid w:val="009E6A48"/>
    <w:rsid w:val="009E77A6"/>
    <w:rsid w:val="009E7F09"/>
    <w:rsid w:val="009F0013"/>
    <w:rsid w:val="009F0570"/>
    <w:rsid w:val="009F07EE"/>
    <w:rsid w:val="009F0A50"/>
    <w:rsid w:val="009F0F07"/>
    <w:rsid w:val="009F0F41"/>
    <w:rsid w:val="009F0FA3"/>
    <w:rsid w:val="009F1117"/>
    <w:rsid w:val="009F11DA"/>
    <w:rsid w:val="009F13E7"/>
    <w:rsid w:val="009F1BAF"/>
    <w:rsid w:val="009F2073"/>
    <w:rsid w:val="009F21B6"/>
    <w:rsid w:val="009F22DE"/>
    <w:rsid w:val="009F26F8"/>
    <w:rsid w:val="009F27EE"/>
    <w:rsid w:val="009F2CCD"/>
    <w:rsid w:val="009F306C"/>
    <w:rsid w:val="009F3527"/>
    <w:rsid w:val="009F38E1"/>
    <w:rsid w:val="009F3931"/>
    <w:rsid w:val="009F3947"/>
    <w:rsid w:val="009F3CAE"/>
    <w:rsid w:val="009F4CC7"/>
    <w:rsid w:val="009F4F3D"/>
    <w:rsid w:val="009F5906"/>
    <w:rsid w:val="009F5C89"/>
    <w:rsid w:val="009F64B8"/>
    <w:rsid w:val="009F697B"/>
    <w:rsid w:val="009F6B98"/>
    <w:rsid w:val="009F6D82"/>
    <w:rsid w:val="009F700B"/>
    <w:rsid w:val="009F70CE"/>
    <w:rsid w:val="009F7C1D"/>
    <w:rsid w:val="009F7DD2"/>
    <w:rsid w:val="009F7F13"/>
    <w:rsid w:val="009F7FC5"/>
    <w:rsid w:val="00A003B9"/>
    <w:rsid w:val="00A005F2"/>
    <w:rsid w:val="00A00A68"/>
    <w:rsid w:val="00A012A1"/>
    <w:rsid w:val="00A01310"/>
    <w:rsid w:val="00A01A09"/>
    <w:rsid w:val="00A01A1E"/>
    <w:rsid w:val="00A01A69"/>
    <w:rsid w:val="00A01CD9"/>
    <w:rsid w:val="00A01FC2"/>
    <w:rsid w:val="00A02078"/>
    <w:rsid w:val="00A02275"/>
    <w:rsid w:val="00A02395"/>
    <w:rsid w:val="00A0240E"/>
    <w:rsid w:val="00A031CD"/>
    <w:rsid w:val="00A03992"/>
    <w:rsid w:val="00A041BB"/>
    <w:rsid w:val="00A041C2"/>
    <w:rsid w:val="00A0435A"/>
    <w:rsid w:val="00A0467A"/>
    <w:rsid w:val="00A04D88"/>
    <w:rsid w:val="00A05056"/>
    <w:rsid w:val="00A05100"/>
    <w:rsid w:val="00A05236"/>
    <w:rsid w:val="00A052AE"/>
    <w:rsid w:val="00A05503"/>
    <w:rsid w:val="00A055E3"/>
    <w:rsid w:val="00A0572F"/>
    <w:rsid w:val="00A05E9C"/>
    <w:rsid w:val="00A05F91"/>
    <w:rsid w:val="00A060BC"/>
    <w:rsid w:val="00A06193"/>
    <w:rsid w:val="00A06427"/>
    <w:rsid w:val="00A064C8"/>
    <w:rsid w:val="00A069E3"/>
    <w:rsid w:val="00A06FA3"/>
    <w:rsid w:val="00A074E4"/>
    <w:rsid w:val="00A075A0"/>
    <w:rsid w:val="00A07B20"/>
    <w:rsid w:val="00A07F0E"/>
    <w:rsid w:val="00A07F86"/>
    <w:rsid w:val="00A10079"/>
    <w:rsid w:val="00A101E5"/>
    <w:rsid w:val="00A10320"/>
    <w:rsid w:val="00A10980"/>
    <w:rsid w:val="00A10A63"/>
    <w:rsid w:val="00A10D00"/>
    <w:rsid w:val="00A11344"/>
    <w:rsid w:val="00A114D2"/>
    <w:rsid w:val="00A11DB5"/>
    <w:rsid w:val="00A12BDD"/>
    <w:rsid w:val="00A12EBF"/>
    <w:rsid w:val="00A135B9"/>
    <w:rsid w:val="00A1392F"/>
    <w:rsid w:val="00A13A28"/>
    <w:rsid w:val="00A13F27"/>
    <w:rsid w:val="00A13F73"/>
    <w:rsid w:val="00A1449C"/>
    <w:rsid w:val="00A146C1"/>
    <w:rsid w:val="00A14871"/>
    <w:rsid w:val="00A14950"/>
    <w:rsid w:val="00A14BE2"/>
    <w:rsid w:val="00A15643"/>
    <w:rsid w:val="00A1591B"/>
    <w:rsid w:val="00A15CFF"/>
    <w:rsid w:val="00A1629A"/>
    <w:rsid w:val="00A1644F"/>
    <w:rsid w:val="00A164BB"/>
    <w:rsid w:val="00A16923"/>
    <w:rsid w:val="00A16AEE"/>
    <w:rsid w:val="00A17123"/>
    <w:rsid w:val="00A174A8"/>
    <w:rsid w:val="00A17B43"/>
    <w:rsid w:val="00A200D0"/>
    <w:rsid w:val="00A207DB"/>
    <w:rsid w:val="00A211BA"/>
    <w:rsid w:val="00A224F6"/>
    <w:rsid w:val="00A22BE9"/>
    <w:rsid w:val="00A22FF5"/>
    <w:rsid w:val="00A232FD"/>
    <w:rsid w:val="00A238B5"/>
    <w:rsid w:val="00A238C4"/>
    <w:rsid w:val="00A23F44"/>
    <w:rsid w:val="00A2401E"/>
    <w:rsid w:val="00A241F9"/>
    <w:rsid w:val="00A2451A"/>
    <w:rsid w:val="00A252D3"/>
    <w:rsid w:val="00A25653"/>
    <w:rsid w:val="00A25D31"/>
    <w:rsid w:val="00A25EFF"/>
    <w:rsid w:val="00A26298"/>
    <w:rsid w:val="00A266C2"/>
    <w:rsid w:val="00A26B5F"/>
    <w:rsid w:val="00A26B8A"/>
    <w:rsid w:val="00A26F05"/>
    <w:rsid w:val="00A27594"/>
    <w:rsid w:val="00A27709"/>
    <w:rsid w:val="00A27F35"/>
    <w:rsid w:val="00A30375"/>
    <w:rsid w:val="00A303BC"/>
    <w:rsid w:val="00A306F4"/>
    <w:rsid w:val="00A30E44"/>
    <w:rsid w:val="00A317DA"/>
    <w:rsid w:val="00A3183B"/>
    <w:rsid w:val="00A3188D"/>
    <w:rsid w:val="00A319A9"/>
    <w:rsid w:val="00A31B08"/>
    <w:rsid w:val="00A31EAB"/>
    <w:rsid w:val="00A330C7"/>
    <w:rsid w:val="00A34345"/>
    <w:rsid w:val="00A34B77"/>
    <w:rsid w:val="00A34D7D"/>
    <w:rsid w:val="00A34F4D"/>
    <w:rsid w:val="00A3525F"/>
    <w:rsid w:val="00A35C08"/>
    <w:rsid w:val="00A35C47"/>
    <w:rsid w:val="00A35E7F"/>
    <w:rsid w:val="00A35E90"/>
    <w:rsid w:val="00A36091"/>
    <w:rsid w:val="00A36236"/>
    <w:rsid w:val="00A362FF"/>
    <w:rsid w:val="00A3631B"/>
    <w:rsid w:val="00A36670"/>
    <w:rsid w:val="00A36988"/>
    <w:rsid w:val="00A36F5E"/>
    <w:rsid w:val="00A37A15"/>
    <w:rsid w:val="00A408F0"/>
    <w:rsid w:val="00A409BE"/>
    <w:rsid w:val="00A411D1"/>
    <w:rsid w:val="00A41698"/>
    <w:rsid w:val="00A41822"/>
    <w:rsid w:val="00A41B1F"/>
    <w:rsid w:val="00A41E8A"/>
    <w:rsid w:val="00A41FB0"/>
    <w:rsid w:val="00A423E1"/>
    <w:rsid w:val="00A42418"/>
    <w:rsid w:val="00A427E8"/>
    <w:rsid w:val="00A42DBB"/>
    <w:rsid w:val="00A43184"/>
    <w:rsid w:val="00A43202"/>
    <w:rsid w:val="00A43381"/>
    <w:rsid w:val="00A43D30"/>
    <w:rsid w:val="00A4402E"/>
    <w:rsid w:val="00A443D1"/>
    <w:rsid w:val="00A4464A"/>
    <w:rsid w:val="00A446C1"/>
    <w:rsid w:val="00A44B14"/>
    <w:rsid w:val="00A44E16"/>
    <w:rsid w:val="00A45211"/>
    <w:rsid w:val="00A45415"/>
    <w:rsid w:val="00A457D1"/>
    <w:rsid w:val="00A4586C"/>
    <w:rsid w:val="00A4598A"/>
    <w:rsid w:val="00A45D4F"/>
    <w:rsid w:val="00A464B2"/>
    <w:rsid w:val="00A46782"/>
    <w:rsid w:val="00A46BCE"/>
    <w:rsid w:val="00A46D42"/>
    <w:rsid w:val="00A46F21"/>
    <w:rsid w:val="00A47436"/>
    <w:rsid w:val="00A47750"/>
    <w:rsid w:val="00A47D85"/>
    <w:rsid w:val="00A50280"/>
    <w:rsid w:val="00A50692"/>
    <w:rsid w:val="00A50842"/>
    <w:rsid w:val="00A50884"/>
    <w:rsid w:val="00A5126A"/>
    <w:rsid w:val="00A51D19"/>
    <w:rsid w:val="00A51FE8"/>
    <w:rsid w:val="00A522C5"/>
    <w:rsid w:val="00A525C7"/>
    <w:rsid w:val="00A526C7"/>
    <w:rsid w:val="00A52DC7"/>
    <w:rsid w:val="00A53386"/>
    <w:rsid w:val="00A5359B"/>
    <w:rsid w:val="00A5378C"/>
    <w:rsid w:val="00A5391C"/>
    <w:rsid w:val="00A53969"/>
    <w:rsid w:val="00A53A6E"/>
    <w:rsid w:val="00A53EE5"/>
    <w:rsid w:val="00A53EF2"/>
    <w:rsid w:val="00A54142"/>
    <w:rsid w:val="00A541D4"/>
    <w:rsid w:val="00A5427E"/>
    <w:rsid w:val="00A54544"/>
    <w:rsid w:val="00A548C6"/>
    <w:rsid w:val="00A55168"/>
    <w:rsid w:val="00A55355"/>
    <w:rsid w:val="00A554F0"/>
    <w:rsid w:val="00A558EA"/>
    <w:rsid w:val="00A55960"/>
    <w:rsid w:val="00A55A42"/>
    <w:rsid w:val="00A55B3D"/>
    <w:rsid w:val="00A55D66"/>
    <w:rsid w:val="00A565A5"/>
    <w:rsid w:val="00A5665D"/>
    <w:rsid w:val="00A56C32"/>
    <w:rsid w:val="00A5735C"/>
    <w:rsid w:val="00A57388"/>
    <w:rsid w:val="00A57756"/>
    <w:rsid w:val="00A57894"/>
    <w:rsid w:val="00A578A8"/>
    <w:rsid w:val="00A57C5F"/>
    <w:rsid w:val="00A57E1D"/>
    <w:rsid w:val="00A600AE"/>
    <w:rsid w:val="00A601A5"/>
    <w:rsid w:val="00A609A1"/>
    <w:rsid w:val="00A60ADA"/>
    <w:rsid w:val="00A60BCB"/>
    <w:rsid w:val="00A60D47"/>
    <w:rsid w:val="00A61207"/>
    <w:rsid w:val="00A61CA9"/>
    <w:rsid w:val="00A61DF5"/>
    <w:rsid w:val="00A623ED"/>
    <w:rsid w:val="00A6263B"/>
    <w:rsid w:val="00A62C86"/>
    <w:rsid w:val="00A62E80"/>
    <w:rsid w:val="00A62F27"/>
    <w:rsid w:val="00A63173"/>
    <w:rsid w:val="00A63442"/>
    <w:rsid w:val="00A638D2"/>
    <w:rsid w:val="00A63F5F"/>
    <w:rsid w:val="00A63FEF"/>
    <w:rsid w:val="00A64124"/>
    <w:rsid w:val="00A64139"/>
    <w:rsid w:val="00A641BC"/>
    <w:rsid w:val="00A6456A"/>
    <w:rsid w:val="00A645C0"/>
    <w:rsid w:val="00A64FF5"/>
    <w:rsid w:val="00A6509B"/>
    <w:rsid w:val="00A652CB"/>
    <w:rsid w:val="00A65640"/>
    <w:rsid w:val="00A658DF"/>
    <w:rsid w:val="00A65C76"/>
    <w:rsid w:val="00A663E4"/>
    <w:rsid w:val="00A6662A"/>
    <w:rsid w:val="00A673BC"/>
    <w:rsid w:val="00A67710"/>
    <w:rsid w:val="00A6771F"/>
    <w:rsid w:val="00A67761"/>
    <w:rsid w:val="00A679AF"/>
    <w:rsid w:val="00A67F39"/>
    <w:rsid w:val="00A70066"/>
    <w:rsid w:val="00A710C9"/>
    <w:rsid w:val="00A714F0"/>
    <w:rsid w:val="00A7159D"/>
    <w:rsid w:val="00A715D7"/>
    <w:rsid w:val="00A71656"/>
    <w:rsid w:val="00A71E8A"/>
    <w:rsid w:val="00A72224"/>
    <w:rsid w:val="00A72564"/>
    <w:rsid w:val="00A726DC"/>
    <w:rsid w:val="00A72CC0"/>
    <w:rsid w:val="00A733AC"/>
    <w:rsid w:val="00A73B0A"/>
    <w:rsid w:val="00A73CA0"/>
    <w:rsid w:val="00A7421A"/>
    <w:rsid w:val="00A747D7"/>
    <w:rsid w:val="00A74E9F"/>
    <w:rsid w:val="00A74FE9"/>
    <w:rsid w:val="00A75360"/>
    <w:rsid w:val="00A753FC"/>
    <w:rsid w:val="00A754D8"/>
    <w:rsid w:val="00A75625"/>
    <w:rsid w:val="00A756CE"/>
    <w:rsid w:val="00A75F5F"/>
    <w:rsid w:val="00A7660A"/>
    <w:rsid w:val="00A76859"/>
    <w:rsid w:val="00A768D1"/>
    <w:rsid w:val="00A76BEE"/>
    <w:rsid w:val="00A76C68"/>
    <w:rsid w:val="00A76D7F"/>
    <w:rsid w:val="00A771A6"/>
    <w:rsid w:val="00A773F9"/>
    <w:rsid w:val="00A77A43"/>
    <w:rsid w:val="00A77B6E"/>
    <w:rsid w:val="00A77E5E"/>
    <w:rsid w:val="00A80807"/>
    <w:rsid w:val="00A80A36"/>
    <w:rsid w:val="00A81015"/>
    <w:rsid w:val="00A81285"/>
    <w:rsid w:val="00A8152A"/>
    <w:rsid w:val="00A81AC0"/>
    <w:rsid w:val="00A81B1C"/>
    <w:rsid w:val="00A81C7F"/>
    <w:rsid w:val="00A81FCF"/>
    <w:rsid w:val="00A821C5"/>
    <w:rsid w:val="00A82320"/>
    <w:rsid w:val="00A82603"/>
    <w:rsid w:val="00A827C3"/>
    <w:rsid w:val="00A828AA"/>
    <w:rsid w:val="00A828F3"/>
    <w:rsid w:val="00A83007"/>
    <w:rsid w:val="00A835C9"/>
    <w:rsid w:val="00A8366B"/>
    <w:rsid w:val="00A836B9"/>
    <w:rsid w:val="00A83D1B"/>
    <w:rsid w:val="00A840AA"/>
    <w:rsid w:val="00A84169"/>
    <w:rsid w:val="00A842B8"/>
    <w:rsid w:val="00A842F7"/>
    <w:rsid w:val="00A842F8"/>
    <w:rsid w:val="00A8446F"/>
    <w:rsid w:val="00A84784"/>
    <w:rsid w:val="00A84936"/>
    <w:rsid w:val="00A84D37"/>
    <w:rsid w:val="00A84D7B"/>
    <w:rsid w:val="00A84E7C"/>
    <w:rsid w:val="00A85126"/>
    <w:rsid w:val="00A851CB"/>
    <w:rsid w:val="00A855FD"/>
    <w:rsid w:val="00A86543"/>
    <w:rsid w:val="00A877BF"/>
    <w:rsid w:val="00A87B03"/>
    <w:rsid w:val="00A87F74"/>
    <w:rsid w:val="00A9072E"/>
    <w:rsid w:val="00A90B21"/>
    <w:rsid w:val="00A90DB5"/>
    <w:rsid w:val="00A91209"/>
    <w:rsid w:val="00A91763"/>
    <w:rsid w:val="00A920DC"/>
    <w:rsid w:val="00A92743"/>
    <w:rsid w:val="00A9284F"/>
    <w:rsid w:val="00A928FE"/>
    <w:rsid w:val="00A929A6"/>
    <w:rsid w:val="00A92C27"/>
    <w:rsid w:val="00A931E8"/>
    <w:rsid w:val="00A9333C"/>
    <w:rsid w:val="00A937FE"/>
    <w:rsid w:val="00A94041"/>
    <w:rsid w:val="00A94067"/>
    <w:rsid w:val="00A948A1"/>
    <w:rsid w:val="00A94A55"/>
    <w:rsid w:val="00A94C37"/>
    <w:rsid w:val="00A94D28"/>
    <w:rsid w:val="00A95450"/>
    <w:rsid w:val="00A95C4F"/>
    <w:rsid w:val="00A95E30"/>
    <w:rsid w:val="00A963E6"/>
    <w:rsid w:val="00A966F1"/>
    <w:rsid w:val="00A9717A"/>
    <w:rsid w:val="00A9742C"/>
    <w:rsid w:val="00A97466"/>
    <w:rsid w:val="00A97506"/>
    <w:rsid w:val="00A9757C"/>
    <w:rsid w:val="00A97828"/>
    <w:rsid w:val="00A97A29"/>
    <w:rsid w:val="00AA0503"/>
    <w:rsid w:val="00AA0756"/>
    <w:rsid w:val="00AA08BD"/>
    <w:rsid w:val="00AA0D4C"/>
    <w:rsid w:val="00AA0E04"/>
    <w:rsid w:val="00AA1029"/>
    <w:rsid w:val="00AA1267"/>
    <w:rsid w:val="00AA12AB"/>
    <w:rsid w:val="00AA15A0"/>
    <w:rsid w:val="00AA192E"/>
    <w:rsid w:val="00AA1A61"/>
    <w:rsid w:val="00AA1AFB"/>
    <w:rsid w:val="00AA2469"/>
    <w:rsid w:val="00AA2743"/>
    <w:rsid w:val="00AA2A51"/>
    <w:rsid w:val="00AA3153"/>
    <w:rsid w:val="00AA3248"/>
    <w:rsid w:val="00AA3461"/>
    <w:rsid w:val="00AA367C"/>
    <w:rsid w:val="00AA3B57"/>
    <w:rsid w:val="00AA3DD5"/>
    <w:rsid w:val="00AA4006"/>
    <w:rsid w:val="00AA46FD"/>
    <w:rsid w:val="00AA4A66"/>
    <w:rsid w:val="00AA519D"/>
    <w:rsid w:val="00AA552D"/>
    <w:rsid w:val="00AA5556"/>
    <w:rsid w:val="00AA5596"/>
    <w:rsid w:val="00AA5697"/>
    <w:rsid w:val="00AA5E4D"/>
    <w:rsid w:val="00AA608C"/>
    <w:rsid w:val="00AA63E5"/>
    <w:rsid w:val="00AA681F"/>
    <w:rsid w:val="00AA688C"/>
    <w:rsid w:val="00AA6E90"/>
    <w:rsid w:val="00AA708D"/>
    <w:rsid w:val="00AA71AD"/>
    <w:rsid w:val="00AA7DEB"/>
    <w:rsid w:val="00AB02A3"/>
    <w:rsid w:val="00AB0837"/>
    <w:rsid w:val="00AB0C62"/>
    <w:rsid w:val="00AB20CB"/>
    <w:rsid w:val="00AB2138"/>
    <w:rsid w:val="00AB2D7A"/>
    <w:rsid w:val="00AB2F39"/>
    <w:rsid w:val="00AB305C"/>
    <w:rsid w:val="00AB30A5"/>
    <w:rsid w:val="00AB33DA"/>
    <w:rsid w:val="00AB3561"/>
    <w:rsid w:val="00AB366F"/>
    <w:rsid w:val="00AB3A56"/>
    <w:rsid w:val="00AB475E"/>
    <w:rsid w:val="00AB4B88"/>
    <w:rsid w:val="00AB4D94"/>
    <w:rsid w:val="00AB4E2F"/>
    <w:rsid w:val="00AB5441"/>
    <w:rsid w:val="00AB5EE1"/>
    <w:rsid w:val="00AB65D3"/>
    <w:rsid w:val="00AB680C"/>
    <w:rsid w:val="00AB6EAE"/>
    <w:rsid w:val="00AB6EF2"/>
    <w:rsid w:val="00AB7017"/>
    <w:rsid w:val="00AB792D"/>
    <w:rsid w:val="00AB7DEA"/>
    <w:rsid w:val="00AC0334"/>
    <w:rsid w:val="00AC0B1E"/>
    <w:rsid w:val="00AC0E3C"/>
    <w:rsid w:val="00AC0EC5"/>
    <w:rsid w:val="00AC0F4C"/>
    <w:rsid w:val="00AC11DB"/>
    <w:rsid w:val="00AC16DA"/>
    <w:rsid w:val="00AC1752"/>
    <w:rsid w:val="00AC189F"/>
    <w:rsid w:val="00AC2144"/>
    <w:rsid w:val="00AC2A9C"/>
    <w:rsid w:val="00AC328D"/>
    <w:rsid w:val="00AC3378"/>
    <w:rsid w:val="00AC34B2"/>
    <w:rsid w:val="00AC3A7F"/>
    <w:rsid w:val="00AC4099"/>
    <w:rsid w:val="00AC46A8"/>
    <w:rsid w:val="00AC46C0"/>
    <w:rsid w:val="00AC4B44"/>
    <w:rsid w:val="00AC4B6B"/>
    <w:rsid w:val="00AC4B83"/>
    <w:rsid w:val="00AC544C"/>
    <w:rsid w:val="00AC56BB"/>
    <w:rsid w:val="00AC5783"/>
    <w:rsid w:val="00AC59BB"/>
    <w:rsid w:val="00AC5D4C"/>
    <w:rsid w:val="00AC65F5"/>
    <w:rsid w:val="00AC6862"/>
    <w:rsid w:val="00AC6C50"/>
    <w:rsid w:val="00AC77A6"/>
    <w:rsid w:val="00AC77EC"/>
    <w:rsid w:val="00AC78B4"/>
    <w:rsid w:val="00AC78E8"/>
    <w:rsid w:val="00AC7C96"/>
    <w:rsid w:val="00AC7F6E"/>
    <w:rsid w:val="00AD0085"/>
    <w:rsid w:val="00AD021F"/>
    <w:rsid w:val="00AD0649"/>
    <w:rsid w:val="00AD0666"/>
    <w:rsid w:val="00AD0678"/>
    <w:rsid w:val="00AD0710"/>
    <w:rsid w:val="00AD077A"/>
    <w:rsid w:val="00AD0DDF"/>
    <w:rsid w:val="00AD1135"/>
    <w:rsid w:val="00AD12B7"/>
    <w:rsid w:val="00AD161E"/>
    <w:rsid w:val="00AD1CFA"/>
    <w:rsid w:val="00AD2E75"/>
    <w:rsid w:val="00AD2EE1"/>
    <w:rsid w:val="00AD2F06"/>
    <w:rsid w:val="00AD30F4"/>
    <w:rsid w:val="00AD3266"/>
    <w:rsid w:val="00AD32C2"/>
    <w:rsid w:val="00AD37C6"/>
    <w:rsid w:val="00AD4F96"/>
    <w:rsid w:val="00AD5088"/>
    <w:rsid w:val="00AD5664"/>
    <w:rsid w:val="00AD5AD2"/>
    <w:rsid w:val="00AD5BDF"/>
    <w:rsid w:val="00AD5D3F"/>
    <w:rsid w:val="00AD5EAC"/>
    <w:rsid w:val="00AD5FD9"/>
    <w:rsid w:val="00AD6063"/>
    <w:rsid w:val="00AD63A3"/>
    <w:rsid w:val="00AD63B3"/>
    <w:rsid w:val="00AD64D9"/>
    <w:rsid w:val="00AD6736"/>
    <w:rsid w:val="00AD67C9"/>
    <w:rsid w:val="00AD6C2A"/>
    <w:rsid w:val="00AD7111"/>
    <w:rsid w:val="00AD73C0"/>
    <w:rsid w:val="00AD75AE"/>
    <w:rsid w:val="00AD75B5"/>
    <w:rsid w:val="00AD75FE"/>
    <w:rsid w:val="00AD764C"/>
    <w:rsid w:val="00AD7716"/>
    <w:rsid w:val="00AD78F5"/>
    <w:rsid w:val="00AD7E53"/>
    <w:rsid w:val="00AE03DC"/>
    <w:rsid w:val="00AE09EF"/>
    <w:rsid w:val="00AE0AE2"/>
    <w:rsid w:val="00AE0BDF"/>
    <w:rsid w:val="00AE0EA7"/>
    <w:rsid w:val="00AE10F8"/>
    <w:rsid w:val="00AE1302"/>
    <w:rsid w:val="00AE13E5"/>
    <w:rsid w:val="00AE1622"/>
    <w:rsid w:val="00AE1A1E"/>
    <w:rsid w:val="00AE1B8A"/>
    <w:rsid w:val="00AE1C1A"/>
    <w:rsid w:val="00AE2960"/>
    <w:rsid w:val="00AE2ABF"/>
    <w:rsid w:val="00AE2C12"/>
    <w:rsid w:val="00AE2C19"/>
    <w:rsid w:val="00AE2EF9"/>
    <w:rsid w:val="00AE2FEF"/>
    <w:rsid w:val="00AE344B"/>
    <w:rsid w:val="00AE34EC"/>
    <w:rsid w:val="00AE35A9"/>
    <w:rsid w:val="00AE35B7"/>
    <w:rsid w:val="00AE3873"/>
    <w:rsid w:val="00AE38C3"/>
    <w:rsid w:val="00AE3C1F"/>
    <w:rsid w:val="00AE3DF2"/>
    <w:rsid w:val="00AE452D"/>
    <w:rsid w:val="00AE45F3"/>
    <w:rsid w:val="00AE4635"/>
    <w:rsid w:val="00AE47A8"/>
    <w:rsid w:val="00AE4969"/>
    <w:rsid w:val="00AE4C03"/>
    <w:rsid w:val="00AE507A"/>
    <w:rsid w:val="00AE5105"/>
    <w:rsid w:val="00AE5250"/>
    <w:rsid w:val="00AE54B3"/>
    <w:rsid w:val="00AE5EC8"/>
    <w:rsid w:val="00AE6077"/>
    <w:rsid w:val="00AE6239"/>
    <w:rsid w:val="00AE6593"/>
    <w:rsid w:val="00AE690D"/>
    <w:rsid w:val="00AE6C85"/>
    <w:rsid w:val="00AE6CC7"/>
    <w:rsid w:val="00AE6FEC"/>
    <w:rsid w:val="00AE706F"/>
    <w:rsid w:val="00AE70AD"/>
    <w:rsid w:val="00AE7637"/>
    <w:rsid w:val="00AE7A86"/>
    <w:rsid w:val="00AF02A6"/>
    <w:rsid w:val="00AF03C7"/>
    <w:rsid w:val="00AF1B8F"/>
    <w:rsid w:val="00AF1C14"/>
    <w:rsid w:val="00AF1E97"/>
    <w:rsid w:val="00AF337E"/>
    <w:rsid w:val="00AF37CB"/>
    <w:rsid w:val="00AF393B"/>
    <w:rsid w:val="00AF440E"/>
    <w:rsid w:val="00AF448C"/>
    <w:rsid w:val="00AF4D54"/>
    <w:rsid w:val="00AF5168"/>
    <w:rsid w:val="00AF5298"/>
    <w:rsid w:val="00AF52B0"/>
    <w:rsid w:val="00AF5571"/>
    <w:rsid w:val="00AF5805"/>
    <w:rsid w:val="00AF61F5"/>
    <w:rsid w:val="00AF647D"/>
    <w:rsid w:val="00AF6746"/>
    <w:rsid w:val="00AF6E74"/>
    <w:rsid w:val="00AF72BF"/>
    <w:rsid w:val="00AF7610"/>
    <w:rsid w:val="00AF778A"/>
    <w:rsid w:val="00AF7C63"/>
    <w:rsid w:val="00AF7FCF"/>
    <w:rsid w:val="00B006C2"/>
    <w:rsid w:val="00B0102C"/>
    <w:rsid w:val="00B01144"/>
    <w:rsid w:val="00B011C5"/>
    <w:rsid w:val="00B0124B"/>
    <w:rsid w:val="00B0139E"/>
    <w:rsid w:val="00B013F3"/>
    <w:rsid w:val="00B014D3"/>
    <w:rsid w:val="00B01B03"/>
    <w:rsid w:val="00B01E12"/>
    <w:rsid w:val="00B022BA"/>
    <w:rsid w:val="00B022F4"/>
    <w:rsid w:val="00B02818"/>
    <w:rsid w:val="00B028D4"/>
    <w:rsid w:val="00B02D92"/>
    <w:rsid w:val="00B02F93"/>
    <w:rsid w:val="00B034E0"/>
    <w:rsid w:val="00B037CB"/>
    <w:rsid w:val="00B039B3"/>
    <w:rsid w:val="00B03C8B"/>
    <w:rsid w:val="00B03EAF"/>
    <w:rsid w:val="00B03F4B"/>
    <w:rsid w:val="00B03FFF"/>
    <w:rsid w:val="00B045FF"/>
    <w:rsid w:val="00B0463C"/>
    <w:rsid w:val="00B04844"/>
    <w:rsid w:val="00B0485B"/>
    <w:rsid w:val="00B04CF4"/>
    <w:rsid w:val="00B04D60"/>
    <w:rsid w:val="00B05067"/>
    <w:rsid w:val="00B050C8"/>
    <w:rsid w:val="00B05351"/>
    <w:rsid w:val="00B057A7"/>
    <w:rsid w:val="00B06541"/>
    <w:rsid w:val="00B066D1"/>
    <w:rsid w:val="00B0686C"/>
    <w:rsid w:val="00B068AF"/>
    <w:rsid w:val="00B06D97"/>
    <w:rsid w:val="00B06EB0"/>
    <w:rsid w:val="00B07480"/>
    <w:rsid w:val="00B074CD"/>
    <w:rsid w:val="00B0796C"/>
    <w:rsid w:val="00B07B5A"/>
    <w:rsid w:val="00B1026B"/>
    <w:rsid w:val="00B1092E"/>
    <w:rsid w:val="00B1096B"/>
    <w:rsid w:val="00B10BF8"/>
    <w:rsid w:val="00B10DA0"/>
    <w:rsid w:val="00B110DF"/>
    <w:rsid w:val="00B11215"/>
    <w:rsid w:val="00B11251"/>
    <w:rsid w:val="00B112CE"/>
    <w:rsid w:val="00B1167A"/>
    <w:rsid w:val="00B117AF"/>
    <w:rsid w:val="00B117C7"/>
    <w:rsid w:val="00B11814"/>
    <w:rsid w:val="00B118C6"/>
    <w:rsid w:val="00B11FD0"/>
    <w:rsid w:val="00B1215A"/>
    <w:rsid w:val="00B12326"/>
    <w:rsid w:val="00B12329"/>
    <w:rsid w:val="00B12474"/>
    <w:rsid w:val="00B124B0"/>
    <w:rsid w:val="00B12736"/>
    <w:rsid w:val="00B12743"/>
    <w:rsid w:val="00B12C7D"/>
    <w:rsid w:val="00B133B1"/>
    <w:rsid w:val="00B133C9"/>
    <w:rsid w:val="00B137C7"/>
    <w:rsid w:val="00B13A81"/>
    <w:rsid w:val="00B13E89"/>
    <w:rsid w:val="00B13E8F"/>
    <w:rsid w:val="00B14099"/>
    <w:rsid w:val="00B14562"/>
    <w:rsid w:val="00B14B13"/>
    <w:rsid w:val="00B14BD7"/>
    <w:rsid w:val="00B14BE4"/>
    <w:rsid w:val="00B14C4D"/>
    <w:rsid w:val="00B14D4C"/>
    <w:rsid w:val="00B14DB7"/>
    <w:rsid w:val="00B154E1"/>
    <w:rsid w:val="00B157FF"/>
    <w:rsid w:val="00B158BE"/>
    <w:rsid w:val="00B15A3F"/>
    <w:rsid w:val="00B16978"/>
    <w:rsid w:val="00B16C34"/>
    <w:rsid w:val="00B16C9C"/>
    <w:rsid w:val="00B16E3E"/>
    <w:rsid w:val="00B17205"/>
    <w:rsid w:val="00B178EC"/>
    <w:rsid w:val="00B17928"/>
    <w:rsid w:val="00B17A2B"/>
    <w:rsid w:val="00B17F05"/>
    <w:rsid w:val="00B17F7F"/>
    <w:rsid w:val="00B200FB"/>
    <w:rsid w:val="00B2090F"/>
    <w:rsid w:val="00B20BCA"/>
    <w:rsid w:val="00B20BCE"/>
    <w:rsid w:val="00B21589"/>
    <w:rsid w:val="00B215F3"/>
    <w:rsid w:val="00B21606"/>
    <w:rsid w:val="00B21818"/>
    <w:rsid w:val="00B218EA"/>
    <w:rsid w:val="00B21F1E"/>
    <w:rsid w:val="00B21F49"/>
    <w:rsid w:val="00B22071"/>
    <w:rsid w:val="00B22074"/>
    <w:rsid w:val="00B2219C"/>
    <w:rsid w:val="00B224BC"/>
    <w:rsid w:val="00B22A1F"/>
    <w:rsid w:val="00B22E1C"/>
    <w:rsid w:val="00B23A17"/>
    <w:rsid w:val="00B23DA8"/>
    <w:rsid w:val="00B23E95"/>
    <w:rsid w:val="00B2421E"/>
    <w:rsid w:val="00B24389"/>
    <w:rsid w:val="00B24447"/>
    <w:rsid w:val="00B25282"/>
    <w:rsid w:val="00B254AF"/>
    <w:rsid w:val="00B25982"/>
    <w:rsid w:val="00B25E40"/>
    <w:rsid w:val="00B25FF5"/>
    <w:rsid w:val="00B26246"/>
    <w:rsid w:val="00B2675D"/>
    <w:rsid w:val="00B26C4F"/>
    <w:rsid w:val="00B26CC1"/>
    <w:rsid w:val="00B26DDF"/>
    <w:rsid w:val="00B26DFD"/>
    <w:rsid w:val="00B26FC7"/>
    <w:rsid w:val="00B273E0"/>
    <w:rsid w:val="00B27661"/>
    <w:rsid w:val="00B27663"/>
    <w:rsid w:val="00B27E0C"/>
    <w:rsid w:val="00B301F7"/>
    <w:rsid w:val="00B302C3"/>
    <w:rsid w:val="00B30317"/>
    <w:rsid w:val="00B30649"/>
    <w:rsid w:val="00B30723"/>
    <w:rsid w:val="00B30E18"/>
    <w:rsid w:val="00B3107D"/>
    <w:rsid w:val="00B3113B"/>
    <w:rsid w:val="00B31531"/>
    <w:rsid w:val="00B31A2E"/>
    <w:rsid w:val="00B3238F"/>
    <w:rsid w:val="00B3272B"/>
    <w:rsid w:val="00B32838"/>
    <w:rsid w:val="00B32C0E"/>
    <w:rsid w:val="00B32C3A"/>
    <w:rsid w:val="00B32ECA"/>
    <w:rsid w:val="00B32F5D"/>
    <w:rsid w:val="00B33614"/>
    <w:rsid w:val="00B3397B"/>
    <w:rsid w:val="00B33ABD"/>
    <w:rsid w:val="00B33FA7"/>
    <w:rsid w:val="00B340FD"/>
    <w:rsid w:val="00B344A3"/>
    <w:rsid w:val="00B34D2E"/>
    <w:rsid w:val="00B3588E"/>
    <w:rsid w:val="00B35DCD"/>
    <w:rsid w:val="00B3602B"/>
    <w:rsid w:val="00B3619E"/>
    <w:rsid w:val="00B36379"/>
    <w:rsid w:val="00B36479"/>
    <w:rsid w:val="00B367D9"/>
    <w:rsid w:val="00B3690C"/>
    <w:rsid w:val="00B36981"/>
    <w:rsid w:val="00B369E4"/>
    <w:rsid w:val="00B36A7D"/>
    <w:rsid w:val="00B36B27"/>
    <w:rsid w:val="00B36BDE"/>
    <w:rsid w:val="00B36E7C"/>
    <w:rsid w:val="00B371DF"/>
    <w:rsid w:val="00B376E3"/>
    <w:rsid w:val="00B379F8"/>
    <w:rsid w:val="00B40102"/>
    <w:rsid w:val="00B403F0"/>
    <w:rsid w:val="00B4054C"/>
    <w:rsid w:val="00B40667"/>
    <w:rsid w:val="00B41483"/>
    <w:rsid w:val="00B41534"/>
    <w:rsid w:val="00B4183A"/>
    <w:rsid w:val="00B41B7C"/>
    <w:rsid w:val="00B4202B"/>
    <w:rsid w:val="00B42166"/>
    <w:rsid w:val="00B421BA"/>
    <w:rsid w:val="00B428E2"/>
    <w:rsid w:val="00B4303B"/>
    <w:rsid w:val="00B438F4"/>
    <w:rsid w:val="00B44318"/>
    <w:rsid w:val="00B44391"/>
    <w:rsid w:val="00B4455B"/>
    <w:rsid w:val="00B44CC4"/>
    <w:rsid w:val="00B459CA"/>
    <w:rsid w:val="00B45BF5"/>
    <w:rsid w:val="00B46956"/>
    <w:rsid w:val="00B46BBE"/>
    <w:rsid w:val="00B46F4E"/>
    <w:rsid w:val="00B47319"/>
    <w:rsid w:val="00B473FA"/>
    <w:rsid w:val="00B47587"/>
    <w:rsid w:val="00B4796E"/>
    <w:rsid w:val="00B47B1E"/>
    <w:rsid w:val="00B47EB2"/>
    <w:rsid w:val="00B50309"/>
    <w:rsid w:val="00B5062E"/>
    <w:rsid w:val="00B506EB"/>
    <w:rsid w:val="00B515D2"/>
    <w:rsid w:val="00B51732"/>
    <w:rsid w:val="00B51D69"/>
    <w:rsid w:val="00B51FA7"/>
    <w:rsid w:val="00B5224F"/>
    <w:rsid w:val="00B523A8"/>
    <w:rsid w:val="00B52629"/>
    <w:rsid w:val="00B528A6"/>
    <w:rsid w:val="00B52A99"/>
    <w:rsid w:val="00B52E21"/>
    <w:rsid w:val="00B52FA8"/>
    <w:rsid w:val="00B53FD1"/>
    <w:rsid w:val="00B5430B"/>
    <w:rsid w:val="00B545C5"/>
    <w:rsid w:val="00B55517"/>
    <w:rsid w:val="00B5604F"/>
    <w:rsid w:val="00B5615D"/>
    <w:rsid w:val="00B564A4"/>
    <w:rsid w:val="00B564F3"/>
    <w:rsid w:val="00B56638"/>
    <w:rsid w:val="00B568C3"/>
    <w:rsid w:val="00B56D1E"/>
    <w:rsid w:val="00B56F96"/>
    <w:rsid w:val="00B571AB"/>
    <w:rsid w:val="00B57ABA"/>
    <w:rsid w:val="00B600B3"/>
    <w:rsid w:val="00B6015B"/>
    <w:rsid w:val="00B60235"/>
    <w:rsid w:val="00B6066A"/>
    <w:rsid w:val="00B607BF"/>
    <w:rsid w:val="00B60AD0"/>
    <w:rsid w:val="00B60E60"/>
    <w:rsid w:val="00B61427"/>
    <w:rsid w:val="00B61803"/>
    <w:rsid w:val="00B6187B"/>
    <w:rsid w:val="00B618F0"/>
    <w:rsid w:val="00B61E25"/>
    <w:rsid w:val="00B61E89"/>
    <w:rsid w:val="00B61FE4"/>
    <w:rsid w:val="00B6203D"/>
    <w:rsid w:val="00B6272C"/>
    <w:rsid w:val="00B62813"/>
    <w:rsid w:val="00B632E4"/>
    <w:rsid w:val="00B633FB"/>
    <w:rsid w:val="00B63D1D"/>
    <w:rsid w:val="00B640CA"/>
    <w:rsid w:val="00B645BC"/>
    <w:rsid w:val="00B646C5"/>
    <w:rsid w:val="00B649B3"/>
    <w:rsid w:val="00B64FFB"/>
    <w:rsid w:val="00B658BB"/>
    <w:rsid w:val="00B65A35"/>
    <w:rsid w:val="00B65CAC"/>
    <w:rsid w:val="00B65E49"/>
    <w:rsid w:val="00B66089"/>
    <w:rsid w:val="00B663F7"/>
    <w:rsid w:val="00B66594"/>
    <w:rsid w:val="00B669F1"/>
    <w:rsid w:val="00B67317"/>
    <w:rsid w:val="00B675C4"/>
    <w:rsid w:val="00B6765C"/>
    <w:rsid w:val="00B67F14"/>
    <w:rsid w:val="00B67F6C"/>
    <w:rsid w:val="00B7029F"/>
    <w:rsid w:val="00B70D62"/>
    <w:rsid w:val="00B70EBB"/>
    <w:rsid w:val="00B70FC4"/>
    <w:rsid w:val="00B71879"/>
    <w:rsid w:val="00B71912"/>
    <w:rsid w:val="00B72225"/>
    <w:rsid w:val="00B72267"/>
    <w:rsid w:val="00B72408"/>
    <w:rsid w:val="00B7276D"/>
    <w:rsid w:val="00B72807"/>
    <w:rsid w:val="00B732BC"/>
    <w:rsid w:val="00B73A52"/>
    <w:rsid w:val="00B73AE4"/>
    <w:rsid w:val="00B74849"/>
    <w:rsid w:val="00B7522A"/>
    <w:rsid w:val="00B75577"/>
    <w:rsid w:val="00B75BF1"/>
    <w:rsid w:val="00B76B22"/>
    <w:rsid w:val="00B76D2E"/>
    <w:rsid w:val="00B76E3B"/>
    <w:rsid w:val="00B773F2"/>
    <w:rsid w:val="00B778E5"/>
    <w:rsid w:val="00B77BA9"/>
    <w:rsid w:val="00B77D98"/>
    <w:rsid w:val="00B80056"/>
    <w:rsid w:val="00B801BA"/>
    <w:rsid w:val="00B80425"/>
    <w:rsid w:val="00B80A66"/>
    <w:rsid w:val="00B8108D"/>
    <w:rsid w:val="00B81FE3"/>
    <w:rsid w:val="00B822BE"/>
    <w:rsid w:val="00B8235C"/>
    <w:rsid w:val="00B82907"/>
    <w:rsid w:val="00B82F84"/>
    <w:rsid w:val="00B83203"/>
    <w:rsid w:val="00B832CD"/>
    <w:rsid w:val="00B832DB"/>
    <w:rsid w:val="00B8361D"/>
    <w:rsid w:val="00B83858"/>
    <w:rsid w:val="00B83A8D"/>
    <w:rsid w:val="00B83DDE"/>
    <w:rsid w:val="00B83EB6"/>
    <w:rsid w:val="00B8413F"/>
    <w:rsid w:val="00B842F8"/>
    <w:rsid w:val="00B84672"/>
    <w:rsid w:val="00B84836"/>
    <w:rsid w:val="00B84B26"/>
    <w:rsid w:val="00B8506D"/>
    <w:rsid w:val="00B85073"/>
    <w:rsid w:val="00B853A7"/>
    <w:rsid w:val="00B858EE"/>
    <w:rsid w:val="00B859F7"/>
    <w:rsid w:val="00B862CA"/>
    <w:rsid w:val="00B86815"/>
    <w:rsid w:val="00B8691E"/>
    <w:rsid w:val="00B8698A"/>
    <w:rsid w:val="00B869F4"/>
    <w:rsid w:val="00B86F56"/>
    <w:rsid w:val="00B878F1"/>
    <w:rsid w:val="00B901CA"/>
    <w:rsid w:val="00B908AF"/>
    <w:rsid w:val="00B90D00"/>
    <w:rsid w:val="00B9122B"/>
    <w:rsid w:val="00B91A5B"/>
    <w:rsid w:val="00B91C61"/>
    <w:rsid w:val="00B9251B"/>
    <w:rsid w:val="00B92653"/>
    <w:rsid w:val="00B92871"/>
    <w:rsid w:val="00B92A78"/>
    <w:rsid w:val="00B93059"/>
    <w:rsid w:val="00B9316D"/>
    <w:rsid w:val="00B931BB"/>
    <w:rsid w:val="00B933CC"/>
    <w:rsid w:val="00B93404"/>
    <w:rsid w:val="00B93794"/>
    <w:rsid w:val="00B93B38"/>
    <w:rsid w:val="00B93B7A"/>
    <w:rsid w:val="00B93C02"/>
    <w:rsid w:val="00B9404F"/>
    <w:rsid w:val="00B941E7"/>
    <w:rsid w:val="00B94C5E"/>
    <w:rsid w:val="00B954E3"/>
    <w:rsid w:val="00B95555"/>
    <w:rsid w:val="00B95BF2"/>
    <w:rsid w:val="00B95D79"/>
    <w:rsid w:val="00B95F91"/>
    <w:rsid w:val="00B96015"/>
    <w:rsid w:val="00B962F3"/>
    <w:rsid w:val="00B963FC"/>
    <w:rsid w:val="00B96668"/>
    <w:rsid w:val="00B96675"/>
    <w:rsid w:val="00B96A97"/>
    <w:rsid w:val="00B97028"/>
    <w:rsid w:val="00B9720C"/>
    <w:rsid w:val="00B9768D"/>
    <w:rsid w:val="00B978FC"/>
    <w:rsid w:val="00BA001C"/>
    <w:rsid w:val="00BA01D1"/>
    <w:rsid w:val="00BA050A"/>
    <w:rsid w:val="00BA15CD"/>
    <w:rsid w:val="00BA16CA"/>
    <w:rsid w:val="00BA1A49"/>
    <w:rsid w:val="00BA1A9A"/>
    <w:rsid w:val="00BA1C17"/>
    <w:rsid w:val="00BA1CFE"/>
    <w:rsid w:val="00BA1F2A"/>
    <w:rsid w:val="00BA1F39"/>
    <w:rsid w:val="00BA2836"/>
    <w:rsid w:val="00BA2A72"/>
    <w:rsid w:val="00BA2E7A"/>
    <w:rsid w:val="00BA2E97"/>
    <w:rsid w:val="00BA39A2"/>
    <w:rsid w:val="00BA3F59"/>
    <w:rsid w:val="00BA44D0"/>
    <w:rsid w:val="00BA44D5"/>
    <w:rsid w:val="00BA498F"/>
    <w:rsid w:val="00BA4CAA"/>
    <w:rsid w:val="00BA4E9D"/>
    <w:rsid w:val="00BA5058"/>
    <w:rsid w:val="00BA5290"/>
    <w:rsid w:val="00BA567C"/>
    <w:rsid w:val="00BA5907"/>
    <w:rsid w:val="00BA5A2E"/>
    <w:rsid w:val="00BA5DF5"/>
    <w:rsid w:val="00BA5FC9"/>
    <w:rsid w:val="00BA61FE"/>
    <w:rsid w:val="00BA6201"/>
    <w:rsid w:val="00BA66F9"/>
    <w:rsid w:val="00BA67FE"/>
    <w:rsid w:val="00BA6873"/>
    <w:rsid w:val="00BA6D1E"/>
    <w:rsid w:val="00BA78F2"/>
    <w:rsid w:val="00BA7AA7"/>
    <w:rsid w:val="00BA7CC1"/>
    <w:rsid w:val="00BB026F"/>
    <w:rsid w:val="00BB039D"/>
    <w:rsid w:val="00BB0B60"/>
    <w:rsid w:val="00BB0D7C"/>
    <w:rsid w:val="00BB122B"/>
    <w:rsid w:val="00BB12E3"/>
    <w:rsid w:val="00BB13FA"/>
    <w:rsid w:val="00BB141B"/>
    <w:rsid w:val="00BB1A8C"/>
    <w:rsid w:val="00BB1D68"/>
    <w:rsid w:val="00BB2096"/>
    <w:rsid w:val="00BB25AB"/>
    <w:rsid w:val="00BB271E"/>
    <w:rsid w:val="00BB272D"/>
    <w:rsid w:val="00BB2950"/>
    <w:rsid w:val="00BB2FA2"/>
    <w:rsid w:val="00BB31AE"/>
    <w:rsid w:val="00BB329D"/>
    <w:rsid w:val="00BB35C9"/>
    <w:rsid w:val="00BB35E6"/>
    <w:rsid w:val="00BB4092"/>
    <w:rsid w:val="00BB40EA"/>
    <w:rsid w:val="00BB415B"/>
    <w:rsid w:val="00BB4201"/>
    <w:rsid w:val="00BB4405"/>
    <w:rsid w:val="00BB4596"/>
    <w:rsid w:val="00BB49FE"/>
    <w:rsid w:val="00BB4E29"/>
    <w:rsid w:val="00BB51AB"/>
    <w:rsid w:val="00BB52B4"/>
    <w:rsid w:val="00BB5370"/>
    <w:rsid w:val="00BB54B3"/>
    <w:rsid w:val="00BB54E0"/>
    <w:rsid w:val="00BB5A82"/>
    <w:rsid w:val="00BB5EF0"/>
    <w:rsid w:val="00BB6372"/>
    <w:rsid w:val="00BB644F"/>
    <w:rsid w:val="00BB651A"/>
    <w:rsid w:val="00BB6800"/>
    <w:rsid w:val="00BB6C59"/>
    <w:rsid w:val="00BB6CF2"/>
    <w:rsid w:val="00BB6F11"/>
    <w:rsid w:val="00BB7281"/>
    <w:rsid w:val="00BB7313"/>
    <w:rsid w:val="00BB7EEF"/>
    <w:rsid w:val="00BC013B"/>
    <w:rsid w:val="00BC0560"/>
    <w:rsid w:val="00BC082B"/>
    <w:rsid w:val="00BC0970"/>
    <w:rsid w:val="00BC0B00"/>
    <w:rsid w:val="00BC150B"/>
    <w:rsid w:val="00BC1A09"/>
    <w:rsid w:val="00BC1A53"/>
    <w:rsid w:val="00BC2305"/>
    <w:rsid w:val="00BC255F"/>
    <w:rsid w:val="00BC259C"/>
    <w:rsid w:val="00BC268F"/>
    <w:rsid w:val="00BC2733"/>
    <w:rsid w:val="00BC29D5"/>
    <w:rsid w:val="00BC2AA5"/>
    <w:rsid w:val="00BC2CFD"/>
    <w:rsid w:val="00BC2EC4"/>
    <w:rsid w:val="00BC2F57"/>
    <w:rsid w:val="00BC2FC7"/>
    <w:rsid w:val="00BC303F"/>
    <w:rsid w:val="00BC35CA"/>
    <w:rsid w:val="00BC37B2"/>
    <w:rsid w:val="00BC380D"/>
    <w:rsid w:val="00BC3B3B"/>
    <w:rsid w:val="00BC3D61"/>
    <w:rsid w:val="00BC3FEE"/>
    <w:rsid w:val="00BC4069"/>
    <w:rsid w:val="00BC4349"/>
    <w:rsid w:val="00BC4379"/>
    <w:rsid w:val="00BC4B80"/>
    <w:rsid w:val="00BC538F"/>
    <w:rsid w:val="00BC543A"/>
    <w:rsid w:val="00BC5CAC"/>
    <w:rsid w:val="00BC5E95"/>
    <w:rsid w:val="00BC643C"/>
    <w:rsid w:val="00BC67BA"/>
    <w:rsid w:val="00BC738B"/>
    <w:rsid w:val="00BC75AE"/>
    <w:rsid w:val="00BC75F9"/>
    <w:rsid w:val="00BC7EB7"/>
    <w:rsid w:val="00BD0341"/>
    <w:rsid w:val="00BD043C"/>
    <w:rsid w:val="00BD0466"/>
    <w:rsid w:val="00BD05A0"/>
    <w:rsid w:val="00BD0787"/>
    <w:rsid w:val="00BD0837"/>
    <w:rsid w:val="00BD0A44"/>
    <w:rsid w:val="00BD11AD"/>
    <w:rsid w:val="00BD1858"/>
    <w:rsid w:val="00BD1C25"/>
    <w:rsid w:val="00BD2078"/>
    <w:rsid w:val="00BD2240"/>
    <w:rsid w:val="00BD230C"/>
    <w:rsid w:val="00BD2354"/>
    <w:rsid w:val="00BD2687"/>
    <w:rsid w:val="00BD2693"/>
    <w:rsid w:val="00BD27E0"/>
    <w:rsid w:val="00BD2CE2"/>
    <w:rsid w:val="00BD2D44"/>
    <w:rsid w:val="00BD32A4"/>
    <w:rsid w:val="00BD34C0"/>
    <w:rsid w:val="00BD3641"/>
    <w:rsid w:val="00BD3741"/>
    <w:rsid w:val="00BD43B6"/>
    <w:rsid w:val="00BD446E"/>
    <w:rsid w:val="00BD45B5"/>
    <w:rsid w:val="00BD45CD"/>
    <w:rsid w:val="00BD4DEB"/>
    <w:rsid w:val="00BD5937"/>
    <w:rsid w:val="00BD5D43"/>
    <w:rsid w:val="00BD63BE"/>
    <w:rsid w:val="00BD6412"/>
    <w:rsid w:val="00BD65BB"/>
    <w:rsid w:val="00BD68F0"/>
    <w:rsid w:val="00BD72CB"/>
    <w:rsid w:val="00BD748B"/>
    <w:rsid w:val="00BD76EE"/>
    <w:rsid w:val="00BD7A7A"/>
    <w:rsid w:val="00BD7DA7"/>
    <w:rsid w:val="00BD7DAC"/>
    <w:rsid w:val="00BE064A"/>
    <w:rsid w:val="00BE06B5"/>
    <w:rsid w:val="00BE0D26"/>
    <w:rsid w:val="00BE11B9"/>
    <w:rsid w:val="00BE122F"/>
    <w:rsid w:val="00BE1358"/>
    <w:rsid w:val="00BE1545"/>
    <w:rsid w:val="00BE185F"/>
    <w:rsid w:val="00BE1A48"/>
    <w:rsid w:val="00BE1DCD"/>
    <w:rsid w:val="00BE25B9"/>
    <w:rsid w:val="00BE2C5B"/>
    <w:rsid w:val="00BE3018"/>
    <w:rsid w:val="00BE32CA"/>
    <w:rsid w:val="00BE3773"/>
    <w:rsid w:val="00BE39F0"/>
    <w:rsid w:val="00BE40C1"/>
    <w:rsid w:val="00BE4A9F"/>
    <w:rsid w:val="00BE4E4D"/>
    <w:rsid w:val="00BE4F07"/>
    <w:rsid w:val="00BE5298"/>
    <w:rsid w:val="00BE5299"/>
    <w:rsid w:val="00BE52A0"/>
    <w:rsid w:val="00BE577F"/>
    <w:rsid w:val="00BE58B2"/>
    <w:rsid w:val="00BE61DC"/>
    <w:rsid w:val="00BE6DB1"/>
    <w:rsid w:val="00BE7AD8"/>
    <w:rsid w:val="00BE7F74"/>
    <w:rsid w:val="00BE7FA4"/>
    <w:rsid w:val="00BF03E7"/>
    <w:rsid w:val="00BF0677"/>
    <w:rsid w:val="00BF0A3E"/>
    <w:rsid w:val="00BF0A40"/>
    <w:rsid w:val="00BF0AE7"/>
    <w:rsid w:val="00BF1102"/>
    <w:rsid w:val="00BF1712"/>
    <w:rsid w:val="00BF1855"/>
    <w:rsid w:val="00BF1E48"/>
    <w:rsid w:val="00BF1F46"/>
    <w:rsid w:val="00BF245D"/>
    <w:rsid w:val="00BF2AE8"/>
    <w:rsid w:val="00BF3194"/>
    <w:rsid w:val="00BF3305"/>
    <w:rsid w:val="00BF3499"/>
    <w:rsid w:val="00BF388C"/>
    <w:rsid w:val="00BF3CEE"/>
    <w:rsid w:val="00BF3D11"/>
    <w:rsid w:val="00BF4338"/>
    <w:rsid w:val="00BF484B"/>
    <w:rsid w:val="00BF4ED4"/>
    <w:rsid w:val="00BF51E1"/>
    <w:rsid w:val="00BF5771"/>
    <w:rsid w:val="00BF5786"/>
    <w:rsid w:val="00BF5DFB"/>
    <w:rsid w:val="00BF5ED1"/>
    <w:rsid w:val="00BF5EF5"/>
    <w:rsid w:val="00BF61AD"/>
    <w:rsid w:val="00BF62D9"/>
    <w:rsid w:val="00BF6379"/>
    <w:rsid w:val="00BF67BF"/>
    <w:rsid w:val="00BF6F41"/>
    <w:rsid w:val="00BF7026"/>
    <w:rsid w:val="00BF73BF"/>
    <w:rsid w:val="00BF78E2"/>
    <w:rsid w:val="00BF79AA"/>
    <w:rsid w:val="00BF7AE2"/>
    <w:rsid w:val="00BF7E74"/>
    <w:rsid w:val="00C00273"/>
    <w:rsid w:val="00C00356"/>
    <w:rsid w:val="00C006E3"/>
    <w:rsid w:val="00C00C63"/>
    <w:rsid w:val="00C01372"/>
    <w:rsid w:val="00C0191A"/>
    <w:rsid w:val="00C01F53"/>
    <w:rsid w:val="00C0205E"/>
    <w:rsid w:val="00C02192"/>
    <w:rsid w:val="00C02477"/>
    <w:rsid w:val="00C02568"/>
    <w:rsid w:val="00C02B8D"/>
    <w:rsid w:val="00C02C00"/>
    <w:rsid w:val="00C02D84"/>
    <w:rsid w:val="00C02E9B"/>
    <w:rsid w:val="00C030AC"/>
    <w:rsid w:val="00C03493"/>
    <w:rsid w:val="00C03749"/>
    <w:rsid w:val="00C03A99"/>
    <w:rsid w:val="00C03D97"/>
    <w:rsid w:val="00C0414B"/>
    <w:rsid w:val="00C046E2"/>
    <w:rsid w:val="00C04D3A"/>
    <w:rsid w:val="00C0507A"/>
    <w:rsid w:val="00C052C7"/>
    <w:rsid w:val="00C05647"/>
    <w:rsid w:val="00C05BCA"/>
    <w:rsid w:val="00C05E96"/>
    <w:rsid w:val="00C06408"/>
    <w:rsid w:val="00C065D8"/>
    <w:rsid w:val="00C072CC"/>
    <w:rsid w:val="00C1002A"/>
    <w:rsid w:val="00C10057"/>
    <w:rsid w:val="00C1017E"/>
    <w:rsid w:val="00C105A6"/>
    <w:rsid w:val="00C1086A"/>
    <w:rsid w:val="00C10935"/>
    <w:rsid w:val="00C10D77"/>
    <w:rsid w:val="00C10E6A"/>
    <w:rsid w:val="00C10FAE"/>
    <w:rsid w:val="00C117F3"/>
    <w:rsid w:val="00C11935"/>
    <w:rsid w:val="00C11B2C"/>
    <w:rsid w:val="00C11C34"/>
    <w:rsid w:val="00C1274B"/>
    <w:rsid w:val="00C12993"/>
    <w:rsid w:val="00C13197"/>
    <w:rsid w:val="00C13448"/>
    <w:rsid w:val="00C13FDB"/>
    <w:rsid w:val="00C14051"/>
    <w:rsid w:val="00C14141"/>
    <w:rsid w:val="00C150DE"/>
    <w:rsid w:val="00C151AF"/>
    <w:rsid w:val="00C15B98"/>
    <w:rsid w:val="00C15DC1"/>
    <w:rsid w:val="00C160C4"/>
    <w:rsid w:val="00C1642A"/>
    <w:rsid w:val="00C16A1A"/>
    <w:rsid w:val="00C16D6E"/>
    <w:rsid w:val="00C17966"/>
    <w:rsid w:val="00C20017"/>
    <w:rsid w:val="00C203D8"/>
    <w:rsid w:val="00C2092F"/>
    <w:rsid w:val="00C20CFE"/>
    <w:rsid w:val="00C20DBD"/>
    <w:rsid w:val="00C20E35"/>
    <w:rsid w:val="00C20FBF"/>
    <w:rsid w:val="00C21091"/>
    <w:rsid w:val="00C212AF"/>
    <w:rsid w:val="00C215B8"/>
    <w:rsid w:val="00C21630"/>
    <w:rsid w:val="00C216F2"/>
    <w:rsid w:val="00C21D6B"/>
    <w:rsid w:val="00C22179"/>
    <w:rsid w:val="00C222B7"/>
    <w:rsid w:val="00C22401"/>
    <w:rsid w:val="00C22519"/>
    <w:rsid w:val="00C22B82"/>
    <w:rsid w:val="00C232FF"/>
    <w:rsid w:val="00C23814"/>
    <w:rsid w:val="00C23A90"/>
    <w:rsid w:val="00C23D66"/>
    <w:rsid w:val="00C23EA1"/>
    <w:rsid w:val="00C23FE8"/>
    <w:rsid w:val="00C246C5"/>
    <w:rsid w:val="00C24A3B"/>
    <w:rsid w:val="00C24D5F"/>
    <w:rsid w:val="00C24DCE"/>
    <w:rsid w:val="00C252EC"/>
    <w:rsid w:val="00C25370"/>
    <w:rsid w:val="00C25682"/>
    <w:rsid w:val="00C25AFA"/>
    <w:rsid w:val="00C25C29"/>
    <w:rsid w:val="00C25F97"/>
    <w:rsid w:val="00C265F4"/>
    <w:rsid w:val="00C26676"/>
    <w:rsid w:val="00C26A1D"/>
    <w:rsid w:val="00C26B44"/>
    <w:rsid w:val="00C272D4"/>
    <w:rsid w:val="00C27305"/>
    <w:rsid w:val="00C278FE"/>
    <w:rsid w:val="00C279BD"/>
    <w:rsid w:val="00C27A83"/>
    <w:rsid w:val="00C27C9D"/>
    <w:rsid w:val="00C3007D"/>
    <w:rsid w:val="00C305BD"/>
    <w:rsid w:val="00C306E2"/>
    <w:rsid w:val="00C30A79"/>
    <w:rsid w:val="00C31B71"/>
    <w:rsid w:val="00C31BC1"/>
    <w:rsid w:val="00C32363"/>
    <w:rsid w:val="00C32BA5"/>
    <w:rsid w:val="00C3335B"/>
    <w:rsid w:val="00C33FA0"/>
    <w:rsid w:val="00C34461"/>
    <w:rsid w:val="00C34670"/>
    <w:rsid w:val="00C34731"/>
    <w:rsid w:val="00C3494D"/>
    <w:rsid w:val="00C34BA8"/>
    <w:rsid w:val="00C34E77"/>
    <w:rsid w:val="00C34F5E"/>
    <w:rsid w:val="00C350F7"/>
    <w:rsid w:val="00C3557F"/>
    <w:rsid w:val="00C35877"/>
    <w:rsid w:val="00C35F57"/>
    <w:rsid w:val="00C3627D"/>
    <w:rsid w:val="00C36335"/>
    <w:rsid w:val="00C36ABE"/>
    <w:rsid w:val="00C36C80"/>
    <w:rsid w:val="00C36F78"/>
    <w:rsid w:val="00C3715F"/>
    <w:rsid w:val="00C3763B"/>
    <w:rsid w:val="00C37973"/>
    <w:rsid w:val="00C37B90"/>
    <w:rsid w:val="00C37BA8"/>
    <w:rsid w:val="00C37FFC"/>
    <w:rsid w:val="00C4037B"/>
    <w:rsid w:val="00C404BC"/>
    <w:rsid w:val="00C405F7"/>
    <w:rsid w:val="00C41627"/>
    <w:rsid w:val="00C41BE1"/>
    <w:rsid w:val="00C42235"/>
    <w:rsid w:val="00C4246C"/>
    <w:rsid w:val="00C434D1"/>
    <w:rsid w:val="00C4360B"/>
    <w:rsid w:val="00C43A1A"/>
    <w:rsid w:val="00C43F83"/>
    <w:rsid w:val="00C4439D"/>
    <w:rsid w:val="00C445B5"/>
    <w:rsid w:val="00C44874"/>
    <w:rsid w:val="00C45A0F"/>
    <w:rsid w:val="00C45B65"/>
    <w:rsid w:val="00C45C6B"/>
    <w:rsid w:val="00C45E56"/>
    <w:rsid w:val="00C46029"/>
    <w:rsid w:val="00C463E5"/>
    <w:rsid w:val="00C46729"/>
    <w:rsid w:val="00C469D6"/>
    <w:rsid w:val="00C46DA8"/>
    <w:rsid w:val="00C473CB"/>
    <w:rsid w:val="00C476D3"/>
    <w:rsid w:val="00C47BE7"/>
    <w:rsid w:val="00C504C3"/>
    <w:rsid w:val="00C5079B"/>
    <w:rsid w:val="00C50BBB"/>
    <w:rsid w:val="00C50E53"/>
    <w:rsid w:val="00C51038"/>
    <w:rsid w:val="00C51AE0"/>
    <w:rsid w:val="00C51BE2"/>
    <w:rsid w:val="00C5230B"/>
    <w:rsid w:val="00C52500"/>
    <w:rsid w:val="00C52997"/>
    <w:rsid w:val="00C52BC3"/>
    <w:rsid w:val="00C52F1B"/>
    <w:rsid w:val="00C5333A"/>
    <w:rsid w:val="00C53622"/>
    <w:rsid w:val="00C53904"/>
    <w:rsid w:val="00C53A1A"/>
    <w:rsid w:val="00C53CBC"/>
    <w:rsid w:val="00C53FCD"/>
    <w:rsid w:val="00C54349"/>
    <w:rsid w:val="00C543E2"/>
    <w:rsid w:val="00C54AFF"/>
    <w:rsid w:val="00C54C7F"/>
    <w:rsid w:val="00C54D01"/>
    <w:rsid w:val="00C55189"/>
    <w:rsid w:val="00C5589E"/>
    <w:rsid w:val="00C55F91"/>
    <w:rsid w:val="00C5618D"/>
    <w:rsid w:val="00C561D6"/>
    <w:rsid w:val="00C56422"/>
    <w:rsid w:val="00C5656A"/>
    <w:rsid w:val="00C56D3D"/>
    <w:rsid w:val="00C56F94"/>
    <w:rsid w:val="00C57A50"/>
    <w:rsid w:val="00C57C06"/>
    <w:rsid w:val="00C57C6B"/>
    <w:rsid w:val="00C57D9D"/>
    <w:rsid w:val="00C57E44"/>
    <w:rsid w:val="00C6004A"/>
    <w:rsid w:val="00C60F16"/>
    <w:rsid w:val="00C61803"/>
    <w:rsid w:val="00C61813"/>
    <w:rsid w:val="00C61A69"/>
    <w:rsid w:val="00C61CFD"/>
    <w:rsid w:val="00C61D77"/>
    <w:rsid w:val="00C61EE7"/>
    <w:rsid w:val="00C61F8F"/>
    <w:rsid w:val="00C620B0"/>
    <w:rsid w:val="00C620D0"/>
    <w:rsid w:val="00C62329"/>
    <w:rsid w:val="00C62520"/>
    <w:rsid w:val="00C62570"/>
    <w:rsid w:val="00C627A3"/>
    <w:rsid w:val="00C62B6B"/>
    <w:rsid w:val="00C631C7"/>
    <w:rsid w:val="00C6331E"/>
    <w:rsid w:val="00C6338C"/>
    <w:rsid w:val="00C633DC"/>
    <w:rsid w:val="00C63BF5"/>
    <w:rsid w:val="00C64072"/>
    <w:rsid w:val="00C641DB"/>
    <w:rsid w:val="00C643C2"/>
    <w:rsid w:val="00C64435"/>
    <w:rsid w:val="00C647E5"/>
    <w:rsid w:val="00C65A0C"/>
    <w:rsid w:val="00C663C1"/>
    <w:rsid w:val="00C6643E"/>
    <w:rsid w:val="00C664F9"/>
    <w:rsid w:val="00C66CB5"/>
    <w:rsid w:val="00C66CBE"/>
    <w:rsid w:val="00C67048"/>
    <w:rsid w:val="00C673AF"/>
    <w:rsid w:val="00C6745D"/>
    <w:rsid w:val="00C674F7"/>
    <w:rsid w:val="00C67713"/>
    <w:rsid w:val="00C6785A"/>
    <w:rsid w:val="00C70150"/>
    <w:rsid w:val="00C703D1"/>
    <w:rsid w:val="00C704D9"/>
    <w:rsid w:val="00C70F61"/>
    <w:rsid w:val="00C70FA3"/>
    <w:rsid w:val="00C713EF"/>
    <w:rsid w:val="00C7190D"/>
    <w:rsid w:val="00C71A29"/>
    <w:rsid w:val="00C71AC9"/>
    <w:rsid w:val="00C71B44"/>
    <w:rsid w:val="00C71E8F"/>
    <w:rsid w:val="00C7201F"/>
    <w:rsid w:val="00C7208E"/>
    <w:rsid w:val="00C7212A"/>
    <w:rsid w:val="00C726A8"/>
    <w:rsid w:val="00C7273B"/>
    <w:rsid w:val="00C72DD1"/>
    <w:rsid w:val="00C72E4D"/>
    <w:rsid w:val="00C73214"/>
    <w:rsid w:val="00C7378A"/>
    <w:rsid w:val="00C73990"/>
    <w:rsid w:val="00C73F6F"/>
    <w:rsid w:val="00C7431A"/>
    <w:rsid w:val="00C74746"/>
    <w:rsid w:val="00C74C54"/>
    <w:rsid w:val="00C74E45"/>
    <w:rsid w:val="00C74FCE"/>
    <w:rsid w:val="00C751FB"/>
    <w:rsid w:val="00C7563F"/>
    <w:rsid w:val="00C75781"/>
    <w:rsid w:val="00C75EC2"/>
    <w:rsid w:val="00C76513"/>
    <w:rsid w:val="00C76A0E"/>
    <w:rsid w:val="00C7754F"/>
    <w:rsid w:val="00C7756E"/>
    <w:rsid w:val="00C7777B"/>
    <w:rsid w:val="00C77824"/>
    <w:rsid w:val="00C77D9A"/>
    <w:rsid w:val="00C77E75"/>
    <w:rsid w:val="00C8012B"/>
    <w:rsid w:val="00C802CC"/>
    <w:rsid w:val="00C805BD"/>
    <w:rsid w:val="00C80720"/>
    <w:rsid w:val="00C81121"/>
    <w:rsid w:val="00C81EF5"/>
    <w:rsid w:val="00C82489"/>
    <w:rsid w:val="00C824B6"/>
    <w:rsid w:val="00C82722"/>
    <w:rsid w:val="00C83134"/>
    <w:rsid w:val="00C83235"/>
    <w:rsid w:val="00C83514"/>
    <w:rsid w:val="00C83BFC"/>
    <w:rsid w:val="00C84A27"/>
    <w:rsid w:val="00C84F45"/>
    <w:rsid w:val="00C84F6B"/>
    <w:rsid w:val="00C853AF"/>
    <w:rsid w:val="00C85546"/>
    <w:rsid w:val="00C85C91"/>
    <w:rsid w:val="00C860F6"/>
    <w:rsid w:val="00C86E4C"/>
    <w:rsid w:val="00C87214"/>
    <w:rsid w:val="00C87221"/>
    <w:rsid w:val="00C8730E"/>
    <w:rsid w:val="00C87561"/>
    <w:rsid w:val="00C877F9"/>
    <w:rsid w:val="00C87BFE"/>
    <w:rsid w:val="00C87D9E"/>
    <w:rsid w:val="00C90167"/>
    <w:rsid w:val="00C90434"/>
    <w:rsid w:val="00C9072B"/>
    <w:rsid w:val="00C90A00"/>
    <w:rsid w:val="00C90A10"/>
    <w:rsid w:val="00C90E1C"/>
    <w:rsid w:val="00C91350"/>
    <w:rsid w:val="00C916E5"/>
    <w:rsid w:val="00C9171F"/>
    <w:rsid w:val="00C91B67"/>
    <w:rsid w:val="00C91D37"/>
    <w:rsid w:val="00C922B1"/>
    <w:rsid w:val="00C934E5"/>
    <w:rsid w:val="00C93A7C"/>
    <w:rsid w:val="00C93C90"/>
    <w:rsid w:val="00C93DDA"/>
    <w:rsid w:val="00C9420B"/>
    <w:rsid w:val="00C94712"/>
    <w:rsid w:val="00C953DC"/>
    <w:rsid w:val="00C95A5F"/>
    <w:rsid w:val="00C95E36"/>
    <w:rsid w:val="00C967ED"/>
    <w:rsid w:val="00C9683F"/>
    <w:rsid w:val="00C968F7"/>
    <w:rsid w:val="00C96991"/>
    <w:rsid w:val="00C96A83"/>
    <w:rsid w:val="00C96C92"/>
    <w:rsid w:val="00C971C4"/>
    <w:rsid w:val="00C97816"/>
    <w:rsid w:val="00C97BBA"/>
    <w:rsid w:val="00CA0163"/>
    <w:rsid w:val="00CA023D"/>
    <w:rsid w:val="00CA08C0"/>
    <w:rsid w:val="00CA1495"/>
    <w:rsid w:val="00CA1511"/>
    <w:rsid w:val="00CA15AA"/>
    <w:rsid w:val="00CA15C7"/>
    <w:rsid w:val="00CA16D5"/>
    <w:rsid w:val="00CA1737"/>
    <w:rsid w:val="00CA19AD"/>
    <w:rsid w:val="00CA1BEA"/>
    <w:rsid w:val="00CA1D35"/>
    <w:rsid w:val="00CA1E0C"/>
    <w:rsid w:val="00CA1E84"/>
    <w:rsid w:val="00CA2318"/>
    <w:rsid w:val="00CA258E"/>
    <w:rsid w:val="00CA2777"/>
    <w:rsid w:val="00CA2B74"/>
    <w:rsid w:val="00CA3819"/>
    <w:rsid w:val="00CA39D7"/>
    <w:rsid w:val="00CA3EC7"/>
    <w:rsid w:val="00CA48CD"/>
    <w:rsid w:val="00CA4EB0"/>
    <w:rsid w:val="00CA4F8F"/>
    <w:rsid w:val="00CA505F"/>
    <w:rsid w:val="00CA6115"/>
    <w:rsid w:val="00CA6957"/>
    <w:rsid w:val="00CA6F4F"/>
    <w:rsid w:val="00CA753E"/>
    <w:rsid w:val="00CA7ABE"/>
    <w:rsid w:val="00CA7C31"/>
    <w:rsid w:val="00CA7F8E"/>
    <w:rsid w:val="00CB0343"/>
    <w:rsid w:val="00CB043C"/>
    <w:rsid w:val="00CB06AE"/>
    <w:rsid w:val="00CB096E"/>
    <w:rsid w:val="00CB0CA9"/>
    <w:rsid w:val="00CB0EF4"/>
    <w:rsid w:val="00CB12F7"/>
    <w:rsid w:val="00CB1C69"/>
    <w:rsid w:val="00CB1F23"/>
    <w:rsid w:val="00CB21A1"/>
    <w:rsid w:val="00CB2284"/>
    <w:rsid w:val="00CB25D3"/>
    <w:rsid w:val="00CB2806"/>
    <w:rsid w:val="00CB2831"/>
    <w:rsid w:val="00CB2D03"/>
    <w:rsid w:val="00CB2DB1"/>
    <w:rsid w:val="00CB3168"/>
    <w:rsid w:val="00CB3187"/>
    <w:rsid w:val="00CB3EF8"/>
    <w:rsid w:val="00CB45BB"/>
    <w:rsid w:val="00CB4798"/>
    <w:rsid w:val="00CB4C1A"/>
    <w:rsid w:val="00CB52D2"/>
    <w:rsid w:val="00CB534C"/>
    <w:rsid w:val="00CB582D"/>
    <w:rsid w:val="00CB5AC3"/>
    <w:rsid w:val="00CB5B19"/>
    <w:rsid w:val="00CB5B7F"/>
    <w:rsid w:val="00CB5CA7"/>
    <w:rsid w:val="00CB609A"/>
    <w:rsid w:val="00CB63DC"/>
    <w:rsid w:val="00CB653C"/>
    <w:rsid w:val="00CB6915"/>
    <w:rsid w:val="00CB6B54"/>
    <w:rsid w:val="00CB74DE"/>
    <w:rsid w:val="00CB7693"/>
    <w:rsid w:val="00CB78C1"/>
    <w:rsid w:val="00CC0B53"/>
    <w:rsid w:val="00CC16A4"/>
    <w:rsid w:val="00CC170C"/>
    <w:rsid w:val="00CC1F5A"/>
    <w:rsid w:val="00CC1FFC"/>
    <w:rsid w:val="00CC2282"/>
    <w:rsid w:val="00CC2695"/>
    <w:rsid w:val="00CC272F"/>
    <w:rsid w:val="00CC27F2"/>
    <w:rsid w:val="00CC296D"/>
    <w:rsid w:val="00CC2D4C"/>
    <w:rsid w:val="00CC2DB6"/>
    <w:rsid w:val="00CC3278"/>
    <w:rsid w:val="00CC3545"/>
    <w:rsid w:val="00CC39F4"/>
    <w:rsid w:val="00CC3BCD"/>
    <w:rsid w:val="00CC3FC4"/>
    <w:rsid w:val="00CC4454"/>
    <w:rsid w:val="00CC47B7"/>
    <w:rsid w:val="00CC49C4"/>
    <w:rsid w:val="00CC53DA"/>
    <w:rsid w:val="00CC54E6"/>
    <w:rsid w:val="00CC5EAC"/>
    <w:rsid w:val="00CC612D"/>
    <w:rsid w:val="00CC643D"/>
    <w:rsid w:val="00CC69DA"/>
    <w:rsid w:val="00CC7ACE"/>
    <w:rsid w:val="00CC7E66"/>
    <w:rsid w:val="00CD020D"/>
    <w:rsid w:val="00CD02EA"/>
    <w:rsid w:val="00CD0535"/>
    <w:rsid w:val="00CD05B5"/>
    <w:rsid w:val="00CD0975"/>
    <w:rsid w:val="00CD189E"/>
    <w:rsid w:val="00CD1A78"/>
    <w:rsid w:val="00CD204E"/>
    <w:rsid w:val="00CD20DF"/>
    <w:rsid w:val="00CD213E"/>
    <w:rsid w:val="00CD29C3"/>
    <w:rsid w:val="00CD2BEA"/>
    <w:rsid w:val="00CD2D3C"/>
    <w:rsid w:val="00CD3105"/>
    <w:rsid w:val="00CD329C"/>
    <w:rsid w:val="00CD343B"/>
    <w:rsid w:val="00CD3460"/>
    <w:rsid w:val="00CD3622"/>
    <w:rsid w:val="00CD417B"/>
    <w:rsid w:val="00CD424C"/>
    <w:rsid w:val="00CD427D"/>
    <w:rsid w:val="00CD42B5"/>
    <w:rsid w:val="00CD430A"/>
    <w:rsid w:val="00CD468B"/>
    <w:rsid w:val="00CD4FDB"/>
    <w:rsid w:val="00CD5194"/>
    <w:rsid w:val="00CD521E"/>
    <w:rsid w:val="00CD53C3"/>
    <w:rsid w:val="00CD5AAD"/>
    <w:rsid w:val="00CD5D2D"/>
    <w:rsid w:val="00CD5F3D"/>
    <w:rsid w:val="00CD6163"/>
    <w:rsid w:val="00CD6356"/>
    <w:rsid w:val="00CD6561"/>
    <w:rsid w:val="00CD65CD"/>
    <w:rsid w:val="00CD68E8"/>
    <w:rsid w:val="00CD6BA2"/>
    <w:rsid w:val="00CD6C9E"/>
    <w:rsid w:val="00CD6DBC"/>
    <w:rsid w:val="00CD6E23"/>
    <w:rsid w:val="00CD71AD"/>
    <w:rsid w:val="00CD7276"/>
    <w:rsid w:val="00CD72BF"/>
    <w:rsid w:val="00CD7355"/>
    <w:rsid w:val="00CD757D"/>
    <w:rsid w:val="00CD7811"/>
    <w:rsid w:val="00CD7D99"/>
    <w:rsid w:val="00CE0012"/>
    <w:rsid w:val="00CE008E"/>
    <w:rsid w:val="00CE03B6"/>
    <w:rsid w:val="00CE0593"/>
    <w:rsid w:val="00CE0671"/>
    <w:rsid w:val="00CE0B97"/>
    <w:rsid w:val="00CE0DCE"/>
    <w:rsid w:val="00CE12F3"/>
    <w:rsid w:val="00CE18CD"/>
    <w:rsid w:val="00CE18D8"/>
    <w:rsid w:val="00CE1BF3"/>
    <w:rsid w:val="00CE2117"/>
    <w:rsid w:val="00CE22F3"/>
    <w:rsid w:val="00CE265C"/>
    <w:rsid w:val="00CE2675"/>
    <w:rsid w:val="00CE26A3"/>
    <w:rsid w:val="00CE3556"/>
    <w:rsid w:val="00CE3C43"/>
    <w:rsid w:val="00CE64D7"/>
    <w:rsid w:val="00CE6695"/>
    <w:rsid w:val="00CE712C"/>
    <w:rsid w:val="00CE7199"/>
    <w:rsid w:val="00CE736E"/>
    <w:rsid w:val="00CE73AC"/>
    <w:rsid w:val="00CE7E64"/>
    <w:rsid w:val="00CF08B1"/>
    <w:rsid w:val="00CF098B"/>
    <w:rsid w:val="00CF0A5D"/>
    <w:rsid w:val="00CF0B3F"/>
    <w:rsid w:val="00CF0B6B"/>
    <w:rsid w:val="00CF0CE0"/>
    <w:rsid w:val="00CF104C"/>
    <w:rsid w:val="00CF1338"/>
    <w:rsid w:val="00CF188A"/>
    <w:rsid w:val="00CF1DBE"/>
    <w:rsid w:val="00CF20D2"/>
    <w:rsid w:val="00CF20F4"/>
    <w:rsid w:val="00CF235F"/>
    <w:rsid w:val="00CF252C"/>
    <w:rsid w:val="00CF278D"/>
    <w:rsid w:val="00CF2DAB"/>
    <w:rsid w:val="00CF2DC5"/>
    <w:rsid w:val="00CF2FA6"/>
    <w:rsid w:val="00CF35F4"/>
    <w:rsid w:val="00CF38A1"/>
    <w:rsid w:val="00CF39E3"/>
    <w:rsid w:val="00CF3A39"/>
    <w:rsid w:val="00CF3ED3"/>
    <w:rsid w:val="00CF40A2"/>
    <w:rsid w:val="00CF41BE"/>
    <w:rsid w:val="00CF43CC"/>
    <w:rsid w:val="00CF442B"/>
    <w:rsid w:val="00CF5048"/>
    <w:rsid w:val="00CF507A"/>
    <w:rsid w:val="00CF533A"/>
    <w:rsid w:val="00CF5F02"/>
    <w:rsid w:val="00CF62DB"/>
    <w:rsid w:val="00CF658B"/>
    <w:rsid w:val="00CF68D0"/>
    <w:rsid w:val="00CF6B11"/>
    <w:rsid w:val="00CF6B44"/>
    <w:rsid w:val="00CF6D22"/>
    <w:rsid w:val="00CF6F7B"/>
    <w:rsid w:val="00CF70E7"/>
    <w:rsid w:val="00CF710C"/>
    <w:rsid w:val="00D00844"/>
    <w:rsid w:val="00D008AA"/>
    <w:rsid w:val="00D00937"/>
    <w:rsid w:val="00D00B4F"/>
    <w:rsid w:val="00D00D03"/>
    <w:rsid w:val="00D00FF1"/>
    <w:rsid w:val="00D01CCC"/>
    <w:rsid w:val="00D01DCD"/>
    <w:rsid w:val="00D01E43"/>
    <w:rsid w:val="00D01F30"/>
    <w:rsid w:val="00D02946"/>
    <w:rsid w:val="00D03526"/>
    <w:rsid w:val="00D0360B"/>
    <w:rsid w:val="00D03900"/>
    <w:rsid w:val="00D0405B"/>
    <w:rsid w:val="00D0427B"/>
    <w:rsid w:val="00D043D3"/>
    <w:rsid w:val="00D043F2"/>
    <w:rsid w:val="00D04B96"/>
    <w:rsid w:val="00D04E47"/>
    <w:rsid w:val="00D04F29"/>
    <w:rsid w:val="00D05564"/>
    <w:rsid w:val="00D056B8"/>
    <w:rsid w:val="00D059A4"/>
    <w:rsid w:val="00D062D0"/>
    <w:rsid w:val="00D0637B"/>
    <w:rsid w:val="00D0716A"/>
    <w:rsid w:val="00D07301"/>
    <w:rsid w:val="00D07306"/>
    <w:rsid w:val="00D074E3"/>
    <w:rsid w:val="00D0769D"/>
    <w:rsid w:val="00D077A8"/>
    <w:rsid w:val="00D07E74"/>
    <w:rsid w:val="00D07F9F"/>
    <w:rsid w:val="00D07FB7"/>
    <w:rsid w:val="00D1024A"/>
    <w:rsid w:val="00D102BB"/>
    <w:rsid w:val="00D10CD8"/>
    <w:rsid w:val="00D10DC2"/>
    <w:rsid w:val="00D10F5D"/>
    <w:rsid w:val="00D118BB"/>
    <w:rsid w:val="00D11AAB"/>
    <w:rsid w:val="00D120D6"/>
    <w:rsid w:val="00D12442"/>
    <w:rsid w:val="00D12C50"/>
    <w:rsid w:val="00D12C9A"/>
    <w:rsid w:val="00D12DC6"/>
    <w:rsid w:val="00D12E3F"/>
    <w:rsid w:val="00D1306B"/>
    <w:rsid w:val="00D13307"/>
    <w:rsid w:val="00D13DAF"/>
    <w:rsid w:val="00D141C1"/>
    <w:rsid w:val="00D141DB"/>
    <w:rsid w:val="00D1427B"/>
    <w:rsid w:val="00D1457C"/>
    <w:rsid w:val="00D14D59"/>
    <w:rsid w:val="00D154ED"/>
    <w:rsid w:val="00D155C7"/>
    <w:rsid w:val="00D157B6"/>
    <w:rsid w:val="00D158C2"/>
    <w:rsid w:val="00D15FE6"/>
    <w:rsid w:val="00D15FF8"/>
    <w:rsid w:val="00D16074"/>
    <w:rsid w:val="00D17119"/>
    <w:rsid w:val="00D1716D"/>
    <w:rsid w:val="00D1746C"/>
    <w:rsid w:val="00D176F7"/>
    <w:rsid w:val="00D17962"/>
    <w:rsid w:val="00D179D4"/>
    <w:rsid w:val="00D17A98"/>
    <w:rsid w:val="00D20414"/>
    <w:rsid w:val="00D20445"/>
    <w:rsid w:val="00D20678"/>
    <w:rsid w:val="00D207F3"/>
    <w:rsid w:val="00D209C6"/>
    <w:rsid w:val="00D20CD9"/>
    <w:rsid w:val="00D20F7C"/>
    <w:rsid w:val="00D20F85"/>
    <w:rsid w:val="00D211CB"/>
    <w:rsid w:val="00D21DBF"/>
    <w:rsid w:val="00D21DF3"/>
    <w:rsid w:val="00D221D6"/>
    <w:rsid w:val="00D2226C"/>
    <w:rsid w:val="00D22B47"/>
    <w:rsid w:val="00D22FA2"/>
    <w:rsid w:val="00D2320E"/>
    <w:rsid w:val="00D237A0"/>
    <w:rsid w:val="00D23912"/>
    <w:rsid w:val="00D239D1"/>
    <w:rsid w:val="00D23B4E"/>
    <w:rsid w:val="00D24341"/>
    <w:rsid w:val="00D24767"/>
    <w:rsid w:val="00D248F3"/>
    <w:rsid w:val="00D24BC2"/>
    <w:rsid w:val="00D24D90"/>
    <w:rsid w:val="00D250CE"/>
    <w:rsid w:val="00D250DA"/>
    <w:rsid w:val="00D25995"/>
    <w:rsid w:val="00D25C46"/>
    <w:rsid w:val="00D264A9"/>
    <w:rsid w:val="00D26563"/>
    <w:rsid w:val="00D267C8"/>
    <w:rsid w:val="00D268A8"/>
    <w:rsid w:val="00D26C42"/>
    <w:rsid w:val="00D27121"/>
    <w:rsid w:val="00D27689"/>
    <w:rsid w:val="00D27ACE"/>
    <w:rsid w:val="00D303ED"/>
    <w:rsid w:val="00D30443"/>
    <w:rsid w:val="00D306D3"/>
    <w:rsid w:val="00D3080D"/>
    <w:rsid w:val="00D308D8"/>
    <w:rsid w:val="00D30929"/>
    <w:rsid w:val="00D30AF3"/>
    <w:rsid w:val="00D30BCF"/>
    <w:rsid w:val="00D30C53"/>
    <w:rsid w:val="00D30D0A"/>
    <w:rsid w:val="00D31559"/>
    <w:rsid w:val="00D31D3B"/>
    <w:rsid w:val="00D31FA6"/>
    <w:rsid w:val="00D32054"/>
    <w:rsid w:val="00D324E6"/>
    <w:rsid w:val="00D326ED"/>
    <w:rsid w:val="00D32A12"/>
    <w:rsid w:val="00D32E37"/>
    <w:rsid w:val="00D32F22"/>
    <w:rsid w:val="00D338FF"/>
    <w:rsid w:val="00D33A9A"/>
    <w:rsid w:val="00D34156"/>
    <w:rsid w:val="00D355B1"/>
    <w:rsid w:val="00D35A77"/>
    <w:rsid w:val="00D35AD6"/>
    <w:rsid w:val="00D35FE6"/>
    <w:rsid w:val="00D3653C"/>
    <w:rsid w:val="00D3655A"/>
    <w:rsid w:val="00D37217"/>
    <w:rsid w:val="00D3741C"/>
    <w:rsid w:val="00D37442"/>
    <w:rsid w:val="00D37890"/>
    <w:rsid w:val="00D3794C"/>
    <w:rsid w:val="00D37A35"/>
    <w:rsid w:val="00D37B4F"/>
    <w:rsid w:val="00D37FC3"/>
    <w:rsid w:val="00D4049E"/>
    <w:rsid w:val="00D4057E"/>
    <w:rsid w:val="00D40CBB"/>
    <w:rsid w:val="00D40DC5"/>
    <w:rsid w:val="00D41639"/>
    <w:rsid w:val="00D416F0"/>
    <w:rsid w:val="00D41DF2"/>
    <w:rsid w:val="00D41E3B"/>
    <w:rsid w:val="00D4271A"/>
    <w:rsid w:val="00D42A23"/>
    <w:rsid w:val="00D42CC3"/>
    <w:rsid w:val="00D42F7A"/>
    <w:rsid w:val="00D436F9"/>
    <w:rsid w:val="00D4388E"/>
    <w:rsid w:val="00D43D23"/>
    <w:rsid w:val="00D4412D"/>
    <w:rsid w:val="00D4479C"/>
    <w:rsid w:val="00D44A88"/>
    <w:rsid w:val="00D4529B"/>
    <w:rsid w:val="00D454EA"/>
    <w:rsid w:val="00D455AE"/>
    <w:rsid w:val="00D45776"/>
    <w:rsid w:val="00D4593A"/>
    <w:rsid w:val="00D4632E"/>
    <w:rsid w:val="00D463AD"/>
    <w:rsid w:val="00D46452"/>
    <w:rsid w:val="00D466AA"/>
    <w:rsid w:val="00D46937"/>
    <w:rsid w:val="00D469CA"/>
    <w:rsid w:val="00D46A90"/>
    <w:rsid w:val="00D46AB6"/>
    <w:rsid w:val="00D47040"/>
    <w:rsid w:val="00D4777B"/>
    <w:rsid w:val="00D477E1"/>
    <w:rsid w:val="00D47B58"/>
    <w:rsid w:val="00D5096F"/>
    <w:rsid w:val="00D50BC3"/>
    <w:rsid w:val="00D50E67"/>
    <w:rsid w:val="00D5109E"/>
    <w:rsid w:val="00D51210"/>
    <w:rsid w:val="00D51759"/>
    <w:rsid w:val="00D519B9"/>
    <w:rsid w:val="00D51CD8"/>
    <w:rsid w:val="00D51FF7"/>
    <w:rsid w:val="00D52549"/>
    <w:rsid w:val="00D52929"/>
    <w:rsid w:val="00D52CCA"/>
    <w:rsid w:val="00D53190"/>
    <w:rsid w:val="00D538C7"/>
    <w:rsid w:val="00D53E25"/>
    <w:rsid w:val="00D54188"/>
    <w:rsid w:val="00D5426F"/>
    <w:rsid w:val="00D54429"/>
    <w:rsid w:val="00D54D10"/>
    <w:rsid w:val="00D552F6"/>
    <w:rsid w:val="00D55551"/>
    <w:rsid w:val="00D558EE"/>
    <w:rsid w:val="00D55A62"/>
    <w:rsid w:val="00D5605A"/>
    <w:rsid w:val="00D56313"/>
    <w:rsid w:val="00D563AB"/>
    <w:rsid w:val="00D5644A"/>
    <w:rsid w:val="00D567A7"/>
    <w:rsid w:val="00D56AF9"/>
    <w:rsid w:val="00D56DF1"/>
    <w:rsid w:val="00D56F76"/>
    <w:rsid w:val="00D5704D"/>
    <w:rsid w:val="00D5769D"/>
    <w:rsid w:val="00D5787A"/>
    <w:rsid w:val="00D578AA"/>
    <w:rsid w:val="00D57CBB"/>
    <w:rsid w:val="00D60128"/>
    <w:rsid w:val="00D60584"/>
    <w:rsid w:val="00D609CC"/>
    <w:rsid w:val="00D60BA3"/>
    <w:rsid w:val="00D60E58"/>
    <w:rsid w:val="00D61093"/>
    <w:rsid w:val="00D6149B"/>
    <w:rsid w:val="00D61738"/>
    <w:rsid w:val="00D61B2D"/>
    <w:rsid w:val="00D61BA5"/>
    <w:rsid w:val="00D6230A"/>
    <w:rsid w:val="00D62501"/>
    <w:rsid w:val="00D625B2"/>
    <w:rsid w:val="00D62827"/>
    <w:rsid w:val="00D62D88"/>
    <w:rsid w:val="00D62DD1"/>
    <w:rsid w:val="00D62FB7"/>
    <w:rsid w:val="00D6305C"/>
    <w:rsid w:val="00D632DA"/>
    <w:rsid w:val="00D634A1"/>
    <w:rsid w:val="00D6357D"/>
    <w:rsid w:val="00D64057"/>
    <w:rsid w:val="00D641C5"/>
    <w:rsid w:val="00D64243"/>
    <w:rsid w:val="00D644C1"/>
    <w:rsid w:val="00D649F1"/>
    <w:rsid w:val="00D64B21"/>
    <w:rsid w:val="00D65F25"/>
    <w:rsid w:val="00D666E7"/>
    <w:rsid w:val="00D669C0"/>
    <w:rsid w:val="00D66ABC"/>
    <w:rsid w:val="00D67483"/>
    <w:rsid w:val="00D676E0"/>
    <w:rsid w:val="00D676F1"/>
    <w:rsid w:val="00D67B4A"/>
    <w:rsid w:val="00D67BD9"/>
    <w:rsid w:val="00D70CEC"/>
    <w:rsid w:val="00D71080"/>
    <w:rsid w:val="00D711FB"/>
    <w:rsid w:val="00D71247"/>
    <w:rsid w:val="00D71278"/>
    <w:rsid w:val="00D7165D"/>
    <w:rsid w:val="00D718A4"/>
    <w:rsid w:val="00D71D5A"/>
    <w:rsid w:val="00D7260E"/>
    <w:rsid w:val="00D7292C"/>
    <w:rsid w:val="00D72972"/>
    <w:rsid w:val="00D72AAB"/>
    <w:rsid w:val="00D72C27"/>
    <w:rsid w:val="00D734EE"/>
    <w:rsid w:val="00D736FB"/>
    <w:rsid w:val="00D7389E"/>
    <w:rsid w:val="00D73DF4"/>
    <w:rsid w:val="00D74C8D"/>
    <w:rsid w:val="00D75223"/>
    <w:rsid w:val="00D754FD"/>
    <w:rsid w:val="00D7580B"/>
    <w:rsid w:val="00D7582D"/>
    <w:rsid w:val="00D75E3E"/>
    <w:rsid w:val="00D75E4A"/>
    <w:rsid w:val="00D75F68"/>
    <w:rsid w:val="00D76141"/>
    <w:rsid w:val="00D76BA1"/>
    <w:rsid w:val="00D76E06"/>
    <w:rsid w:val="00D76F5F"/>
    <w:rsid w:val="00D77408"/>
    <w:rsid w:val="00D778EE"/>
    <w:rsid w:val="00D779A9"/>
    <w:rsid w:val="00D77AA7"/>
    <w:rsid w:val="00D80220"/>
    <w:rsid w:val="00D8081B"/>
    <w:rsid w:val="00D80976"/>
    <w:rsid w:val="00D80A97"/>
    <w:rsid w:val="00D80F12"/>
    <w:rsid w:val="00D8135F"/>
    <w:rsid w:val="00D81429"/>
    <w:rsid w:val="00D817C8"/>
    <w:rsid w:val="00D81951"/>
    <w:rsid w:val="00D81A62"/>
    <w:rsid w:val="00D81A65"/>
    <w:rsid w:val="00D81AA7"/>
    <w:rsid w:val="00D81B2E"/>
    <w:rsid w:val="00D81D72"/>
    <w:rsid w:val="00D821A2"/>
    <w:rsid w:val="00D821E6"/>
    <w:rsid w:val="00D82470"/>
    <w:rsid w:val="00D826D2"/>
    <w:rsid w:val="00D828FE"/>
    <w:rsid w:val="00D82CD5"/>
    <w:rsid w:val="00D8303A"/>
    <w:rsid w:val="00D83157"/>
    <w:rsid w:val="00D8355B"/>
    <w:rsid w:val="00D837C3"/>
    <w:rsid w:val="00D8437F"/>
    <w:rsid w:val="00D84A6A"/>
    <w:rsid w:val="00D84F37"/>
    <w:rsid w:val="00D84FA1"/>
    <w:rsid w:val="00D85B4A"/>
    <w:rsid w:val="00D85BC2"/>
    <w:rsid w:val="00D860C2"/>
    <w:rsid w:val="00D861B3"/>
    <w:rsid w:val="00D864E5"/>
    <w:rsid w:val="00D8657E"/>
    <w:rsid w:val="00D86E68"/>
    <w:rsid w:val="00D871CC"/>
    <w:rsid w:val="00D873B0"/>
    <w:rsid w:val="00D87C8D"/>
    <w:rsid w:val="00D87E98"/>
    <w:rsid w:val="00D87F7D"/>
    <w:rsid w:val="00D906A5"/>
    <w:rsid w:val="00D906E3"/>
    <w:rsid w:val="00D914EA"/>
    <w:rsid w:val="00D91E32"/>
    <w:rsid w:val="00D91F08"/>
    <w:rsid w:val="00D92207"/>
    <w:rsid w:val="00D92754"/>
    <w:rsid w:val="00D928EC"/>
    <w:rsid w:val="00D92AE7"/>
    <w:rsid w:val="00D92C6B"/>
    <w:rsid w:val="00D9309B"/>
    <w:rsid w:val="00D9374B"/>
    <w:rsid w:val="00D937CC"/>
    <w:rsid w:val="00D93A7F"/>
    <w:rsid w:val="00D93C1D"/>
    <w:rsid w:val="00D93F7A"/>
    <w:rsid w:val="00D94179"/>
    <w:rsid w:val="00D949EA"/>
    <w:rsid w:val="00D9514B"/>
    <w:rsid w:val="00D954EF"/>
    <w:rsid w:val="00D95757"/>
    <w:rsid w:val="00D959CB"/>
    <w:rsid w:val="00D95C9D"/>
    <w:rsid w:val="00D95D6B"/>
    <w:rsid w:val="00D963C8"/>
    <w:rsid w:val="00D968B1"/>
    <w:rsid w:val="00D97517"/>
    <w:rsid w:val="00D978E6"/>
    <w:rsid w:val="00D97B78"/>
    <w:rsid w:val="00D97FA3"/>
    <w:rsid w:val="00DA0027"/>
    <w:rsid w:val="00DA004E"/>
    <w:rsid w:val="00DA02A8"/>
    <w:rsid w:val="00DA0A8F"/>
    <w:rsid w:val="00DA0D94"/>
    <w:rsid w:val="00DA0FDF"/>
    <w:rsid w:val="00DA110D"/>
    <w:rsid w:val="00DA15FA"/>
    <w:rsid w:val="00DA168E"/>
    <w:rsid w:val="00DA16E2"/>
    <w:rsid w:val="00DA182D"/>
    <w:rsid w:val="00DA18CD"/>
    <w:rsid w:val="00DA1A2E"/>
    <w:rsid w:val="00DA25C7"/>
    <w:rsid w:val="00DA2842"/>
    <w:rsid w:val="00DA29CA"/>
    <w:rsid w:val="00DA2D90"/>
    <w:rsid w:val="00DA314D"/>
    <w:rsid w:val="00DA3559"/>
    <w:rsid w:val="00DA35F4"/>
    <w:rsid w:val="00DA3973"/>
    <w:rsid w:val="00DA3AD2"/>
    <w:rsid w:val="00DA41F3"/>
    <w:rsid w:val="00DA4488"/>
    <w:rsid w:val="00DA44AD"/>
    <w:rsid w:val="00DA46BA"/>
    <w:rsid w:val="00DA498A"/>
    <w:rsid w:val="00DA49D9"/>
    <w:rsid w:val="00DA4B0F"/>
    <w:rsid w:val="00DA4C1A"/>
    <w:rsid w:val="00DA4C65"/>
    <w:rsid w:val="00DA4EC6"/>
    <w:rsid w:val="00DA5238"/>
    <w:rsid w:val="00DA5323"/>
    <w:rsid w:val="00DA53E1"/>
    <w:rsid w:val="00DA59EB"/>
    <w:rsid w:val="00DA5D35"/>
    <w:rsid w:val="00DA6160"/>
    <w:rsid w:val="00DA6CA5"/>
    <w:rsid w:val="00DA6D2F"/>
    <w:rsid w:val="00DA6DE3"/>
    <w:rsid w:val="00DA6E58"/>
    <w:rsid w:val="00DA79F7"/>
    <w:rsid w:val="00DA7A4C"/>
    <w:rsid w:val="00DA7AA0"/>
    <w:rsid w:val="00DA7C8B"/>
    <w:rsid w:val="00DB00A8"/>
    <w:rsid w:val="00DB024D"/>
    <w:rsid w:val="00DB06F0"/>
    <w:rsid w:val="00DB082F"/>
    <w:rsid w:val="00DB0964"/>
    <w:rsid w:val="00DB0BAC"/>
    <w:rsid w:val="00DB16F4"/>
    <w:rsid w:val="00DB171A"/>
    <w:rsid w:val="00DB172F"/>
    <w:rsid w:val="00DB180B"/>
    <w:rsid w:val="00DB186E"/>
    <w:rsid w:val="00DB1891"/>
    <w:rsid w:val="00DB1916"/>
    <w:rsid w:val="00DB1C18"/>
    <w:rsid w:val="00DB20A9"/>
    <w:rsid w:val="00DB22FB"/>
    <w:rsid w:val="00DB2613"/>
    <w:rsid w:val="00DB281F"/>
    <w:rsid w:val="00DB2EF8"/>
    <w:rsid w:val="00DB362C"/>
    <w:rsid w:val="00DB39C9"/>
    <w:rsid w:val="00DB3A05"/>
    <w:rsid w:val="00DB3C8E"/>
    <w:rsid w:val="00DB3FCD"/>
    <w:rsid w:val="00DB421E"/>
    <w:rsid w:val="00DB46A4"/>
    <w:rsid w:val="00DB46B5"/>
    <w:rsid w:val="00DB48D1"/>
    <w:rsid w:val="00DB4F80"/>
    <w:rsid w:val="00DB531C"/>
    <w:rsid w:val="00DB542A"/>
    <w:rsid w:val="00DB55D5"/>
    <w:rsid w:val="00DB5E2C"/>
    <w:rsid w:val="00DB62CE"/>
    <w:rsid w:val="00DB675D"/>
    <w:rsid w:val="00DB69BE"/>
    <w:rsid w:val="00DB6B60"/>
    <w:rsid w:val="00DB6B76"/>
    <w:rsid w:val="00DB6BB3"/>
    <w:rsid w:val="00DB6FA2"/>
    <w:rsid w:val="00DB7077"/>
    <w:rsid w:val="00DB720E"/>
    <w:rsid w:val="00DB79AA"/>
    <w:rsid w:val="00DB7D1B"/>
    <w:rsid w:val="00DC030D"/>
    <w:rsid w:val="00DC089F"/>
    <w:rsid w:val="00DC0970"/>
    <w:rsid w:val="00DC0977"/>
    <w:rsid w:val="00DC0F3D"/>
    <w:rsid w:val="00DC1074"/>
    <w:rsid w:val="00DC140D"/>
    <w:rsid w:val="00DC1A43"/>
    <w:rsid w:val="00DC224E"/>
    <w:rsid w:val="00DC2364"/>
    <w:rsid w:val="00DC2455"/>
    <w:rsid w:val="00DC2989"/>
    <w:rsid w:val="00DC2A74"/>
    <w:rsid w:val="00DC367C"/>
    <w:rsid w:val="00DC378E"/>
    <w:rsid w:val="00DC4170"/>
    <w:rsid w:val="00DC43A0"/>
    <w:rsid w:val="00DC48AB"/>
    <w:rsid w:val="00DC4CAF"/>
    <w:rsid w:val="00DC5280"/>
    <w:rsid w:val="00DC5686"/>
    <w:rsid w:val="00DC5C38"/>
    <w:rsid w:val="00DC5F0F"/>
    <w:rsid w:val="00DC6311"/>
    <w:rsid w:val="00DC64B8"/>
    <w:rsid w:val="00DC6850"/>
    <w:rsid w:val="00DC6B32"/>
    <w:rsid w:val="00DC6FD7"/>
    <w:rsid w:val="00DC7566"/>
    <w:rsid w:val="00DC762F"/>
    <w:rsid w:val="00DC7987"/>
    <w:rsid w:val="00DC7A9C"/>
    <w:rsid w:val="00DC7D1F"/>
    <w:rsid w:val="00DD00B7"/>
    <w:rsid w:val="00DD07B0"/>
    <w:rsid w:val="00DD0E69"/>
    <w:rsid w:val="00DD0F78"/>
    <w:rsid w:val="00DD114B"/>
    <w:rsid w:val="00DD11D4"/>
    <w:rsid w:val="00DD13CB"/>
    <w:rsid w:val="00DD19B8"/>
    <w:rsid w:val="00DD1B37"/>
    <w:rsid w:val="00DD28C0"/>
    <w:rsid w:val="00DD3AF9"/>
    <w:rsid w:val="00DD3C1B"/>
    <w:rsid w:val="00DD4444"/>
    <w:rsid w:val="00DD4649"/>
    <w:rsid w:val="00DD4CA7"/>
    <w:rsid w:val="00DD51A0"/>
    <w:rsid w:val="00DD5734"/>
    <w:rsid w:val="00DD5A1B"/>
    <w:rsid w:val="00DD626D"/>
    <w:rsid w:val="00DD66B1"/>
    <w:rsid w:val="00DD682B"/>
    <w:rsid w:val="00DD6EAF"/>
    <w:rsid w:val="00DD7571"/>
    <w:rsid w:val="00DD760C"/>
    <w:rsid w:val="00DD7CC6"/>
    <w:rsid w:val="00DD7EF8"/>
    <w:rsid w:val="00DE012B"/>
    <w:rsid w:val="00DE07CB"/>
    <w:rsid w:val="00DE0825"/>
    <w:rsid w:val="00DE0B34"/>
    <w:rsid w:val="00DE1590"/>
    <w:rsid w:val="00DE1964"/>
    <w:rsid w:val="00DE1E2E"/>
    <w:rsid w:val="00DE1F2E"/>
    <w:rsid w:val="00DE2656"/>
    <w:rsid w:val="00DE2719"/>
    <w:rsid w:val="00DE28D0"/>
    <w:rsid w:val="00DE35D6"/>
    <w:rsid w:val="00DE36A8"/>
    <w:rsid w:val="00DE3AD9"/>
    <w:rsid w:val="00DE42EC"/>
    <w:rsid w:val="00DE48FD"/>
    <w:rsid w:val="00DE4E15"/>
    <w:rsid w:val="00DE5335"/>
    <w:rsid w:val="00DE5C2C"/>
    <w:rsid w:val="00DE5CC7"/>
    <w:rsid w:val="00DE5E79"/>
    <w:rsid w:val="00DE65AB"/>
    <w:rsid w:val="00DE6B13"/>
    <w:rsid w:val="00DE6EA6"/>
    <w:rsid w:val="00DE776E"/>
    <w:rsid w:val="00DE7843"/>
    <w:rsid w:val="00DE7BBD"/>
    <w:rsid w:val="00DE7DEE"/>
    <w:rsid w:val="00DE7E58"/>
    <w:rsid w:val="00DE7F03"/>
    <w:rsid w:val="00DF02FC"/>
    <w:rsid w:val="00DF0375"/>
    <w:rsid w:val="00DF112B"/>
    <w:rsid w:val="00DF118D"/>
    <w:rsid w:val="00DF14DC"/>
    <w:rsid w:val="00DF15CE"/>
    <w:rsid w:val="00DF1F46"/>
    <w:rsid w:val="00DF259E"/>
    <w:rsid w:val="00DF297C"/>
    <w:rsid w:val="00DF2A95"/>
    <w:rsid w:val="00DF32F3"/>
    <w:rsid w:val="00DF38AB"/>
    <w:rsid w:val="00DF3A02"/>
    <w:rsid w:val="00DF3D7B"/>
    <w:rsid w:val="00DF3DF5"/>
    <w:rsid w:val="00DF4663"/>
    <w:rsid w:val="00DF4B8B"/>
    <w:rsid w:val="00DF52E5"/>
    <w:rsid w:val="00DF66E6"/>
    <w:rsid w:val="00DF6771"/>
    <w:rsid w:val="00DF6932"/>
    <w:rsid w:val="00DF6DB1"/>
    <w:rsid w:val="00DF705D"/>
    <w:rsid w:val="00DF715C"/>
    <w:rsid w:val="00DF732D"/>
    <w:rsid w:val="00DF7557"/>
    <w:rsid w:val="00DF7896"/>
    <w:rsid w:val="00DF7B18"/>
    <w:rsid w:val="00DF7BBE"/>
    <w:rsid w:val="00DF7D33"/>
    <w:rsid w:val="00DF7DCD"/>
    <w:rsid w:val="00DF7DED"/>
    <w:rsid w:val="00E000A5"/>
    <w:rsid w:val="00E00B02"/>
    <w:rsid w:val="00E00B87"/>
    <w:rsid w:val="00E012B3"/>
    <w:rsid w:val="00E013E0"/>
    <w:rsid w:val="00E01AAC"/>
    <w:rsid w:val="00E01BAB"/>
    <w:rsid w:val="00E01C97"/>
    <w:rsid w:val="00E01DC4"/>
    <w:rsid w:val="00E02036"/>
    <w:rsid w:val="00E02158"/>
    <w:rsid w:val="00E02811"/>
    <w:rsid w:val="00E02CA7"/>
    <w:rsid w:val="00E035FB"/>
    <w:rsid w:val="00E0361B"/>
    <w:rsid w:val="00E03850"/>
    <w:rsid w:val="00E0387A"/>
    <w:rsid w:val="00E03A98"/>
    <w:rsid w:val="00E03AC7"/>
    <w:rsid w:val="00E03D31"/>
    <w:rsid w:val="00E03DFC"/>
    <w:rsid w:val="00E03ECC"/>
    <w:rsid w:val="00E0403B"/>
    <w:rsid w:val="00E0434E"/>
    <w:rsid w:val="00E0453C"/>
    <w:rsid w:val="00E047A8"/>
    <w:rsid w:val="00E047CC"/>
    <w:rsid w:val="00E04F65"/>
    <w:rsid w:val="00E0553D"/>
    <w:rsid w:val="00E05FD8"/>
    <w:rsid w:val="00E06C00"/>
    <w:rsid w:val="00E06C1F"/>
    <w:rsid w:val="00E06D89"/>
    <w:rsid w:val="00E0714D"/>
    <w:rsid w:val="00E073FD"/>
    <w:rsid w:val="00E07EF1"/>
    <w:rsid w:val="00E10119"/>
    <w:rsid w:val="00E107F5"/>
    <w:rsid w:val="00E108BC"/>
    <w:rsid w:val="00E10D8B"/>
    <w:rsid w:val="00E10DDB"/>
    <w:rsid w:val="00E112C9"/>
    <w:rsid w:val="00E1147C"/>
    <w:rsid w:val="00E1154A"/>
    <w:rsid w:val="00E11BD5"/>
    <w:rsid w:val="00E11FC0"/>
    <w:rsid w:val="00E122C2"/>
    <w:rsid w:val="00E12524"/>
    <w:rsid w:val="00E125A0"/>
    <w:rsid w:val="00E12CD3"/>
    <w:rsid w:val="00E12E58"/>
    <w:rsid w:val="00E12EDD"/>
    <w:rsid w:val="00E13DEB"/>
    <w:rsid w:val="00E14194"/>
    <w:rsid w:val="00E14246"/>
    <w:rsid w:val="00E144B4"/>
    <w:rsid w:val="00E14811"/>
    <w:rsid w:val="00E14A1B"/>
    <w:rsid w:val="00E1516D"/>
    <w:rsid w:val="00E15430"/>
    <w:rsid w:val="00E15808"/>
    <w:rsid w:val="00E1586F"/>
    <w:rsid w:val="00E15A9F"/>
    <w:rsid w:val="00E15C79"/>
    <w:rsid w:val="00E20110"/>
    <w:rsid w:val="00E20147"/>
    <w:rsid w:val="00E203E2"/>
    <w:rsid w:val="00E205AE"/>
    <w:rsid w:val="00E209B0"/>
    <w:rsid w:val="00E210CF"/>
    <w:rsid w:val="00E21389"/>
    <w:rsid w:val="00E21496"/>
    <w:rsid w:val="00E21768"/>
    <w:rsid w:val="00E218F0"/>
    <w:rsid w:val="00E222E6"/>
    <w:rsid w:val="00E227FD"/>
    <w:rsid w:val="00E22EE3"/>
    <w:rsid w:val="00E22F37"/>
    <w:rsid w:val="00E23106"/>
    <w:rsid w:val="00E2313F"/>
    <w:rsid w:val="00E23280"/>
    <w:rsid w:val="00E232DD"/>
    <w:rsid w:val="00E234D8"/>
    <w:rsid w:val="00E234E2"/>
    <w:rsid w:val="00E23AB1"/>
    <w:rsid w:val="00E23DE6"/>
    <w:rsid w:val="00E24220"/>
    <w:rsid w:val="00E24393"/>
    <w:rsid w:val="00E24436"/>
    <w:rsid w:val="00E24B31"/>
    <w:rsid w:val="00E24C1F"/>
    <w:rsid w:val="00E24C8F"/>
    <w:rsid w:val="00E250BB"/>
    <w:rsid w:val="00E25B12"/>
    <w:rsid w:val="00E25E1C"/>
    <w:rsid w:val="00E25F4C"/>
    <w:rsid w:val="00E261E0"/>
    <w:rsid w:val="00E26ABC"/>
    <w:rsid w:val="00E26ADA"/>
    <w:rsid w:val="00E27095"/>
    <w:rsid w:val="00E2713B"/>
    <w:rsid w:val="00E27278"/>
    <w:rsid w:val="00E27391"/>
    <w:rsid w:val="00E27B5A"/>
    <w:rsid w:val="00E27B78"/>
    <w:rsid w:val="00E27CFF"/>
    <w:rsid w:val="00E27F47"/>
    <w:rsid w:val="00E30AA4"/>
    <w:rsid w:val="00E30FE1"/>
    <w:rsid w:val="00E310E4"/>
    <w:rsid w:val="00E31489"/>
    <w:rsid w:val="00E31884"/>
    <w:rsid w:val="00E32915"/>
    <w:rsid w:val="00E32A14"/>
    <w:rsid w:val="00E32A4A"/>
    <w:rsid w:val="00E333B6"/>
    <w:rsid w:val="00E334CB"/>
    <w:rsid w:val="00E33B60"/>
    <w:rsid w:val="00E33E8F"/>
    <w:rsid w:val="00E341EE"/>
    <w:rsid w:val="00E342A6"/>
    <w:rsid w:val="00E3549F"/>
    <w:rsid w:val="00E35FE4"/>
    <w:rsid w:val="00E367B0"/>
    <w:rsid w:val="00E368E2"/>
    <w:rsid w:val="00E36DC8"/>
    <w:rsid w:val="00E36EC6"/>
    <w:rsid w:val="00E37300"/>
    <w:rsid w:val="00E378D5"/>
    <w:rsid w:val="00E37AA9"/>
    <w:rsid w:val="00E37D5B"/>
    <w:rsid w:val="00E37D79"/>
    <w:rsid w:val="00E4037A"/>
    <w:rsid w:val="00E40517"/>
    <w:rsid w:val="00E408A2"/>
    <w:rsid w:val="00E40BFC"/>
    <w:rsid w:val="00E40C50"/>
    <w:rsid w:val="00E41055"/>
    <w:rsid w:val="00E410F0"/>
    <w:rsid w:val="00E41537"/>
    <w:rsid w:val="00E415C3"/>
    <w:rsid w:val="00E416C4"/>
    <w:rsid w:val="00E41C20"/>
    <w:rsid w:val="00E42094"/>
    <w:rsid w:val="00E422CD"/>
    <w:rsid w:val="00E4291B"/>
    <w:rsid w:val="00E43397"/>
    <w:rsid w:val="00E43639"/>
    <w:rsid w:val="00E43FD0"/>
    <w:rsid w:val="00E44089"/>
    <w:rsid w:val="00E443A2"/>
    <w:rsid w:val="00E444CE"/>
    <w:rsid w:val="00E44CEF"/>
    <w:rsid w:val="00E4512C"/>
    <w:rsid w:val="00E453D9"/>
    <w:rsid w:val="00E454E8"/>
    <w:rsid w:val="00E4565C"/>
    <w:rsid w:val="00E45672"/>
    <w:rsid w:val="00E45A60"/>
    <w:rsid w:val="00E464AF"/>
    <w:rsid w:val="00E4652B"/>
    <w:rsid w:val="00E466C5"/>
    <w:rsid w:val="00E468D3"/>
    <w:rsid w:val="00E46C40"/>
    <w:rsid w:val="00E46D79"/>
    <w:rsid w:val="00E46EF1"/>
    <w:rsid w:val="00E47AF3"/>
    <w:rsid w:val="00E47E24"/>
    <w:rsid w:val="00E50557"/>
    <w:rsid w:val="00E50707"/>
    <w:rsid w:val="00E50B0F"/>
    <w:rsid w:val="00E50F37"/>
    <w:rsid w:val="00E5115B"/>
    <w:rsid w:val="00E51360"/>
    <w:rsid w:val="00E5138B"/>
    <w:rsid w:val="00E514FC"/>
    <w:rsid w:val="00E5154B"/>
    <w:rsid w:val="00E51AED"/>
    <w:rsid w:val="00E51BF4"/>
    <w:rsid w:val="00E51C6E"/>
    <w:rsid w:val="00E524A6"/>
    <w:rsid w:val="00E52B0A"/>
    <w:rsid w:val="00E52C6E"/>
    <w:rsid w:val="00E52F74"/>
    <w:rsid w:val="00E52F83"/>
    <w:rsid w:val="00E53B4C"/>
    <w:rsid w:val="00E53E72"/>
    <w:rsid w:val="00E5443B"/>
    <w:rsid w:val="00E546E8"/>
    <w:rsid w:val="00E54922"/>
    <w:rsid w:val="00E553DB"/>
    <w:rsid w:val="00E553E3"/>
    <w:rsid w:val="00E553FA"/>
    <w:rsid w:val="00E55486"/>
    <w:rsid w:val="00E558DB"/>
    <w:rsid w:val="00E55D59"/>
    <w:rsid w:val="00E55D80"/>
    <w:rsid w:val="00E56092"/>
    <w:rsid w:val="00E56108"/>
    <w:rsid w:val="00E563D1"/>
    <w:rsid w:val="00E567BD"/>
    <w:rsid w:val="00E56C34"/>
    <w:rsid w:val="00E56CC7"/>
    <w:rsid w:val="00E5719B"/>
    <w:rsid w:val="00E573B0"/>
    <w:rsid w:val="00E573BE"/>
    <w:rsid w:val="00E5740C"/>
    <w:rsid w:val="00E57B6D"/>
    <w:rsid w:val="00E57D30"/>
    <w:rsid w:val="00E57E35"/>
    <w:rsid w:val="00E601CA"/>
    <w:rsid w:val="00E601F6"/>
    <w:rsid w:val="00E60594"/>
    <w:rsid w:val="00E60659"/>
    <w:rsid w:val="00E60A15"/>
    <w:rsid w:val="00E60B8E"/>
    <w:rsid w:val="00E60D17"/>
    <w:rsid w:val="00E613D7"/>
    <w:rsid w:val="00E61920"/>
    <w:rsid w:val="00E61B3D"/>
    <w:rsid w:val="00E61B62"/>
    <w:rsid w:val="00E61D3B"/>
    <w:rsid w:val="00E62034"/>
    <w:rsid w:val="00E6220B"/>
    <w:rsid w:val="00E624F7"/>
    <w:rsid w:val="00E6261E"/>
    <w:rsid w:val="00E627B1"/>
    <w:rsid w:val="00E627C1"/>
    <w:rsid w:val="00E62A28"/>
    <w:rsid w:val="00E62C2B"/>
    <w:rsid w:val="00E63090"/>
    <w:rsid w:val="00E6314F"/>
    <w:rsid w:val="00E6333D"/>
    <w:rsid w:val="00E634AB"/>
    <w:rsid w:val="00E635A8"/>
    <w:rsid w:val="00E63911"/>
    <w:rsid w:val="00E63CC3"/>
    <w:rsid w:val="00E640D2"/>
    <w:rsid w:val="00E64814"/>
    <w:rsid w:val="00E650F3"/>
    <w:rsid w:val="00E65DA5"/>
    <w:rsid w:val="00E65E9B"/>
    <w:rsid w:val="00E664AE"/>
    <w:rsid w:val="00E66519"/>
    <w:rsid w:val="00E66F16"/>
    <w:rsid w:val="00E6736F"/>
    <w:rsid w:val="00E679B6"/>
    <w:rsid w:val="00E67BBB"/>
    <w:rsid w:val="00E67BD0"/>
    <w:rsid w:val="00E67CEF"/>
    <w:rsid w:val="00E67D4F"/>
    <w:rsid w:val="00E701F7"/>
    <w:rsid w:val="00E7024B"/>
    <w:rsid w:val="00E702ED"/>
    <w:rsid w:val="00E7037D"/>
    <w:rsid w:val="00E706B1"/>
    <w:rsid w:val="00E7077A"/>
    <w:rsid w:val="00E7084A"/>
    <w:rsid w:val="00E70995"/>
    <w:rsid w:val="00E70EE5"/>
    <w:rsid w:val="00E711B0"/>
    <w:rsid w:val="00E711DA"/>
    <w:rsid w:val="00E71343"/>
    <w:rsid w:val="00E714C0"/>
    <w:rsid w:val="00E715E5"/>
    <w:rsid w:val="00E71883"/>
    <w:rsid w:val="00E7189E"/>
    <w:rsid w:val="00E719A4"/>
    <w:rsid w:val="00E719A7"/>
    <w:rsid w:val="00E71F75"/>
    <w:rsid w:val="00E72262"/>
    <w:rsid w:val="00E727D8"/>
    <w:rsid w:val="00E72BCA"/>
    <w:rsid w:val="00E72F20"/>
    <w:rsid w:val="00E7314B"/>
    <w:rsid w:val="00E731AE"/>
    <w:rsid w:val="00E731E6"/>
    <w:rsid w:val="00E7390E"/>
    <w:rsid w:val="00E73EEE"/>
    <w:rsid w:val="00E740B6"/>
    <w:rsid w:val="00E7458A"/>
    <w:rsid w:val="00E74DF6"/>
    <w:rsid w:val="00E74E88"/>
    <w:rsid w:val="00E74F4E"/>
    <w:rsid w:val="00E75032"/>
    <w:rsid w:val="00E750E6"/>
    <w:rsid w:val="00E753F1"/>
    <w:rsid w:val="00E753FC"/>
    <w:rsid w:val="00E75C35"/>
    <w:rsid w:val="00E75DF5"/>
    <w:rsid w:val="00E764E0"/>
    <w:rsid w:val="00E7662F"/>
    <w:rsid w:val="00E76BE3"/>
    <w:rsid w:val="00E76D44"/>
    <w:rsid w:val="00E77349"/>
    <w:rsid w:val="00E773A9"/>
    <w:rsid w:val="00E7755F"/>
    <w:rsid w:val="00E77B4A"/>
    <w:rsid w:val="00E77BEF"/>
    <w:rsid w:val="00E80055"/>
    <w:rsid w:val="00E80164"/>
    <w:rsid w:val="00E80D4A"/>
    <w:rsid w:val="00E81155"/>
    <w:rsid w:val="00E813FA"/>
    <w:rsid w:val="00E815B9"/>
    <w:rsid w:val="00E81CD3"/>
    <w:rsid w:val="00E822B3"/>
    <w:rsid w:val="00E82B91"/>
    <w:rsid w:val="00E82C8F"/>
    <w:rsid w:val="00E83127"/>
    <w:rsid w:val="00E83324"/>
    <w:rsid w:val="00E8362C"/>
    <w:rsid w:val="00E838C9"/>
    <w:rsid w:val="00E83961"/>
    <w:rsid w:val="00E83A88"/>
    <w:rsid w:val="00E83B25"/>
    <w:rsid w:val="00E83E6D"/>
    <w:rsid w:val="00E84029"/>
    <w:rsid w:val="00E846B6"/>
    <w:rsid w:val="00E846E3"/>
    <w:rsid w:val="00E847EB"/>
    <w:rsid w:val="00E84A7D"/>
    <w:rsid w:val="00E84E93"/>
    <w:rsid w:val="00E8502B"/>
    <w:rsid w:val="00E85CE5"/>
    <w:rsid w:val="00E85E33"/>
    <w:rsid w:val="00E86306"/>
    <w:rsid w:val="00E86A78"/>
    <w:rsid w:val="00E86C23"/>
    <w:rsid w:val="00E86F72"/>
    <w:rsid w:val="00E8778C"/>
    <w:rsid w:val="00E879FA"/>
    <w:rsid w:val="00E87AD1"/>
    <w:rsid w:val="00E87BEC"/>
    <w:rsid w:val="00E87C33"/>
    <w:rsid w:val="00E90153"/>
    <w:rsid w:val="00E908F0"/>
    <w:rsid w:val="00E90E4E"/>
    <w:rsid w:val="00E90E5E"/>
    <w:rsid w:val="00E90F61"/>
    <w:rsid w:val="00E90FA0"/>
    <w:rsid w:val="00E9106B"/>
    <w:rsid w:val="00E91133"/>
    <w:rsid w:val="00E9127E"/>
    <w:rsid w:val="00E913E8"/>
    <w:rsid w:val="00E91607"/>
    <w:rsid w:val="00E91B1B"/>
    <w:rsid w:val="00E91E6A"/>
    <w:rsid w:val="00E92844"/>
    <w:rsid w:val="00E93375"/>
    <w:rsid w:val="00E93644"/>
    <w:rsid w:val="00E9373E"/>
    <w:rsid w:val="00E93924"/>
    <w:rsid w:val="00E93A70"/>
    <w:rsid w:val="00E93EF1"/>
    <w:rsid w:val="00E93F5A"/>
    <w:rsid w:val="00E94356"/>
    <w:rsid w:val="00E94518"/>
    <w:rsid w:val="00E94B0B"/>
    <w:rsid w:val="00E94B8B"/>
    <w:rsid w:val="00E9500C"/>
    <w:rsid w:val="00E95922"/>
    <w:rsid w:val="00E95AB7"/>
    <w:rsid w:val="00E95AC2"/>
    <w:rsid w:val="00E96018"/>
    <w:rsid w:val="00E965B4"/>
    <w:rsid w:val="00E967B5"/>
    <w:rsid w:val="00E96D50"/>
    <w:rsid w:val="00E97BD4"/>
    <w:rsid w:val="00E97E15"/>
    <w:rsid w:val="00E97E53"/>
    <w:rsid w:val="00EA05A2"/>
    <w:rsid w:val="00EA0FD5"/>
    <w:rsid w:val="00EA18B9"/>
    <w:rsid w:val="00EA1AE8"/>
    <w:rsid w:val="00EA1C92"/>
    <w:rsid w:val="00EA1CBB"/>
    <w:rsid w:val="00EA1CE9"/>
    <w:rsid w:val="00EA1DAD"/>
    <w:rsid w:val="00EA1DB3"/>
    <w:rsid w:val="00EA237D"/>
    <w:rsid w:val="00EA23DB"/>
    <w:rsid w:val="00EA2D4B"/>
    <w:rsid w:val="00EA2EDD"/>
    <w:rsid w:val="00EA2F9B"/>
    <w:rsid w:val="00EA459D"/>
    <w:rsid w:val="00EA496C"/>
    <w:rsid w:val="00EA4CE4"/>
    <w:rsid w:val="00EA5792"/>
    <w:rsid w:val="00EA5E89"/>
    <w:rsid w:val="00EA6055"/>
    <w:rsid w:val="00EA662A"/>
    <w:rsid w:val="00EA6927"/>
    <w:rsid w:val="00EA6A59"/>
    <w:rsid w:val="00EA6ADA"/>
    <w:rsid w:val="00EA6B30"/>
    <w:rsid w:val="00EA740D"/>
    <w:rsid w:val="00EA763C"/>
    <w:rsid w:val="00EA775F"/>
    <w:rsid w:val="00EA7C35"/>
    <w:rsid w:val="00EA7E3B"/>
    <w:rsid w:val="00EA7FE2"/>
    <w:rsid w:val="00EB0684"/>
    <w:rsid w:val="00EB06E7"/>
    <w:rsid w:val="00EB0CBD"/>
    <w:rsid w:val="00EB0CCE"/>
    <w:rsid w:val="00EB0EF7"/>
    <w:rsid w:val="00EB1B37"/>
    <w:rsid w:val="00EB1F07"/>
    <w:rsid w:val="00EB1F58"/>
    <w:rsid w:val="00EB2058"/>
    <w:rsid w:val="00EB2072"/>
    <w:rsid w:val="00EB225D"/>
    <w:rsid w:val="00EB2384"/>
    <w:rsid w:val="00EB24F8"/>
    <w:rsid w:val="00EB2DBA"/>
    <w:rsid w:val="00EB3258"/>
    <w:rsid w:val="00EB3698"/>
    <w:rsid w:val="00EB3708"/>
    <w:rsid w:val="00EB3B88"/>
    <w:rsid w:val="00EB3C8F"/>
    <w:rsid w:val="00EB3D42"/>
    <w:rsid w:val="00EB3E94"/>
    <w:rsid w:val="00EB4013"/>
    <w:rsid w:val="00EB42C6"/>
    <w:rsid w:val="00EB44B5"/>
    <w:rsid w:val="00EB4513"/>
    <w:rsid w:val="00EB4DED"/>
    <w:rsid w:val="00EB5235"/>
    <w:rsid w:val="00EB5388"/>
    <w:rsid w:val="00EB5525"/>
    <w:rsid w:val="00EB55DA"/>
    <w:rsid w:val="00EB5A95"/>
    <w:rsid w:val="00EB5CFD"/>
    <w:rsid w:val="00EB5E3B"/>
    <w:rsid w:val="00EB60B1"/>
    <w:rsid w:val="00EB61A5"/>
    <w:rsid w:val="00EB62D8"/>
    <w:rsid w:val="00EB6D81"/>
    <w:rsid w:val="00EB6DF6"/>
    <w:rsid w:val="00EB731A"/>
    <w:rsid w:val="00EB74B9"/>
    <w:rsid w:val="00EB76B9"/>
    <w:rsid w:val="00EB7754"/>
    <w:rsid w:val="00EB7CF7"/>
    <w:rsid w:val="00EB7F0D"/>
    <w:rsid w:val="00EC041C"/>
    <w:rsid w:val="00EC0A27"/>
    <w:rsid w:val="00EC0C59"/>
    <w:rsid w:val="00EC0DE3"/>
    <w:rsid w:val="00EC0E4B"/>
    <w:rsid w:val="00EC1428"/>
    <w:rsid w:val="00EC149D"/>
    <w:rsid w:val="00EC18C9"/>
    <w:rsid w:val="00EC19E1"/>
    <w:rsid w:val="00EC1D49"/>
    <w:rsid w:val="00EC21F2"/>
    <w:rsid w:val="00EC22CD"/>
    <w:rsid w:val="00EC2790"/>
    <w:rsid w:val="00EC2D0C"/>
    <w:rsid w:val="00EC35FC"/>
    <w:rsid w:val="00EC3EDD"/>
    <w:rsid w:val="00EC3F9D"/>
    <w:rsid w:val="00EC3FFD"/>
    <w:rsid w:val="00EC41D9"/>
    <w:rsid w:val="00EC485A"/>
    <w:rsid w:val="00EC4913"/>
    <w:rsid w:val="00EC4AE8"/>
    <w:rsid w:val="00EC4D19"/>
    <w:rsid w:val="00EC4D75"/>
    <w:rsid w:val="00EC4DDF"/>
    <w:rsid w:val="00EC5065"/>
    <w:rsid w:val="00EC5886"/>
    <w:rsid w:val="00EC5ADA"/>
    <w:rsid w:val="00EC621B"/>
    <w:rsid w:val="00EC653A"/>
    <w:rsid w:val="00EC6645"/>
    <w:rsid w:val="00EC669B"/>
    <w:rsid w:val="00EC6967"/>
    <w:rsid w:val="00EC69E5"/>
    <w:rsid w:val="00EC6B1D"/>
    <w:rsid w:val="00EC6B3A"/>
    <w:rsid w:val="00EC6E7D"/>
    <w:rsid w:val="00EC7036"/>
    <w:rsid w:val="00EC7279"/>
    <w:rsid w:val="00EC75A8"/>
    <w:rsid w:val="00EC7688"/>
    <w:rsid w:val="00EC7B09"/>
    <w:rsid w:val="00EC7FE4"/>
    <w:rsid w:val="00ED022C"/>
    <w:rsid w:val="00ED026A"/>
    <w:rsid w:val="00ED04AC"/>
    <w:rsid w:val="00ED05E9"/>
    <w:rsid w:val="00ED05EC"/>
    <w:rsid w:val="00ED0A31"/>
    <w:rsid w:val="00ED0AA1"/>
    <w:rsid w:val="00ED116A"/>
    <w:rsid w:val="00ED18CC"/>
    <w:rsid w:val="00ED1D15"/>
    <w:rsid w:val="00ED234B"/>
    <w:rsid w:val="00ED26E9"/>
    <w:rsid w:val="00ED2968"/>
    <w:rsid w:val="00ED2BD2"/>
    <w:rsid w:val="00ED2BFC"/>
    <w:rsid w:val="00ED2FF4"/>
    <w:rsid w:val="00ED3706"/>
    <w:rsid w:val="00ED3778"/>
    <w:rsid w:val="00ED3AAC"/>
    <w:rsid w:val="00ED3C74"/>
    <w:rsid w:val="00ED3FEB"/>
    <w:rsid w:val="00ED41AF"/>
    <w:rsid w:val="00ED49BD"/>
    <w:rsid w:val="00ED4A91"/>
    <w:rsid w:val="00ED500F"/>
    <w:rsid w:val="00ED5154"/>
    <w:rsid w:val="00ED5241"/>
    <w:rsid w:val="00ED5320"/>
    <w:rsid w:val="00ED59B7"/>
    <w:rsid w:val="00ED625E"/>
    <w:rsid w:val="00ED6468"/>
    <w:rsid w:val="00ED6614"/>
    <w:rsid w:val="00ED674C"/>
    <w:rsid w:val="00ED6A77"/>
    <w:rsid w:val="00ED6C59"/>
    <w:rsid w:val="00ED6DC2"/>
    <w:rsid w:val="00ED77B1"/>
    <w:rsid w:val="00ED7AB9"/>
    <w:rsid w:val="00ED7DF8"/>
    <w:rsid w:val="00EE059B"/>
    <w:rsid w:val="00EE05CC"/>
    <w:rsid w:val="00EE0628"/>
    <w:rsid w:val="00EE0679"/>
    <w:rsid w:val="00EE0A81"/>
    <w:rsid w:val="00EE0B9F"/>
    <w:rsid w:val="00EE120C"/>
    <w:rsid w:val="00EE1337"/>
    <w:rsid w:val="00EE1B85"/>
    <w:rsid w:val="00EE1FB8"/>
    <w:rsid w:val="00EE202C"/>
    <w:rsid w:val="00EE243E"/>
    <w:rsid w:val="00EE26FE"/>
    <w:rsid w:val="00EE2873"/>
    <w:rsid w:val="00EE2F76"/>
    <w:rsid w:val="00EE303A"/>
    <w:rsid w:val="00EE35D5"/>
    <w:rsid w:val="00EE37F3"/>
    <w:rsid w:val="00EE3858"/>
    <w:rsid w:val="00EE389E"/>
    <w:rsid w:val="00EE3926"/>
    <w:rsid w:val="00EE3BD1"/>
    <w:rsid w:val="00EE4AA4"/>
    <w:rsid w:val="00EE506B"/>
    <w:rsid w:val="00EE58D8"/>
    <w:rsid w:val="00EE5BE6"/>
    <w:rsid w:val="00EE5CD2"/>
    <w:rsid w:val="00EE6630"/>
    <w:rsid w:val="00EE6CFE"/>
    <w:rsid w:val="00EE6D12"/>
    <w:rsid w:val="00EE7A03"/>
    <w:rsid w:val="00EE7FEC"/>
    <w:rsid w:val="00EF0134"/>
    <w:rsid w:val="00EF018E"/>
    <w:rsid w:val="00EF022E"/>
    <w:rsid w:val="00EF0299"/>
    <w:rsid w:val="00EF04A8"/>
    <w:rsid w:val="00EF0E50"/>
    <w:rsid w:val="00EF1232"/>
    <w:rsid w:val="00EF1694"/>
    <w:rsid w:val="00EF1756"/>
    <w:rsid w:val="00EF2252"/>
    <w:rsid w:val="00EF2E0C"/>
    <w:rsid w:val="00EF32B5"/>
    <w:rsid w:val="00EF3394"/>
    <w:rsid w:val="00EF33C2"/>
    <w:rsid w:val="00EF39BC"/>
    <w:rsid w:val="00EF3A82"/>
    <w:rsid w:val="00EF3BBD"/>
    <w:rsid w:val="00EF3D42"/>
    <w:rsid w:val="00EF41A1"/>
    <w:rsid w:val="00EF4950"/>
    <w:rsid w:val="00EF51F1"/>
    <w:rsid w:val="00EF573A"/>
    <w:rsid w:val="00EF58B2"/>
    <w:rsid w:val="00EF5B6D"/>
    <w:rsid w:val="00EF5F05"/>
    <w:rsid w:val="00EF628A"/>
    <w:rsid w:val="00EF6B24"/>
    <w:rsid w:val="00EF6B68"/>
    <w:rsid w:val="00EF6C20"/>
    <w:rsid w:val="00EF6D9A"/>
    <w:rsid w:val="00EF6EF7"/>
    <w:rsid w:val="00EF72AF"/>
    <w:rsid w:val="00EF7976"/>
    <w:rsid w:val="00EF7AD0"/>
    <w:rsid w:val="00EF7B96"/>
    <w:rsid w:val="00EF7BEC"/>
    <w:rsid w:val="00EF7C9F"/>
    <w:rsid w:val="00EF7F69"/>
    <w:rsid w:val="00F0001A"/>
    <w:rsid w:val="00F0011E"/>
    <w:rsid w:val="00F00A92"/>
    <w:rsid w:val="00F00EB0"/>
    <w:rsid w:val="00F01326"/>
    <w:rsid w:val="00F0145A"/>
    <w:rsid w:val="00F01703"/>
    <w:rsid w:val="00F020E6"/>
    <w:rsid w:val="00F021ED"/>
    <w:rsid w:val="00F024F5"/>
    <w:rsid w:val="00F02821"/>
    <w:rsid w:val="00F02FB5"/>
    <w:rsid w:val="00F0315E"/>
    <w:rsid w:val="00F031DC"/>
    <w:rsid w:val="00F033E9"/>
    <w:rsid w:val="00F034FE"/>
    <w:rsid w:val="00F03509"/>
    <w:rsid w:val="00F0359B"/>
    <w:rsid w:val="00F03C51"/>
    <w:rsid w:val="00F03CD6"/>
    <w:rsid w:val="00F04175"/>
    <w:rsid w:val="00F0422F"/>
    <w:rsid w:val="00F04E54"/>
    <w:rsid w:val="00F04F84"/>
    <w:rsid w:val="00F0501E"/>
    <w:rsid w:val="00F051DD"/>
    <w:rsid w:val="00F054BB"/>
    <w:rsid w:val="00F055F6"/>
    <w:rsid w:val="00F05990"/>
    <w:rsid w:val="00F05E29"/>
    <w:rsid w:val="00F0615E"/>
    <w:rsid w:val="00F0665A"/>
    <w:rsid w:val="00F06822"/>
    <w:rsid w:val="00F06A16"/>
    <w:rsid w:val="00F06A28"/>
    <w:rsid w:val="00F06A8B"/>
    <w:rsid w:val="00F06B25"/>
    <w:rsid w:val="00F06FFB"/>
    <w:rsid w:val="00F07830"/>
    <w:rsid w:val="00F078C8"/>
    <w:rsid w:val="00F07D81"/>
    <w:rsid w:val="00F1030E"/>
    <w:rsid w:val="00F1032F"/>
    <w:rsid w:val="00F10C0A"/>
    <w:rsid w:val="00F11600"/>
    <w:rsid w:val="00F118DA"/>
    <w:rsid w:val="00F1202A"/>
    <w:rsid w:val="00F1264F"/>
    <w:rsid w:val="00F12FEC"/>
    <w:rsid w:val="00F13343"/>
    <w:rsid w:val="00F136E0"/>
    <w:rsid w:val="00F1385E"/>
    <w:rsid w:val="00F13E60"/>
    <w:rsid w:val="00F13F67"/>
    <w:rsid w:val="00F140F8"/>
    <w:rsid w:val="00F142DE"/>
    <w:rsid w:val="00F143E3"/>
    <w:rsid w:val="00F144FA"/>
    <w:rsid w:val="00F145BE"/>
    <w:rsid w:val="00F14E03"/>
    <w:rsid w:val="00F151BE"/>
    <w:rsid w:val="00F1534E"/>
    <w:rsid w:val="00F153B3"/>
    <w:rsid w:val="00F15795"/>
    <w:rsid w:val="00F15AAD"/>
    <w:rsid w:val="00F15D65"/>
    <w:rsid w:val="00F1673C"/>
    <w:rsid w:val="00F16AD4"/>
    <w:rsid w:val="00F16C6B"/>
    <w:rsid w:val="00F17686"/>
    <w:rsid w:val="00F17694"/>
    <w:rsid w:val="00F17E86"/>
    <w:rsid w:val="00F17F8A"/>
    <w:rsid w:val="00F20422"/>
    <w:rsid w:val="00F20BBF"/>
    <w:rsid w:val="00F20DFE"/>
    <w:rsid w:val="00F211A6"/>
    <w:rsid w:val="00F2182A"/>
    <w:rsid w:val="00F21A29"/>
    <w:rsid w:val="00F21AB1"/>
    <w:rsid w:val="00F21C96"/>
    <w:rsid w:val="00F22186"/>
    <w:rsid w:val="00F22270"/>
    <w:rsid w:val="00F22513"/>
    <w:rsid w:val="00F22691"/>
    <w:rsid w:val="00F22ACD"/>
    <w:rsid w:val="00F22BA1"/>
    <w:rsid w:val="00F22D24"/>
    <w:rsid w:val="00F230C8"/>
    <w:rsid w:val="00F23154"/>
    <w:rsid w:val="00F23464"/>
    <w:rsid w:val="00F23C07"/>
    <w:rsid w:val="00F240D9"/>
    <w:rsid w:val="00F243F0"/>
    <w:rsid w:val="00F24515"/>
    <w:rsid w:val="00F250A2"/>
    <w:rsid w:val="00F250A4"/>
    <w:rsid w:val="00F25579"/>
    <w:rsid w:val="00F255D3"/>
    <w:rsid w:val="00F25846"/>
    <w:rsid w:val="00F25BC1"/>
    <w:rsid w:val="00F25EF0"/>
    <w:rsid w:val="00F2620E"/>
    <w:rsid w:val="00F265AF"/>
    <w:rsid w:val="00F26BC6"/>
    <w:rsid w:val="00F27188"/>
    <w:rsid w:val="00F27281"/>
    <w:rsid w:val="00F2775B"/>
    <w:rsid w:val="00F277DD"/>
    <w:rsid w:val="00F27B7E"/>
    <w:rsid w:val="00F27C01"/>
    <w:rsid w:val="00F27E2A"/>
    <w:rsid w:val="00F3015E"/>
    <w:rsid w:val="00F3038B"/>
    <w:rsid w:val="00F30B0A"/>
    <w:rsid w:val="00F30B80"/>
    <w:rsid w:val="00F315FA"/>
    <w:rsid w:val="00F32CBF"/>
    <w:rsid w:val="00F32ECE"/>
    <w:rsid w:val="00F3341D"/>
    <w:rsid w:val="00F33476"/>
    <w:rsid w:val="00F33E25"/>
    <w:rsid w:val="00F34108"/>
    <w:rsid w:val="00F341ED"/>
    <w:rsid w:val="00F343D4"/>
    <w:rsid w:val="00F34848"/>
    <w:rsid w:val="00F348EB"/>
    <w:rsid w:val="00F3491E"/>
    <w:rsid w:val="00F34CB7"/>
    <w:rsid w:val="00F34E25"/>
    <w:rsid w:val="00F353A1"/>
    <w:rsid w:val="00F35EB3"/>
    <w:rsid w:val="00F36680"/>
    <w:rsid w:val="00F36B7E"/>
    <w:rsid w:val="00F37080"/>
    <w:rsid w:val="00F378CD"/>
    <w:rsid w:val="00F40326"/>
    <w:rsid w:val="00F40A52"/>
    <w:rsid w:val="00F40B78"/>
    <w:rsid w:val="00F40C09"/>
    <w:rsid w:val="00F4244B"/>
    <w:rsid w:val="00F429E1"/>
    <w:rsid w:val="00F432D2"/>
    <w:rsid w:val="00F433D5"/>
    <w:rsid w:val="00F436F8"/>
    <w:rsid w:val="00F43724"/>
    <w:rsid w:val="00F43890"/>
    <w:rsid w:val="00F43D79"/>
    <w:rsid w:val="00F43DC2"/>
    <w:rsid w:val="00F43EAD"/>
    <w:rsid w:val="00F44490"/>
    <w:rsid w:val="00F4489A"/>
    <w:rsid w:val="00F44D85"/>
    <w:rsid w:val="00F454DB"/>
    <w:rsid w:val="00F4557A"/>
    <w:rsid w:val="00F45A2F"/>
    <w:rsid w:val="00F4649A"/>
    <w:rsid w:val="00F46598"/>
    <w:rsid w:val="00F46772"/>
    <w:rsid w:val="00F46A6C"/>
    <w:rsid w:val="00F4723E"/>
    <w:rsid w:val="00F474D3"/>
    <w:rsid w:val="00F47AF3"/>
    <w:rsid w:val="00F47B38"/>
    <w:rsid w:val="00F47B99"/>
    <w:rsid w:val="00F50029"/>
    <w:rsid w:val="00F5030B"/>
    <w:rsid w:val="00F5052E"/>
    <w:rsid w:val="00F5065B"/>
    <w:rsid w:val="00F50893"/>
    <w:rsid w:val="00F50CEE"/>
    <w:rsid w:val="00F51519"/>
    <w:rsid w:val="00F5180D"/>
    <w:rsid w:val="00F518F0"/>
    <w:rsid w:val="00F51C82"/>
    <w:rsid w:val="00F5269A"/>
    <w:rsid w:val="00F52F2B"/>
    <w:rsid w:val="00F543A4"/>
    <w:rsid w:val="00F54474"/>
    <w:rsid w:val="00F548F8"/>
    <w:rsid w:val="00F549B9"/>
    <w:rsid w:val="00F55586"/>
    <w:rsid w:val="00F55EDA"/>
    <w:rsid w:val="00F563AD"/>
    <w:rsid w:val="00F56D20"/>
    <w:rsid w:val="00F57045"/>
    <w:rsid w:val="00F576FC"/>
    <w:rsid w:val="00F577F5"/>
    <w:rsid w:val="00F5780F"/>
    <w:rsid w:val="00F578F4"/>
    <w:rsid w:val="00F57ADF"/>
    <w:rsid w:val="00F57D6E"/>
    <w:rsid w:val="00F57E8A"/>
    <w:rsid w:val="00F60C01"/>
    <w:rsid w:val="00F61747"/>
    <w:rsid w:val="00F61794"/>
    <w:rsid w:val="00F618E3"/>
    <w:rsid w:val="00F61FEE"/>
    <w:rsid w:val="00F623D3"/>
    <w:rsid w:val="00F62564"/>
    <w:rsid w:val="00F6260C"/>
    <w:rsid w:val="00F627B7"/>
    <w:rsid w:val="00F62AB2"/>
    <w:rsid w:val="00F62ABC"/>
    <w:rsid w:val="00F63064"/>
    <w:rsid w:val="00F63431"/>
    <w:rsid w:val="00F63440"/>
    <w:rsid w:val="00F63534"/>
    <w:rsid w:val="00F6363E"/>
    <w:rsid w:val="00F63BBE"/>
    <w:rsid w:val="00F63EF0"/>
    <w:rsid w:val="00F647AC"/>
    <w:rsid w:val="00F64D1E"/>
    <w:rsid w:val="00F6516C"/>
    <w:rsid w:val="00F656AF"/>
    <w:rsid w:val="00F65AD1"/>
    <w:rsid w:val="00F65BE4"/>
    <w:rsid w:val="00F65BF7"/>
    <w:rsid w:val="00F65C4D"/>
    <w:rsid w:val="00F6640C"/>
    <w:rsid w:val="00F664B0"/>
    <w:rsid w:val="00F66A06"/>
    <w:rsid w:val="00F66CAE"/>
    <w:rsid w:val="00F67D70"/>
    <w:rsid w:val="00F703F8"/>
    <w:rsid w:val="00F708A9"/>
    <w:rsid w:val="00F71021"/>
    <w:rsid w:val="00F71500"/>
    <w:rsid w:val="00F7154A"/>
    <w:rsid w:val="00F7159A"/>
    <w:rsid w:val="00F718A7"/>
    <w:rsid w:val="00F71FBD"/>
    <w:rsid w:val="00F72210"/>
    <w:rsid w:val="00F7228B"/>
    <w:rsid w:val="00F72308"/>
    <w:rsid w:val="00F72986"/>
    <w:rsid w:val="00F73562"/>
    <w:rsid w:val="00F736C6"/>
    <w:rsid w:val="00F73999"/>
    <w:rsid w:val="00F73BBA"/>
    <w:rsid w:val="00F7403A"/>
    <w:rsid w:val="00F743A7"/>
    <w:rsid w:val="00F74D38"/>
    <w:rsid w:val="00F7511A"/>
    <w:rsid w:val="00F75477"/>
    <w:rsid w:val="00F7558B"/>
    <w:rsid w:val="00F759E7"/>
    <w:rsid w:val="00F75E59"/>
    <w:rsid w:val="00F76073"/>
    <w:rsid w:val="00F763F4"/>
    <w:rsid w:val="00F76415"/>
    <w:rsid w:val="00F764B0"/>
    <w:rsid w:val="00F769CD"/>
    <w:rsid w:val="00F7734B"/>
    <w:rsid w:val="00F777A3"/>
    <w:rsid w:val="00F77965"/>
    <w:rsid w:val="00F77F1B"/>
    <w:rsid w:val="00F802E7"/>
    <w:rsid w:val="00F804FD"/>
    <w:rsid w:val="00F805BA"/>
    <w:rsid w:val="00F805E4"/>
    <w:rsid w:val="00F80639"/>
    <w:rsid w:val="00F80C00"/>
    <w:rsid w:val="00F80E95"/>
    <w:rsid w:val="00F81382"/>
    <w:rsid w:val="00F81D88"/>
    <w:rsid w:val="00F82064"/>
    <w:rsid w:val="00F824A7"/>
    <w:rsid w:val="00F8276B"/>
    <w:rsid w:val="00F82913"/>
    <w:rsid w:val="00F83A12"/>
    <w:rsid w:val="00F83A58"/>
    <w:rsid w:val="00F83AE2"/>
    <w:rsid w:val="00F83D97"/>
    <w:rsid w:val="00F83E71"/>
    <w:rsid w:val="00F843B1"/>
    <w:rsid w:val="00F84861"/>
    <w:rsid w:val="00F84A4C"/>
    <w:rsid w:val="00F84AB3"/>
    <w:rsid w:val="00F84C6F"/>
    <w:rsid w:val="00F84CD2"/>
    <w:rsid w:val="00F84D75"/>
    <w:rsid w:val="00F84D96"/>
    <w:rsid w:val="00F84F8C"/>
    <w:rsid w:val="00F8529C"/>
    <w:rsid w:val="00F85387"/>
    <w:rsid w:val="00F85577"/>
    <w:rsid w:val="00F856AE"/>
    <w:rsid w:val="00F858CA"/>
    <w:rsid w:val="00F85AC0"/>
    <w:rsid w:val="00F85C35"/>
    <w:rsid w:val="00F860E5"/>
    <w:rsid w:val="00F86155"/>
    <w:rsid w:val="00F862C5"/>
    <w:rsid w:val="00F86306"/>
    <w:rsid w:val="00F865BC"/>
    <w:rsid w:val="00F8670A"/>
    <w:rsid w:val="00F86925"/>
    <w:rsid w:val="00F86CEC"/>
    <w:rsid w:val="00F86F64"/>
    <w:rsid w:val="00F86FBA"/>
    <w:rsid w:val="00F8773F"/>
    <w:rsid w:val="00F87A4A"/>
    <w:rsid w:val="00F87AED"/>
    <w:rsid w:val="00F87DA4"/>
    <w:rsid w:val="00F87EA6"/>
    <w:rsid w:val="00F87EFE"/>
    <w:rsid w:val="00F90654"/>
    <w:rsid w:val="00F906FE"/>
    <w:rsid w:val="00F908E9"/>
    <w:rsid w:val="00F90C09"/>
    <w:rsid w:val="00F915BD"/>
    <w:rsid w:val="00F91A0D"/>
    <w:rsid w:val="00F91ABF"/>
    <w:rsid w:val="00F91E7B"/>
    <w:rsid w:val="00F92004"/>
    <w:rsid w:val="00F92872"/>
    <w:rsid w:val="00F931AB"/>
    <w:rsid w:val="00F933F2"/>
    <w:rsid w:val="00F93454"/>
    <w:rsid w:val="00F93701"/>
    <w:rsid w:val="00F93AFC"/>
    <w:rsid w:val="00F9410C"/>
    <w:rsid w:val="00F943A1"/>
    <w:rsid w:val="00F943DB"/>
    <w:rsid w:val="00F943E4"/>
    <w:rsid w:val="00F94531"/>
    <w:rsid w:val="00F9471B"/>
    <w:rsid w:val="00F949BD"/>
    <w:rsid w:val="00F9529B"/>
    <w:rsid w:val="00F953E5"/>
    <w:rsid w:val="00F95735"/>
    <w:rsid w:val="00F96AD1"/>
    <w:rsid w:val="00F9710B"/>
    <w:rsid w:val="00F975AF"/>
    <w:rsid w:val="00F979C0"/>
    <w:rsid w:val="00F97A67"/>
    <w:rsid w:val="00F97B1B"/>
    <w:rsid w:val="00F97B75"/>
    <w:rsid w:val="00FA0196"/>
    <w:rsid w:val="00FA01E6"/>
    <w:rsid w:val="00FA052D"/>
    <w:rsid w:val="00FA053B"/>
    <w:rsid w:val="00FA09F8"/>
    <w:rsid w:val="00FA0A03"/>
    <w:rsid w:val="00FA0AAD"/>
    <w:rsid w:val="00FA132E"/>
    <w:rsid w:val="00FA16CD"/>
    <w:rsid w:val="00FA1B4A"/>
    <w:rsid w:val="00FA1B89"/>
    <w:rsid w:val="00FA1EAF"/>
    <w:rsid w:val="00FA1F2E"/>
    <w:rsid w:val="00FA2241"/>
    <w:rsid w:val="00FA22C9"/>
    <w:rsid w:val="00FA22FC"/>
    <w:rsid w:val="00FA239D"/>
    <w:rsid w:val="00FA269F"/>
    <w:rsid w:val="00FA271A"/>
    <w:rsid w:val="00FA2B0F"/>
    <w:rsid w:val="00FA2F08"/>
    <w:rsid w:val="00FA2F21"/>
    <w:rsid w:val="00FA37D1"/>
    <w:rsid w:val="00FA389D"/>
    <w:rsid w:val="00FA3B6F"/>
    <w:rsid w:val="00FA3F8C"/>
    <w:rsid w:val="00FA4798"/>
    <w:rsid w:val="00FA496A"/>
    <w:rsid w:val="00FA4A28"/>
    <w:rsid w:val="00FA4AB6"/>
    <w:rsid w:val="00FA4FB7"/>
    <w:rsid w:val="00FA5CF8"/>
    <w:rsid w:val="00FA611F"/>
    <w:rsid w:val="00FA647F"/>
    <w:rsid w:val="00FA65A5"/>
    <w:rsid w:val="00FA667F"/>
    <w:rsid w:val="00FA66BA"/>
    <w:rsid w:val="00FA66CE"/>
    <w:rsid w:val="00FA67D8"/>
    <w:rsid w:val="00FA681D"/>
    <w:rsid w:val="00FA7176"/>
    <w:rsid w:val="00FA77A1"/>
    <w:rsid w:val="00FA7DEC"/>
    <w:rsid w:val="00FB013F"/>
    <w:rsid w:val="00FB04A9"/>
    <w:rsid w:val="00FB0B78"/>
    <w:rsid w:val="00FB0F45"/>
    <w:rsid w:val="00FB151C"/>
    <w:rsid w:val="00FB15C7"/>
    <w:rsid w:val="00FB1717"/>
    <w:rsid w:val="00FB1F40"/>
    <w:rsid w:val="00FB209E"/>
    <w:rsid w:val="00FB2133"/>
    <w:rsid w:val="00FB2557"/>
    <w:rsid w:val="00FB27DD"/>
    <w:rsid w:val="00FB29D1"/>
    <w:rsid w:val="00FB3013"/>
    <w:rsid w:val="00FB355B"/>
    <w:rsid w:val="00FB3BD7"/>
    <w:rsid w:val="00FB3D73"/>
    <w:rsid w:val="00FB4063"/>
    <w:rsid w:val="00FB427E"/>
    <w:rsid w:val="00FB43A8"/>
    <w:rsid w:val="00FB46E4"/>
    <w:rsid w:val="00FB47B8"/>
    <w:rsid w:val="00FB48ED"/>
    <w:rsid w:val="00FB49BC"/>
    <w:rsid w:val="00FB4BA6"/>
    <w:rsid w:val="00FB50E2"/>
    <w:rsid w:val="00FB5125"/>
    <w:rsid w:val="00FB5982"/>
    <w:rsid w:val="00FB64AF"/>
    <w:rsid w:val="00FB6781"/>
    <w:rsid w:val="00FB694E"/>
    <w:rsid w:val="00FB6DBA"/>
    <w:rsid w:val="00FB7125"/>
    <w:rsid w:val="00FB716A"/>
    <w:rsid w:val="00FB7174"/>
    <w:rsid w:val="00FB76C2"/>
    <w:rsid w:val="00FB7E94"/>
    <w:rsid w:val="00FC0190"/>
    <w:rsid w:val="00FC0242"/>
    <w:rsid w:val="00FC02E6"/>
    <w:rsid w:val="00FC048D"/>
    <w:rsid w:val="00FC095A"/>
    <w:rsid w:val="00FC14F2"/>
    <w:rsid w:val="00FC1900"/>
    <w:rsid w:val="00FC201A"/>
    <w:rsid w:val="00FC232E"/>
    <w:rsid w:val="00FC2877"/>
    <w:rsid w:val="00FC2E71"/>
    <w:rsid w:val="00FC2EA2"/>
    <w:rsid w:val="00FC34DD"/>
    <w:rsid w:val="00FC3A6B"/>
    <w:rsid w:val="00FC3BEB"/>
    <w:rsid w:val="00FC4019"/>
    <w:rsid w:val="00FC414F"/>
    <w:rsid w:val="00FC4645"/>
    <w:rsid w:val="00FC474B"/>
    <w:rsid w:val="00FC491F"/>
    <w:rsid w:val="00FC498C"/>
    <w:rsid w:val="00FC4B86"/>
    <w:rsid w:val="00FC5206"/>
    <w:rsid w:val="00FC54A6"/>
    <w:rsid w:val="00FC5C6C"/>
    <w:rsid w:val="00FC5F02"/>
    <w:rsid w:val="00FC643F"/>
    <w:rsid w:val="00FC69D4"/>
    <w:rsid w:val="00FC6AE7"/>
    <w:rsid w:val="00FC702A"/>
    <w:rsid w:val="00FC709D"/>
    <w:rsid w:val="00FC7197"/>
    <w:rsid w:val="00FC753F"/>
    <w:rsid w:val="00FC7664"/>
    <w:rsid w:val="00FC76DB"/>
    <w:rsid w:val="00FC7B0B"/>
    <w:rsid w:val="00FD047A"/>
    <w:rsid w:val="00FD07F3"/>
    <w:rsid w:val="00FD0A96"/>
    <w:rsid w:val="00FD0B12"/>
    <w:rsid w:val="00FD0D5B"/>
    <w:rsid w:val="00FD1A63"/>
    <w:rsid w:val="00FD1AC8"/>
    <w:rsid w:val="00FD1D4B"/>
    <w:rsid w:val="00FD1E3E"/>
    <w:rsid w:val="00FD2383"/>
    <w:rsid w:val="00FD24FA"/>
    <w:rsid w:val="00FD2B19"/>
    <w:rsid w:val="00FD2E97"/>
    <w:rsid w:val="00FD2F84"/>
    <w:rsid w:val="00FD3068"/>
    <w:rsid w:val="00FD3317"/>
    <w:rsid w:val="00FD351A"/>
    <w:rsid w:val="00FD38CD"/>
    <w:rsid w:val="00FD3BED"/>
    <w:rsid w:val="00FD3C8F"/>
    <w:rsid w:val="00FD3E11"/>
    <w:rsid w:val="00FD3FE1"/>
    <w:rsid w:val="00FD4283"/>
    <w:rsid w:val="00FD4508"/>
    <w:rsid w:val="00FD45EB"/>
    <w:rsid w:val="00FD467F"/>
    <w:rsid w:val="00FD46E1"/>
    <w:rsid w:val="00FD47AB"/>
    <w:rsid w:val="00FD4802"/>
    <w:rsid w:val="00FD4A3D"/>
    <w:rsid w:val="00FD4F1B"/>
    <w:rsid w:val="00FD4FD3"/>
    <w:rsid w:val="00FD52BE"/>
    <w:rsid w:val="00FD533E"/>
    <w:rsid w:val="00FD588B"/>
    <w:rsid w:val="00FD5897"/>
    <w:rsid w:val="00FD594C"/>
    <w:rsid w:val="00FD62C4"/>
    <w:rsid w:val="00FD6710"/>
    <w:rsid w:val="00FD7250"/>
    <w:rsid w:val="00FD74C5"/>
    <w:rsid w:val="00FD75C0"/>
    <w:rsid w:val="00FD79A9"/>
    <w:rsid w:val="00FD7EF3"/>
    <w:rsid w:val="00FE053D"/>
    <w:rsid w:val="00FE05D3"/>
    <w:rsid w:val="00FE0644"/>
    <w:rsid w:val="00FE06A1"/>
    <w:rsid w:val="00FE0CAE"/>
    <w:rsid w:val="00FE13DE"/>
    <w:rsid w:val="00FE1EEE"/>
    <w:rsid w:val="00FE1F10"/>
    <w:rsid w:val="00FE2768"/>
    <w:rsid w:val="00FE2909"/>
    <w:rsid w:val="00FE2CC1"/>
    <w:rsid w:val="00FE2D74"/>
    <w:rsid w:val="00FE352F"/>
    <w:rsid w:val="00FE369D"/>
    <w:rsid w:val="00FE3890"/>
    <w:rsid w:val="00FE38F7"/>
    <w:rsid w:val="00FE3A3F"/>
    <w:rsid w:val="00FE41B3"/>
    <w:rsid w:val="00FE43FF"/>
    <w:rsid w:val="00FE447E"/>
    <w:rsid w:val="00FE459D"/>
    <w:rsid w:val="00FE46CC"/>
    <w:rsid w:val="00FE4B0F"/>
    <w:rsid w:val="00FE4F57"/>
    <w:rsid w:val="00FE5A6F"/>
    <w:rsid w:val="00FE5E73"/>
    <w:rsid w:val="00FE5F78"/>
    <w:rsid w:val="00FE62A3"/>
    <w:rsid w:val="00FE6760"/>
    <w:rsid w:val="00FE6921"/>
    <w:rsid w:val="00FE6AE6"/>
    <w:rsid w:val="00FE6D8A"/>
    <w:rsid w:val="00FE7700"/>
    <w:rsid w:val="00FE78BE"/>
    <w:rsid w:val="00FE7AFC"/>
    <w:rsid w:val="00FE7B60"/>
    <w:rsid w:val="00FF02AD"/>
    <w:rsid w:val="00FF0592"/>
    <w:rsid w:val="00FF06B2"/>
    <w:rsid w:val="00FF07AE"/>
    <w:rsid w:val="00FF0894"/>
    <w:rsid w:val="00FF0CA4"/>
    <w:rsid w:val="00FF0DE8"/>
    <w:rsid w:val="00FF0E62"/>
    <w:rsid w:val="00FF0F36"/>
    <w:rsid w:val="00FF1152"/>
    <w:rsid w:val="00FF14F1"/>
    <w:rsid w:val="00FF1719"/>
    <w:rsid w:val="00FF1810"/>
    <w:rsid w:val="00FF1D49"/>
    <w:rsid w:val="00FF2502"/>
    <w:rsid w:val="00FF26FF"/>
    <w:rsid w:val="00FF2858"/>
    <w:rsid w:val="00FF2C07"/>
    <w:rsid w:val="00FF2F9E"/>
    <w:rsid w:val="00FF30FA"/>
    <w:rsid w:val="00FF3123"/>
    <w:rsid w:val="00FF33D2"/>
    <w:rsid w:val="00FF37EB"/>
    <w:rsid w:val="00FF3B17"/>
    <w:rsid w:val="00FF3C94"/>
    <w:rsid w:val="00FF3E28"/>
    <w:rsid w:val="00FF403D"/>
    <w:rsid w:val="00FF43E2"/>
    <w:rsid w:val="00FF463E"/>
    <w:rsid w:val="00FF479E"/>
    <w:rsid w:val="00FF4B4B"/>
    <w:rsid w:val="00FF4B95"/>
    <w:rsid w:val="00FF4CF1"/>
    <w:rsid w:val="00FF4DF0"/>
    <w:rsid w:val="00FF50C4"/>
    <w:rsid w:val="00FF55AB"/>
    <w:rsid w:val="00FF5720"/>
    <w:rsid w:val="00FF5D8A"/>
    <w:rsid w:val="00FF5E07"/>
    <w:rsid w:val="00FF6446"/>
    <w:rsid w:val="00FF653B"/>
    <w:rsid w:val="00FF6BFC"/>
    <w:rsid w:val="00FF6F44"/>
    <w:rsid w:val="00FF77DF"/>
    <w:rsid w:val="00FF7E73"/>
    <w:rsid w:val="00FF7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998c9,#b1cfe5,#9fdaff,#88b6d8,#bdd6e9,#c6dcec,#005ab4,#5781ae"/>
    </o:shapedefaults>
    <o:shapelayout v:ext="edit">
      <o:idmap v:ext="edit" data="2"/>
    </o:shapelayout>
  </w:shapeDefaults>
  <w:decimalSymbol w:val="."/>
  <w:listSeparator w:val=","/>
  <w14:docId w14:val="6027D3B0"/>
  <w15:docId w15:val="{8202E0CE-EAEA-48D9-BCD9-95EAC597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0" w:defUnhideWhenUsed="0" w:defQFormat="0" w:count="376">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locked="1" w:semiHidden="1" w:unhideWhenUsed="1"/>
    <w:lsdException w:name="List Number" w:semiHidden="1"/>
    <w:lsdException w:name="List 2" w:semiHidden="1" w:uiPriority="0" w:unhideWhenUsed="1"/>
    <w:lsdException w:name="List 3" w:semiHidden="1" w:uiPriority="0" w:unhideWhenUsed="1"/>
    <w:lsdException w:name="List 4" w:uiPriority="0"/>
    <w:lsdException w:name="List 5" w:uiPriority="0"/>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locked="1"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1"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semiHidden="1" w:uiPriority="21" w:qFormat="1"/>
    <w:lsdException w:name="Subtle Reference" w:locked="1"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A851CB"/>
    <w:pPr>
      <w:spacing w:before="120" w:after="120"/>
      <w:ind w:left="1440"/>
    </w:pPr>
    <w:rPr>
      <w:rFonts w:ascii="Century Gothic" w:hAnsi="Century Gothic"/>
      <w:sz w:val="20"/>
    </w:rPr>
  </w:style>
  <w:style w:type="paragraph" w:styleId="Heading1">
    <w:name w:val="heading 1"/>
    <w:next w:val="BodyText"/>
    <w:link w:val="Heading1Char"/>
    <w:qFormat/>
    <w:rsid w:val="00EB76B9"/>
    <w:pPr>
      <w:keepNext/>
      <w:keepLines/>
      <w:numPr>
        <w:numId w:val="23"/>
      </w:numPr>
      <w:pBdr>
        <w:bottom w:val="single" w:sz="4" w:space="0" w:color="606064"/>
      </w:pBdr>
      <w:spacing w:before="540" w:after="240"/>
      <w:outlineLvl w:val="0"/>
    </w:pPr>
    <w:rPr>
      <w:rFonts w:ascii="Century Gothic" w:hAnsi="Century Gothic" w:cs="Arial"/>
      <w:color w:val="302E45"/>
      <w:kern w:val="32"/>
      <w:sz w:val="44"/>
      <w:szCs w:val="44"/>
    </w:rPr>
  </w:style>
  <w:style w:type="paragraph" w:styleId="Heading2">
    <w:name w:val="heading 2"/>
    <w:basedOn w:val="Heading1"/>
    <w:next w:val="P-BT"/>
    <w:qFormat/>
    <w:rsid w:val="004139B5"/>
    <w:pPr>
      <w:numPr>
        <w:ilvl w:val="1"/>
      </w:numPr>
      <w:pBdr>
        <w:bottom w:val="none" w:sz="0" w:space="0" w:color="auto"/>
      </w:pBdr>
      <w:tabs>
        <w:tab w:val="clear" w:pos="1080"/>
        <w:tab w:val="num" w:pos="810"/>
      </w:tabs>
      <w:spacing w:before="360" w:after="120"/>
      <w:outlineLvl w:val="1"/>
    </w:pPr>
    <w:rPr>
      <w:sz w:val="36"/>
      <w:szCs w:val="36"/>
    </w:rPr>
  </w:style>
  <w:style w:type="paragraph" w:styleId="Heading3">
    <w:name w:val="heading 3"/>
    <w:basedOn w:val="Heading2"/>
    <w:next w:val="P-BT"/>
    <w:qFormat/>
    <w:rsid w:val="00BC538F"/>
    <w:pPr>
      <w:numPr>
        <w:ilvl w:val="2"/>
      </w:numPr>
      <w:spacing w:before="240"/>
      <w:outlineLvl w:val="2"/>
    </w:pPr>
    <w:rPr>
      <w:sz w:val="28"/>
      <w:szCs w:val="28"/>
    </w:rPr>
  </w:style>
  <w:style w:type="paragraph" w:styleId="Heading4">
    <w:name w:val="heading 4"/>
    <w:basedOn w:val="Heading3"/>
    <w:next w:val="P-BT"/>
    <w:qFormat/>
    <w:rsid w:val="00BC538F"/>
    <w:pPr>
      <w:numPr>
        <w:ilvl w:val="3"/>
      </w:numPr>
      <w:outlineLvl w:val="3"/>
    </w:pPr>
    <w:rPr>
      <w:sz w:val="22"/>
      <w:szCs w:val="22"/>
    </w:rPr>
  </w:style>
  <w:style w:type="paragraph" w:styleId="Heading5">
    <w:name w:val="heading 5"/>
    <w:basedOn w:val="Heading4"/>
    <w:next w:val="BodyText"/>
    <w:qFormat/>
    <w:rsid w:val="00BC538F"/>
    <w:pPr>
      <w:numPr>
        <w:ilvl w:val="4"/>
      </w:numPr>
      <w:outlineLvl w:val="4"/>
    </w:pPr>
    <w:rPr>
      <w:sz w:val="20"/>
      <w:szCs w:val="20"/>
    </w:rPr>
  </w:style>
  <w:style w:type="paragraph" w:styleId="Heading6">
    <w:name w:val="heading 6"/>
    <w:basedOn w:val="Heading5"/>
    <w:next w:val="BodyText"/>
    <w:qFormat/>
    <w:rsid w:val="00BC538F"/>
    <w:pPr>
      <w:numPr>
        <w:ilvl w:val="5"/>
      </w:numPr>
      <w:spacing w:after="60"/>
      <w:outlineLvl w:val="5"/>
    </w:pPr>
    <w:rPr>
      <w:sz w:val="18"/>
      <w:szCs w:val="18"/>
    </w:rPr>
  </w:style>
  <w:style w:type="paragraph" w:styleId="Heading7">
    <w:name w:val="heading 7"/>
    <w:basedOn w:val="Heading6"/>
    <w:next w:val="BodyText"/>
    <w:qFormat/>
    <w:rsid w:val="00BC538F"/>
    <w:pPr>
      <w:numPr>
        <w:ilvl w:val="6"/>
      </w:numPr>
      <w:tabs>
        <w:tab w:val="left" w:pos="1368"/>
      </w:tabs>
      <w:spacing w:after="120"/>
      <w:outlineLvl w:val="6"/>
    </w:pPr>
  </w:style>
  <w:style w:type="paragraph" w:styleId="Heading8">
    <w:name w:val="heading 8"/>
    <w:basedOn w:val="Heading7"/>
    <w:next w:val="BodyText"/>
    <w:qFormat/>
    <w:rsid w:val="00BC538F"/>
    <w:pPr>
      <w:numPr>
        <w:ilvl w:val="7"/>
      </w:numPr>
      <w:tabs>
        <w:tab w:val="clear" w:pos="1368"/>
        <w:tab w:val="left" w:pos="1361"/>
      </w:tabs>
      <w:outlineLvl w:val="7"/>
    </w:pPr>
  </w:style>
  <w:style w:type="paragraph" w:styleId="Heading9">
    <w:name w:val="heading 9"/>
    <w:basedOn w:val="Heading8"/>
    <w:next w:val="BodyText"/>
    <w:rsid w:val="00BC538F"/>
    <w:pPr>
      <w:numPr>
        <w:ilvl w:val="8"/>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851CB"/>
    <w:pPr>
      <w:spacing w:before="120" w:after="120"/>
      <w:ind w:left="1440"/>
    </w:pPr>
    <w:rPr>
      <w:rFonts w:ascii="Century Gothic" w:hAnsi="Century Gothic"/>
      <w:sz w:val="20"/>
    </w:rPr>
  </w:style>
  <w:style w:type="paragraph" w:styleId="Header">
    <w:name w:val="header"/>
    <w:basedOn w:val="Normal"/>
    <w:link w:val="HeaderChar"/>
    <w:rsid w:val="00A851CB"/>
    <w:pPr>
      <w:pBdr>
        <w:bottom w:val="single" w:sz="4" w:space="4" w:color="302E45" w:themeColor="accent4"/>
      </w:pBdr>
      <w:tabs>
        <w:tab w:val="right" w:pos="4320"/>
        <w:tab w:val="right" w:pos="8640"/>
      </w:tabs>
      <w:ind w:left="0"/>
      <w:jc w:val="right"/>
    </w:pPr>
    <w:rPr>
      <w:rFonts w:cs="Arial"/>
      <w:color w:val="555063"/>
      <w:sz w:val="16"/>
      <w:szCs w:val="18"/>
    </w:rPr>
  </w:style>
  <w:style w:type="paragraph" w:styleId="DocumentMap">
    <w:name w:val="Document Map"/>
    <w:basedOn w:val="Normal"/>
    <w:uiPriority w:val="99"/>
    <w:unhideWhenUsed/>
    <w:rsid w:val="00A851CB"/>
    <w:pPr>
      <w:shd w:val="clear" w:color="auto" w:fill="000080"/>
    </w:pPr>
    <w:rPr>
      <w:rFonts w:ascii="Tahoma" w:hAnsi="Tahoma" w:cs="Tahoma"/>
      <w:sz w:val="16"/>
      <w:szCs w:val="20"/>
    </w:rPr>
  </w:style>
  <w:style w:type="paragraph" w:customStyle="1" w:styleId="Contents">
    <w:name w:val="Contents"/>
    <w:uiPriority w:val="99"/>
    <w:unhideWhenUsed/>
    <w:rsid w:val="00A851CB"/>
    <w:pPr>
      <w:keepNext/>
      <w:keepLines/>
      <w:spacing w:before="800" w:after="480"/>
      <w:outlineLvl w:val="3"/>
    </w:pPr>
    <w:rPr>
      <w:rFonts w:ascii="Century Gothic" w:hAnsi="Century Gothic" w:cs="Arial"/>
      <w:color w:val="606064"/>
      <w:sz w:val="36"/>
      <w:szCs w:val="36"/>
    </w:rPr>
  </w:style>
  <w:style w:type="character" w:styleId="PageNumber">
    <w:name w:val="page number"/>
    <w:basedOn w:val="DefaultParagraphFont"/>
    <w:rsid w:val="00A851CB"/>
    <w:rPr>
      <w:rFonts w:ascii="Century Gothic" w:hAnsi="Century Gothic" w:cs="Arial"/>
      <w:noProof w:val="0"/>
      <w:color w:val="555063"/>
      <w:sz w:val="16"/>
      <w:szCs w:val="18"/>
      <w:bdr w:val="none" w:sz="0" w:space="0" w:color="auto"/>
      <w:shd w:val="clear" w:color="auto" w:fill="auto"/>
      <w:lang w:val="en-US"/>
    </w:rPr>
  </w:style>
  <w:style w:type="paragraph" w:customStyle="1" w:styleId="BodyTextTable">
    <w:name w:val="Body Text Table"/>
    <w:basedOn w:val="BodyText"/>
    <w:link w:val="BodyTextTableCharChar"/>
    <w:rsid w:val="00A851CB"/>
    <w:pPr>
      <w:spacing w:before="60"/>
      <w:ind w:left="0"/>
    </w:pPr>
    <w:rPr>
      <w:sz w:val="18"/>
      <w:szCs w:val="20"/>
    </w:rPr>
  </w:style>
  <w:style w:type="paragraph" w:styleId="Footer">
    <w:name w:val="footer"/>
    <w:link w:val="FooterChar"/>
    <w:rsid w:val="00A851CB"/>
    <w:pPr>
      <w:pBdr>
        <w:top w:val="single" w:sz="4" w:space="1" w:color="6B7000"/>
      </w:pBdr>
      <w:tabs>
        <w:tab w:val="right" w:pos="9360"/>
      </w:tabs>
    </w:pPr>
    <w:rPr>
      <w:rFonts w:ascii="Century Gothic" w:hAnsi="Century Gothic" w:cs="Arial"/>
      <w:color w:val="555063"/>
      <w:sz w:val="16"/>
      <w:szCs w:val="18"/>
    </w:rPr>
  </w:style>
  <w:style w:type="character" w:styleId="Hyperlink">
    <w:name w:val="Hyperlink"/>
    <w:basedOn w:val="DefaultParagraphFont"/>
    <w:uiPriority w:val="99"/>
    <w:rsid w:val="00A851CB"/>
    <w:rPr>
      <w:b/>
      <w:i w:val="0"/>
      <w:color w:val="7571A0"/>
      <w:sz w:val="20"/>
      <w:u w:val="none"/>
      <w:lang w:val="en-US"/>
    </w:rPr>
  </w:style>
  <w:style w:type="character" w:customStyle="1" w:styleId="CrossReference">
    <w:name w:val="Cross Reference"/>
    <w:basedOn w:val="Hyperlink"/>
    <w:rsid w:val="00A851CB"/>
    <w:rPr>
      <w:rFonts w:ascii="Century Gothic" w:hAnsi="Century Gothic"/>
      <w:b/>
      <w:i w:val="0"/>
      <w:color w:val="7571A0"/>
      <w:sz w:val="22"/>
      <w:u w:val="none"/>
      <w:lang w:val="en-US"/>
    </w:rPr>
  </w:style>
  <w:style w:type="paragraph" w:customStyle="1" w:styleId="AppendixHeading1">
    <w:name w:val="Appendix Heading 1"/>
    <w:basedOn w:val="Heading1"/>
    <w:next w:val="BodyText"/>
    <w:qFormat/>
    <w:rsid w:val="00EB76B9"/>
    <w:pPr>
      <w:numPr>
        <w:numId w:val="3"/>
      </w:numPr>
      <w:spacing w:before="740"/>
    </w:pPr>
    <w:rPr>
      <w:bCs/>
    </w:rPr>
  </w:style>
  <w:style w:type="paragraph" w:customStyle="1" w:styleId="IndexTitle">
    <w:name w:val="Index Title"/>
    <w:basedOn w:val="Contents"/>
    <w:next w:val="Index1"/>
    <w:rsid w:val="00A851CB"/>
    <w:pPr>
      <w:spacing w:after="0"/>
      <w:outlineLvl w:val="0"/>
    </w:pPr>
  </w:style>
  <w:style w:type="paragraph" w:styleId="Index1">
    <w:name w:val="index 1"/>
    <w:uiPriority w:val="99"/>
    <w:rsid w:val="00A851CB"/>
    <w:pPr>
      <w:ind w:left="144" w:hanging="144"/>
    </w:pPr>
  </w:style>
  <w:style w:type="paragraph" w:customStyle="1" w:styleId="ReleaseNotesTitle">
    <w:name w:val="ReleaseNotes Title"/>
    <w:basedOn w:val="Contents"/>
    <w:next w:val="BodyText"/>
    <w:rsid w:val="00A851CB"/>
    <w:pPr>
      <w:widowControl w:val="0"/>
      <w:spacing w:before="240" w:after="240"/>
    </w:pPr>
    <w:rPr>
      <w:sz w:val="28"/>
      <w:szCs w:val="28"/>
    </w:rPr>
  </w:style>
  <w:style w:type="character" w:customStyle="1" w:styleId="UserInput">
    <w:name w:val="User Input"/>
    <w:basedOn w:val="DefaultParagraphFont"/>
    <w:rsid w:val="00A851CB"/>
    <w:rPr>
      <w:b/>
      <w:lang w:val="en-US"/>
    </w:rPr>
  </w:style>
  <w:style w:type="paragraph" w:customStyle="1" w:styleId="Code">
    <w:name w:val="Code"/>
    <w:basedOn w:val="Normal"/>
    <w:link w:val="CodeChar"/>
    <w:rsid w:val="00A851CB"/>
    <w:pPr>
      <w:spacing w:before="60" w:after="60"/>
    </w:pPr>
    <w:rPr>
      <w:rFonts w:ascii="Courier New" w:hAnsi="Courier New" w:cs="Courier New"/>
      <w:noProof/>
      <w:sz w:val="18"/>
      <w:szCs w:val="18"/>
    </w:rPr>
  </w:style>
  <w:style w:type="paragraph" w:customStyle="1" w:styleId="Num1">
    <w:name w:val="Num1"/>
    <w:basedOn w:val="BodyText"/>
    <w:qFormat/>
    <w:rsid w:val="00A851CB"/>
    <w:pPr>
      <w:numPr>
        <w:numId w:val="10"/>
      </w:numPr>
    </w:pPr>
  </w:style>
  <w:style w:type="character" w:customStyle="1" w:styleId="Query">
    <w:name w:val="Query"/>
    <w:basedOn w:val="DefaultParagraphFont"/>
    <w:locked/>
    <w:rsid w:val="00A851CB"/>
    <w:rPr>
      <w:rFonts w:ascii="Courier New" w:hAnsi="Courier New" w:cs="Courier New"/>
      <w:b/>
      <w:bCs/>
      <w:color w:val="FF0000"/>
      <w:sz w:val="20"/>
      <w:szCs w:val="20"/>
      <w:bdr w:val="none" w:sz="0" w:space="0" w:color="auto"/>
      <w:shd w:val="clear" w:color="auto" w:fill="FFFF00"/>
      <w:lang w:val="en-US"/>
    </w:rPr>
  </w:style>
  <w:style w:type="paragraph" w:customStyle="1" w:styleId="FooterLandscape">
    <w:name w:val="Footer Landscape"/>
    <w:basedOn w:val="Footer"/>
    <w:rsid w:val="00A851CB"/>
    <w:pPr>
      <w:tabs>
        <w:tab w:val="clear" w:pos="9360"/>
        <w:tab w:val="right" w:pos="12960"/>
      </w:tabs>
      <w:jc w:val="right"/>
    </w:pPr>
  </w:style>
  <w:style w:type="paragraph" w:customStyle="1" w:styleId="InternalHeading">
    <w:name w:val="Internal Heading"/>
    <w:basedOn w:val="BodyText"/>
    <w:next w:val="BodyText"/>
    <w:rsid w:val="00A851CB"/>
    <w:pPr>
      <w:keepNext/>
      <w:keepLines/>
    </w:pPr>
    <w:rPr>
      <w:b/>
      <w:bCs/>
      <w:color w:val="302E45"/>
    </w:rPr>
  </w:style>
  <w:style w:type="paragraph" w:styleId="Caption">
    <w:name w:val="caption"/>
    <w:next w:val="BodyText"/>
    <w:qFormat/>
    <w:rsid w:val="00A851CB"/>
    <w:pPr>
      <w:keepNext/>
      <w:keepLines/>
      <w:spacing w:before="80" w:after="80"/>
      <w:ind w:left="2760" w:hanging="1320"/>
    </w:pPr>
    <w:rPr>
      <w:rFonts w:ascii="Century Gothic" w:hAnsi="Century Gothic" w:cs="Arial"/>
      <w:b/>
      <w:bCs/>
      <w:color w:val="555063"/>
      <w:sz w:val="18"/>
    </w:rPr>
  </w:style>
  <w:style w:type="paragraph" w:customStyle="1" w:styleId="NoteIndentTable">
    <w:name w:val="Note Indent Table"/>
    <w:basedOn w:val="NoteIndent"/>
    <w:next w:val="BodyTextTable"/>
    <w:uiPriority w:val="99"/>
    <w:unhideWhenUsed/>
    <w:rsid w:val="00A851CB"/>
    <w:pPr>
      <w:spacing w:before="60"/>
      <w:ind w:left="360"/>
    </w:pPr>
    <w:rPr>
      <w:sz w:val="18"/>
    </w:rPr>
  </w:style>
  <w:style w:type="paragraph" w:customStyle="1" w:styleId="ForInternalUseOnly">
    <w:name w:val="For Internal Use Only"/>
    <w:unhideWhenUsed/>
    <w:rsid w:val="00A851CB"/>
    <w:pPr>
      <w:jc w:val="center"/>
    </w:pPr>
    <w:rPr>
      <w:rFonts w:ascii="Arial" w:hAnsi="Arial"/>
      <w:color w:val="808084"/>
      <w:sz w:val="32"/>
      <w:szCs w:val="32"/>
    </w:rPr>
  </w:style>
  <w:style w:type="paragraph" w:customStyle="1" w:styleId="NoteIndent">
    <w:name w:val="Note Indent"/>
    <w:basedOn w:val="Normal"/>
    <w:next w:val="BodyText"/>
    <w:uiPriority w:val="99"/>
    <w:unhideWhenUsed/>
    <w:rsid w:val="00A851CB"/>
    <w:pPr>
      <w:ind w:left="1944"/>
    </w:pPr>
    <w:rPr>
      <w:rFonts w:ascii="Arial" w:hAnsi="Arial" w:cs="Arial"/>
      <w:i/>
      <w:szCs w:val="20"/>
    </w:rPr>
  </w:style>
  <w:style w:type="paragraph" w:customStyle="1" w:styleId="Message">
    <w:name w:val="Message"/>
    <w:link w:val="MessageChar"/>
    <w:rsid w:val="00A851CB"/>
    <w:pPr>
      <w:ind w:left="1428"/>
    </w:pPr>
    <w:rPr>
      <w:rFonts w:ascii="Century Gothic" w:hAnsi="Century Gothic" w:cstheme="majorBidi"/>
      <w:i/>
      <w:iCs/>
    </w:rPr>
  </w:style>
  <w:style w:type="paragraph" w:customStyle="1" w:styleId="CalloutText">
    <w:name w:val="Callout Text"/>
    <w:basedOn w:val="Normal"/>
    <w:rsid w:val="00A851CB"/>
    <w:rPr>
      <w:rFonts w:ascii="Arial" w:hAnsi="Arial" w:cs="Arial"/>
      <w:b/>
      <w:bCs/>
      <w:sz w:val="16"/>
      <w:szCs w:val="16"/>
    </w:rPr>
  </w:style>
  <w:style w:type="paragraph" w:customStyle="1" w:styleId="Example">
    <w:name w:val="Example"/>
    <w:basedOn w:val="BodyText"/>
    <w:rsid w:val="00A851CB"/>
    <w:pPr>
      <w:ind w:left="1800"/>
    </w:pPr>
    <w:rPr>
      <w:sz w:val="18"/>
    </w:rPr>
  </w:style>
  <w:style w:type="paragraph" w:customStyle="1" w:styleId="NoteTable">
    <w:name w:val="Note Table"/>
    <w:basedOn w:val="Normal"/>
    <w:next w:val="BodyTextTable"/>
    <w:rsid w:val="00A851CB"/>
    <w:pPr>
      <w:spacing w:before="60"/>
      <w:ind w:left="518" w:hanging="518"/>
    </w:pPr>
    <w:rPr>
      <w:rFonts w:ascii="Arial" w:hAnsi="Arial" w:cs="Arial"/>
      <w:i/>
      <w:sz w:val="18"/>
      <w:szCs w:val="20"/>
    </w:rPr>
  </w:style>
  <w:style w:type="character" w:styleId="FollowedHyperlink">
    <w:name w:val="FollowedHyperlink"/>
    <w:basedOn w:val="DefaultParagraphFont"/>
    <w:uiPriority w:val="99"/>
    <w:semiHidden/>
    <w:rsid w:val="00A851CB"/>
    <w:rPr>
      <w:rFonts w:ascii="Times New Roman" w:hAnsi="Times New Roman"/>
      <w:color w:val="990099"/>
      <w:sz w:val="22"/>
      <w:u w:val="none"/>
      <w:lang w:val="en-US"/>
    </w:rPr>
  </w:style>
  <w:style w:type="paragraph" w:customStyle="1" w:styleId="ExampleTable">
    <w:name w:val="Example Table"/>
    <w:basedOn w:val="Example"/>
    <w:rsid w:val="00A851CB"/>
    <w:pPr>
      <w:keepNext/>
      <w:keepLines/>
      <w:spacing w:before="40" w:after="40"/>
      <w:ind w:left="216"/>
    </w:pPr>
    <w:rPr>
      <w:iCs/>
      <w:sz w:val="16"/>
    </w:rPr>
  </w:style>
  <w:style w:type="paragraph" w:customStyle="1" w:styleId="Num2">
    <w:name w:val="Num2"/>
    <w:basedOn w:val="BodyText"/>
    <w:rsid w:val="00A851CB"/>
    <w:pPr>
      <w:numPr>
        <w:ilvl w:val="1"/>
        <w:numId w:val="10"/>
      </w:numPr>
    </w:pPr>
  </w:style>
  <w:style w:type="paragraph" w:customStyle="1" w:styleId="AppendixHeading2">
    <w:name w:val="Appendix Heading 2"/>
    <w:next w:val="BodyText"/>
    <w:rsid w:val="00EB76B9"/>
    <w:pPr>
      <w:keepNext/>
      <w:keepLines/>
      <w:numPr>
        <w:ilvl w:val="1"/>
        <w:numId w:val="3"/>
      </w:numPr>
      <w:spacing w:before="360" w:after="120"/>
      <w:outlineLvl w:val="1"/>
    </w:pPr>
    <w:rPr>
      <w:rFonts w:ascii="Century Gothic" w:hAnsi="Century Gothic" w:cs="Arial"/>
      <w:color w:val="302E45"/>
      <w:kern w:val="32"/>
      <w:sz w:val="36"/>
      <w:szCs w:val="36"/>
    </w:rPr>
  </w:style>
  <w:style w:type="paragraph" w:customStyle="1" w:styleId="AppendixHeading3">
    <w:name w:val="Appendix Heading 3"/>
    <w:basedOn w:val="AppendixHeading2"/>
    <w:next w:val="BodyText"/>
    <w:rsid w:val="00BC538F"/>
    <w:pPr>
      <w:numPr>
        <w:ilvl w:val="2"/>
      </w:numPr>
      <w:spacing w:before="240"/>
      <w:outlineLvl w:val="2"/>
    </w:pPr>
    <w:rPr>
      <w:sz w:val="28"/>
      <w:szCs w:val="28"/>
    </w:rPr>
  </w:style>
  <w:style w:type="paragraph" w:customStyle="1" w:styleId="AppendixHeading4">
    <w:name w:val="Appendix Heading 4"/>
    <w:basedOn w:val="AppendixHeading3"/>
    <w:next w:val="BodyText"/>
    <w:rsid w:val="00BC538F"/>
    <w:pPr>
      <w:numPr>
        <w:ilvl w:val="3"/>
      </w:numPr>
      <w:outlineLvl w:val="3"/>
    </w:pPr>
    <w:rPr>
      <w:sz w:val="22"/>
      <w:szCs w:val="22"/>
    </w:rPr>
  </w:style>
  <w:style w:type="paragraph" w:customStyle="1" w:styleId="SidebarText">
    <w:name w:val="Sidebar Text"/>
    <w:basedOn w:val="Normal"/>
    <w:rsid w:val="00A851CB"/>
    <w:rPr>
      <w:rFonts w:ascii="Arial" w:hAnsi="Arial" w:cs="Arial"/>
      <w:color w:val="FFFFFF"/>
      <w:sz w:val="22"/>
    </w:rPr>
  </w:style>
  <w:style w:type="paragraph" w:styleId="Index4">
    <w:name w:val="index 4"/>
    <w:basedOn w:val="Normal"/>
    <w:next w:val="Normal"/>
    <w:autoRedefine/>
    <w:uiPriority w:val="99"/>
    <w:semiHidden/>
    <w:rsid w:val="00A851CB"/>
    <w:pPr>
      <w:ind w:left="960" w:hanging="240"/>
    </w:pPr>
    <w:rPr>
      <w:szCs w:val="21"/>
    </w:rPr>
  </w:style>
  <w:style w:type="paragraph" w:customStyle="1" w:styleId="MessageTable">
    <w:name w:val="Message Table"/>
    <w:basedOn w:val="Message"/>
    <w:link w:val="MessageTableChar"/>
    <w:rsid w:val="00A851CB"/>
    <w:pPr>
      <w:spacing w:before="40" w:after="40"/>
      <w:ind w:left="0"/>
    </w:pPr>
    <w:rPr>
      <w:sz w:val="18"/>
    </w:rPr>
  </w:style>
  <w:style w:type="paragraph" w:customStyle="1" w:styleId="ToDoTable">
    <w:name w:val="ToDo Table"/>
    <w:basedOn w:val="ToDo"/>
    <w:next w:val="BodyTextTable"/>
    <w:rsid w:val="00A851CB"/>
    <w:pPr>
      <w:spacing w:before="60"/>
      <w:ind w:left="0"/>
    </w:pPr>
    <w:rPr>
      <w:sz w:val="18"/>
      <w:szCs w:val="20"/>
    </w:rPr>
  </w:style>
  <w:style w:type="paragraph" w:customStyle="1" w:styleId="InternalHeadingTable">
    <w:name w:val="Internal Heading Table"/>
    <w:basedOn w:val="InternalHeading"/>
    <w:next w:val="BodyTextTable"/>
    <w:rsid w:val="00A851CB"/>
    <w:pPr>
      <w:spacing w:before="60"/>
      <w:ind w:left="0"/>
    </w:pPr>
    <w:rPr>
      <w:sz w:val="18"/>
      <w:szCs w:val="20"/>
    </w:rPr>
  </w:style>
  <w:style w:type="paragraph" w:styleId="Index5">
    <w:name w:val="index 5"/>
    <w:basedOn w:val="Normal"/>
    <w:next w:val="Normal"/>
    <w:autoRedefine/>
    <w:uiPriority w:val="99"/>
    <w:semiHidden/>
    <w:rsid w:val="00A851CB"/>
    <w:pPr>
      <w:ind w:left="1200" w:hanging="240"/>
    </w:pPr>
  </w:style>
  <w:style w:type="paragraph" w:styleId="Index6">
    <w:name w:val="index 6"/>
    <w:basedOn w:val="Normal"/>
    <w:next w:val="Normal"/>
    <w:autoRedefine/>
    <w:uiPriority w:val="99"/>
    <w:semiHidden/>
    <w:rsid w:val="00A851CB"/>
    <w:pPr>
      <w:ind w:hanging="240"/>
    </w:pPr>
  </w:style>
  <w:style w:type="paragraph" w:customStyle="1" w:styleId="BookIntroHeading1">
    <w:name w:val="BookIntroHeading1"/>
    <w:basedOn w:val="Heading1"/>
    <w:next w:val="BodyText"/>
    <w:uiPriority w:val="99"/>
    <w:unhideWhenUsed/>
    <w:rsid w:val="00A851CB"/>
    <w:pPr>
      <w:numPr>
        <w:numId w:val="0"/>
      </w:numPr>
    </w:pPr>
  </w:style>
  <w:style w:type="paragraph" w:customStyle="1" w:styleId="BookIntroHeading2">
    <w:name w:val="BookIntroHeading2"/>
    <w:basedOn w:val="Heading2"/>
    <w:next w:val="BodyText"/>
    <w:uiPriority w:val="99"/>
    <w:unhideWhenUsed/>
    <w:rsid w:val="00A851CB"/>
    <w:pPr>
      <w:numPr>
        <w:ilvl w:val="0"/>
        <w:numId w:val="0"/>
      </w:numPr>
    </w:pPr>
  </w:style>
  <w:style w:type="paragraph" w:customStyle="1" w:styleId="BookIntroHeading3">
    <w:name w:val="BookIntroHeading3"/>
    <w:basedOn w:val="Heading3"/>
    <w:next w:val="BodyText"/>
    <w:autoRedefine/>
    <w:uiPriority w:val="99"/>
    <w:unhideWhenUsed/>
    <w:rsid w:val="00A851CB"/>
    <w:pPr>
      <w:numPr>
        <w:ilvl w:val="0"/>
        <w:numId w:val="0"/>
      </w:numPr>
    </w:pPr>
  </w:style>
  <w:style w:type="paragraph" w:styleId="IndexHeading">
    <w:name w:val="index heading"/>
    <w:next w:val="Index1"/>
    <w:uiPriority w:val="99"/>
    <w:semiHidden/>
    <w:rsid w:val="00A851CB"/>
    <w:pPr>
      <w:keepNext/>
      <w:keepLines/>
      <w:spacing w:before="240" w:after="40"/>
    </w:pPr>
    <w:rPr>
      <w:rFonts w:ascii="Arial Bold" w:hAnsi="Arial Bold" w:cs="Arial"/>
      <w:b/>
      <w:bCs/>
      <w:color w:val="808084"/>
      <w:sz w:val="24"/>
      <w:szCs w:val="24"/>
    </w:rPr>
  </w:style>
  <w:style w:type="paragraph" w:customStyle="1" w:styleId="ToDo">
    <w:name w:val="ToDo"/>
    <w:basedOn w:val="BodyText"/>
    <w:next w:val="BodyText"/>
    <w:rsid w:val="00A851CB"/>
    <w:pPr>
      <w:keepNext/>
      <w:keepLines/>
    </w:pPr>
    <w:rPr>
      <w:b/>
      <w:bCs/>
    </w:rPr>
  </w:style>
  <w:style w:type="paragraph" w:styleId="Index2">
    <w:name w:val="index 2"/>
    <w:basedOn w:val="Index1"/>
    <w:autoRedefine/>
    <w:uiPriority w:val="99"/>
    <w:semiHidden/>
    <w:rsid w:val="00A851CB"/>
    <w:pPr>
      <w:ind w:left="432"/>
    </w:pPr>
  </w:style>
  <w:style w:type="paragraph" w:styleId="Index3">
    <w:name w:val="index 3"/>
    <w:basedOn w:val="Index2"/>
    <w:autoRedefine/>
    <w:uiPriority w:val="99"/>
    <w:semiHidden/>
    <w:rsid w:val="00A851CB"/>
    <w:pPr>
      <w:ind w:left="720"/>
    </w:pPr>
  </w:style>
  <w:style w:type="paragraph" w:styleId="MacroText">
    <w:name w:val="macro"/>
    <w:uiPriority w:val="99"/>
    <w:semiHidden/>
    <w:rsid w:val="00A851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PartTitle">
    <w:name w:val="Part Title"/>
    <w:basedOn w:val="Heading1"/>
    <w:next w:val="BodyText"/>
    <w:rsid w:val="00A851CB"/>
    <w:pPr>
      <w:numPr>
        <w:numId w:val="2"/>
      </w:numPr>
      <w:spacing w:before="740" w:after="440"/>
    </w:pPr>
    <w:rPr>
      <w:sz w:val="48"/>
      <w:szCs w:val="48"/>
    </w:rPr>
  </w:style>
  <w:style w:type="paragraph" w:customStyle="1" w:styleId="AppendixHeading5">
    <w:name w:val="Appendix Heading 5"/>
    <w:basedOn w:val="AppendixHeading4"/>
    <w:next w:val="BodyText"/>
    <w:rsid w:val="00BC538F"/>
    <w:pPr>
      <w:numPr>
        <w:ilvl w:val="4"/>
      </w:numPr>
      <w:outlineLvl w:val="4"/>
    </w:pPr>
    <w:rPr>
      <w:sz w:val="20"/>
      <w:szCs w:val="20"/>
    </w:rPr>
  </w:style>
  <w:style w:type="paragraph" w:customStyle="1" w:styleId="AppendixHeading6">
    <w:name w:val="Appendix Heading 6"/>
    <w:basedOn w:val="AppendixHeading5"/>
    <w:next w:val="BodyText"/>
    <w:rsid w:val="00BC538F"/>
    <w:pPr>
      <w:numPr>
        <w:ilvl w:val="5"/>
      </w:numPr>
      <w:outlineLvl w:val="5"/>
    </w:pPr>
    <w:rPr>
      <w:sz w:val="18"/>
      <w:szCs w:val="18"/>
    </w:rPr>
  </w:style>
  <w:style w:type="paragraph" w:customStyle="1" w:styleId="AppendixHeading7">
    <w:name w:val="Appendix Heading 7"/>
    <w:basedOn w:val="AppendixHeading6"/>
    <w:next w:val="BodyText"/>
    <w:rsid w:val="00BC538F"/>
    <w:pPr>
      <w:numPr>
        <w:ilvl w:val="6"/>
      </w:numPr>
      <w:tabs>
        <w:tab w:val="left" w:pos="1361"/>
      </w:tabs>
      <w:outlineLvl w:val="6"/>
    </w:pPr>
  </w:style>
  <w:style w:type="paragraph" w:customStyle="1" w:styleId="AppendixHeading8">
    <w:name w:val="Appendix Heading 8"/>
    <w:basedOn w:val="AppendixHeading7"/>
    <w:next w:val="BodyText"/>
    <w:rsid w:val="00BC538F"/>
    <w:pPr>
      <w:numPr>
        <w:ilvl w:val="7"/>
      </w:numPr>
      <w:outlineLvl w:val="7"/>
    </w:pPr>
  </w:style>
  <w:style w:type="paragraph" w:customStyle="1" w:styleId="AppendixHeading9">
    <w:name w:val="Appendix Heading 9"/>
    <w:basedOn w:val="AppendixHeading8"/>
    <w:next w:val="BodyText"/>
    <w:rsid w:val="00BC538F"/>
    <w:pPr>
      <w:numPr>
        <w:ilvl w:val="8"/>
      </w:numPr>
      <w:outlineLvl w:val="8"/>
    </w:pPr>
  </w:style>
  <w:style w:type="character" w:customStyle="1" w:styleId="BodyTextChar">
    <w:name w:val="Body Text Char"/>
    <w:basedOn w:val="DefaultParagraphFont"/>
    <w:link w:val="BodyText"/>
    <w:rsid w:val="00A851CB"/>
    <w:rPr>
      <w:rFonts w:ascii="Century Gothic" w:hAnsi="Century Gothic"/>
      <w:sz w:val="20"/>
    </w:rPr>
  </w:style>
  <w:style w:type="paragraph" w:styleId="Index7">
    <w:name w:val="index 7"/>
    <w:basedOn w:val="Normal"/>
    <w:next w:val="Normal"/>
    <w:autoRedefine/>
    <w:uiPriority w:val="99"/>
    <w:semiHidden/>
    <w:rsid w:val="00A851CB"/>
    <w:pPr>
      <w:ind w:left="1680" w:hanging="240"/>
    </w:pPr>
  </w:style>
  <w:style w:type="paragraph" w:styleId="Index8">
    <w:name w:val="index 8"/>
    <w:basedOn w:val="Normal"/>
    <w:next w:val="Normal"/>
    <w:autoRedefine/>
    <w:uiPriority w:val="99"/>
    <w:semiHidden/>
    <w:rsid w:val="00A851CB"/>
    <w:pPr>
      <w:ind w:left="1920" w:hanging="240"/>
    </w:pPr>
  </w:style>
  <w:style w:type="paragraph" w:styleId="Index9">
    <w:name w:val="index 9"/>
    <w:basedOn w:val="Normal"/>
    <w:next w:val="Normal"/>
    <w:autoRedefine/>
    <w:uiPriority w:val="99"/>
    <w:semiHidden/>
    <w:rsid w:val="00A851CB"/>
    <w:pPr>
      <w:ind w:left="2160" w:hanging="240"/>
    </w:pPr>
  </w:style>
  <w:style w:type="paragraph" w:styleId="NormalIndent">
    <w:name w:val="Normal Indent"/>
    <w:basedOn w:val="Normal"/>
    <w:uiPriority w:val="99"/>
    <w:semiHidden/>
    <w:rsid w:val="00A851CB"/>
    <w:pPr>
      <w:ind w:left="720"/>
    </w:pPr>
  </w:style>
  <w:style w:type="paragraph" w:styleId="FootnoteText">
    <w:name w:val="footnote text"/>
    <w:basedOn w:val="Normal"/>
    <w:link w:val="FootnoteTextChar"/>
    <w:uiPriority w:val="99"/>
    <w:semiHidden/>
    <w:rsid w:val="00A851CB"/>
    <w:rPr>
      <w:szCs w:val="20"/>
    </w:rPr>
  </w:style>
  <w:style w:type="character" w:customStyle="1" w:styleId="FootnoteTextChar">
    <w:name w:val="Footnote Text Char"/>
    <w:basedOn w:val="DefaultParagraphFont"/>
    <w:link w:val="FootnoteText"/>
    <w:uiPriority w:val="99"/>
    <w:semiHidden/>
    <w:rsid w:val="00A851CB"/>
    <w:rPr>
      <w:rFonts w:ascii="Century Gothic" w:hAnsi="Century Gothic"/>
      <w:sz w:val="20"/>
      <w:szCs w:val="20"/>
    </w:rPr>
  </w:style>
  <w:style w:type="paragraph" w:styleId="CommentText">
    <w:name w:val="annotation text"/>
    <w:basedOn w:val="Normal"/>
    <w:link w:val="CommentTextChar"/>
    <w:uiPriority w:val="99"/>
    <w:semiHidden/>
    <w:rsid w:val="00A851CB"/>
    <w:rPr>
      <w:szCs w:val="20"/>
    </w:rPr>
  </w:style>
  <w:style w:type="character" w:customStyle="1" w:styleId="CommentTextChar">
    <w:name w:val="Comment Text Char"/>
    <w:basedOn w:val="DefaultParagraphFont"/>
    <w:link w:val="CommentText"/>
    <w:uiPriority w:val="99"/>
    <w:semiHidden/>
    <w:rsid w:val="00A851CB"/>
    <w:rPr>
      <w:rFonts w:ascii="Century Gothic" w:hAnsi="Century Gothic"/>
      <w:sz w:val="20"/>
      <w:szCs w:val="20"/>
    </w:rPr>
  </w:style>
  <w:style w:type="paragraph" w:styleId="TableofFigures">
    <w:name w:val="table of figures"/>
    <w:basedOn w:val="Normal"/>
    <w:next w:val="Normal"/>
    <w:rsid w:val="00A851CB"/>
  </w:style>
  <w:style w:type="paragraph" w:customStyle="1" w:styleId="Num3">
    <w:name w:val="Num3"/>
    <w:basedOn w:val="Num2"/>
    <w:uiPriority w:val="99"/>
    <w:rsid w:val="00A851CB"/>
    <w:pPr>
      <w:numPr>
        <w:ilvl w:val="2"/>
      </w:numPr>
    </w:pPr>
  </w:style>
  <w:style w:type="paragraph" w:customStyle="1" w:styleId="Num4">
    <w:name w:val="Num4"/>
    <w:basedOn w:val="Num2"/>
    <w:uiPriority w:val="99"/>
    <w:rsid w:val="00A851CB"/>
    <w:pPr>
      <w:numPr>
        <w:ilvl w:val="3"/>
      </w:numPr>
    </w:pPr>
  </w:style>
  <w:style w:type="character" w:styleId="FootnoteReference">
    <w:name w:val="footnote reference"/>
    <w:basedOn w:val="DefaultParagraphFont"/>
    <w:uiPriority w:val="99"/>
    <w:semiHidden/>
    <w:rsid w:val="00A851CB"/>
    <w:rPr>
      <w:vertAlign w:val="superscript"/>
      <w:lang w:val="en-US"/>
    </w:rPr>
  </w:style>
  <w:style w:type="character" w:styleId="CommentReference">
    <w:name w:val="annotation reference"/>
    <w:basedOn w:val="DefaultParagraphFont"/>
    <w:uiPriority w:val="99"/>
    <w:semiHidden/>
    <w:rsid w:val="00A851CB"/>
    <w:rPr>
      <w:sz w:val="16"/>
      <w:szCs w:val="16"/>
      <w:lang w:val="en-US"/>
    </w:rPr>
  </w:style>
  <w:style w:type="character" w:styleId="EndnoteReference">
    <w:name w:val="endnote reference"/>
    <w:basedOn w:val="DefaultParagraphFont"/>
    <w:uiPriority w:val="99"/>
    <w:semiHidden/>
    <w:rsid w:val="00A851CB"/>
    <w:rPr>
      <w:vertAlign w:val="superscript"/>
      <w:lang w:val="en-US"/>
    </w:rPr>
  </w:style>
  <w:style w:type="paragraph" w:styleId="EndnoteText">
    <w:name w:val="endnote text"/>
    <w:basedOn w:val="Normal"/>
    <w:link w:val="EndnoteTextChar"/>
    <w:uiPriority w:val="99"/>
    <w:semiHidden/>
    <w:rsid w:val="00A851CB"/>
    <w:rPr>
      <w:szCs w:val="20"/>
    </w:rPr>
  </w:style>
  <w:style w:type="character" w:customStyle="1" w:styleId="EndnoteTextChar">
    <w:name w:val="Endnote Text Char"/>
    <w:basedOn w:val="DefaultParagraphFont"/>
    <w:link w:val="EndnoteText"/>
    <w:uiPriority w:val="99"/>
    <w:semiHidden/>
    <w:rsid w:val="00A851CB"/>
    <w:rPr>
      <w:rFonts w:ascii="Century Gothic" w:hAnsi="Century Gothic"/>
      <w:sz w:val="20"/>
      <w:szCs w:val="20"/>
    </w:rPr>
  </w:style>
  <w:style w:type="paragraph" w:styleId="TableofAuthorities">
    <w:name w:val="table of authorities"/>
    <w:basedOn w:val="Normal"/>
    <w:next w:val="Normal"/>
    <w:uiPriority w:val="99"/>
    <w:rsid w:val="00A851CB"/>
    <w:pPr>
      <w:ind w:left="240" w:hanging="240"/>
    </w:pPr>
  </w:style>
  <w:style w:type="paragraph" w:styleId="TOAHeading">
    <w:name w:val="toa heading"/>
    <w:basedOn w:val="Normal"/>
    <w:next w:val="Normal"/>
    <w:uiPriority w:val="99"/>
    <w:semiHidden/>
    <w:rsid w:val="00A851CB"/>
    <w:rPr>
      <w:rFonts w:asciiTheme="majorHAnsi" w:eastAsiaTheme="majorEastAsia" w:hAnsiTheme="majorHAnsi" w:cstheme="majorBidi"/>
      <w:b/>
      <w:bCs/>
    </w:rPr>
  </w:style>
  <w:style w:type="paragraph" w:styleId="List">
    <w:name w:val="List"/>
    <w:basedOn w:val="Normal"/>
    <w:semiHidden/>
    <w:rsid w:val="00A851CB"/>
    <w:pPr>
      <w:ind w:left="360" w:hanging="360"/>
      <w:contextualSpacing/>
    </w:pPr>
  </w:style>
  <w:style w:type="paragraph" w:styleId="List2">
    <w:name w:val="List 2"/>
    <w:basedOn w:val="Normal"/>
    <w:semiHidden/>
    <w:rsid w:val="00A851CB"/>
    <w:pPr>
      <w:ind w:left="720" w:hanging="360"/>
      <w:contextualSpacing/>
    </w:pPr>
  </w:style>
  <w:style w:type="paragraph" w:styleId="List3">
    <w:name w:val="List 3"/>
    <w:basedOn w:val="Normal"/>
    <w:semiHidden/>
    <w:rsid w:val="00A851CB"/>
    <w:pPr>
      <w:ind w:left="1080" w:hanging="360"/>
      <w:contextualSpacing/>
    </w:pPr>
  </w:style>
  <w:style w:type="paragraph" w:styleId="List4">
    <w:name w:val="List 4"/>
    <w:basedOn w:val="Normal"/>
    <w:semiHidden/>
    <w:rsid w:val="00A851CB"/>
    <w:pPr>
      <w:ind w:hanging="360"/>
      <w:contextualSpacing/>
    </w:pPr>
  </w:style>
  <w:style w:type="paragraph" w:styleId="List5">
    <w:name w:val="List 5"/>
    <w:basedOn w:val="Normal"/>
    <w:semiHidden/>
    <w:rsid w:val="00A851CB"/>
    <w:pPr>
      <w:ind w:left="1800" w:hanging="360"/>
      <w:contextualSpacing/>
    </w:pPr>
  </w:style>
  <w:style w:type="paragraph" w:styleId="Title">
    <w:name w:val="Title"/>
    <w:basedOn w:val="Normal"/>
    <w:next w:val="Normal"/>
    <w:link w:val="TitleChar"/>
    <w:uiPriority w:val="99"/>
    <w:unhideWhenUsed/>
    <w:qFormat/>
    <w:rsid w:val="00A851CB"/>
    <w:pPr>
      <w:pBdr>
        <w:bottom w:val="single" w:sz="8" w:space="4" w:color="FDB515" w:themeColor="accent1"/>
      </w:pBdr>
      <w:spacing w:after="300"/>
      <w:contextualSpacing/>
    </w:pPr>
    <w:rPr>
      <w:rFonts w:asciiTheme="majorHAnsi" w:eastAsiaTheme="majorEastAsia" w:hAnsiTheme="majorHAnsi" w:cstheme="majorBidi"/>
      <w:color w:val="232233" w:themeColor="text2" w:themeShade="BF"/>
      <w:spacing w:val="5"/>
      <w:kern w:val="28"/>
      <w:sz w:val="52"/>
      <w:szCs w:val="52"/>
    </w:rPr>
  </w:style>
  <w:style w:type="character" w:customStyle="1" w:styleId="TitleChar">
    <w:name w:val="Title Char"/>
    <w:basedOn w:val="DefaultParagraphFont"/>
    <w:link w:val="Title"/>
    <w:uiPriority w:val="99"/>
    <w:rsid w:val="00A851CB"/>
    <w:rPr>
      <w:rFonts w:asciiTheme="majorHAnsi" w:eastAsiaTheme="majorEastAsia" w:hAnsiTheme="majorHAnsi" w:cstheme="majorBidi"/>
      <w:color w:val="232233" w:themeColor="text2" w:themeShade="BF"/>
      <w:spacing w:val="5"/>
      <w:kern w:val="28"/>
      <w:sz w:val="52"/>
      <w:szCs w:val="52"/>
    </w:rPr>
  </w:style>
  <w:style w:type="paragraph" w:styleId="MessageHeader">
    <w:name w:val="Message Header"/>
    <w:basedOn w:val="Normal"/>
    <w:link w:val="MessageHeaderChar"/>
    <w:rsid w:val="00A851CB"/>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A851CB"/>
    <w:rPr>
      <w:rFonts w:asciiTheme="majorHAnsi" w:eastAsiaTheme="majorEastAsia" w:hAnsiTheme="majorHAnsi" w:cstheme="majorBidi"/>
      <w:sz w:val="20"/>
      <w:shd w:val="pct20" w:color="auto" w:fill="auto"/>
    </w:rPr>
  </w:style>
  <w:style w:type="paragraph" w:styleId="Subtitle">
    <w:name w:val="Subtitle"/>
    <w:basedOn w:val="Normal"/>
    <w:next w:val="Normal"/>
    <w:link w:val="SubtitleChar"/>
    <w:qFormat/>
    <w:rsid w:val="00A851CB"/>
    <w:pPr>
      <w:numPr>
        <w:ilvl w:val="1"/>
      </w:numPr>
      <w:ind w:left="1440"/>
    </w:pPr>
    <w:rPr>
      <w:rFonts w:asciiTheme="majorHAnsi" w:eastAsiaTheme="majorEastAsia" w:hAnsiTheme="majorHAnsi" w:cstheme="majorBidi"/>
      <w:i/>
      <w:iCs/>
      <w:color w:val="FDB515" w:themeColor="accent1"/>
      <w:spacing w:val="15"/>
    </w:rPr>
  </w:style>
  <w:style w:type="character" w:customStyle="1" w:styleId="SubtitleChar">
    <w:name w:val="Subtitle Char"/>
    <w:basedOn w:val="DefaultParagraphFont"/>
    <w:link w:val="Subtitle"/>
    <w:rsid w:val="00A851CB"/>
    <w:rPr>
      <w:rFonts w:asciiTheme="majorHAnsi" w:eastAsiaTheme="majorEastAsia" w:hAnsiTheme="majorHAnsi" w:cstheme="majorBidi"/>
      <w:i/>
      <w:iCs/>
      <w:color w:val="FDB515" w:themeColor="accent1"/>
      <w:spacing w:val="15"/>
      <w:sz w:val="20"/>
    </w:rPr>
  </w:style>
  <w:style w:type="paragraph" w:styleId="Date">
    <w:name w:val="Date"/>
    <w:basedOn w:val="Normal"/>
    <w:next w:val="Normal"/>
    <w:link w:val="DateChar"/>
    <w:uiPriority w:val="99"/>
    <w:unhideWhenUsed/>
    <w:rsid w:val="00A851CB"/>
  </w:style>
  <w:style w:type="character" w:customStyle="1" w:styleId="DateChar">
    <w:name w:val="Date Char"/>
    <w:basedOn w:val="DefaultParagraphFont"/>
    <w:link w:val="Date"/>
    <w:uiPriority w:val="99"/>
    <w:rsid w:val="00A851CB"/>
    <w:rPr>
      <w:rFonts w:ascii="Century Gothic" w:hAnsi="Century Gothic"/>
      <w:sz w:val="20"/>
    </w:rPr>
  </w:style>
  <w:style w:type="paragraph" w:styleId="NoteHeading">
    <w:name w:val="Note Heading"/>
    <w:basedOn w:val="Normal"/>
    <w:next w:val="Normal"/>
    <w:link w:val="NoteHeadingChar"/>
    <w:uiPriority w:val="99"/>
    <w:unhideWhenUsed/>
    <w:rsid w:val="00A851CB"/>
  </w:style>
  <w:style w:type="character" w:customStyle="1" w:styleId="NoteHeadingChar">
    <w:name w:val="Note Heading Char"/>
    <w:basedOn w:val="DefaultParagraphFont"/>
    <w:link w:val="NoteHeading"/>
    <w:uiPriority w:val="99"/>
    <w:rsid w:val="00A851CB"/>
    <w:rPr>
      <w:rFonts w:ascii="Century Gothic" w:hAnsi="Century Gothic"/>
      <w:sz w:val="20"/>
    </w:rPr>
  </w:style>
  <w:style w:type="paragraph" w:styleId="BodyText2">
    <w:name w:val="Body Text 2"/>
    <w:basedOn w:val="Normal"/>
    <w:link w:val="BodyText2Char"/>
    <w:rsid w:val="00A851CB"/>
    <w:pPr>
      <w:spacing w:line="480" w:lineRule="auto"/>
    </w:pPr>
  </w:style>
  <w:style w:type="character" w:customStyle="1" w:styleId="BodyText2Char">
    <w:name w:val="Body Text 2 Char"/>
    <w:basedOn w:val="DefaultParagraphFont"/>
    <w:link w:val="BodyText2"/>
    <w:rsid w:val="00A851CB"/>
    <w:rPr>
      <w:rFonts w:ascii="Century Gothic" w:hAnsi="Century Gothic"/>
      <w:sz w:val="20"/>
    </w:rPr>
  </w:style>
  <w:style w:type="paragraph" w:styleId="BodyText3">
    <w:name w:val="Body Text 3"/>
    <w:basedOn w:val="Normal"/>
    <w:link w:val="BodyText3Char"/>
    <w:rsid w:val="00A851CB"/>
    <w:rPr>
      <w:sz w:val="16"/>
      <w:szCs w:val="16"/>
    </w:rPr>
  </w:style>
  <w:style w:type="character" w:customStyle="1" w:styleId="BodyText3Char">
    <w:name w:val="Body Text 3 Char"/>
    <w:basedOn w:val="DefaultParagraphFont"/>
    <w:link w:val="BodyText3"/>
    <w:rsid w:val="00A851CB"/>
    <w:rPr>
      <w:rFonts w:ascii="Century Gothic" w:hAnsi="Century Gothic"/>
      <w:sz w:val="16"/>
      <w:szCs w:val="16"/>
    </w:rPr>
  </w:style>
  <w:style w:type="character" w:styleId="Strong">
    <w:name w:val="Strong"/>
    <w:basedOn w:val="DefaultParagraphFont"/>
    <w:uiPriority w:val="99"/>
    <w:semiHidden/>
    <w:qFormat/>
    <w:rsid w:val="00A851CB"/>
    <w:rPr>
      <w:b/>
      <w:bCs/>
      <w:lang w:val="en-US"/>
    </w:rPr>
  </w:style>
  <w:style w:type="character" w:styleId="Emphasis">
    <w:name w:val="Emphasis"/>
    <w:basedOn w:val="DefaultParagraphFont"/>
    <w:qFormat/>
    <w:rsid w:val="00A851CB"/>
    <w:rPr>
      <w:i/>
      <w:iCs/>
      <w:lang w:val="en-US"/>
    </w:rPr>
  </w:style>
  <w:style w:type="paragraph" w:styleId="CommentSubject">
    <w:name w:val="annotation subject"/>
    <w:basedOn w:val="CommentText"/>
    <w:next w:val="CommentText"/>
    <w:link w:val="CommentSubjectChar"/>
    <w:uiPriority w:val="99"/>
    <w:semiHidden/>
    <w:rsid w:val="00A851CB"/>
    <w:rPr>
      <w:b/>
      <w:bCs/>
    </w:rPr>
  </w:style>
  <w:style w:type="character" w:customStyle="1" w:styleId="CommentSubjectChar">
    <w:name w:val="Comment Subject Char"/>
    <w:basedOn w:val="CommentTextChar"/>
    <w:link w:val="CommentSubject"/>
    <w:uiPriority w:val="99"/>
    <w:semiHidden/>
    <w:rsid w:val="00A851CB"/>
    <w:rPr>
      <w:rFonts w:ascii="Century Gothic" w:hAnsi="Century Gothic"/>
      <w:b/>
      <w:bCs/>
      <w:sz w:val="20"/>
      <w:szCs w:val="20"/>
    </w:rPr>
  </w:style>
  <w:style w:type="paragraph" w:customStyle="1" w:styleId="TabNum2">
    <w:name w:val="TabNum2"/>
    <w:basedOn w:val="TabNum1"/>
    <w:uiPriority w:val="99"/>
    <w:rsid w:val="00A851CB"/>
    <w:pPr>
      <w:numPr>
        <w:ilvl w:val="1"/>
      </w:numPr>
      <w:tabs>
        <w:tab w:val="num" w:pos="432"/>
      </w:tabs>
    </w:pPr>
  </w:style>
  <w:style w:type="paragraph" w:customStyle="1" w:styleId="TabNum3">
    <w:name w:val="TabNum3"/>
    <w:basedOn w:val="BodyTextTable"/>
    <w:uiPriority w:val="99"/>
    <w:rsid w:val="00A851CB"/>
    <w:pPr>
      <w:numPr>
        <w:ilvl w:val="2"/>
        <w:numId w:val="5"/>
      </w:numPr>
    </w:pPr>
  </w:style>
  <w:style w:type="paragraph" w:customStyle="1" w:styleId="TabNum4">
    <w:name w:val="TabNum4"/>
    <w:basedOn w:val="BodyTextTable"/>
    <w:uiPriority w:val="99"/>
    <w:rsid w:val="00A851CB"/>
    <w:pPr>
      <w:numPr>
        <w:ilvl w:val="3"/>
        <w:numId w:val="5"/>
      </w:numPr>
    </w:pPr>
  </w:style>
  <w:style w:type="paragraph" w:styleId="PlainText">
    <w:name w:val="Plain Text"/>
    <w:basedOn w:val="Normal"/>
    <w:link w:val="PlainTextChar"/>
    <w:uiPriority w:val="99"/>
    <w:locked/>
    <w:rsid w:val="00A851CB"/>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A851CB"/>
    <w:rPr>
      <w:rFonts w:ascii="Consolas" w:hAnsi="Consolas" w:cs="Consolas"/>
      <w:sz w:val="21"/>
      <w:szCs w:val="21"/>
    </w:rPr>
  </w:style>
  <w:style w:type="character" w:styleId="PlaceholderText">
    <w:name w:val="Placeholder Text"/>
    <w:basedOn w:val="DefaultParagraphFont"/>
    <w:uiPriority w:val="99"/>
    <w:semiHidden/>
    <w:rsid w:val="00A851CB"/>
    <w:rPr>
      <w:color w:val="808080"/>
      <w:lang w:val="en-US"/>
    </w:rPr>
  </w:style>
  <w:style w:type="paragraph" w:styleId="NoSpacing">
    <w:name w:val="No Spacing"/>
    <w:uiPriority w:val="1"/>
    <w:qFormat/>
    <w:rsid w:val="00A851CB"/>
    <w:rPr>
      <w:sz w:val="24"/>
      <w:szCs w:val="24"/>
    </w:rPr>
  </w:style>
  <w:style w:type="paragraph" w:styleId="ListParagraph">
    <w:name w:val="List Paragraph"/>
    <w:basedOn w:val="Normal"/>
    <w:link w:val="ListParagraphChar"/>
    <w:uiPriority w:val="34"/>
    <w:qFormat/>
    <w:rsid w:val="00A851CB"/>
    <w:pPr>
      <w:ind w:left="720"/>
      <w:contextualSpacing/>
    </w:pPr>
  </w:style>
  <w:style w:type="paragraph" w:styleId="Quote">
    <w:name w:val="Quote"/>
    <w:basedOn w:val="Normal"/>
    <w:next w:val="Normal"/>
    <w:link w:val="QuoteChar"/>
    <w:uiPriority w:val="29"/>
    <w:qFormat/>
    <w:locked/>
    <w:rsid w:val="00A851CB"/>
    <w:rPr>
      <w:i/>
      <w:iCs/>
      <w:color w:val="000000" w:themeColor="text1"/>
    </w:rPr>
  </w:style>
  <w:style w:type="character" w:customStyle="1" w:styleId="QuoteChar">
    <w:name w:val="Quote Char"/>
    <w:basedOn w:val="DefaultParagraphFont"/>
    <w:link w:val="Quote"/>
    <w:uiPriority w:val="29"/>
    <w:rsid w:val="00A851CB"/>
    <w:rPr>
      <w:rFonts w:ascii="Century Gothic" w:hAnsi="Century Gothic"/>
      <w:i/>
      <w:iCs/>
      <w:color w:val="000000" w:themeColor="text1"/>
      <w:sz w:val="20"/>
    </w:rPr>
  </w:style>
  <w:style w:type="character" w:styleId="BookTitle">
    <w:name w:val="Book Title"/>
    <w:basedOn w:val="DefaultParagraphFont"/>
    <w:uiPriority w:val="33"/>
    <w:qFormat/>
    <w:rsid w:val="00A851CB"/>
    <w:rPr>
      <w:b/>
      <w:bCs/>
      <w:smallCaps/>
      <w:spacing w:val="5"/>
      <w:lang w:val="en-US"/>
    </w:rPr>
  </w:style>
  <w:style w:type="paragraph" w:styleId="TOCHeading">
    <w:name w:val="TOC Heading"/>
    <w:basedOn w:val="Heading1"/>
    <w:next w:val="Normal"/>
    <w:uiPriority w:val="99"/>
    <w:semiHidden/>
    <w:qFormat/>
    <w:rsid w:val="00A851CB"/>
    <w:pPr>
      <w:numPr>
        <w:numId w:val="0"/>
      </w:numPr>
      <w:spacing w:before="480" w:after="0"/>
      <w:outlineLvl w:val="9"/>
    </w:pPr>
    <w:rPr>
      <w:rFonts w:asciiTheme="majorHAnsi" w:eastAsiaTheme="majorEastAsia" w:hAnsiTheme="majorHAnsi" w:cstheme="majorBidi"/>
      <w:b/>
      <w:bCs/>
      <w:color w:val="CB8C01" w:themeColor="accent1" w:themeShade="BF"/>
      <w:kern w:val="0"/>
      <w:sz w:val="28"/>
      <w:szCs w:val="28"/>
    </w:rPr>
  </w:style>
  <w:style w:type="paragraph" w:customStyle="1" w:styleId="SubStep">
    <w:name w:val="SubStep"/>
    <w:semiHidden/>
    <w:rsid w:val="00A851CB"/>
    <w:pPr>
      <w:spacing w:before="80" w:after="80"/>
    </w:pPr>
    <w:rPr>
      <w:rFonts w:ascii="Century Gothic" w:hAnsi="Century Gothic"/>
      <w:sz w:val="20"/>
    </w:rPr>
  </w:style>
  <w:style w:type="paragraph" w:customStyle="1" w:styleId="List1number">
    <w:name w:val="List 1 (number)"/>
    <w:semiHidden/>
    <w:rsid w:val="00A851CB"/>
    <w:pPr>
      <w:tabs>
        <w:tab w:val="num" w:pos="1800"/>
      </w:tabs>
      <w:spacing w:before="80" w:after="80"/>
      <w:ind w:left="1800" w:hanging="360"/>
    </w:pPr>
  </w:style>
  <w:style w:type="paragraph" w:customStyle="1" w:styleId="List2alpha">
    <w:name w:val="List 2 (alpha)"/>
    <w:semiHidden/>
    <w:rsid w:val="00A851CB"/>
    <w:pPr>
      <w:tabs>
        <w:tab w:val="num" w:pos="2146"/>
      </w:tabs>
      <w:spacing w:after="80"/>
      <w:ind w:left="2160" w:hanging="360"/>
    </w:pPr>
  </w:style>
  <w:style w:type="paragraph" w:customStyle="1" w:styleId="List3roman">
    <w:name w:val="List 3 (roman)"/>
    <w:semiHidden/>
    <w:rsid w:val="00A851CB"/>
    <w:pPr>
      <w:tabs>
        <w:tab w:val="left" w:pos="2520"/>
        <w:tab w:val="num" w:pos="2880"/>
      </w:tabs>
      <w:spacing w:after="80"/>
      <w:ind w:left="2520" w:hanging="360"/>
    </w:pPr>
  </w:style>
  <w:style w:type="paragraph" w:customStyle="1" w:styleId="Step">
    <w:name w:val="Step"/>
    <w:rsid w:val="00A851CB"/>
    <w:pPr>
      <w:spacing w:before="80" w:after="80"/>
    </w:pPr>
    <w:rPr>
      <w:rFonts w:ascii="Century Gothic" w:hAnsi="Century Gothic"/>
      <w:sz w:val="20"/>
    </w:rPr>
  </w:style>
  <w:style w:type="numbering" w:customStyle="1" w:styleId="UBulletTable">
    <w:name w:val="UBullet Table"/>
    <w:basedOn w:val="UBullet"/>
    <w:uiPriority w:val="99"/>
    <w:rsid w:val="00A851CB"/>
    <w:pPr>
      <w:numPr>
        <w:numId w:val="4"/>
      </w:numPr>
    </w:pPr>
  </w:style>
  <w:style w:type="numbering" w:customStyle="1" w:styleId="UList">
    <w:name w:val="UList"/>
    <w:basedOn w:val="UBullet"/>
    <w:uiPriority w:val="99"/>
    <w:rsid w:val="00A851CB"/>
    <w:pPr>
      <w:numPr>
        <w:numId w:val="8"/>
      </w:numPr>
    </w:pPr>
  </w:style>
  <w:style w:type="numbering" w:customStyle="1" w:styleId="UListTable">
    <w:name w:val="UList Table"/>
    <w:basedOn w:val="NoList"/>
    <w:uiPriority w:val="99"/>
    <w:rsid w:val="00A851CB"/>
    <w:pPr>
      <w:numPr>
        <w:numId w:val="5"/>
      </w:numPr>
    </w:pPr>
  </w:style>
  <w:style w:type="numbering" w:customStyle="1" w:styleId="UStep">
    <w:name w:val="UStep"/>
    <w:basedOn w:val="NoList"/>
    <w:uiPriority w:val="99"/>
    <w:rsid w:val="00A851CB"/>
    <w:pPr>
      <w:numPr>
        <w:numId w:val="9"/>
      </w:numPr>
    </w:pPr>
  </w:style>
  <w:style w:type="numbering" w:customStyle="1" w:styleId="UStepTable">
    <w:name w:val="UStep Table"/>
    <w:basedOn w:val="NoList"/>
    <w:uiPriority w:val="99"/>
    <w:rsid w:val="00A851CB"/>
    <w:pPr>
      <w:numPr>
        <w:numId w:val="6"/>
      </w:numPr>
    </w:pPr>
  </w:style>
  <w:style w:type="paragraph" w:customStyle="1" w:styleId="PartHeader">
    <w:name w:val="Part Header"/>
    <w:rsid w:val="00A851CB"/>
    <w:pPr>
      <w:tabs>
        <w:tab w:val="num" w:pos="1440"/>
      </w:tabs>
      <w:spacing w:before="4080"/>
      <w:ind w:left="1440" w:hanging="360"/>
    </w:pPr>
    <w:rPr>
      <w:rFonts w:ascii="Verdana" w:hAnsi="Verdana"/>
      <w:b/>
      <w:bCs/>
      <w:color w:val="FFFFFF"/>
      <w:sz w:val="18"/>
      <w:szCs w:val="240"/>
    </w:rPr>
  </w:style>
  <w:style w:type="character" w:customStyle="1" w:styleId="CodeChar">
    <w:name w:val="Code Char"/>
    <w:basedOn w:val="DefaultParagraphFont"/>
    <w:link w:val="Code"/>
    <w:rsid w:val="00A851CB"/>
    <w:rPr>
      <w:rFonts w:ascii="Courier New" w:hAnsi="Courier New" w:cs="Courier New"/>
      <w:noProof/>
      <w:sz w:val="18"/>
      <w:szCs w:val="18"/>
    </w:rPr>
  </w:style>
  <w:style w:type="character" w:customStyle="1" w:styleId="MessageChar">
    <w:name w:val="Message Char"/>
    <w:basedOn w:val="DefaultParagraphFont"/>
    <w:link w:val="Message"/>
    <w:rsid w:val="00A851CB"/>
    <w:rPr>
      <w:rFonts w:ascii="Century Gothic" w:hAnsi="Century Gothic" w:cstheme="majorBidi"/>
      <w:i/>
      <w:iCs/>
    </w:rPr>
  </w:style>
  <w:style w:type="character" w:customStyle="1" w:styleId="MessageTableChar">
    <w:name w:val="Message Table Char"/>
    <w:basedOn w:val="MessageChar"/>
    <w:link w:val="MessageTable"/>
    <w:rsid w:val="00A851CB"/>
    <w:rPr>
      <w:rFonts w:ascii="Century Gothic" w:hAnsi="Century Gothic" w:cstheme="majorBidi"/>
      <w:i/>
      <w:iCs/>
      <w:sz w:val="18"/>
    </w:rPr>
  </w:style>
  <w:style w:type="numbering" w:customStyle="1" w:styleId="UBullet">
    <w:name w:val="UBullet"/>
    <w:basedOn w:val="NoList"/>
    <w:uiPriority w:val="99"/>
    <w:rsid w:val="00A851CB"/>
    <w:pPr>
      <w:numPr>
        <w:numId w:val="7"/>
      </w:numPr>
    </w:pPr>
  </w:style>
  <w:style w:type="paragraph" w:customStyle="1" w:styleId="DocumentType">
    <w:name w:val="Document Type"/>
    <w:unhideWhenUsed/>
    <w:qFormat/>
    <w:rsid w:val="00A851CB"/>
    <w:pPr>
      <w:spacing w:before="240" w:after="240"/>
    </w:pPr>
    <w:rPr>
      <w:rFonts w:ascii="Century Gothic" w:hAnsi="Century Gothic" w:cs="Arial"/>
      <w:bCs/>
      <w:color w:val="606064"/>
      <w:sz w:val="40"/>
      <w:szCs w:val="56"/>
    </w:rPr>
  </w:style>
  <w:style w:type="paragraph" w:customStyle="1" w:styleId="DocumentName">
    <w:name w:val="Document Name"/>
    <w:basedOn w:val="DocumentType"/>
    <w:unhideWhenUsed/>
    <w:qFormat/>
    <w:rsid w:val="00A851CB"/>
    <w:pPr>
      <w:spacing w:before="1880" w:after="300"/>
    </w:pPr>
    <w:rPr>
      <w:sz w:val="52"/>
      <w:szCs w:val="52"/>
    </w:rPr>
  </w:style>
  <w:style w:type="paragraph" w:customStyle="1" w:styleId="AccountName">
    <w:name w:val="Account Name"/>
    <w:basedOn w:val="Normal"/>
    <w:rsid w:val="00A851CB"/>
    <w:pPr>
      <w:ind w:left="0"/>
    </w:pPr>
    <w:rPr>
      <w:caps/>
      <w:color w:val="606064"/>
      <w:spacing w:val="20"/>
      <w:sz w:val="32"/>
      <w:szCs w:val="32"/>
    </w:rPr>
  </w:style>
  <w:style w:type="paragraph" w:styleId="TOC1">
    <w:name w:val="toc 1"/>
    <w:basedOn w:val="Normal"/>
    <w:next w:val="Normal"/>
    <w:uiPriority w:val="39"/>
    <w:rsid w:val="00A851CB"/>
    <w:pPr>
      <w:tabs>
        <w:tab w:val="right" w:leader="dot" w:pos="9360"/>
      </w:tabs>
      <w:spacing w:before="200"/>
      <w:ind w:left="504" w:right="288" w:hanging="504"/>
    </w:pPr>
    <w:rPr>
      <w:b/>
      <w:noProof/>
      <w:color w:val="808084"/>
      <w:sz w:val="22"/>
    </w:rPr>
  </w:style>
  <w:style w:type="paragraph" w:styleId="TOC2">
    <w:name w:val="toc 2"/>
    <w:next w:val="BodyText"/>
    <w:uiPriority w:val="39"/>
    <w:rsid w:val="00A851CB"/>
    <w:pPr>
      <w:tabs>
        <w:tab w:val="left" w:pos="1080"/>
        <w:tab w:val="right" w:leader="dot" w:pos="9360"/>
      </w:tabs>
      <w:spacing w:before="120"/>
      <w:ind w:left="1080" w:right="288" w:hanging="576"/>
    </w:pPr>
    <w:rPr>
      <w:rFonts w:ascii="Century Gothic" w:hAnsi="Century Gothic"/>
      <w:color w:val="606064"/>
      <w:sz w:val="20"/>
      <w:szCs w:val="24"/>
    </w:rPr>
  </w:style>
  <w:style w:type="paragraph" w:styleId="TOC7">
    <w:name w:val="toc 7"/>
    <w:basedOn w:val="TOC1"/>
    <w:next w:val="Normal"/>
    <w:uiPriority w:val="39"/>
    <w:rsid w:val="00A851CB"/>
    <w:pPr>
      <w:ind w:left="1584" w:hanging="1584"/>
    </w:pPr>
    <w:rPr>
      <w:rFonts w:cs="Arial"/>
      <w:bCs/>
    </w:rPr>
  </w:style>
  <w:style w:type="paragraph" w:styleId="TOC8">
    <w:name w:val="toc 8"/>
    <w:basedOn w:val="TOC1"/>
    <w:next w:val="Normal"/>
    <w:uiPriority w:val="99"/>
    <w:semiHidden/>
    <w:rsid w:val="00A851CB"/>
    <w:pPr>
      <w:spacing w:before="100"/>
      <w:ind w:left="2880" w:hanging="720"/>
    </w:pPr>
    <w:rPr>
      <w:rFonts w:cs="Arial"/>
      <w:b w:val="0"/>
      <w:bCs/>
      <w:sz w:val="20"/>
    </w:rPr>
  </w:style>
  <w:style w:type="character" w:customStyle="1" w:styleId="HeaderChar">
    <w:name w:val="Header Char"/>
    <w:basedOn w:val="DefaultParagraphFont"/>
    <w:link w:val="Header"/>
    <w:rsid w:val="00A851CB"/>
    <w:rPr>
      <w:rFonts w:ascii="Century Gothic" w:hAnsi="Century Gothic" w:cs="Arial"/>
      <w:color w:val="555063"/>
      <w:sz w:val="16"/>
      <w:szCs w:val="18"/>
    </w:rPr>
  </w:style>
  <w:style w:type="paragraph" w:styleId="TOC9">
    <w:name w:val="toc 9"/>
    <w:basedOn w:val="TOC1"/>
    <w:next w:val="Normal"/>
    <w:uiPriority w:val="99"/>
    <w:semiHidden/>
    <w:rsid w:val="00A851CB"/>
    <w:pPr>
      <w:ind w:left="1152" w:hanging="1152"/>
    </w:pPr>
    <w:rPr>
      <w:b w:val="0"/>
      <w:sz w:val="20"/>
    </w:rPr>
  </w:style>
  <w:style w:type="paragraph" w:styleId="TOC6">
    <w:name w:val="toc 6"/>
    <w:basedOn w:val="TOC8"/>
    <w:next w:val="BodyText"/>
    <w:uiPriority w:val="99"/>
    <w:semiHidden/>
    <w:rsid w:val="00A851CB"/>
    <w:pPr>
      <w:tabs>
        <w:tab w:val="clear" w:pos="9360"/>
        <w:tab w:val="right" w:leader="dot" w:pos="9350"/>
      </w:tabs>
      <w:ind w:left="3787" w:hanging="1627"/>
    </w:pPr>
  </w:style>
  <w:style w:type="paragraph" w:styleId="TOC3">
    <w:name w:val="toc 3"/>
    <w:basedOn w:val="Normal"/>
    <w:next w:val="Normal"/>
    <w:uiPriority w:val="39"/>
    <w:rsid w:val="00A851CB"/>
    <w:pPr>
      <w:tabs>
        <w:tab w:val="left" w:pos="1872"/>
        <w:tab w:val="right" w:leader="dot" w:pos="9360"/>
      </w:tabs>
      <w:spacing w:before="80"/>
      <w:ind w:left="1872" w:right="432" w:hanging="792"/>
    </w:pPr>
    <w:rPr>
      <w:color w:val="606064"/>
    </w:rPr>
  </w:style>
  <w:style w:type="paragraph" w:customStyle="1" w:styleId="DocumentInformation">
    <w:name w:val="Document Information"/>
    <w:unhideWhenUsed/>
    <w:qFormat/>
    <w:rsid w:val="00A851CB"/>
    <w:pPr>
      <w:pageBreakBefore/>
      <w:spacing w:before="960" w:after="240"/>
    </w:pPr>
    <w:rPr>
      <w:rFonts w:ascii="Century Gothic" w:hAnsi="Century Gothic" w:cs="Arial"/>
      <w:b/>
      <w:bCs/>
      <w:color w:val="606064"/>
    </w:rPr>
  </w:style>
  <w:style w:type="character" w:customStyle="1" w:styleId="FooterChar">
    <w:name w:val="Footer Char"/>
    <w:basedOn w:val="DefaultParagraphFont"/>
    <w:link w:val="Footer"/>
    <w:rsid w:val="00A851CB"/>
    <w:rPr>
      <w:rFonts w:ascii="Century Gothic" w:hAnsi="Century Gothic" w:cs="Arial"/>
      <w:color w:val="555063"/>
      <w:sz w:val="16"/>
      <w:szCs w:val="18"/>
    </w:rPr>
  </w:style>
  <w:style w:type="paragraph" w:customStyle="1" w:styleId="Note">
    <w:name w:val="Note"/>
    <w:next w:val="BodyText"/>
    <w:link w:val="NoteChar"/>
    <w:qFormat/>
    <w:rsid w:val="00A851CB"/>
    <w:pPr>
      <w:spacing w:before="120" w:after="120"/>
      <w:ind w:left="1944" w:hanging="504"/>
    </w:pPr>
    <w:rPr>
      <w:rFonts w:ascii="Century Gothic" w:hAnsi="Century Gothic" w:cs="Arial"/>
      <w:bCs/>
      <w:i/>
      <w:kern w:val="32"/>
      <w:sz w:val="18"/>
      <w:szCs w:val="20"/>
    </w:rPr>
  </w:style>
  <w:style w:type="paragraph" w:customStyle="1" w:styleId="HeaderTable">
    <w:name w:val="Header Table"/>
    <w:link w:val="HeaderTableChar"/>
    <w:qFormat/>
    <w:rsid w:val="00A851CB"/>
    <w:pPr>
      <w:keepNext/>
      <w:keepLines/>
      <w:spacing w:before="40" w:after="40"/>
    </w:pPr>
    <w:rPr>
      <w:rFonts w:ascii="Century Gothic" w:hAnsi="Century Gothic"/>
      <w:b/>
      <w:color w:val="FFFFFF" w:themeColor="background1"/>
      <w:sz w:val="18"/>
      <w:szCs w:val="20"/>
    </w:rPr>
  </w:style>
  <w:style w:type="paragraph" w:styleId="TOC4">
    <w:name w:val="toc 4"/>
    <w:basedOn w:val="Normal"/>
    <w:next w:val="Normal"/>
    <w:uiPriority w:val="39"/>
    <w:rsid w:val="00A851CB"/>
    <w:pPr>
      <w:spacing w:after="100"/>
      <w:ind w:left="720"/>
    </w:pPr>
    <w:rPr>
      <w:color w:val="606064"/>
    </w:rPr>
  </w:style>
  <w:style w:type="character" w:customStyle="1" w:styleId="NoteChar">
    <w:name w:val="Note Char"/>
    <w:basedOn w:val="BodyTextChar"/>
    <w:link w:val="Note"/>
    <w:rsid w:val="00A851CB"/>
    <w:rPr>
      <w:rFonts w:ascii="Century Gothic" w:hAnsi="Century Gothic" w:cs="Arial"/>
      <w:bCs/>
      <w:i/>
      <w:kern w:val="32"/>
      <w:sz w:val="18"/>
      <w:szCs w:val="20"/>
    </w:rPr>
  </w:style>
  <w:style w:type="character" w:customStyle="1" w:styleId="Heading1Char">
    <w:name w:val="Heading 1 Char"/>
    <w:basedOn w:val="DefaultParagraphFont"/>
    <w:link w:val="Heading1"/>
    <w:rsid w:val="00FD38CD"/>
    <w:rPr>
      <w:rFonts w:ascii="Century Gothic" w:hAnsi="Century Gothic" w:cs="Arial"/>
      <w:color w:val="302E45"/>
      <w:kern w:val="32"/>
      <w:sz w:val="44"/>
      <w:szCs w:val="44"/>
    </w:rPr>
  </w:style>
  <w:style w:type="paragraph" w:customStyle="1" w:styleId="Client">
    <w:name w:val="Client"/>
    <w:link w:val="ClientChar"/>
    <w:rsid w:val="00A851CB"/>
    <w:pPr>
      <w:ind w:left="1440"/>
    </w:pPr>
    <w:rPr>
      <w:rFonts w:asciiTheme="minorHAnsi" w:hAnsiTheme="minorHAnsi"/>
      <w:noProof/>
      <w:spacing w:val="20"/>
      <w:sz w:val="20"/>
      <w:szCs w:val="32"/>
    </w:rPr>
  </w:style>
  <w:style w:type="character" w:customStyle="1" w:styleId="ClientChar">
    <w:name w:val="Client Char"/>
    <w:basedOn w:val="DefaultParagraphFont"/>
    <w:link w:val="Client"/>
    <w:rsid w:val="00A851CB"/>
    <w:rPr>
      <w:rFonts w:asciiTheme="minorHAnsi" w:hAnsiTheme="minorHAnsi"/>
      <w:noProof/>
      <w:spacing w:val="20"/>
      <w:sz w:val="20"/>
      <w:szCs w:val="32"/>
    </w:rPr>
  </w:style>
  <w:style w:type="paragraph" w:customStyle="1" w:styleId="ClientTable">
    <w:name w:val="Client Table"/>
    <w:basedOn w:val="Client"/>
    <w:link w:val="ClientTableChar"/>
    <w:rsid w:val="00A851CB"/>
    <w:pPr>
      <w:ind w:left="0"/>
    </w:pPr>
    <w:rPr>
      <w:sz w:val="18"/>
    </w:rPr>
  </w:style>
  <w:style w:type="character" w:customStyle="1" w:styleId="ClientTableChar">
    <w:name w:val="Client Table Char"/>
    <w:basedOn w:val="ClientChar"/>
    <w:link w:val="ClientTable"/>
    <w:rsid w:val="00A851CB"/>
    <w:rPr>
      <w:rFonts w:asciiTheme="minorHAnsi" w:hAnsiTheme="minorHAnsi"/>
      <w:noProof/>
      <w:spacing w:val="20"/>
      <w:sz w:val="18"/>
      <w:szCs w:val="32"/>
    </w:rPr>
  </w:style>
  <w:style w:type="paragraph" w:styleId="TOC5">
    <w:name w:val="toc 5"/>
    <w:basedOn w:val="Normal"/>
    <w:next w:val="Normal"/>
    <w:uiPriority w:val="99"/>
    <w:semiHidden/>
    <w:rsid w:val="00A851CB"/>
    <w:pPr>
      <w:spacing w:after="100"/>
      <w:ind w:left="960"/>
    </w:pPr>
  </w:style>
  <w:style w:type="paragraph" w:customStyle="1" w:styleId="CodeTable">
    <w:name w:val="Code Table"/>
    <w:basedOn w:val="Code"/>
    <w:qFormat/>
    <w:rsid w:val="00A851CB"/>
    <w:pPr>
      <w:keepNext/>
      <w:spacing w:after="120"/>
      <w:ind w:left="0"/>
    </w:pPr>
  </w:style>
  <w:style w:type="character" w:customStyle="1" w:styleId="TableBodyCharChar">
    <w:name w:val="Table Body Char Char"/>
    <w:basedOn w:val="DefaultParagraphFont"/>
    <w:link w:val="TableBody"/>
    <w:locked/>
    <w:rsid w:val="00A851CB"/>
  </w:style>
  <w:style w:type="paragraph" w:customStyle="1" w:styleId="TableBody">
    <w:name w:val="Table Body"/>
    <w:basedOn w:val="Normal"/>
    <w:link w:val="TableBodyCharChar"/>
    <w:locked/>
    <w:rsid w:val="00A851CB"/>
    <w:pPr>
      <w:keepNext/>
      <w:spacing w:before="60"/>
    </w:pPr>
    <w:rPr>
      <w:rFonts w:ascii="Times New Roman" w:hAnsi="Times New Roman"/>
      <w:sz w:val="22"/>
    </w:rPr>
  </w:style>
  <w:style w:type="character" w:customStyle="1" w:styleId="Command">
    <w:name w:val="Command"/>
    <w:basedOn w:val="DefaultParagraphFont"/>
    <w:rsid w:val="00A851CB"/>
    <w:rPr>
      <w:rFonts w:ascii="Arial" w:hAnsi="Arial" w:cs="Arial" w:hint="default"/>
      <w:b/>
      <w:bCs/>
      <w:lang w:val="en-US"/>
    </w:rPr>
  </w:style>
  <w:style w:type="paragraph" w:styleId="Bibliography">
    <w:name w:val="Bibliography"/>
    <w:basedOn w:val="Normal"/>
    <w:next w:val="Normal"/>
    <w:uiPriority w:val="37"/>
    <w:semiHidden/>
    <w:unhideWhenUsed/>
    <w:rsid w:val="00A851CB"/>
  </w:style>
  <w:style w:type="character" w:styleId="IntenseEmphasis">
    <w:name w:val="Intense Emphasis"/>
    <w:basedOn w:val="DefaultParagraphFont"/>
    <w:uiPriority w:val="21"/>
    <w:semiHidden/>
    <w:qFormat/>
    <w:rsid w:val="00A851CB"/>
    <w:rPr>
      <w:b/>
      <w:bCs/>
      <w:i/>
      <w:iCs/>
      <w:color w:val="FDB515" w:themeColor="accent1"/>
      <w:lang w:val="en-US"/>
    </w:rPr>
  </w:style>
  <w:style w:type="paragraph" w:styleId="IntenseQuote">
    <w:name w:val="Intense Quote"/>
    <w:basedOn w:val="Normal"/>
    <w:next w:val="Normal"/>
    <w:link w:val="IntenseQuoteChar"/>
    <w:uiPriority w:val="30"/>
    <w:semiHidden/>
    <w:qFormat/>
    <w:rsid w:val="00A851CB"/>
    <w:pPr>
      <w:pBdr>
        <w:bottom w:val="single" w:sz="4" w:space="4" w:color="FDB515" w:themeColor="accent1"/>
      </w:pBdr>
      <w:spacing w:before="200" w:after="280"/>
      <w:ind w:left="936" w:right="936"/>
    </w:pPr>
    <w:rPr>
      <w:b/>
      <w:bCs/>
      <w:i/>
      <w:iCs/>
      <w:color w:val="FDB515" w:themeColor="accent1"/>
    </w:rPr>
  </w:style>
  <w:style w:type="character" w:customStyle="1" w:styleId="IntenseQuoteChar">
    <w:name w:val="Intense Quote Char"/>
    <w:basedOn w:val="DefaultParagraphFont"/>
    <w:link w:val="IntenseQuote"/>
    <w:uiPriority w:val="30"/>
    <w:semiHidden/>
    <w:rsid w:val="00A851CB"/>
    <w:rPr>
      <w:rFonts w:ascii="Century Gothic" w:hAnsi="Century Gothic"/>
      <w:b/>
      <w:bCs/>
      <w:i/>
      <w:iCs/>
      <w:color w:val="FDB515" w:themeColor="accent1"/>
      <w:sz w:val="20"/>
    </w:rPr>
  </w:style>
  <w:style w:type="character" w:styleId="IntenseReference">
    <w:name w:val="Intense Reference"/>
    <w:basedOn w:val="DefaultParagraphFont"/>
    <w:uiPriority w:val="32"/>
    <w:semiHidden/>
    <w:qFormat/>
    <w:rsid w:val="00A851CB"/>
    <w:rPr>
      <w:b/>
      <w:bCs/>
      <w:smallCaps/>
      <w:color w:val="F2665F" w:themeColor="accent2"/>
      <w:spacing w:val="5"/>
      <w:u w:val="single"/>
      <w:lang w:val="en-US"/>
    </w:rPr>
  </w:style>
  <w:style w:type="character" w:styleId="LineNumber">
    <w:name w:val="line number"/>
    <w:basedOn w:val="DefaultParagraphFont"/>
    <w:uiPriority w:val="99"/>
    <w:semiHidden/>
    <w:rsid w:val="00A851CB"/>
    <w:rPr>
      <w:lang w:val="en-US"/>
    </w:rPr>
  </w:style>
  <w:style w:type="paragraph" w:styleId="ListBullet2">
    <w:name w:val="List Bullet 2"/>
    <w:basedOn w:val="Normal"/>
    <w:uiPriority w:val="99"/>
    <w:semiHidden/>
    <w:locked/>
    <w:rsid w:val="00A851CB"/>
    <w:pPr>
      <w:tabs>
        <w:tab w:val="num" w:pos="720"/>
      </w:tabs>
      <w:ind w:left="720" w:hanging="360"/>
      <w:contextualSpacing/>
    </w:pPr>
  </w:style>
  <w:style w:type="paragraph" w:styleId="ListBullet3">
    <w:name w:val="List Bullet 3"/>
    <w:basedOn w:val="Normal"/>
    <w:uiPriority w:val="99"/>
    <w:semiHidden/>
    <w:locked/>
    <w:rsid w:val="00A851CB"/>
    <w:pPr>
      <w:tabs>
        <w:tab w:val="num" w:pos="1080"/>
      </w:tabs>
      <w:ind w:left="1080" w:hanging="360"/>
      <w:contextualSpacing/>
    </w:pPr>
  </w:style>
  <w:style w:type="paragraph" w:styleId="ListBullet4">
    <w:name w:val="List Bullet 4"/>
    <w:basedOn w:val="Normal"/>
    <w:uiPriority w:val="99"/>
    <w:semiHidden/>
    <w:locked/>
    <w:rsid w:val="00A851CB"/>
    <w:pPr>
      <w:tabs>
        <w:tab w:val="num" w:pos="1440"/>
      </w:tabs>
      <w:ind w:hanging="360"/>
      <w:contextualSpacing/>
    </w:pPr>
  </w:style>
  <w:style w:type="paragraph" w:styleId="ListBullet5">
    <w:name w:val="List Bullet 5"/>
    <w:basedOn w:val="Normal"/>
    <w:uiPriority w:val="99"/>
    <w:semiHidden/>
    <w:locked/>
    <w:rsid w:val="00A851CB"/>
    <w:pPr>
      <w:tabs>
        <w:tab w:val="num" w:pos="1800"/>
      </w:tabs>
      <w:ind w:left="1800" w:hanging="360"/>
    </w:pPr>
  </w:style>
  <w:style w:type="paragraph" w:styleId="ListContinue">
    <w:name w:val="List Continue"/>
    <w:basedOn w:val="Normal"/>
    <w:uiPriority w:val="99"/>
    <w:semiHidden/>
    <w:rsid w:val="00A851CB"/>
    <w:pPr>
      <w:ind w:left="360"/>
      <w:contextualSpacing/>
    </w:pPr>
  </w:style>
  <w:style w:type="paragraph" w:styleId="ListContinue2">
    <w:name w:val="List Continue 2"/>
    <w:basedOn w:val="Normal"/>
    <w:uiPriority w:val="99"/>
    <w:semiHidden/>
    <w:rsid w:val="00A851CB"/>
    <w:pPr>
      <w:ind w:left="720"/>
      <w:contextualSpacing/>
    </w:pPr>
  </w:style>
  <w:style w:type="paragraph" w:styleId="ListContinue3">
    <w:name w:val="List Continue 3"/>
    <w:basedOn w:val="Normal"/>
    <w:uiPriority w:val="99"/>
    <w:semiHidden/>
    <w:rsid w:val="00A851CB"/>
    <w:pPr>
      <w:ind w:left="1080"/>
      <w:contextualSpacing/>
    </w:pPr>
  </w:style>
  <w:style w:type="paragraph" w:styleId="ListContinue4">
    <w:name w:val="List Continue 4"/>
    <w:basedOn w:val="Normal"/>
    <w:uiPriority w:val="99"/>
    <w:semiHidden/>
    <w:rsid w:val="00A851CB"/>
    <w:pPr>
      <w:contextualSpacing/>
    </w:pPr>
  </w:style>
  <w:style w:type="paragraph" w:styleId="ListContinue5">
    <w:name w:val="List Continue 5"/>
    <w:basedOn w:val="Normal"/>
    <w:uiPriority w:val="99"/>
    <w:semiHidden/>
    <w:rsid w:val="00A851CB"/>
    <w:pPr>
      <w:ind w:left="1800"/>
      <w:contextualSpacing/>
    </w:pPr>
  </w:style>
  <w:style w:type="paragraph" w:styleId="ListNumber">
    <w:name w:val="List Number"/>
    <w:basedOn w:val="Normal"/>
    <w:uiPriority w:val="99"/>
    <w:semiHidden/>
    <w:rsid w:val="00A851CB"/>
    <w:pPr>
      <w:tabs>
        <w:tab w:val="num" w:pos="360"/>
      </w:tabs>
      <w:ind w:left="360" w:hanging="360"/>
      <w:contextualSpacing/>
    </w:pPr>
  </w:style>
  <w:style w:type="paragraph" w:styleId="ListNumber2">
    <w:name w:val="List Number 2"/>
    <w:basedOn w:val="Normal"/>
    <w:uiPriority w:val="99"/>
    <w:semiHidden/>
    <w:rsid w:val="00A851CB"/>
    <w:pPr>
      <w:tabs>
        <w:tab w:val="num" w:pos="720"/>
      </w:tabs>
      <w:ind w:left="720" w:hanging="360"/>
      <w:contextualSpacing/>
    </w:pPr>
  </w:style>
  <w:style w:type="paragraph" w:styleId="ListNumber3">
    <w:name w:val="List Number 3"/>
    <w:basedOn w:val="Normal"/>
    <w:rsid w:val="00A851CB"/>
    <w:pPr>
      <w:tabs>
        <w:tab w:val="num" w:pos="1080"/>
      </w:tabs>
      <w:ind w:left="1080" w:hanging="360"/>
      <w:contextualSpacing/>
    </w:pPr>
  </w:style>
  <w:style w:type="paragraph" w:styleId="ListNumber4">
    <w:name w:val="List Number 4"/>
    <w:basedOn w:val="Normal"/>
    <w:uiPriority w:val="99"/>
    <w:semiHidden/>
    <w:rsid w:val="00A851CB"/>
    <w:pPr>
      <w:tabs>
        <w:tab w:val="num" w:pos="1440"/>
      </w:tabs>
      <w:ind w:hanging="360"/>
      <w:contextualSpacing/>
    </w:pPr>
  </w:style>
  <w:style w:type="paragraph" w:styleId="ListNumber5">
    <w:name w:val="List Number 5"/>
    <w:basedOn w:val="Normal"/>
    <w:uiPriority w:val="99"/>
    <w:semiHidden/>
    <w:rsid w:val="00A851CB"/>
    <w:pPr>
      <w:tabs>
        <w:tab w:val="num" w:pos="1800"/>
      </w:tabs>
      <w:ind w:left="1800" w:hanging="360"/>
      <w:contextualSpacing/>
    </w:pPr>
  </w:style>
  <w:style w:type="paragraph" w:styleId="NormalWeb">
    <w:name w:val="Normal (Web)"/>
    <w:basedOn w:val="Normal"/>
    <w:uiPriority w:val="99"/>
    <w:semiHidden/>
    <w:rsid w:val="00A851CB"/>
  </w:style>
  <w:style w:type="paragraph" w:styleId="Signature">
    <w:name w:val="Signature"/>
    <w:basedOn w:val="Normal"/>
    <w:link w:val="SignatureChar"/>
    <w:uiPriority w:val="99"/>
    <w:semiHidden/>
    <w:rsid w:val="00A851CB"/>
    <w:pPr>
      <w:ind w:left="4320"/>
    </w:pPr>
  </w:style>
  <w:style w:type="character" w:customStyle="1" w:styleId="SignatureChar">
    <w:name w:val="Signature Char"/>
    <w:basedOn w:val="DefaultParagraphFont"/>
    <w:link w:val="Signature"/>
    <w:uiPriority w:val="99"/>
    <w:semiHidden/>
    <w:rsid w:val="00A851CB"/>
    <w:rPr>
      <w:rFonts w:ascii="Century Gothic" w:hAnsi="Century Gothic"/>
      <w:sz w:val="20"/>
    </w:rPr>
  </w:style>
  <w:style w:type="character" w:styleId="SubtleEmphasis">
    <w:name w:val="Subtle Emphasis"/>
    <w:basedOn w:val="DefaultParagraphFont"/>
    <w:uiPriority w:val="19"/>
    <w:qFormat/>
    <w:locked/>
    <w:rsid w:val="00A851CB"/>
    <w:rPr>
      <w:i/>
      <w:iCs/>
      <w:color w:val="808080" w:themeColor="text1" w:themeTint="7F"/>
      <w:lang w:val="en-US"/>
    </w:rPr>
  </w:style>
  <w:style w:type="character" w:styleId="SubtleReference">
    <w:name w:val="Subtle Reference"/>
    <w:basedOn w:val="DefaultParagraphFont"/>
    <w:uiPriority w:val="31"/>
    <w:qFormat/>
    <w:locked/>
    <w:rsid w:val="00A851CB"/>
    <w:rPr>
      <w:smallCaps/>
      <w:color w:val="F2665F" w:themeColor="accent2"/>
      <w:u w:val="single"/>
      <w:lang w:val="en-US"/>
    </w:rPr>
  </w:style>
  <w:style w:type="table" w:styleId="TableGrid">
    <w:name w:val="Table Grid"/>
    <w:basedOn w:val="TableNormal"/>
    <w:locked/>
    <w:rsid w:val="00A851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List1">
    <w:name w:val="Table List 1"/>
    <w:basedOn w:val="TableNormal"/>
    <w:locked/>
    <w:rsid w:val="00A851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A851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A851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A851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A851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A851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A851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A851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1number">
    <w:name w:val="Table List 1 (number)"/>
    <w:locked/>
    <w:rsid w:val="00A851CB"/>
    <w:pPr>
      <w:tabs>
        <w:tab w:val="num" w:pos="360"/>
      </w:tabs>
      <w:spacing w:before="60" w:after="120"/>
      <w:ind w:left="360" w:hanging="360"/>
    </w:pPr>
    <w:rPr>
      <w:rFonts w:ascii="Century Gothic" w:hAnsi="Century Gothic"/>
      <w:sz w:val="18"/>
    </w:rPr>
  </w:style>
  <w:style w:type="paragraph" w:customStyle="1" w:styleId="TableList2alpha">
    <w:name w:val="Table List 2 (alpha)"/>
    <w:locked/>
    <w:rsid w:val="00A851CB"/>
    <w:pPr>
      <w:tabs>
        <w:tab w:val="num" w:pos="720"/>
      </w:tabs>
      <w:spacing w:before="60" w:after="120"/>
      <w:ind w:left="720" w:hanging="360"/>
    </w:pPr>
    <w:rPr>
      <w:rFonts w:ascii="Century Gothic" w:hAnsi="Century Gothic"/>
      <w:sz w:val="20"/>
    </w:rPr>
  </w:style>
  <w:style w:type="paragraph" w:customStyle="1" w:styleId="TableList3roman">
    <w:name w:val="Table List 3 (roman)"/>
    <w:locked/>
    <w:rsid w:val="00A851CB"/>
    <w:pPr>
      <w:tabs>
        <w:tab w:val="left" w:pos="1080"/>
        <w:tab w:val="num" w:pos="1440"/>
      </w:tabs>
      <w:spacing w:before="60" w:after="120"/>
      <w:ind w:left="1080" w:hanging="360"/>
    </w:pPr>
    <w:rPr>
      <w:rFonts w:ascii="Century Gothic" w:hAnsi="Century Gothic"/>
      <w:sz w:val="18"/>
    </w:rPr>
  </w:style>
  <w:style w:type="paragraph" w:styleId="ListBullet">
    <w:name w:val="List Bullet"/>
    <w:basedOn w:val="Normal"/>
    <w:uiPriority w:val="99"/>
    <w:semiHidden/>
    <w:locked/>
    <w:rsid w:val="00A851CB"/>
    <w:pPr>
      <w:tabs>
        <w:tab w:val="num" w:pos="360"/>
      </w:tabs>
      <w:ind w:left="360" w:hanging="360"/>
      <w:contextualSpacing/>
    </w:pPr>
  </w:style>
  <w:style w:type="numbering" w:styleId="ArticleSection">
    <w:name w:val="Outline List 3"/>
    <w:basedOn w:val="NoList"/>
    <w:rsid w:val="00A851CB"/>
    <w:pPr>
      <w:numPr>
        <w:numId w:val="1"/>
      </w:numPr>
    </w:pPr>
  </w:style>
  <w:style w:type="paragraph" w:customStyle="1" w:styleId="Draft">
    <w:name w:val="Draft"/>
    <w:basedOn w:val="BodyText"/>
    <w:uiPriority w:val="99"/>
    <w:rsid w:val="00A851CB"/>
    <w:pPr>
      <w:spacing w:before="0" w:after="0"/>
      <w:ind w:left="0"/>
    </w:pPr>
    <w:rPr>
      <w:rFonts w:ascii="Arial Black" w:hAnsi="Arial Black"/>
      <w:color w:val="EEA4A9"/>
      <w:sz w:val="32"/>
      <w:szCs w:val="32"/>
    </w:rPr>
  </w:style>
  <w:style w:type="paragraph" w:customStyle="1" w:styleId="Bullet2round">
    <w:name w:val="Bullet 2 (round)"/>
    <w:basedOn w:val="Normal"/>
    <w:rsid w:val="00A851CB"/>
    <w:pPr>
      <w:tabs>
        <w:tab w:val="num" w:pos="1800"/>
      </w:tabs>
      <w:spacing w:before="0"/>
      <w:ind w:left="1800" w:hanging="360"/>
    </w:pPr>
    <w:rPr>
      <w:rFonts w:ascii="Times New Roman" w:hAnsi="Times New Roman"/>
      <w:sz w:val="22"/>
    </w:rPr>
  </w:style>
  <w:style w:type="paragraph" w:customStyle="1" w:styleId="TableNote">
    <w:name w:val="Table Note"/>
    <w:basedOn w:val="Note"/>
    <w:uiPriority w:val="99"/>
    <w:rsid w:val="00A851CB"/>
    <w:pPr>
      <w:ind w:left="504"/>
    </w:pPr>
    <w:rPr>
      <w:i w:val="0"/>
      <w:szCs w:val="18"/>
    </w:rPr>
  </w:style>
  <w:style w:type="paragraph" w:customStyle="1" w:styleId="TabNum1">
    <w:name w:val="TabNum1"/>
    <w:basedOn w:val="BodyTextTable"/>
    <w:rsid w:val="00A851CB"/>
    <w:pPr>
      <w:numPr>
        <w:numId w:val="5"/>
      </w:numPr>
    </w:pPr>
  </w:style>
  <w:style w:type="paragraph" w:customStyle="1" w:styleId="TabSubStep">
    <w:name w:val="TabSubStep"/>
    <w:basedOn w:val="TabNum1"/>
    <w:rsid w:val="00A851CB"/>
    <w:pPr>
      <w:numPr>
        <w:ilvl w:val="5"/>
        <w:numId w:val="11"/>
      </w:numPr>
    </w:pPr>
  </w:style>
  <w:style w:type="table" w:customStyle="1" w:styleId="TableGrid0">
    <w:name w:val="TableGrid"/>
    <w:rsid w:val="005011B6"/>
    <w:pPr>
      <w:spacing w:before="100"/>
    </w:pPr>
    <w:rPr>
      <w:rFonts w:asciiTheme="minorHAnsi" w:eastAsiaTheme="minorEastAsia" w:hAnsiTheme="minorHAnsi" w:cstheme="minorBidi"/>
      <w:sz w:val="20"/>
      <w:szCs w:val="20"/>
    </w:rPr>
    <w:tblPr>
      <w:tblCellMar>
        <w:top w:w="0" w:type="dxa"/>
        <w:left w:w="0" w:type="dxa"/>
        <w:bottom w:w="0" w:type="dxa"/>
        <w:right w:w="0" w:type="dxa"/>
      </w:tblCellMar>
    </w:tblPr>
  </w:style>
  <w:style w:type="paragraph" w:customStyle="1" w:styleId="P-BT">
    <w:name w:val="P-BT"/>
    <w:basedOn w:val="BodyText"/>
    <w:qFormat/>
    <w:rsid w:val="00A01A1E"/>
    <w:pPr>
      <w:ind w:left="0"/>
    </w:pPr>
    <w:rPr>
      <w:rFonts w:asciiTheme="minorHAnsi" w:eastAsiaTheme="minorHAnsi" w:hAnsiTheme="minorHAnsi" w:cstheme="minorBidi"/>
      <w:szCs w:val="20"/>
    </w:rPr>
  </w:style>
  <w:style w:type="paragraph" w:customStyle="1" w:styleId="P-Bullet1">
    <w:name w:val="P-Bullet 1"/>
    <w:basedOn w:val="Normal"/>
    <w:qFormat/>
    <w:rsid w:val="006F1AE1"/>
    <w:pPr>
      <w:numPr>
        <w:numId w:val="12"/>
      </w:numPr>
      <w:spacing w:before="40"/>
    </w:pPr>
    <w:rPr>
      <w:rFonts w:asciiTheme="minorHAnsi" w:eastAsiaTheme="minorHAnsi" w:hAnsiTheme="minorHAnsi" w:cstheme="minorBidi"/>
      <w:sz w:val="22"/>
    </w:rPr>
  </w:style>
  <w:style w:type="paragraph" w:customStyle="1" w:styleId="Default">
    <w:name w:val="Default"/>
    <w:rsid w:val="006F1AE1"/>
    <w:pPr>
      <w:autoSpaceDE w:val="0"/>
      <w:autoSpaceDN w:val="0"/>
      <w:adjustRightInd w:val="0"/>
    </w:pPr>
    <w:rPr>
      <w:rFonts w:ascii="Calibri" w:hAnsi="Calibri" w:cs="Calibri"/>
      <w:color w:val="000000"/>
      <w:sz w:val="24"/>
      <w:szCs w:val="24"/>
    </w:rPr>
  </w:style>
  <w:style w:type="paragraph" w:customStyle="1" w:styleId="paragraph">
    <w:name w:val="paragraph"/>
    <w:basedOn w:val="Normal"/>
    <w:rsid w:val="006F1AE1"/>
    <w:pPr>
      <w:spacing w:before="0" w:after="0"/>
      <w:ind w:left="0"/>
    </w:pPr>
    <w:rPr>
      <w:rFonts w:ascii="Times New Roman" w:hAnsi="Times New Roman"/>
      <w:sz w:val="24"/>
      <w:szCs w:val="24"/>
    </w:rPr>
  </w:style>
  <w:style w:type="paragraph" w:customStyle="1" w:styleId="Heading1Numbered">
    <w:name w:val="Heading 1 Numbered"/>
    <w:basedOn w:val="Normal"/>
    <w:link w:val="Heading1NumberedChar"/>
    <w:rsid w:val="00392DAD"/>
    <w:pPr>
      <w:numPr>
        <w:numId w:val="13"/>
      </w:numPr>
      <w:ind w:left="432" w:hanging="432"/>
      <w:jc w:val="both"/>
      <w:outlineLvl w:val="0"/>
    </w:pPr>
    <w:rPr>
      <w:rFonts w:ascii="Arial Bold" w:hAnsi="Arial Bold"/>
      <w:b/>
      <w:sz w:val="24"/>
      <w:szCs w:val="24"/>
      <w:lang w:bidi="ar-SA"/>
    </w:rPr>
  </w:style>
  <w:style w:type="paragraph" w:customStyle="1" w:styleId="Heading2Numbered">
    <w:name w:val="Heading 2 Numbered"/>
    <w:basedOn w:val="Normal"/>
    <w:rsid w:val="00392DAD"/>
    <w:pPr>
      <w:numPr>
        <w:ilvl w:val="1"/>
        <w:numId w:val="13"/>
      </w:numPr>
      <w:ind w:left="576" w:hanging="576"/>
      <w:jc w:val="both"/>
      <w:outlineLvl w:val="1"/>
    </w:pPr>
    <w:rPr>
      <w:rFonts w:ascii="Arial Bold" w:hAnsi="Arial Bold"/>
      <w:b/>
      <w:sz w:val="22"/>
      <w:szCs w:val="24"/>
      <w:lang w:bidi="ar-SA"/>
    </w:rPr>
  </w:style>
  <w:style w:type="paragraph" w:customStyle="1" w:styleId="Heading3Numbered">
    <w:name w:val="Heading 3 Numbered"/>
    <w:basedOn w:val="Normal"/>
    <w:rsid w:val="00392DAD"/>
    <w:pPr>
      <w:numPr>
        <w:ilvl w:val="2"/>
        <w:numId w:val="13"/>
      </w:numPr>
      <w:jc w:val="both"/>
      <w:outlineLvl w:val="2"/>
    </w:pPr>
    <w:rPr>
      <w:rFonts w:ascii="Arial" w:hAnsi="Arial"/>
      <w:b/>
      <w:szCs w:val="24"/>
      <w:lang w:bidi="ar-SA"/>
    </w:rPr>
  </w:style>
  <w:style w:type="paragraph" w:customStyle="1" w:styleId="Heading4Numbered">
    <w:name w:val="Heading 4 Numbered"/>
    <w:basedOn w:val="Normal"/>
    <w:rsid w:val="00392DAD"/>
    <w:pPr>
      <w:numPr>
        <w:ilvl w:val="3"/>
        <w:numId w:val="13"/>
      </w:numPr>
      <w:jc w:val="both"/>
      <w:outlineLvl w:val="3"/>
    </w:pPr>
    <w:rPr>
      <w:rFonts w:ascii="Arial" w:hAnsi="Arial"/>
      <w:b/>
      <w:szCs w:val="24"/>
      <w:lang w:bidi="ar-SA"/>
    </w:rPr>
  </w:style>
  <w:style w:type="paragraph" w:customStyle="1" w:styleId="Heading5Numbered">
    <w:name w:val="Heading 5 Numbered"/>
    <w:basedOn w:val="Heading4Numbered"/>
    <w:qFormat/>
    <w:rsid w:val="00392DAD"/>
    <w:pPr>
      <w:numPr>
        <w:ilvl w:val="4"/>
      </w:numPr>
    </w:pPr>
  </w:style>
  <w:style w:type="character" w:customStyle="1" w:styleId="Heading1NumberedChar">
    <w:name w:val="Heading 1 Numbered Char"/>
    <w:basedOn w:val="DefaultParagraphFont"/>
    <w:link w:val="Heading1Numbered"/>
    <w:rsid w:val="00392DAD"/>
    <w:rPr>
      <w:rFonts w:ascii="Arial Bold" w:hAnsi="Arial Bold"/>
      <w:b/>
      <w:sz w:val="24"/>
      <w:szCs w:val="24"/>
      <w:lang w:bidi="ar-SA"/>
    </w:rPr>
  </w:style>
  <w:style w:type="character" w:customStyle="1" w:styleId="normaltextrun1">
    <w:name w:val="normaltextrun1"/>
    <w:basedOn w:val="DefaultParagraphFont"/>
    <w:rsid w:val="006449E2"/>
  </w:style>
  <w:style w:type="character" w:customStyle="1" w:styleId="eop">
    <w:name w:val="eop"/>
    <w:basedOn w:val="DefaultParagraphFont"/>
    <w:rsid w:val="006449E2"/>
  </w:style>
  <w:style w:type="paragraph" w:customStyle="1" w:styleId="P-BulletIN1">
    <w:name w:val="P-Bullet IN1"/>
    <w:basedOn w:val="P-Bullet1"/>
    <w:qFormat/>
    <w:rsid w:val="007929A6"/>
    <w:pPr>
      <w:numPr>
        <w:numId w:val="0"/>
      </w:numPr>
      <w:ind w:left="1080" w:hanging="360"/>
      <w:jc w:val="both"/>
    </w:pPr>
    <w:rPr>
      <w:rFonts w:ascii="Arial" w:eastAsia="Calibri" w:hAnsi="Arial" w:cs="Arial"/>
      <w:sz w:val="20"/>
      <w:szCs w:val="20"/>
    </w:rPr>
  </w:style>
  <w:style w:type="paragraph" w:styleId="BalloonText">
    <w:name w:val="Balloon Text"/>
    <w:basedOn w:val="Normal"/>
    <w:link w:val="BalloonTextChar"/>
    <w:uiPriority w:val="99"/>
    <w:semiHidden/>
    <w:unhideWhenUsed/>
    <w:rsid w:val="00304D8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D85"/>
    <w:rPr>
      <w:rFonts w:ascii="Segoe UI" w:hAnsi="Segoe UI" w:cs="Segoe UI"/>
      <w:sz w:val="18"/>
      <w:szCs w:val="18"/>
    </w:rPr>
  </w:style>
  <w:style w:type="paragraph" w:styleId="BlockText">
    <w:name w:val="Block Text"/>
    <w:basedOn w:val="Normal"/>
    <w:uiPriority w:val="99"/>
    <w:semiHidden/>
    <w:unhideWhenUsed/>
    <w:rsid w:val="00304D85"/>
    <w:pPr>
      <w:pBdr>
        <w:top w:val="single" w:sz="2" w:space="10" w:color="FDB515" w:themeColor="accent1" w:shadow="1" w:frame="1"/>
        <w:left w:val="single" w:sz="2" w:space="10" w:color="FDB515" w:themeColor="accent1" w:shadow="1" w:frame="1"/>
        <w:bottom w:val="single" w:sz="2" w:space="10" w:color="FDB515" w:themeColor="accent1" w:shadow="1" w:frame="1"/>
        <w:right w:val="single" w:sz="2" w:space="10" w:color="FDB515" w:themeColor="accent1" w:shadow="1" w:frame="1"/>
      </w:pBdr>
      <w:ind w:left="1152" w:right="1152"/>
    </w:pPr>
    <w:rPr>
      <w:rFonts w:asciiTheme="minorHAnsi" w:eastAsiaTheme="minorEastAsia" w:hAnsiTheme="minorHAnsi" w:cstheme="minorBidi"/>
      <w:i/>
      <w:iCs/>
      <w:color w:val="FDB515" w:themeColor="accent1"/>
    </w:rPr>
  </w:style>
  <w:style w:type="paragraph" w:styleId="BodyTextFirstIndent">
    <w:name w:val="Body Text First Indent"/>
    <w:basedOn w:val="BodyText"/>
    <w:link w:val="BodyTextFirstIndentChar"/>
    <w:uiPriority w:val="99"/>
    <w:rsid w:val="00304D85"/>
    <w:pPr>
      <w:ind w:firstLine="360"/>
    </w:pPr>
  </w:style>
  <w:style w:type="character" w:customStyle="1" w:styleId="BodyTextFirstIndentChar">
    <w:name w:val="Body Text First Indent Char"/>
    <w:basedOn w:val="BodyTextChar"/>
    <w:link w:val="BodyTextFirstIndent"/>
    <w:uiPriority w:val="99"/>
    <w:rsid w:val="00304D85"/>
    <w:rPr>
      <w:rFonts w:ascii="Century Gothic" w:hAnsi="Century Gothic"/>
      <w:sz w:val="20"/>
    </w:rPr>
  </w:style>
  <w:style w:type="paragraph" w:styleId="BodyTextIndent">
    <w:name w:val="Body Text Indent"/>
    <w:basedOn w:val="Normal"/>
    <w:link w:val="BodyTextIndentChar"/>
    <w:uiPriority w:val="99"/>
    <w:semiHidden/>
    <w:unhideWhenUsed/>
    <w:rsid w:val="00304D85"/>
    <w:pPr>
      <w:ind w:left="283"/>
    </w:pPr>
  </w:style>
  <w:style w:type="character" w:customStyle="1" w:styleId="BodyTextIndentChar">
    <w:name w:val="Body Text Indent Char"/>
    <w:basedOn w:val="DefaultParagraphFont"/>
    <w:link w:val="BodyTextIndent"/>
    <w:uiPriority w:val="99"/>
    <w:semiHidden/>
    <w:rsid w:val="00304D85"/>
    <w:rPr>
      <w:rFonts w:ascii="Century Gothic" w:hAnsi="Century Gothic"/>
      <w:sz w:val="20"/>
    </w:rPr>
  </w:style>
  <w:style w:type="paragraph" w:styleId="BodyTextFirstIndent2">
    <w:name w:val="Body Text First Indent 2"/>
    <w:basedOn w:val="BodyTextIndent"/>
    <w:link w:val="BodyTextFirstIndent2Char"/>
    <w:uiPriority w:val="99"/>
    <w:semiHidden/>
    <w:unhideWhenUsed/>
    <w:rsid w:val="00304D85"/>
    <w:pPr>
      <w:ind w:left="360" w:firstLine="360"/>
    </w:pPr>
  </w:style>
  <w:style w:type="character" w:customStyle="1" w:styleId="BodyTextFirstIndent2Char">
    <w:name w:val="Body Text First Indent 2 Char"/>
    <w:basedOn w:val="BodyTextIndentChar"/>
    <w:link w:val="BodyTextFirstIndent2"/>
    <w:uiPriority w:val="99"/>
    <w:semiHidden/>
    <w:rsid w:val="00304D85"/>
    <w:rPr>
      <w:rFonts w:ascii="Century Gothic" w:hAnsi="Century Gothic"/>
      <w:sz w:val="20"/>
    </w:rPr>
  </w:style>
  <w:style w:type="paragraph" w:styleId="BodyTextIndent2">
    <w:name w:val="Body Text Indent 2"/>
    <w:basedOn w:val="Normal"/>
    <w:link w:val="BodyTextIndent2Char"/>
    <w:uiPriority w:val="99"/>
    <w:semiHidden/>
    <w:unhideWhenUsed/>
    <w:rsid w:val="00304D85"/>
    <w:pPr>
      <w:spacing w:line="480" w:lineRule="auto"/>
      <w:ind w:left="283"/>
    </w:pPr>
  </w:style>
  <w:style w:type="character" w:customStyle="1" w:styleId="BodyTextIndent2Char">
    <w:name w:val="Body Text Indent 2 Char"/>
    <w:basedOn w:val="DefaultParagraphFont"/>
    <w:link w:val="BodyTextIndent2"/>
    <w:uiPriority w:val="99"/>
    <w:semiHidden/>
    <w:rsid w:val="00304D85"/>
    <w:rPr>
      <w:rFonts w:ascii="Century Gothic" w:hAnsi="Century Gothic"/>
      <w:sz w:val="20"/>
    </w:rPr>
  </w:style>
  <w:style w:type="paragraph" w:styleId="BodyTextIndent3">
    <w:name w:val="Body Text Indent 3"/>
    <w:basedOn w:val="Normal"/>
    <w:link w:val="BodyTextIndent3Char"/>
    <w:uiPriority w:val="99"/>
    <w:semiHidden/>
    <w:unhideWhenUsed/>
    <w:rsid w:val="00304D85"/>
    <w:pPr>
      <w:ind w:left="283"/>
    </w:pPr>
    <w:rPr>
      <w:sz w:val="16"/>
      <w:szCs w:val="16"/>
    </w:rPr>
  </w:style>
  <w:style w:type="character" w:customStyle="1" w:styleId="BodyTextIndent3Char">
    <w:name w:val="Body Text Indent 3 Char"/>
    <w:basedOn w:val="DefaultParagraphFont"/>
    <w:link w:val="BodyTextIndent3"/>
    <w:uiPriority w:val="99"/>
    <w:semiHidden/>
    <w:rsid w:val="00304D85"/>
    <w:rPr>
      <w:rFonts w:ascii="Century Gothic" w:hAnsi="Century Gothic"/>
      <w:sz w:val="16"/>
      <w:szCs w:val="16"/>
    </w:rPr>
  </w:style>
  <w:style w:type="paragraph" w:styleId="Closing">
    <w:name w:val="Closing"/>
    <w:basedOn w:val="Normal"/>
    <w:link w:val="ClosingChar"/>
    <w:uiPriority w:val="99"/>
    <w:semiHidden/>
    <w:unhideWhenUsed/>
    <w:rsid w:val="00304D85"/>
    <w:pPr>
      <w:spacing w:before="0" w:after="0"/>
      <w:ind w:left="4252"/>
    </w:pPr>
  </w:style>
  <w:style w:type="character" w:customStyle="1" w:styleId="ClosingChar">
    <w:name w:val="Closing Char"/>
    <w:basedOn w:val="DefaultParagraphFont"/>
    <w:link w:val="Closing"/>
    <w:uiPriority w:val="99"/>
    <w:semiHidden/>
    <w:rsid w:val="00304D85"/>
    <w:rPr>
      <w:rFonts w:ascii="Century Gothic" w:hAnsi="Century Gothic"/>
      <w:sz w:val="20"/>
    </w:rPr>
  </w:style>
  <w:style w:type="table" w:styleId="ColorfulGrid">
    <w:name w:val="Colorful Grid"/>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FEF0D0" w:themeFill="accent1" w:themeFillTint="33"/>
    </w:tcPr>
    <w:tblStylePr w:type="firstRow">
      <w:rPr>
        <w:b/>
        <w:bCs/>
      </w:rPr>
      <w:tblPr/>
      <w:tcPr>
        <w:shd w:val="clear" w:color="auto" w:fill="FEE1A1" w:themeFill="accent1" w:themeFillTint="66"/>
      </w:tcPr>
    </w:tblStylePr>
    <w:tblStylePr w:type="lastRow">
      <w:rPr>
        <w:b/>
        <w:bCs/>
        <w:color w:val="000000" w:themeColor="text1"/>
      </w:rPr>
      <w:tblPr/>
      <w:tcPr>
        <w:shd w:val="clear" w:color="auto" w:fill="FEE1A1" w:themeFill="accent1" w:themeFillTint="66"/>
      </w:tcPr>
    </w:tblStylePr>
    <w:tblStylePr w:type="firstCol">
      <w:rPr>
        <w:color w:val="FFFFFF" w:themeColor="background1"/>
      </w:rPr>
      <w:tblPr/>
      <w:tcPr>
        <w:shd w:val="clear" w:color="auto" w:fill="CB8C01" w:themeFill="accent1" w:themeFillShade="BF"/>
      </w:tcPr>
    </w:tblStylePr>
    <w:tblStylePr w:type="lastCol">
      <w:rPr>
        <w:color w:val="FFFFFF" w:themeColor="background1"/>
      </w:rPr>
      <w:tblPr/>
      <w:tcPr>
        <w:shd w:val="clear" w:color="auto" w:fill="CB8C01" w:themeFill="accent1" w:themeFillShade="BF"/>
      </w:tc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ColorfulGrid-Accent2">
    <w:name w:val="Colorful Grid Accent 2"/>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FCE0DE" w:themeFill="accent2" w:themeFillTint="33"/>
    </w:tcPr>
    <w:tblStylePr w:type="firstRow">
      <w:rPr>
        <w:b/>
        <w:bCs/>
      </w:rPr>
      <w:tblPr/>
      <w:tcPr>
        <w:shd w:val="clear" w:color="auto" w:fill="F9C1BE" w:themeFill="accent2" w:themeFillTint="66"/>
      </w:tcPr>
    </w:tblStylePr>
    <w:tblStylePr w:type="lastRow">
      <w:rPr>
        <w:b/>
        <w:bCs/>
        <w:color w:val="000000" w:themeColor="text1"/>
      </w:rPr>
      <w:tblPr/>
      <w:tcPr>
        <w:shd w:val="clear" w:color="auto" w:fill="F9C1BE" w:themeFill="accent2" w:themeFillTint="66"/>
      </w:tcPr>
    </w:tblStylePr>
    <w:tblStylePr w:type="firstCol">
      <w:rPr>
        <w:color w:val="FFFFFF" w:themeColor="background1"/>
      </w:rPr>
      <w:tblPr/>
      <w:tcPr>
        <w:shd w:val="clear" w:color="auto" w:fill="E91D13" w:themeFill="accent2" w:themeFillShade="BF"/>
      </w:tcPr>
    </w:tblStylePr>
    <w:tblStylePr w:type="lastCol">
      <w:rPr>
        <w:color w:val="FFFFFF" w:themeColor="background1"/>
      </w:rPr>
      <w:tblPr/>
      <w:tcPr>
        <w:shd w:val="clear" w:color="auto" w:fill="E91D13" w:themeFill="accent2" w:themeFillShade="BF"/>
      </w:tc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ColorfulGrid-Accent3">
    <w:name w:val="Colorful Grid Accent 3"/>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FFC8E8" w:themeFill="accent3" w:themeFillTint="33"/>
    </w:tcPr>
    <w:tblStylePr w:type="firstRow">
      <w:rPr>
        <w:b/>
        <w:bCs/>
      </w:rPr>
      <w:tblPr/>
      <w:tcPr>
        <w:shd w:val="clear" w:color="auto" w:fill="FF91D2" w:themeFill="accent3" w:themeFillTint="66"/>
      </w:tcPr>
    </w:tblStylePr>
    <w:tblStylePr w:type="lastRow">
      <w:rPr>
        <w:b/>
        <w:bCs/>
        <w:color w:val="000000" w:themeColor="text1"/>
      </w:rPr>
      <w:tblPr/>
      <w:tcPr>
        <w:shd w:val="clear" w:color="auto" w:fill="FF91D2" w:themeFill="accent3" w:themeFillTint="66"/>
      </w:tcPr>
    </w:tblStylePr>
    <w:tblStylePr w:type="firstCol">
      <w:rPr>
        <w:color w:val="FFFFFF" w:themeColor="background1"/>
      </w:rPr>
      <w:tblPr/>
      <w:tcPr>
        <w:shd w:val="clear" w:color="auto" w:fill="B00068" w:themeFill="accent3" w:themeFillShade="BF"/>
      </w:tcPr>
    </w:tblStylePr>
    <w:tblStylePr w:type="lastCol">
      <w:rPr>
        <w:color w:val="FFFFFF" w:themeColor="background1"/>
      </w:rPr>
      <w:tblPr/>
      <w:tcPr>
        <w:shd w:val="clear" w:color="auto" w:fill="B00068" w:themeFill="accent3" w:themeFillShade="BF"/>
      </w:tc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ColorfulGrid-Accent4">
    <w:name w:val="Colorful Grid Accent 4"/>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D0CFDF" w:themeFill="accent4" w:themeFillTint="33"/>
    </w:tcPr>
    <w:tblStylePr w:type="firstRow">
      <w:rPr>
        <w:b/>
        <w:bCs/>
      </w:rPr>
      <w:tblPr/>
      <w:tcPr>
        <w:shd w:val="clear" w:color="auto" w:fill="A2A0BF" w:themeFill="accent4" w:themeFillTint="66"/>
      </w:tcPr>
    </w:tblStylePr>
    <w:tblStylePr w:type="lastRow">
      <w:rPr>
        <w:b/>
        <w:bCs/>
        <w:color w:val="000000" w:themeColor="text1"/>
      </w:rPr>
      <w:tblPr/>
      <w:tcPr>
        <w:shd w:val="clear" w:color="auto" w:fill="A2A0BF" w:themeFill="accent4" w:themeFillTint="66"/>
      </w:tcPr>
    </w:tblStylePr>
    <w:tblStylePr w:type="firstCol">
      <w:rPr>
        <w:color w:val="FFFFFF" w:themeColor="background1"/>
      </w:rPr>
      <w:tblPr/>
      <w:tcPr>
        <w:shd w:val="clear" w:color="auto" w:fill="232233" w:themeFill="accent4" w:themeFillShade="BF"/>
      </w:tcPr>
    </w:tblStylePr>
    <w:tblStylePr w:type="lastCol">
      <w:rPr>
        <w:color w:val="FFFFFF" w:themeColor="background1"/>
      </w:rPr>
      <w:tblPr/>
      <w:tcPr>
        <w:shd w:val="clear" w:color="auto" w:fill="232233" w:themeFill="accent4" w:themeFillShade="BF"/>
      </w:tc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ColorfulGrid-Accent5">
    <w:name w:val="Colorful Grid Accent 5"/>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DFDFE1" w:themeFill="accent5" w:themeFillTint="33"/>
    </w:tcPr>
    <w:tblStylePr w:type="firstRow">
      <w:rPr>
        <w:b/>
        <w:bCs/>
      </w:rPr>
      <w:tblPr/>
      <w:tcPr>
        <w:shd w:val="clear" w:color="auto" w:fill="BFC0C3" w:themeFill="accent5" w:themeFillTint="66"/>
      </w:tcPr>
    </w:tblStylePr>
    <w:tblStylePr w:type="lastRow">
      <w:rPr>
        <w:b/>
        <w:bCs/>
        <w:color w:val="000000" w:themeColor="text1"/>
      </w:rPr>
      <w:tblPr/>
      <w:tcPr>
        <w:shd w:val="clear" w:color="auto" w:fill="BFC0C3" w:themeFill="accent5" w:themeFillTint="66"/>
      </w:tcPr>
    </w:tblStylePr>
    <w:tblStylePr w:type="firstCol">
      <w:rPr>
        <w:color w:val="FFFFFF" w:themeColor="background1"/>
      </w:rPr>
      <w:tblPr/>
      <w:tcPr>
        <w:shd w:val="clear" w:color="auto" w:fill="494A4E" w:themeFill="accent5" w:themeFillShade="BF"/>
      </w:tcPr>
    </w:tblStylePr>
    <w:tblStylePr w:type="lastCol">
      <w:rPr>
        <w:color w:val="FFFFFF" w:themeColor="background1"/>
      </w:rPr>
      <w:tblPr/>
      <w:tcPr>
        <w:shd w:val="clear" w:color="auto" w:fill="494A4E" w:themeFill="accent5" w:themeFillShade="BF"/>
      </w:tc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ColorfulGrid-Accent6">
    <w:name w:val="Colorful Grid Accent 6"/>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F7F7F6" w:themeFill="accent6" w:themeFillTint="33"/>
    </w:tcPr>
    <w:tblStylePr w:type="firstRow">
      <w:rPr>
        <w:b/>
        <w:bCs/>
      </w:rPr>
      <w:tblPr/>
      <w:tcPr>
        <w:shd w:val="clear" w:color="auto" w:fill="EFEFEE" w:themeFill="accent6" w:themeFillTint="66"/>
      </w:tcPr>
    </w:tblStylePr>
    <w:tblStylePr w:type="lastRow">
      <w:rPr>
        <w:b/>
        <w:bCs/>
        <w:color w:val="000000" w:themeColor="text1"/>
      </w:rPr>
      <w:tblPr/>
      <w:tcPr>
        <w:shd w:val="clear" w:color="auto" w:fill="EFEFEE" w:themeFill="accent6" w:themeFillTint="66"/>
      </w:tcPr>
    </w:tblStylePr>
    <w:tblStylePr w:type="firstCol">
      <w:rPr>
        <w:color w:val="FFFFFF" w:themeColor="background1"/>
      </w:rPr>
      <w:tblPr/>
      <w:tcPr>
        <w:shd w:val="clear" w:color="auto" w:fill="A5A59D" w:themeFill="accent6" w:themeFillShade="BF"/>
      </w:tcPr>
    </w:tblStylePr>
    <w:tblStylePr w:type="lastCol">
      <w:rPr>
        <w:color w:val="FFFFFF" w:themeColor="background1"/>
      </w:rPr>
      <w:tblPr/>
      <w:tcPr>
        <w:shd w:val="clear" w:color="auto" w:fill="A5A59D" w:themeFill="accent6" w:themeFillShade="BF"/>
      </w:tc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ColorfulList">
    <w:name w:val="Colorful List"/>
    <w:basedOn w:val="TableNormal"/>
    <w:uiPriority w:val="72"/>
    <w:semiHidden/>
    <w:unhideWhenUsed/>
    <w:rsid w:val="00304D8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04D85"/>
    <w:rPr>
      <w:color w:val="000000" w:themeColor="text1"/>
    </w:rPr>
    <w:tblPr>
      <w:tblStyleRowBandSize w:val="1"/>
      <w:tblStyleColBandSize w:val="1"/>
    </w:tblPr>
    <w:tcPr>
      <w:shd w:val="clear" w:color="auto" w:fill="FEF7E7" w:themeFill="accen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CC5" w:themeFill="accent1" w:themeFillTint="3F"/>
      </w:tcPr>
    </w:tblStylePr>
    <w:tblStylePr w:type="band1Horz">
      <w:tblPr/>
      <w:tcPr>
        <w:shd w:val="clear" w:color="auto" w:fill="FEF0D0" w:themeFill="accent1" w:themeFillTint="33"/>
      </w:tcPr>
    </w:tblStylePr>
  </w:style>
  <w:style w:type="table" w:styleId="ColorfulList-Accent2">
    <w:name w:val="Colorful List Accent 2"/>
    <w:basedOn w:val="TableNormal"/>
    <w:uiPriority w:val="72"/>
    <w:semiHidden/>
    <w:unhideWhenUsed/>
    <w:rsid w:val="00304D85"/>
    <w:rPr>
      <w:color w:val="000000" w:themeColor="text1"/>
    </w:rPr>
    <w:tblPr>
      <w:tblStyleRowBandSize w:val="1"/>
      <w:tblStyleColBandSize w:val="1"/>
    </w:tblPr>
    <w:tcPr>
      <w:shd w:val="clear" w:color="auto" w:fill="FDEFEF" w:themeFill="accent2"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7" w:themeFill="accent2" w:themeFillTint="3F"/>
      </w:tcPr>
    </w:tblStylePr>
    <w:tblStylePr w:type="band1Horz">
      <w:tblPr/>
      <w:tcPr>
        <w:shd w:val="clear" w:color="auto" w:fill="FCE0DE" w:themeFill="accent2" w:themeFillTint="33"/>
      </w:tcPr>
    </w:tblStylePr>
  </w:style>
  <w:style w:type="table" w:styleId="ColorfulList-Accent3">
    <w:name w:val="Colorful List Accent 3"/>
    <w:basedOn w:val="TableNormal"/>
    <w:uiPriority w:val="72"/>
    <w:semiHidden/>
    <w:unhideWhenUsed/>
    <w:rsid w:val="00304D85"/>
    <w:rPr>
      <w:color w:val="000000" w:themeColor="text1"/>
    </w:rPr>
    <w:tblPr>
      <w:tblStyleRowBandSize w:val="1"/>
      <w:tblStyleColBandSize w:val="1"/>
    </w:tblPr>
    <w:tcPr>
      <w:shd w:val="clear" w:color="auto" w:fill="FFE4F3" w:themeFill="accent3" w:themeFillTint="19"/>
    </w:tcPr>
    <w:tblStylePr w:type="firstRow">
      <w:rPr>
        <w:b/>
        <w:bCs/>
        <w:color w:val="FFFFFF" w:themeColor="background1"/>
      </w:rPr>
      <w:tblPr/>
      <w:tcPr>
        <w:tcBorders>
          <w:bottom w:val="single" w:sz="12" w:space="0" w:color="FFFFFF" w:themeColor="background1"/>
        </w:tcBorders>
        <w:shd w:val="clear" w:color="auto" w:fill="262437" w:themeFill="accent4" w:themeFillShade="CC"/>
      </w:tcPr>
    </w:tblStylePr>
    <w:tblStylePr w:type="lastRow">
      <w:rPr>
        <w:b/>
        <w:bCs/>
        <w:color w:val="2624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3" w:themeFillTint="3F"/>
      </w:tcPr>
    </w:tblStylePr>
    <w:tblStylePr w:type="band1Horz">
      <w:tblPr/>
      <w:tcPr>
        <w:shd w:val="clear" w:color="auto" w:fill="FFC8E8" w:themeFill="accent3" w:themeFillTint="33"/>
      </w:tcPr>
    </w:tblStylePr>
  </w:style>
  <w:style w:type="table" w:styleId="ColorfulList-Accent4">
    <w:name w:val="Colorful List Accent 4"/>
    <w:basedOn w:val="TableNormal"/>
    <w:uiPriority w:val="72"/>
    <w:semiHidden/>
    <w:unhideWhenUsed/>
    <w:rsid w:val="00304D85"/>
    <w:rPr>
      <w:color w:val="000000" w:themeColor="text1"/>
    </w:rPr>
    <w:tblPr>
      <w:tblStyleRowBandSize w:val="1"/>
      <w:tblStyleColBandSize w:val="1"/>
    </w:tblPr>
    <w:tcPr>
      <w:shd w:val="clear" w:color="auto" w:fill="E8E7EF" w:themeFill="accent4" w:themeFillTint="19"/>
    </w:tcPr>
    <w:tblStylePr w:type="firstRow">
      <w:rPr>
        <w:b/>
        <w:bCs/>
        <w:color w:val="FFFFFF" w:themeColor="background1"/>
      </w:rPr>
      <w:tblPr/>
      <w:tcPr>
        <w:tcBorders>
          <w:bottom w:val="single" w:sz="12" w:space="0" w:color="FFFFFF" w:themeColor="background1"/>
        </w:tcBorders>
        <w:shd w:val="clear" w:color="auto" w:fill="BC006F" w:themeFill="accent3" w:themeFillShade="CC"/>
      </w:tcPr>
    </w:tblStylePr>
    <w:tblStylePr w:type="lastRow">
      <w:rPr>
        <w:b/>
        <w:bCs/>
        <w:color w:val="BC006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4D8" w:themeFill="accent4" w:themeFillTint="3F"/>
      </w:tcPr>
    </w:tblStylePr>
    <w:tblStylePr w:type="band1Horz">
      <w:tblPr/>
      <w:tcPr>
        <w:shd w:val="clear" w:color="auto" w:fill="D0CFDF" w:themeFill="accent4" w:themeFillTint="33"/>
      </w:tcPr>
    </w:tblStylePr>
  </w:style>
  <w:style w:type="table" w:styleId="ColorfulList-Accent5">
    <w:name w:val="Colorful List Accent 5"/>
    <w:basedOn w:val="TableNormal"/>
    <w:uiPriority w:val="72"/>
    <w:semiHidden/>
    <w:unhideWhenUsed/>
    <w:rsid w:val="00304D85"/>
    <w:rPr>
      <w:color w:val="000000" w:themeColor="text1"/>
    </w:rPr>
    <w:tblPr>
      <w:tblStyleRowBandSize w:val="1"/>
      <w:tblStyleColBandSize w:val="1"/>
    </w:tblPr>
    <w:tcPr>
      <w:shd w:val="clear" w:color="auto" w:fill="EFEFF0" w:themeFill="accent5" w:themeFillTint="19"/>
    </w:tcPr>
    <w:tblStylePr w:type="firstRow">
      <w:rPr>
        <w:b/>
        <w:bCs/>
        <w:color w:val="FFFFFF" w:themeColor="background1"/>
      </w:rPr>
      <w:tblPr/>
      <w:tcPr>
        <w:tcBorders>
          <w:bottom w:val="single" w:sz="12" w:space="0" w:color="FFFFFF" w:themeColor="background1"/>
        </w:tcBorders>
        <w:shd w:val="clear" w:color="auto" w:fill="AFAFA9" w:themeFill="accent6" w:themeFillShade="CC"/>
      </w:tcPr>
    </w:tblStylePr>
    <w:tblStylePr w:type="lastRow">
      <w:rPr>
        <w:b/>
        <w:bCs/>
        <w:color w:val="AFAFA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8DA" w:themeFill="accent5" w:themeFillTint="3F"/>
      </w:tcPr>
    </w:tblStylePr>
    <w:tblStylePr w:type="band1Horz">
      <w:tblPr/>
      <w:tcPr>
        <w:shd w:val="clear" w:color="auto" w:fill="DFDFE1" w:themeFill="accent5" w:themeFillTint="33"/>
      </w:tcPr>
    </w:tblStylePr>
  </w:style>
  <w:style w:type="table" w:styleId="ColorfulList-Accent6">
    <w:name w:val="Colorful List Accent 6"/>
    <w:basedOn w:val="TableNormal"/>
    <w:uiPriority w:val="72"/>
    <w:semiHidden/>
    <w:unhideWhenUsed/>
    <w:rsid w:val="00304D85"/>
    <w:rPr>
      <w:color w:val="000000" w:themeColor="text1"/>
    </w:rPr>
    <w:tblPr>
      <w:tblStyleRowBandSize w:val="1"/>
      <w:tblStyleColBandSize w:val="1"/>
    </w:tblPr>
    <w:tcPr>
      <w:shd w:val="clear" w:color="auto" w:fill="FBFBFA" w:themeFill="accent6" w:themeFillTint="19"/>
    </w:tcPr>
    <w:tblStylePr w:type="firstRow">
      <w:rPr>
        <w:b/>
        <w:bCs/>
        <w:color w:val="FFFFFF" w:themeColor="background1"/>
      </w:rPr>
      <w:tblPr/>
      <w:tcPr>
        <w:tcBorders>
          <w:bottom w:val="single" w:sz="12" w:space="0" w:color="FFFFFF" w:themeColor="background1"/>
        </w:tcBorders>
        <w:shd w:val="clear" w:color="auto" w:fill="4E5053" w:themeFill="accent5" w:themeFillShade="CC"/>
      </w:tcPr>
    </w:tblStylePr>
    <w:tblStylePr w:type="lastRow">
      <w:rPr>
        <w:b/>
        <w:bCs/>
        <w:color w:val="4E50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4" w:themeFill="accent6" w:themeFillTint="3F"/>
      </w:tcPr>
    </w:tblStylePr>
    <w:tblStylePr w:type="band1Horz">
      <w:tblPr/>
      <w:tcPr>
        <w:shd w:val="clear" w:color="auto" w:fill="F7F7F6" w:themeFill="accent6" w:themeFillTint="33"/>
      </w:tcPr>
    </w:tblStylePr>
  </w:style>
  <w:style w:type="table" w:styleId="ColorfulShading">
    <w:name w:val="Colorful Shading"/>
    <w:basedOn w:val="TableNormal"/>
    <w:uiPriority w:val="71"/>
    <w:semiHidden/>
    <w:unhideWhenUsed/>
    <w:rsid w:val="00304D85"/>
    <w:rPr>
      <w:color w:val="000000" w:themeColor="text1"/>
    </w:rPr>
    <w:tblPr>
      <w:tblStyleRowBandSize w:val="1"/>
      <w:tblStyleColBandSize w:val="1"/>
      <w:tblBorders>
        <w:top w:val="single" w:sz="24" w:space="0" w:color="F2665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04D85"/>
    <w:rPr>
      <w:color w:val="000000" w:themeColor="text1"/>
    </w:rPr>
    <w:tblPr>
      <w:tblStyleRowBandSize w:val="1"/>
      <w:tblStyleColBandSize w:val="1"/>
      <w:tblBorders>
        <w:top w:val="single" w:sz="24" w:space="0" w:color="F2665F" w:themeColor="accent2"/>
        <w:left w:val="single" w:sz="4" w:space="0" w:color="FDB515" w:themeColor="accent1"/>
        <w:bottom w:val="single" w:sz="4" w:space="0" w:color="FDB515" w:themeColor="accent1"/>
        <w:right w:val="single" w:sz="4" w:space="0" w:color="FDB515" w:themeColor="accent1"/>
        <w:insideH w:val="single" w:sz="4" w:space="0" w:color="FFFFFF" w:themeColor="background1"/>
        <w:insideV w:val="single" w:sz="4" w:space="0" w:color="FFFFFF" w:themeColor="background1"/>
      </w:tblBorders>
    </w:tblPr>
    <w:tcPr>
      <w:shd w:val="clear" w:color="auto" w:fill="FEF7E7" w:themeFill="accen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7001" w:themeFill="accent1" w:themeFillShade="99"/>
      </w:tcPr>
    </w:tblStylePr>
    <w:tblStylePr w:type="firstCol">
      <w:rPr>
        <w:color w:val="FFFFFF" w:themeColor="background1"/>
      </w:rPr>
      <w:tblPr/>
      <w:tcPr>
        <w:tcBorders>
          <w:top w:val="nil"/>
          <w:left w:val="nil"/>
          <w:bottom w:val="nil"/>
          <w:right w:val="nil"/>
          <w:insideH w:val="single" w:sz="4" w:space="0" w:color="A27001" w:themeColor="accent1" w:themeShade="99"/>
          <w:insideV w:val="nil"/>
        </w:tcBorders>
        <w:shd w:val="clear" w:color="auto" w:fill="A2700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27001" w:themeFill="accent1" w:themeFillShade="99"/>
      </w:tcPr>
    </w:tblStylePr>
    <w:tblStylePr w:type="band1Vert">
      <w:tblPr/>
      <w:tcPr>
        <w:shd w:val="clear" w:color="auto" w:fill="FEE1A1" w:themeFill="accent1" w:themeFillTint="66"/>
      </w:tcPr>
    </w:tblStylePr>
    <w:tblStylePr w:type="band1Horz">
      <w:tblPr/>
      <w:tcPr>
        <w:shd w:val="clear" w:color="auto" w:fill="FED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04D85"/>
    <w:rPr>
      <w:color w:val="000000" w:themeColor="text1"/>
    </w:rPr>
    <w:tblPr>
      <w:tblStyleRowBandSize w:val="1"/>
      <w:tblStyleColBandSize w:val="1"/>
      <w:tblBorders>
        <w:top w:val="single" w:sz="24" w:space="0" w:color="F2665F" w:themeColor="accent2"/>
        <w:left w:val="single" w:sz="4" w:space="0" w:color="F2665F" w:themeColor="accent2"/>
        <w:bottom w:val="single" w:sz="4" w:space="0" w:color="F2665F" w:themeColor="accent2"/>
        <w:right w:val="single" w:sz="4" w:space="0" w:color="F2665F" w:themeColor="accent2"/>
        <w:insideH w:val="single" w:sz="4" w:space="0" w:color="FFFFFF" w:themeColor="background1"/>
        <w:insideV w:val="single" w:sz="4" w:space="0" w:color="FFFFFF" w:themeColor="background1"/>
      </w:tblBorders>
    </w:tblPr>
    <w:tcPr>
      <w:shd w:val="clear" w:color="auto" w:fill="FDEFEF" w:themeFill="accent2"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70F" w:themeFill="accent2" w:themeFillShade="99"/>
      </w:tcPr>
    </w:tblStylePr>
    <w:tblStylePr w:type="firstCol">
      <w:rPr>
        <w:color w:val="FFFFFF" w:themeColor="background1"/>
      </w:rPr>
      <w:tblPr/>
      <w:tcPr>
        <w:tcBorders>
          <w:top w:val="nil"/>
          <w:left w:val="nil"/>
          <w:bottom w:val="nil"/>
          <w:right w:val="nil"/>
          <w:insideH w:val="single" w:sz="4" w:space="0" w:color="BA170F" w:themeColor="accent2" w:themeShade="99"/>
          <w:insideV w:val="nil"/>
        </w:tcBorders>
        <w:shd w:val="clear" w:color="auto" w:fill="BA170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A170F" w:themeFill="accent2" w:themeFillShade="99"/>
      </w:tcPr>
    </w:tblStylePr>
    <w:tblStylePr w:type="band1Vert">
      <w:tblPr/>
      <w:tcPr>
        <w:shd w:val="clear" w:color="auto" w:fill="F9C1BE" w:themeFill="accent2" w:themeFillTint="66"/>
      </w:tcPr>
    </w:tblStylePr>
    <w:tblStylePr w:type="band1Horz">
      <w:tblPr/>
      <w:tcPr>
        <w:shd w:val="clear" w:color="auto" w:fill="F8B2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04D85"/>
    <w:rPr>
      <w:color w:val="000000" w:themeColor="text1"/>
    </w:rPr>
    <w:tblPr>
      <w:tblStyleRowBandSize w:val="1"/>
      <w:tblStyleColBandSize w:val="1"/>
      <w:tblBorders>
        <w:top w:val="single" w:sz="24" w:space="0" w:color="302E45" w:themeColor="accent4"/>
        <w:left w:val="single" w:sz="4" w:space="0" w:color="EC008C" w:themeColor="accent3"/>
        <w:bottom w:val="single" w:sz="4" w:space="0" w:color="EC008C" w:themeColor="accent3"/>
        <w:right w:val="single" w:sz="4" w:space="0" w:color="EC008C" w:themeColor="accent3"/>
        <w:insideH w:val="single" w:sz="4" w:space="0" w:color="FFFFFF" w:themeColor="background1"/>
        <w:insideV w:val="single" w:sz="4" w:space="0" w:color="FFFFFF" w:themeColor="background1"/>
      </w:tblBorders>
    </w:tblPr>
    <w:tcPr>
      <w:shd w:val="clear" w:color="auto" w:fill="FFE4F3" w:themeFill="accent3" w:themeFillTint="19"/>
    </w:tcPr>
    <w:tblStylePr w:type="firstRow">
      <w:rPr>
        <w:b/>
        <w:bCs/>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3" w:themeFillShade="99"/>
      </w:tcPr>
    </w:tblStylePr>
    <w:tblStylePr w:type="firstCol">
      <w:rPr>
        <w:color w:val="FFFFFF" w:themeColor="background1"/>
      </w:rPr>
      <w:tblPr/>
      <w:tcPr>
        <w:tcBorders>
          <w:top w:val="nil"/>
          <w:left w:val="nil"/>
          <w:bottom w:val="nil"/>
          <w:right w:val="nil"/>
          <w:insideH w:val="single" w:sz="4" w:space="0" w:color="8D0053" w:themeColor="accent3" w:themeShade="99"/>
          <w:insideV w:val="nil"/>
        </w:tcBorders>
        <w:shd w:val="clear" w:color="auto" w:fill="8D005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3" w:themeFillShade="99"/>
      </w:tcPr>
    </w:tblStylePr>
    <w:tblStylePr w:type="band1Vert">
      <w:tblPr/>
      <w:tcPr>
        <w:shd w:val="clear" w:color="auto" w:fill="FF91D2" w:themeFill="accent3" w:themeFillTint="66"/>
      </w:tcPr>
    </w:tblStylePr>
    <w:tblStylePr w:type="band1Horz">
      <w:tblPr/>
      <w:tcPr>
        <w:shd w:val="clear" w:color="auto" w:fill="FF76C7" w:themeFill="accent3" w:themeFillTint="7F"/>
      </w:tcPr>
    </w:tblStylePr>
  </w:style>
  <w:style w:type="table" w:styleId="ColorfulShading-Accent4">
    <w:name w:val="Colorful Shading Accent 4"/>
    <w:basedOn w:val="TableNormal"/>
    <w:uiPriority w:val="71"/>
    <w:semiHidden/>
    <w:unhideWhenUsed/>
    <w:rsid w:val="00304D85"/>
    <w:rPr>
      <w:color w:val="000000" w:themeColor="text1"/>
    </w:rPr>
    <w:tblPr>
      <w:tblStyleRowBandSize w:val="1"/>
      <w:tblStyleColBandSize w:val="1"/>
      <w:tblBorders>
        <w:top w:val="single" w:sz="24" w:space="0" w:color="EC008C" w:themeColor="accent3"/>
        <w:left w:val="single" w:sz="4" w:space="0" w:color="302E45" w:themeColor="accent4"/>
        <w:bottom w:val="single" w:sz="4" w:space="0" w:color="302E45" w:themeColor="accent4"/>
        <w:right w:val="single" w:sz="4" w:space="0" w:color="302E45" w:themeColor="accent4"/>
        <w:insideH w:val="single" w:sz="4" w:space="0" w:color="FFFFFF" w:themeColor="background1"/>
        <w:insideV w:val="single" w:sz="4" w:space="0" w:color="FFFFFF" w:themeColor="background1"/>
      </w:tblBorders>
    </w:tblPr>
    <w:tcPr>
      <w:shd w:val="clear" w:color="auto" w:fill="E8E7EF" w:themeFill="accent4" w:themeFillTint="19"/>
    </w:tcPr>
    <w:tblStylePr w:type="firstRow">
      <w:rPr>
        <w:b/>
        <w:bCs/>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1B29" w:themeFill="accent4" w:themeFillShade="99"/>
      </w:tcPr>
    </w:tblStylePr>
    <w:tblStylePr w:type="firstCol">
      <w:rPr>
        <w:color w:val="FFFFFF" w:themeColor="background1"/>
      </w:rPr>
      <w:tblPr/>
      <w:tcPr>
        <w:tcBorders>
          <w:top w:val="nil"/>
          <w:left w:val="nil"/>
          <w:bottom w:val="nil"/>
          <w:right w:val="nil"/>
          <w:insideH w:val="single" w:sz="4" w:space="0" w:color="1C1B29" w:themeColor="accent4" w:themeShade="99"/>
          <w:insideV w:val="nil"/>
        </w:tcBorders>
        <w:shd w:val="clear" w:color="auto" w:fill="1C1B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C1B29" w:themeFill="accent4" w:themeFillShade="99"/>
      </w:tcPr>
    </w:tblStylePr>
    <w:tblStylePr w:type="band1Vert">
      <w:tblPr/>
      <w:tcPr>
        <w:shd w:val="clear" w:color="auto" w:fill="A2A0BF" w:themeFill="accent4" w:themeFillTint="66"/>
      </w:tcPr>
    </w:tblStylePr>
    <w:tblStylePr w:type="band1Horz">
      <w:tblPr/>
      <w:tcPr>
        <w:shd w:val="clear" w:color="auto" w:fill="8C88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04D85"/>
    <w:rPr>
      <w:color w:val="000000" w:themeColor="text1"/>
    </w:rPr>
    <w:tblPr>
      <w:tblStyleRowBandSize w:val="1"/>
      <w:tblStyleColBandSize w:val="1"/>
      <w:tblBorders>
        <w:top w:val="single" w:sz="24" w:space="0" w:color="D9D9D6" w:themeColor="accent6"/>
        <w:left w:val="single" w:sz="4" w:space="0" w:color="626469" w:themeColor="accent5"/>
        <w:bottom w:val="single" w:sz="4" w:space="0" w:color="626469" w:themeColor="accent5"/>
        <w:right w:val="single" w:sz="4" w:space="0" w:color="626469" w:themeColor="accent5"/>
        <w:insideH w:val="single" w:sz="4" w:space="0" w:color="FFFFFF" w:themeColor="background1"/>
        <w:insideV w:val="single" w:sz="4" w:space="0" w:color="FFFFFF" w:themeColor="background1"/>
      </w:tblBorders>
    </w:tblPr>
    <w:tcPr>
      <w:shd w:val="clear" w:color="auto" w:fill="EFEFF0" w:themeFill="accent5" w:themeFillTint="19"/>
    </w:tcPr>
    <w:tblStylePr w:type="firstRow">
      <w:rPr>
        <w:b/>
        <w:bCs/>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B3E" w:themeFill="accent5" w:themeFillShade="99"/>
      </w:tcPr>
    </w:tblStylePr>
    <w:tblStylePr w:type="firstCol">
      <w:rPr>
        <w:color w:val="FFFFFF" w:themeColor="background1"/>
      </w:rPr>
      <w:tblPr/>
      <w:tcPr>
        <w:tcBorders>
          <w:top w:val="nil"/>
          <w:left w:val="nil"/>
          <w:bottom w:val="nil"/>
          <w:right w:val="nil"/>
          <w:insideH w:val="single" w:sz="4" w:space="0" w:color="3A3B3E" w:themeColor="accent5" w:themeShade="99"/>
          <w:insideV w:val="nil"/>
        </w:tcBorders>
        <w:shd w:val="clear" w:color="auto" w:fill="3A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3B3E" w:themeFill="accent5" w:themeFillShade="99"/>
      </w:tcPr>
    </w:tblStylePr>
    <w:tblStylePr w:type="band1Vert">
      <w:tblPr/>
      <w:tcPr>
        <w:shd w:val="clear" w:color="auto" w:fill="BFC0C3" w:themeFill="accent5" w:themeFillTint="66"/>
      </w:tcPr>
    </w:tblStylePr>
    <w:tblStylePr w:type="band1Horz">
      <w:tblPr/>
      <w:tcPr>
        <w:shd w:val="clear" w:color="auto" w:fill="AFB1B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04D85"/>
    <w:rPr>
      <w:color w:val="000000" w:themeColor="text1"/>
    </w:rPr>
    <w:tblPr>
      <w:tblStyleRowBandSize w:val="1"/>
      <w:tblStyleColBandSize w:val="1"/>
      <w:tblBorders>
        <w:top w:val="single" w:sz="24" w:space="0" w:color="626469" w:themeColor="accent5"/>
        <w:left w:val="single" w:sz="4" w:space="0" w:color="D9D9D6" w:themeColor="accent6"/>
        <w:bottom w:val="single" w:sz="4" w:space="0" w:color="D9D9D6" w:themeColor="accent6"/>
        <w:right w:val="single" w:sz="4" w:space="0" w:color="D9D9D6" w:themeColor="accent6"/>
        <w:insideH w:val="single" w:sz="4" w:space="0" w:color="FFFFFF" w:themeColor="background1"/>
        <w:insideV w:val="single" w:sz="4" w:space="0" w:color="FFFFFF" w:themeColor="background1"/>
      </w:tblBorders>
    </w:tblPr>
    <w:tcPr>
      <w:shd w:val="clear" w:color="auto" w:fill="FBFBFA" w:themeFill="accent6" w:themeFillTint="19"/>
    </w:tcPr>
    <w:tblStylePr w:type="firstRow">
      <w:rPr>
        <w:b/>
        <w:bCs/>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867C" w:themeFill="accent6" w:themeFillShade="99"/>
      </w:tcPr>
    </w:tblStylePr>
    <w:tblStylePr w:type="firstCol">
      <w:rPr>
        <w:color w:val="FFFFFF" w:themeColor="background1"/>
      </w:rPr>
      <w:tblPr/>
      <w:tcPr>
        <w:tcBorders>
          <w:top w:val="nil"/>
          <w:left w:val="nil"/>
          <w:bottom w:val="nil"/>
          <w:right w:val="nil"/>
          <w:insideH w:val="single" w:sz="4" w:space="0" w:color="86867C" w:themeColor="accent6" w:themeShade="99"/>
          <w:insideV w:val="nil"/>
        </w:tcBorders>
        <w:shd w:val="clear" w:color="auto" w:fill="86867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6867C" w:themeFill="accent6" w:themeFillShade="99"/>
      </w:tcPr>
    </w:tblStylePr>
    <w:tblStylePr w:type="band1Vert">
      <w:tblPr/>
      <w:tcPr>
        <w:shd w:val="clear" w:color="auto" w:fill="EFEFEE" w:themeFill="accent6" w:themeFillTint="66"/>
      </w:tcPr>
    </w:tblStylePr>
    <w:tblStylePr w:type="band1Horz">
      <w:tblPr/>
      <w:tcPr>
        <w:shd w:val="clear" w:color="auto" w:fill="ECECE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04D8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04D85"/>
    <w:rPr>
      <w:color w:val="FFFFFF" w:themeColor="background1"/>
    </w:rPr>
    <w:tblPr>
      <w:tblStyleRowBandSize w:val="1"/>
      <w:tblStyleColBandSize w:val="1"/>
    </w:tblPr>
    <w:tcPr>
      <w:shd w:val="clear" w:color="auto" w:fill="FDB5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75D0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B8C0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B8C01" w:themeFill="accent1" w:themeFillShade="BF"/>
      </w:tcPr>
    </w:tblStylePr>
    <w:tblStylePr w:type="band1Vert">
      <w:tblPr/>
      <w:tcPr>
        <w:tcBorders>
          <w:top w:val="nil"/>
          <w:left w:val="nil"/>
          <w:bottom w:val="nil"/>
          <w:right w:val="nil"/>
          <w:insideH w:val="nil"/>
          <w:insideV w:val="nil"/>
        </w:tcBorders>
        <w:shd w:val="clear" w:color="auto" w:fill="CB8C01" w:themeFill="accent1" w:themeFillShade="BF"/>
      </w:tcPr>
    </w:tblStylePr>
    <w:tblStylePr w:type="band1Horz">
      <w:tblPr/>
      <w:tcPr>
        <w:tcBorders>
          <w:top w:val="nil"/>
          <w:left w:val="nil"/>
          <w:bottom w:val="nil"/>
          <w:right w:val="nil"/>
          <w:insideH w:val="nil"/>
          <w:insideV w:val="nil"/>
        </w:tcBorders>
        <w:shd w:val="clear" w:color="auto" w:fill="CB8C01" w:themeFill="accent1" w:themeFillShade="BF"/>
      </w:tcPr>
    </w:tblStylePr>
  </w:style>
  <w:style w:type="table" w:styleId="DarkList-Accent2">
    <w:name w:val="Dark List Accent 2"/>
    <w:basedOn w:val="TableNormal"/>
    <w:uiPriority w:val="70"/>
    <w:semiHidden/>
    <w:unhideWhenUsed/>
    <w:rsid w:val="00304D85"/>
    <w:rPr>
      <w:color w:val="FFFFFF" w:themeColor="background1"/>
    </w:rPr>
    <w:tblPr>
      <w:tblStyleRowBandSize w:val="1"/>
      <w:tblStyleColBandSize w:val="1"/>
    </w:tblPr>
    <w:tcPr>
      <w:shd w:val="clear" w:color="auto" w:fill="F2665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130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91D1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91D13" w:themeFill="accent2" w:themeFillShade="BF"/>
      </w:tcPr>
    </w:tblStylePr>
    <w:tblStylePr w:type="band1Vert">
      <w:tblPr/>
      <w:tcPr>
        <w:tcBorders>
          <w:top w:val="nil"/>
          <w:left w:val="nil"/>
          <w:bottom w:val="nil"/>
          <w:right w:val="nil"/>
          <w:insideH w:val="nil"/>
          <w:insideV w:val="nil"/>
        </w:tcBorders>
        <w:shd w:val="clear" w:color="auto" w:fill="E91D13" w:themeFill="accent2" w:themeFillShade="BF"/>
      </w:tcPr>
    </w:tblStylePr>
    <w:tblStylePr w:type="band1Horz">
      <w:tblPr/>
      <w:tcPr>
        <w:tcBorders>
          <w:top w:val="nil"/>
          <w:left w:val="nil"/>
          <w:bottom w:val="nil"/>
          <w:right w:val="nil"/>
          <w:insideH w:val="nil"/>
          <w:insideV w:val="nil"/>
        </w:tcBorders>
        <w:shd w:val="clear" w:color="auto" w:fill="E91D13" w:themeFill="accent2" w:themeFillShade="BF"/>
      </w:tcPr>
    </w:tblStylePr>
  </w:style>
  <w:style w:type="table" w:styleId="DarkList-Accent3">
    <w:name w:val="Dark List Accent 3"/>
    <w:basedOn w:val="TableNormal"/>
    <w:uiPriority w:val="70"/>
    <w:semiHidden/>
    <w:unhideWhenUsed/>
    <w:rsid w:val="00304D85"/>
    <w:rPr>
      <w:color w:val="FFFFFF" w:themeColor="background1"/>
    </w:rPr>
    <w:tblPr>
      <w:tblStyleRowBandSize w:val="1"/>
      <w:tblStyleColBandSize w:val="1"/>
    </w:tblPr>
    <w:tcPr>
      <w:shd w:val="clear" w:color="auto" w:fill="EC008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3" w:themeFillShade="BF"/>
      </w:tcPr>
    </w:tblStylePr>
    <w:tblStylePr w:type="band1Vert">
      <w:tblPr/>
      <w:tcPr>
        <w:tcBorders>
          <w:top w:val="nil"/>
          <w:left w:val="nil"/>
          <w:bottom w:val="nil"/>
          <w:right w:val="nil"/>
          <w:insideH w:val="nil"/>
          <w:insideV w:val="nil"/>
        </w:tcBorders>
        <w:shd w:val="clear" w:color="auto" w:fill="B00068" w:themeFill="accent3" w:themeFillShade="BF"/>
      </w:tcPr>
    </w:tblStylePr>
    <w:tblStylePr w:type="band1Horz">
      <w:tblPr/>
      <w:tcPr>
        <w:tcBorders>
          <w:top w:val="nil"/>
          <w:left w:val="nil"/>
          <w:bottom w:val="nil"/>
          <w:right w:val="nil"/>
          <w:insideH w:val="nil"/>
          <w:insideV w:val="nil"/>
        </w:tcBorders>
        <w:shd w:val="clear" w:color="auto" w:fill="B00068" w:themeFill="accent3" w:themeFillShade="BF"/>
      </w:tcPr>
    </w:tblStylePr>
  </w:style>
  <w:style w:type="table" w:styleId="DarkList-Accent4">
    <w:name w:val="Dark List Accent 4"/>
    <w:basedOn w:val="TableNormal"/>
    <w:uiPriority w:val="70"/>
    <w:semiHidden/>
    <w:unhideWhenUsed/>
    <w:rsid w:val="00304D85"/>
    <w:rPr>
      <w:color w:val="FFFFFF" w:themeColor="background1"/>
    </w:rPr>
    <w:tblPr>
      <w:tblStyleRowBandSize w:val="1"/>
      <w:tblStyleColBandSize w:val="1"/>
    </w:tblPr>
    <w:tcPr>
      <w:shd w:val="clear" w:color="auto" w:fill="302E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16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322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32233" w:themeFill="accent4" w:themeFillShade="BF"/>
      </w:tcPr>
    </w:tblStylePr>
    <w:tblStylePr w:type="band1Vert">
      <w:tblPr/>
      <w:tcPr>
        <w:tcBorders>
          <w:top w:val="nil"/>
          <w:left w:val="nil"/>
          <w:bottom w:val="nil"/>
          <w:right w:val="nil"/>
          <w:insideH w:val="nil"/>
          <w:insideV w:val="nil"/>
        </w:tcBorders>
        <w:shd w:val="clear" w:color="auto" w:fill="232233" w:themeFill="accent4" w:themeFillShade="BF"/>
      </w:tcPr>
    </w:tblStylePr>
    <w:tblStylePr w:type="band1Horz">
      <w:tblPr/>
      <w:tcPr>
        <w:tcBorders>
          <w:top w:val="nil"/>
          <w:left w:val="nil"/>
          <w:bottom w:val="nil"/>
          <w:right w:val="nil"/>
          <w:insideH w:val="nil"/>
          <w:insideV w:val="nil"/>
        </w:tcBorders>
        <w:shd w:val="clear" w:color="auto" w:fill="232233" w:themeFill="accent4" w:themeFillShade="BF"/>
      </w:tcPr>
    </w:tblStylePr>
  </w:style>
  <w:style w:type="table" w:styleId="DarkList-Accent5">
    <w:name w:val="Dark List Accent 5"/>
    <w:basedOn w:val="TableNormal"/>
    <w:uiPriority w:val="70"/>
    <w:semiHidden/>
    <w:unhideWhenUsed/>
    <w:rsid w:val="00304D85"/>
    <w:rPr>
      <w:color w:val="FFFFFF" w:themeColor="background1"/>
    </w:rPr>
    <w:tblPr>
      <w:tblStyleRowBandSize w:val="1"/>
      <w:tblStyleColBandSize w:val="1"/>
    </w:tblPr>
    <w:tcPr>
      <w:shd w:val="clear" w:color="auto" w:fill="6264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9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94A4E" w:themeFill="accent5" w:themeFillShade="BF"/>
      </w:tcPr>
    </w:tblStylePr>
    <w:tblStylePr w:type="band1Vert">
      <w:tblPr/>
      <w:tcPr>
        <w:tcBorders>
          <w:top w:val="nil"/>
          <w:left w:val="nil"/>
          <w:bottom w:val="nil"/>
          <w:right w:val="nil"/>
          <w:insideH w:val="nil"/>
          <w:insideV w:val="nil"/>
        </w:tcBorders>
        <w:shd w:val="clear" w:color="auto" w:fill="494A4E" w:themeFill="accent5" w:themeFillShade="BF"/>
      </w:tcPr>
    </w:tblStylePr>
    <w:tblStylePr w:type="band1Horz">
      <w:tblPr/>
      <w:tcPr>
        <w:tcBorders>
          <w:top w:val="nil"/>
          <w:left w:val="nil"/>
          <w:bottom w:val="nil"/>
          <w:right w:val="nil"/>
          <w:insideH w:val="nil"/>
          <w:insideV w:val="nil"/>
        </w:tcBorders>
        <w:shd w:val="clear" w:color="auto" w:fill="494A4E" w:themeFill="accent5" w:themeFillShade="BF"/>
      </w:tcPr>
    </w:tblStylePr>
  </w:style>
  <w:style w:type="table" w:styleId="DarkList-Accent6">
    <w:name w:val="Dark List Accent 6"/>
    <w:basedOn w:val="TableNormal"/>
    <w:uiPriority w:val="70"/>
    <w:semiHidden/>
    <w:unhideWhenUsed/>
    <w:rsid w:val="00304D85"/>
    <w:rPr>
      <w:color w:val="FFFFFF" w:themeColor="background1"/>
    </w:rPr>
    <w:tblPr>
      <w:tblStyleRowBandSize w:val="1"/>
      <w:tblStyleColBandSize w:val="1"/>
    </w:tblPr>
    <w:tcPr>
      <w:shd w:val="clear" w:color="auto" w:fill="D9D9D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6F6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5A59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5A59D" w:themeFill="accent6" w:themeFillShade="BF"/>
      </w:tcPr>
    </w:tblStylePr>
    <w:tblStylePr w:type="band1Vert">
      <w:tblPr/>
      <w:tcPr>
        <w:tcBorders>
          <w:top w:val="nil"/>
          <w:left w:val="nil"/>
          <w:bottom w:val="nil"/>
          <w:right w:val="nil"/>
          <w:insideH w:val="nil"/>
          <w:insideV w:val="nil"/>
        </w:tcBorders>
        <w:shd w:val="clear" w:color="auto" w:fill="A5A59D" w:themeFill="accent6" w:themeFillShade="BF"/>
      </w:tcPr>
    </w:tblStylePr>
    <w:tblStylePr w:type="band1Horz">
      <w:tblPr/>
      <w:tcPr>
        <w:tcBorders>
          <w:top w:val="nil"/>
          <w:left w:val="nil"/>
          <w:bottom w:val="nil"/>
          <w:right w:val="nil"/>
          <w:insideH w:val="nil"/>
          <w:insideV w:val="nil"/>
        </w:tcBorders>
        <w:shd w:val="clear" w:color="auto" w:fill="A5A59D" w:themeFill="accent6" w:themeFillShade="BF"/>
      </w:tcPr>
    </w:tblStylePr>
  </w:style>
  <w:style w:type="paragraph" w:styleId="E-mailSignature">
    <w:name w:val="E-mail Signature"/>
    <w:basedOn w:val="Normal"/>
    <w:link w:val="E-mailSignatureChar"/>
    <w:uiPriority w:val="99"/>
    <w:semiHidden/>
    <w:unhideWhenUsed/>
    <w:rsid w:val="00304D85"/>
    <w:pPr>
      <w:spacing w:before="0" w:after="0"/>
    </w:pPr>
  </w:style>
  <w:style w:type="character" w:customStyle="1" w:styleId="E-mailSignatureChar">
    <w:name w:val="E-mail Signature Char"/>
    <w:basedOn w:val="DefaultParagraphFont"/>
    <w:link w:val="E-mailSignature"/>
    <w:uiPriority w:val="99"/>
    <w:semiHidden/>
    <w:rsid w:val="00304D85"/>
    <w:rPr>
      <w:rFonts w:ascii="Century Gothic" w:hAnsi="Century Gothic"/>
      <w:sz w:val="20"/>
    </w:rPr>
  </w:style>
  <w:style w:type="paragraph" w:styleId="EnvelopeAddress">
    <w:name w:val="envelope address"/>
    <w:basedOn w:val="Normal"/>
    <w:uiPriority w:val="99"/>
    <w:semiHidden/>
    <w:unhideWhenUsed/>
    <w:rsid w:val="00304D85"/>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04D85"/>
    <w:pPr>
      <w:spacing w:before="0" w:after="0"/>
    </w:pPr>
    <w:rPr>
      <w:rFonts w:asciiTheme="majorHAnsi" w:eastAsiaTheme="majorEastAsia" w:hAnsiTheme="majorHAnsi" w:cstheme="majorBidi"/>
      <w:szCs w:val="20"/>
    </w:rPr>
  </w:style>
  <w:style w:type="table" w:styleId="GridTable1Light">
    <w:name w:val="Grid Table 1 Light"/>
    <w:basedOn w:val="TableNormal"/>
    <w:uiPriority w:val="46"/>
    <w:locked/>
    <w:rsid w:val="00304D8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locked/>
    <w:rsid w:val="00304D85"/>
    <w:tblPr>
      <w:tblStyleRowBandSize w:val="1"/>
      <w:tblStyleColBandSize w:val="1"/>
      <w:tblBorders>
        <w:top w:val="single" w:sz="4" w:space="0" w:color="FEE1A1" w:themeColor="accent1" w:themeTint="66"/>
        <w:left w:val="single" w:sz="4" w:space="0" w:color="FEE1A1" w:themeColor="accent1" w:themeTint="66"/>
        <w:bottom w:val="single" w:sz="4" w:space="0" w:color="FEE1A1" w:themeColor="accent1" w:themeTint="66"/>
        <w:right w:val="single" w:sz="4" w:space="0" w:color="FEE1A1" w:themeColor="accent1" w:themeTint="66"/>
        <w:insideH w:val="single" w:sz="4" w:space="0" w:color="FEE1A1" w:themeColor="accent1" w:themeTint="66"/>
        <w:insideV w:val="single" w:sz="4" w:space="0" w:color="FEE1A1" w:themeColor="accent1" w:themeTint="66"/>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2" w:space="0" w:color="FDD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locked/>
    <w:rsid w:val="00304D85"/>
    <w:tblPr>
      <w:tblStyleRowBandSize w:val="1"/>
      <w:tblStyleColBandSize w:val="1"/>
      <w:tblBorders>
        <w:top w:val="single" w:sz="4" w:space="0" w:color="F9C1BE" w:themeColor="accent2" w:themeTint="66"/>
        <w:left w:val="single" w:sz="4" w:space="0" w:color="F9C1BE" w:themeColor="accent2" w:themeTint="66"/>
        <w:bottom w:val="single" w:sz="4" w:space="0" w:color="F9C1BE" w:themeColor="accent2" w:themeTint="66"/>
        <w:right w:val="single" w:sz="4" w:space="0" w:color="F9C1BE" w:themeColor="accent2" w:themeTint="66"/>
        <w:insideH w:val="single" w:sz="4" w:space="0" w:color="F9C1BE" w:themeColor="accent2" w:themeTint="66"/>
        <w:insideV w:val="single" w:sz="4" w:space="0" w:color="F9C1BE" w:themeColor="accent2" w:themeTint="66"/>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2" w:space="0" w:color="F7A29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locked/>
    <w:rsid w:val="00304D85"/>
    <w:tblPr>
      <w:tblStyleRowBandSize w:val="1"/>
      <w:tblStyleColBandSize w:val="1"/>
      <w:tblBorders>
        <w:top w:val="single" w:sz="4" w:space="0" w:color="FF91D2" w:themeColor="accent3" w:themeTint="66"/>
        <w:left w:val="single" w:sz="4" w:space="0" w:color="FF91D2" w:themeColor="accent3" w:themeTint="66"/>
        <w:bottom w:val="single" w:sz="4" w:space="0" w:color="FF91D2" w:themeColor="accent3" w:themeTint="66"/>
        <w:right w:val="single" w:sz="4" w:space="0" w:color="FF91D2" w:themeColor="accent3" w:themeTint="66"/>
        <w:insideH w:val="single" w:sz="4" w:space="0" w:color="FF91D2" w:themeColor="accent3" w:themeTint="66"/>
        <w:insideV w:val="single" w:sz="4" w:space="0" w:color="FF91D2" w:themeColor="accent3" w:themeTint="66"/>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2" w:space="0" w:color="FF5AB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locked/>
    <w:rsid w:val="00304D85"/>
    <w:tblPr>
      <w:tblStyleRowBandSize w:val="1"/>
      <w:tblStyleColBandSize w:val="1"/>
      <w:tblBorders>
        <w:top w:val="single" w:sz="4" w:space="0" w:color="A2A0BF" w:themeColor="accent4" w:themeTint="66"/>
        <w:left w:val="single" w:sz="4" w:space="0" w:color="A2A0BF" w:themeColor="accent4" w:themeTint="66"/>
        <w:bottom w:val="single" w:sz="4" w:space="0" w:color="A2A0BF" w:themeColor="accent4" w:themeTint="66"/>
        <w:right w:val="single" w:sz="4" w:space="0" w:color="A2A0BF" w:themeColor="accent4" w:themeTint="66"/>
        <w:insideH w:val="single" w:sz="4" w:space="0" w:color="A2A0BF" w:themeColor="accent4" w:themeTint="66"/>
        <w:insideV w:val="single" w:sz="4" w:space="0" w:color="A2A0BF" w:themeColor="accent4" w:themeTint="66"/>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2" w:space="0" w:color="7470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locked/>
    <w:rsid w:val="00304D85"/>
    <w:tblPr>
      <w:tblStyleRowBandSize w:val="1"/>
      <w:tblStyleColBandSize w:val="1"/>
      <w:tblBorders>
        <w:top w:val="single" w:sz="4" w:space="0" w:color="BFC0C3" w:themeColor="accent5" w:themeTint="66"/>
        <w:left w:val="single" w:sz="4" w:space="0" w:color="BFC0C3" w:themeColor="accent5" w:themeTint="66"/>
        <w:bottom w:val="single" w:sz="4" w:space="0" w:color="BFC0C3" w:themeColor="accent5" w:themeTint="66"/>
        <w:right w:val="single" w:sz="4" w:space="0" w:color="BFC0C3" w:themeColor="accent5" w:themeTint="66"/>
        <w:insideH w:val="single" w:sz="4" w:space="0" w:color="BFC0C3" w:themeColor="accent5" w:themeTint="66"/>
        <w:insideV w:val="single" w:sz="4" w:space="0" w:color="BFC0C3" w:themeColor="accent5" w:themeTint="66"/>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2" w:space="0" w:color="9FA1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locked/>
    <w:rsid w:val="00304D85"/>
    <w:tblPr>
      <w:tblStyleRowBandSize w:val="1"/>
      <w:tblStyleColBandSize w:val="1"/>
      <w:tblBorders>
        <w:top w:val="single" w:sz="4" w:space="0" w:color="EFEFEE" w:themeColor="accent6" w:themeTint="66"/>
        <w:left w:val="single" w:sz="4" w:space="0" w:color="EFEFEE" w:themeColor="accent6" w:themeTint="66"/>
        <w:bottom w:val="single" w:sz="4" w:space="0" w:color="EFEFEE" w:themeColor="accent6" w:themeTint="66"/>
        <w:right w:val="single" w:sz="4" w:space="0" w:color="EFEFEE" w:themeColor="accent6" w:themeTint="66"/>
        <w:insideH w:val="single" w:sz="4" w:space="0" w:color="EFEFEE" w:themeColor="accent6" w:themeTint="66"/>
        <w:insideV w:val="single" w:sz="4" w:space="0" w:color="EFEFEE" w:themeColor="accent6" w:themeTint="66"/>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2" w:space="0" w:color="E8E8E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locked/>
    <w:rsid w:val="00304D8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locked/>
    <w:rsid w:val="00304D85"/>
    <w:tblPr>
      <w:tblStyleRowBandSize w:val="1"/>
      <w:tblStyleColBandSize w:val="1"/>
      <w:tblBorders>
        <w:top w:val="single" w:sz="2" w:space="0" w:color="FDD272" w:themeColor="accent1" w:themeTint="99"/>
        <w:bottom w:val="single" w:sz="2" w:space="0" w:color="FDD272" w:themeColor="accent1" w:themeTint="99"/>
        <w:insideH w:val="single" w:sz="2" w:space="0" w:color="FDD272" w:themeColor="accent1" w:themeTint="99"/>
        <w:insideV w:val="single" w:sz="2" w:space="0" w:color="FDD272" w:themeColor="accent1" w:themeTint="99"/>
      </w:tblBorders>
    </w:tblPr>
    <w:tblStylePr w:type="firstRow">
      <w:rPr>
        <w:b/>
        <w:bCs/>
      </w:rPr>
      <w:tblPr/>
      <w:tcPr>
        <w:tcBorders>
          <w:top w:val="nil"/>
          <w:bottom w:val="single" w:sz="12" w:space="0" w:color="FDD272" w:themeColor="accent1" w:themeTint="99"/>
          <w:insideH w:val="nil"/>
          <w:insideV w:val="nil"/>
        </w:tcBorders>
        <w:shd w:val="clear" w:color="auto" w:fill="FFFFFF" w:themeFill="background1"/>
      </w:tcPr>
    </w:tblStylePr>
    <w:tblStylePr w:type="lastRow">
      <w:rPr>
        <w:b/>
        <w:bCs/>
      </w:rPr>
      <w:tblPr/>
      <w:tcPr>
        <w:tcBorders>
          <w:top w:val="double" w:sz="2" w:space="0" w:color="FDD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2-Accent2">
    <w:name w:val="Grid Table 2 Accent 2"/>
    <w:basedOn w:val="TableNormal"/>
    <w:uiPriority w:val="47"/>
    <w:locked/>
    <w:rsid w:val="00304D85"/>
    <w:tblPr>
      <w:tblStyleRowBandSize w:val="1"/>
      <w:tblStyleColBandSize w:val="1"/>
      <w:tblBorders>
        <w:top w:val="single" w:sz="2" w:space="0" w:color="F7A29E" w:themeColor="accent2" w:themeTint="99"/>
        <w:bottom w:val="single" w:sz="2" w:space="0" w:color="F7A29E" w:themeColor="accent2" w:themeTint="99"/>
        <w:insideH w:val="single" w:sz="2" w:space="0" w:color="F7A29E" w:themeColor="accent2" w:themeTint="99"/>
        <w:insideV w:val="single" w:sz="2" w:space="0" w:color="F7A29E" w:themeColor="accent2" w:themeTint="99"/>
      </w:tblBorders>
    </w:tblPr>
    <w:tblStylePr w:type="firstRow">
      <w:rPr>
        <w:b/>
        <w:bCs/>
      </w:rPr>
      <w:tblPr/>
      <w:tcPr>
        <w:tcBorders>
          <w:top w:val="nil"/>
          <w:bottom w:val="single" w:sz="12" w:space="0" w:color="F7A29E" w:themeColor="accent2" w:themeTint="99"/>
          <w:insideH w:val="nil"/>
          <w:insideV w:val="nil"/>
        </w:tcBorders>
        <w:shd w:val="clear" w:color="auto" w:fill="FFFFFF" w:themeFill="background1"/>
      </w:tcPr>
    </w:tblStylePr>
    <w:tblStylePr w:type="lastRow">
      <w:rPr>
        <w:b/>
        <w:bCs/>
      </w:rPr>
      <w:tblPr/>
      <w:tcPr>
        <w:tcBorders>
          <w:top w:val="double" w:sz="2" w:space="0" w:color="F7A29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2-Accent3">
    <w:name w:val="Grid Table 2 Accent 3"/>
    <w:basedOn w:val="TableNormal"/>
    <w:uiPriority w:val="47"/>
    <w:locked/>
    <w:rsid w:val="00304D85"/>
    <w:tblPr>
      <w:tblStyleRowBandSize w:val="1"/>
      <w:tblStyleColBandSize w:val="1"/>
      <w:tblBorders>
        <w:top w:val="single" w:sz="2" w:space="0" w:color="FF5ABB" w:themeColor="accent3" w:themeTint="99"/>
        <w:bottom w:val="single" w:sz="2" w:space="0" w:color="FF5ABB" w:themeColor="accent3" w:themeTint="99"/>
        <w:insideH w:val="single" w:sz="2" w:space="0" w:color="FF5ABB" w:themeColor="accent3" w:themeTint="99"/>
        <w:insideV w:val="single" w:sz="2" w:space="0" w:color="FF5ABB" w:themeColor="accent3" w:themeTint="99"/>
      </w:tblBorders>
    </w:tblPr>
    <w:tblStylePr w:type="firstRow">
      <w:rPr>
        <w:b/>
        <w:bCs/>
      </w:rPr>
      <w:tblPr/>
      <w:tcPr>
        <w:tcBorders>
          <w:top w:val="nil"/>
          <w:bottom w:val="single" w:sz="12" w:space="0" w:color="FF5ABB" w:themeColor="accent3" w:themeTint="99"/>
          <w:insideH w:val="nil"/>
          <w:insideV w:val="nil"/>
        </w:tcBorders>
        <w:shd w:val="clear" w:color="auto" w:fill="FFFFFF" w:themeFill="background1"/>
      </w:tcPr>
    </w:tblStylePr>
    <w:tblStylePr w:type="lastRow">
      <w:rPr>
        <w:b/>
        <w:bCs/>
      </w:rPr>
      <w:tblPr/>
      <w:tcPr>
        <w:tcBorders>
          <w:top w:val="double" w:sz="2" w:space="0" w:color="FF5AB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2-Accent4">
    <w:name w:val="Grid Table 2 Accent 4"/>
    <w:basedOn w:val="TableNormal"/>
    <w:uiPriority w:val="47"/>
    <w:locked/>
    <w:rsid w:val="00304D85"/>
    <w:tblPr>
      <w:tblStyleRowBandSize w:val="1"/>
      <w:tblStyleColBandSize w:val="1"/>
      <w:tblBorders>
        <w:top w:val="single" w:sz="2" w:space="0" w:color="7470A0" w:themeColor="accent4" w:themeTint="99"/>
        <w:bottom w:val="single" w:sz="2" w:space="0" w:color="7470A0" w:themeColor="accent4" w:themeTint="99"/>
        <w:insideH w:val="single" w:sz="2" w:space="0" w:color="7470A0" w:themeColor="accent4" w:themeTint="99"/>
        <w:insideV w:val="single" w:sz="2" w:space="0" w:color="7470A0" w:themeColor="accent4" w:themeTint="99"/>
      </w:tblBorders>
    </w:tblPr>
    <w:tblStylePr w:type="firstRow">
      <w:rPr>
        <w:b/>
        <w:bCs/>
      </w:rPr>
      <w:tblPr/>
      <w:tcPr>
        <w:tcBorders>
          <w:top w:val="nil"/>
          <w:bottom w:val="single" w:sz="12" w:space="0" w:color="7470A0" w:themeColor="accent4" w:themeTint="99"/>
          <w:insideH w:val="nil"/>
          <w:insideV w:val="nil"/>
        </w:tcBorders>
        <w:shd w:val="clear" w:color="auto" w:fill="FFFFFF" w:themeFill="background1"/>
      </w:tcPr>
    </w:tblStylePr>
    <w:tblStylePr w:type="lastRow">
      <w:rPr>
        <w:b/>
        <w:bCs/>
      </w:rPr>
      <w:tblPr/>
      <w:tcPr>
        <w:tcBorders>
          <w:top w:val="double" w:sz="2" w:space="0" w:color="7470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2-Accent5">
    <w:name w:val="Grid Table 2 Accent 5"/>
    <w:basedOn w:val="TableNormal"/>
    <w:uiPriority w:val="47"/>
    <w:locked/>
    <w:rsid w:val="00304D85"/>
    <w:tblPr>
      <w:tblStyleRowBandSize w:val="1"/>
      <w:tblStyleColBandSize w:val="1"/>
      <w:tblBorders>
        <w:top w:val="single" w:sz="2" w:space="0" w:color="9FA1A6" w:themeColor="accent5" w:themeTint="99"/>
        <w:bottom w:val="single" w:sz="2" w:space="0" w:color="9FA1A6" w:themeColor="accent5" w:themeTint="99"/>
        <w:insideH w:val="single" w:sz="2" w:space="0" w:color="9FA1A6" w:themeColor="accent5" w:themeTint="99"/>
        <w:insideV w:val="single" w:sz="2" w:space="0" w:color="9FA1A6" w:themeColor="accent5" w:themeTint="99"/>
      </w:tblBorders>
    </w:tblPr>
    <w:tblStylePr w:type="firstRow">
      <w:rPr>
        <w:b/>
        <w:bCs/>
      </w:rPr>
      <w:tblPr/>
      <w:tcPr>
        <w:tcBorders>
          <w:top w:val="nil"/>
          <w:bottom w:val="single" w:sz="12" w:space="0" w:color="9FA1A6" w:themeColor="accent5" w:themeTint="99"/>
          <w:insideH w:val="nil"/>
          <w:insideV w:val="nil"/>
        </w:tcBorders>
        <w:shd w:val="clear" w:color="auto" w:fill="FFFFFF" w:themeFill="background1"/>
      </w:tcPr>
    </w:tblStylePr>
    <w:tblStylePr w:type="lastRow">
      <w:rPr>
        <w:b/>
        <w:bCs/>
      </w:rPr>
      <w:tblPr/>
      <w:tcPr>
        <w:tcBorders>
          <w:top w:val="double" w:sz="2" w:space="0" w:color="9FA1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2-Accent6">
    <w:name w:val="Grid Table 2 Accent 6"/>
    <w:basedOn w:val="TableNormal"/>
    <w:uiPriority w:val="47"/>
    <w:locked/>
    <w:rsid w:val="00304D85"/>
    <w:tblPr>
      <w:tblStyleRowBandSize w:val="1"/>
      <w:tblStyleColBandSize w:val="1"/>
      <w:tblBorders>
        <w:top w:val="single" w:sz="2" w:space="0" w:color="E8E8E6" w:themeColor="accent6" w:themeTint="99"/>
        <w:bottom w:val="single" w:sz="2" w:space="0" w:color="E8E8E6" w:themeColor="accent6" w:themeTint="99"/>
        <w:insideH w:val="single" w:sz="2" w:space="0" w:color="E8E8E6" w:themeColor="accent6" w:themeTint="99"/>
        <w:insideV w:val="single" w:sz="2" w:space="0" w:color="E8E8E6" w:themeColor="accent6" w:themeTint="99"/>
      </w:tblBorders>
    </w:tblPr>
    <w:tblStylePr w:type="firstRow">
      <w:rPr>
        <w:b/>
        <w:bCs/>
      </w:rPr>
      <w:tblPr/>
      <w:tcPr>
        <w:tcBorders>
          <w:top w:val="nil"/>
          <w:bottom w:val="single" w:sz="12" w:space="0" w:color="E8E8E6" w:themeColor="accent6" w:themeTint="99"/>
          <w:insideH w:val="nil"/>
          <w:insideV w:val="nil"/>
        </w:tcBorders>
        <w:shd w:val="clear" w:color="auto" w:fill="FFFFFF" w:themeFill="background1"/>
      </w:tcPr>
    </w:tblStylePr>
    <w:tblStylePr w:type="lastRow">
      <w:rPr>
        <w:b/>
        <w:bCs/>
      </w:rPr>
      <w:tblPr/>
      <w:tcPr>
        <w:tcBorders>
          <w:top w:val="double" w:sz="2" w:space="0" w:color="E8E8E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3">
    <w:name w:val="Grid Table 3"/>
    <w:basedOn w:val="TableNormal"/>
    <w:uiPriority w:val="48"/>
    <w:locked/>
    <w:rsid w:val="00304D8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locked/>
    <w:rsid w:val="00304D85"/>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3-Accent2">
    <w:name w:val="Grid Table 3 Accent 2"/>
    <w:basedOn w:val="TableNormal"/>
    <w:uiPriority w:val="48"/>
    <w:locked/>
    <w:rsid w:val="00304D85"/>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3-Accent3">
    <w:name w:val="Grid Table 3 Accent 3"/>
    <w:basedOn w:val="TableNormal"/>
    <w:uiPriority w:val="48"/>
    <w:locked/>
    <w:rsid w:val="00304D85"/>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3-Accent4">
    <w:name w:val="Grid Table 3 Accent 4"/>
    <w:basedOn w:val="TableNormal"/>
    <w:uiPriority w:val="48"/>
    <w:locked/>
    <w:rsid w:val="00304D85"/>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3-Accent5">
    <w:name w:val="Grid Table 3 Accent 5"/>
    <w:basedOn w:val="TableNormal"/>
    <w:uiPriority w:val="48"/>
    <w:locked/>
    <w:rsid w:val="00304D85"/>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3-Accent6">
    <w:name w:val="Grid Table 3 Accent 6"/>
    <w:basedOn w:val="TableNormal"/>
    <w:uiPriority w:val="48"/>
    <w:locked/>
    <w:rsid w:val="00304D85"/>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table" w:styleId="GridTable4">
    <w:name w:val="Grid Table 4"/>
    <w:basedOn w:val="TableNormal"/>
    <w:uiPriority w:val="49"/>
    <w:locked/>
    <w:rsid w:val="00304D8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locked/>
    <w:rsid w:val="00304D85"/>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insideV w:val="nil"/>
        </w:tcBorders>
        <w:shd w:val="clear" w:color="auto" w:fill="FDB515" w:themeFill="accent1"/>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4-Accent2">
    <w:name w:val="Grid Table 4 Accent 2"/>
    <w:basedOn w:val="TableNormal"/>
    <w:uiPriority w:val="49"/>
    <w:locked/>
    <w:rsid w:val="00304D85"/>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insideV w:val="nil"/>
        </w:tcBorders>
        <w:shd w:val="clear" w:color="auto" w:fill="F2665F" w:themeFill="accent2"/>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4-Accent3">
    <w:name w:val="Grid Table 4 Accent 3"/>
    <w:basedOn w:val="TableNormal"/>
    <w:uiPriority w:val="49"/>
    <w:locked/>
    <w:rsid w:val="00304D85"/>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insideV w:val="nil"/>
        </w:tcBorders>
        <w:shd w:val="clear" w:color="auto" w:fill="EC008C" w:themeFill="accent3"/>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4-Accent4">
    <w:name w:val="Grid Table 4 Accent 4"/>
    <w:basedOn w:val="TableNormal"/>
    <w:uiPriority w:val="49"/>
    <w:locked/>
    <w:rsid w:val="00304D85"/>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insideV w:val="nil"/>
        </w:tcBorders>
        <w:shd w:val="clear" w:color="auto" w:fill="302E45" w:themeFill="accent4"/>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4-Accent5">
    <w:name w:val="Grid Table 4 Accent 5"/>
    <w:basedOn w:val="TableNormal"/>
    <w:uiPriority w:val="49"/>
    <w:locked/>
    <w:rsid w:val="00304D85"/>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insideV w:val="nil"/>
        </w:tcBorders>
        <w:shd w:val="clear" w:color="auto" w:fill="626469" w:themeFill="accent5"/>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4-Accent6">
    <w:name w:val="Grid Table 4 Accent 6"/>
    <w:basedOn w:val="TableNormal"/>
    <w:uiPriority w:val="49"/>
    <w:locked/>
    <w:rsid w:val="00304D85"/>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insideV w:val="nil"/>
        </w:tcBorders>
        <w:shd w:val="clear" w:color="auto" w:fill="D9D9D6" w:themeFill="accent6"/>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5Dark">
    <w:name w:val="Grid Table 5 Dark"/>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B51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B51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B51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B515" w:themeFill="accent1"/>
      </w:tcPr>
    </w:tblStylePr>
    <w:tblStylePr w:type="band1Vert">
      <w:tblPr/>
      <w:tcPr>
        <w:shd w:val="clear" w:color="auto" w:fill="FEE1A1" w:themeFill="accent1" w:themeFillTint="66"/>
      </w:tcPr>
    </w:tblStylePr>
    <w:tblStylePr w:type="band1Horz">
      <w:tblPr/>
      <w:tcPr>
        <w:shd w:val="clear" w:color="auto" w:fill="FEE1A1" w:themeFill="accent1" w:themeFillTint="66"/>
      </w:tcPr>
    </w:tblStylePr>
  </w:style>
  <w:style w:type="table" w:styleId="GridTable5Dark-Accent2">
    <w:name w:val="Grid Table 5 Dark Accent 2"/>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0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665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665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665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665F" w:themeFill="accent2"/>
      </w:tcPr>
    </w:tblStylePr>
    <w:tblStylePr w:type="band1Vert">
      <w:tblPr/>
      <w:tcPr>
        <w:shd w:val="clear" w:color="auto" w:fill="F9C1BE" w:themeFill="accent2" w:themeFillTint="66"/>
      </w:tcPr>
    </w:tblStylePr>
    <w:tblStylePr w:type="band1Horz">
      <w:tblPr/>
      <w:tcPr>
        <w:shd w:val="clear" w:color="auto" w:fill="F9C1BE" w:themeFill="accent2" w:themeFillTint="66"/>
      </w:tcPr>
    </w:tblStylePr>
  </w:style>
  <w:style w:type="table" w:styleId="GridTable5Dark-Accent3">
    <w:name w:val="Grid Table 5 Dark Accent 3"/>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3"/>
      </w:tcPr>
    </w:tblStylePr>
    <w:tblStylePr w:type="band1Vert">
      <w:tblPr/>
      <w:tcPr>
        <w:shd w:val="clear" w:color="auto" w:fill="FF91D2" w:themeFill="accent3" w:themeFillTint="66"/>
      </w:tcPr>
    </w:tblStylePr>
    <w:tblStylePr w:type="band1Horz">
      <w:tblPr/>
      <w:tcPr>
        <w:shd w:val="clear" w:color="auto" w:fill="FF91D2" w:themeFill="accent3" w:themeFillTint="66"/>
      </w:tcPr>
    </w:tblStylePr>
  </w:style>
  <w:style w:type="table" w:styleId="GridTable5Dark-Accent4">
    <w:name w:val="Grid Table 5 Dark Accent 4"/>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F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2E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2E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2E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2E45" w:themeFill="accent4"/>
      </w:tcPr>
    </w:tblStylePr>
    <w:tblStylePr w:type="band1Vert">
      <w:tblPr/>
      <w:tcPr>
        <w:shd w:val="clear" w:color="auto" w:fill="A2A0BF" w:themeFill="accent4" w:themeFillTint="66"/>
      </w:tcPr>
    </w:tblStylePr>
    <w:tblStylePr w:type="band1Horz">
      <w:tblPr/>
      <w:tcPr>
        <w:shd w:val="clear" w:color="auto" w:fill="A2A0BF" w:themeFill="accent4" w:themeFillTint="66"/>
      </w:tcPr>
    </w:tblStylePr>
  </w:style>
  <w:style w:type="table" w:styleId="GridTable5Dark-Accent5">
    <w:name w:val="Grid Table 5 Dark Accent 5"/>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64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64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64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6469" w:themeFill="accent5"/>
      </w:tcPr>
    </w:tblStylePr>
    <w:tblStylePr w:type="band1Vert">
      <w:tblPr/>
      <w:tcPr>
        <w:shd w:val="clear" w:color="auto" w:fill="BFC0C3" w:themeFill="accent5" w:themeFillTint="66"/>
      </w:tcPr>
    </w:tblStylePr>
    <w:tblStylePr w:type="band1Horz">
      <w:tblPr/>
      <w:tcPr>
        <w:shd w:val="clear" w:color="auto" w:fill="BFC0C3" w:themeFill="accent5" w:themeFillTint="66"/>
      </w:tcPr>
    </w:tblStylePr>
  </w:style>
  <w:style w:type="table" w:styleId="GridTable5Dark-Accent6">
    <w:name w:val="Grid Table 5 Dark Accent 6"/>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7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D9D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D9D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D9D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D9D6" w:themeFill="accent6"/>
      </w:tcPr>
    </w:tblStylePr>
    <w:tblStylePr w:type="band1Vert">
      <w:tblPr/>
      <w:tcPr>
        <w:shd w:val="clear" w:color="auto" w:fill="EFEFEE" w:themeFill="accent6" w:themeFillTint="66"/>
      </w:tcPr>
    </w:tblStylePr>
    <w:tblStylePr w:type="band1Horz">
      <w:tblPr/>
      <w:tcPr>
        <w:shd w:val="clear" w:color="auto" w:fill="EFEFEE" w:themeFill="accent6" w:themeFillTint="66"/>
      </w:tcPr>
    </w:tblStylePr>
  </w:style>
  <w:style w:type="table" w:styleId="GridTable6Colorful">
    <w:name w:val="Grid Table 6 Colorful"/>
    <w:basedOn w:val="TableNormal"/>
    <w:uiPriority w:val="51"/>
    <w:locked/>
    <w:rsid w:val="00304D8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locked/>
    <w:rsid w:val="00304D85"/>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6Colorful-Accent2">
    <w:name w:val="Grid Table 6 Colorful Accent 2"/>
    <w:basedOn w:val="TableNormal"/>
    <w:uiPriority w:val="51"/>
    <w:locked/>
    <w:rsid w:val="00304D85"/>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6Colorful-Accent3">
    <w:name w:val="Grid Table 6 Colorful Accent 3"/>
    <w:basedOn w:val="TableNormal"/>
    <w:uiPriority w:val="51"/>
    <w:locked/>
    <w:rsid w:val="00304D85"/>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6Colorful-Accent4">
    <w:name w:val="Grid Table 6 Colorful Accent 4"/>
    <w:basedOn w:val="TableNormal"/>
    <w:uiPriority w:val="51"/>
    <w:locked/>
    <w:rsid w:val="00304D85"/>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6Colorful-Accent5">
    <w:name w:val="Grid Table 6 Colorful Accent 5"/>
    <w:basedOn w:val="TableNormal"/>
    <w:uiPriority w:val="51"/>
    <w:locked/>
    <w:rsid w:val="00304D85"/>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6Colorful-Accent6">
    <w:name w:val="Grid Table 6 Colorful Accent 6"/>
    <w:basedOn w:val="TableNormal"/>
    <w:uiPriority w:val="51"/>
    <w:locked/>
    <w:rsid w:val="00304D85"/>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7Colorful">
    <w:name w:val="Grid Table 7 Colorful"/>
    <w:basedOn w:val="TableNormal"/>
    <w:uiPriority w:val="52"/>
    <w:locked/>
    <w:rsid w:val="00304D8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locked/>
    <w:rsid w:val="00304D85"/>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7Colorful-Accent2">
    <w:name w:val="Grid Table 7 Colorful Accent 2"/>
    <w:basedOn w:val="TableNormal"/>
    <w:uiPriority w:val="52"/>
    <w:locked/>
    <w:rsid w:val="00304D85"/>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7Colorful-Accent3">
    <w:name w:val="Grid Table 7 Colorful Accent 3"/>
    <w:basedOn w:val="TableNormal"/>
    <w:uiPriority w:val="52"/>
    <w:locked/>
    <w:rsid w:val="00304D85"/>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7Colorful-Accent4">
    <w:name w:val="Grid Table 7 Colorful Accent 4"/>
    <w:basedOn w:val="TableNormal"/>
    <w:uiPriority w:val="52"/>
    <w:locked/>
    <w:rsid w:val="00304D85"/>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7Colorful-Accent5">
    <w:name w:val="Grid Table 7 Colorful Accent 5"/>
    <w:basedOn w:val="TableNormal"/>
    <w:uiPriority w:val="52"/>
    <w:locked/>
    <w:rsid w:val="00304D85"/>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7Colorful-Accent6">
    <w:name w:val="Grid Table 7 Colorful Accent 6"/>
    <w:basedOn w:val="TableNormal"/>
    <w:uiPriority w:val="52"/>
    <w:locked/>
    <w:rsid w:val="00304D85"/>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character" w:styleId="HTMLAcronym">
    <w:name w:val="HTML Acronym"/>
    <w:basedOn w:val="DefaultParagraphFont"/>
    <w:uiPriority w:val="99"/>
    <w:semiHidden/>
    <w:unhideWhenUsed/>
    <w:rsid w:val="00304D85"/>
  </w:style>
  <w:style w:type="paragraph" w:styleId="HTMLAddress">
    <w:name w:val="HTML Address"/>
    <w:basedOn w:val="Normal"/>
    <w:link w:val="HTMLAddressChar"/>
    <w:uiPriority w:val="99"/>
    <w:semiHidden/>
    <w:unhideWhenUsed/>
    <w:rsid w:val="00304D85"/>
    <w:pPr>
      <w:spacing w:before="0" w:after="0"/>
    </w:pPr>
    <w:rPr>
      <w:i/>
      <w:iCs/>
    </w:rPr>
  </w:style>
  <w:style w:type="character" w:customStyle="1" w:styleId="HTMLAddressChar">
    <w:name w:val="HTML Address Char"/>
    <w:basedOn w:val="DefaultParagraphFont"/>
    <w:link w:val="HTMLAddress"/>
    <w:uiPriority w:val="99"/>
    <w:semiHidden/>
    <w:rsid w:val="00304D85"/>
    <w:rPr>
      <w:rFonts w:ascii="Century Gothic" w:hAnsi="Century Gothic"/>
      <w:i/>
      <w:iCs/>
      <w:sz w:val="20"/>
    </w:rPr>
  </w:style>
  <w:style w:type="character" w:styleId="HTMLCite">
    <w:name w:val="HTML Cite"/>
    <w:basedOn w:val="DefaultParagraphFont"/>
    <w:uiPriority w:val="99"/>
    <w:semiHidden/>
    <w:unhideWhenUsed/>
    <w:rsid w:val="00304D85"/>
    <w:rPr>
      <w:i/>
      <w:iCs/>
    </w:rPr>
  </w:style>
  <w:style w:type="character" w:styleId="HTMLCode">
    <w:name w:val="HTML Code"/>
    <w:basedOn w:val="DefaultParagraphFont"/>
    <w:uiPriority w:val="99"/>
    <w:semiHidden/>
    <w:unhideWhenUsed/>
    <w:rsid w:val="00304D85"/>
    <w:rPr>
      <w:rFonts w:ascii="Consolas" w:hAnsi="Consolas"/>
      <w:sz w:val="20"/>
      <w:szCs w:val="20"/>
    </w:rPr>
  </w:style>
  <w:style w:type="character" w:styleId="HTMLDefinition">
    <w:name w:val="HTML Definition"/>
    <w:basedOn w:val="DefaultParagraphFont"/>
    <w:uiPriority w:val="99"/>
    <w:semiHidden/>
    <w:unhideWhenUsed/>
    <w:rsid w:val="00304D85"/>
    <w:rPr>
      <w:i/>
      <w:iCs/>
    </w:rPr>
  </w:style>
  <w:style w:type="character" w:styleId="HTMLKeyboard">
    <w:name w:val="HTML Keyboard"/>
    <w:basedOn w:val="DefaultParagraphFont"/>
    <w:uiPriority w:val="99"/>
    <w:semiHidden/>
    <w:unhideWhenUsed/>
    <w:rsid w:val="00304D85"/>
    <w:rPr>
      <w:rFonts w:ascii="Consolas" w:hAnsi="Consolas"/>
      <w:sz w:val="20"/>
      <w:szCs w:val="20"/>
    </w:rPr>
  </w:style>
  <w:style w:type="paragraph" w:styleId="HTMLPreformatted">
    <w:name w:val="HTML Preformatted"/>
    <w:basedOn w:val="Normal"/>
    <w:link w:val="HTMLPreformattedChar"/>
    <w:uiPriority w:val="99"/>
    <w:semiHidden/>
    <w:unhideWhenUsed/>
    <w:rsid w:val="00304D85"/>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304D85"/>
    <w:rPr>
      <w:rFonts w:ascii="Consolas" w:hAnsi="Consolas"/>
      <w:sz w:val="20"/>
      <w:szCs w:val="20"/>
    </w:rPr>
  </w:style>
  <w:style w:type="character" w:styleId="HTMLSample">
    <w:name w:val="HTML Sample"/>
    <w:basedOn w:val="DefaultParagraphFont"/>
    <w:uiPriority w:val="99"/>
    <w:semiHidden/>
    <w:unhideWhenUsed/>
    <w:rsid w:val="00304D85"/>
    <w:rPr>
      <w:rFonts w:ascii="Consolas" w:hAnsi="Consolas"/>
      <w:sz w:val="24"/>
      <w:szCs w:val="24"/>
    </w:rPr>
  </w:style>
  <w:style w:type="character" w:styleId="HTMLTypewriter">
    <w:name w:val="HTML Typewriter"/>
    <w:basedOn w:val="DefaultParagraphFont"/>
    <w:uiPriority w:val="99"/>
    <w:semiHidden/>
    <w:unhideWhenUsed/>
    <w:rsid w:val="00304D85"/>
    <w:rPr>
      <w:rFonts w:ascii="Consolas" w:hAnsi="Consolas"/>
      <w:sz w:val="20"/>
      <w:szCs w:val="20"/>
    </w:rPr>
  </w:style>
  <w:style w:type="character" w:styleId="HTMLVariable">
    <w:name w:val="HTML Variable"/>
    <w:basedOn w:val="DefaultParagraphFont"/>
    <w:uiPriority w:val="99"/>
    <w:semiHidden/>
    <w:unhideWhenUsed/>
    <w:rsid w:val="00304D85"/>
    <w:rPr>
      <w:i/>
      <w:iCs/>
    </w:rPr>
  </w:style>
  <w:style w:type="table" w:styleId="LightGrid">
    <w:name w:val="Light Grid"/>
    <w:basedOn w:val="TableNormal"/>
    <w:uiPriority w:val="62"/>
    <w:semiHidden/>
    <w:unhideWhenUsed/>
    <w:rsid w:val="00304D8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04D85"/>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18" w:space="0" w:color="FDB515" w:themeColor="accent1"/>
          <w:right w:val="single" w:sz="8" w:space="0" w:color="FDB515" w:themeColor="accent1"/>
          <w:insideH w:val="nil"/>
          <w:insideV w:val="single" w:sz="8" w:space="0" w:color="FDB5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insideH w:val="nil"/>
          <w:insideV w:val="single" w:sz="8" w:space="0" w:color="FDB5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shd w:val="clear" w:color="auto" w:fill="FEECC5" w:themeFill="accent1" w:themeFillTint="3F"/>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shd w:val="clear" w:color="auto" w:fill="FEECC5" w:themeFill="accent1" w:themeFillTint="3F"/>
      </w:tcPr>
    </w:tblStylePr>
    <w:tblStylePr w:type="band2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tcPr>
    </w:tblStylePr>
  </w:style>
  <w:style w:type="table" w:styleId="LightGrid-Accent2">
    <w:name w:val="Light Grid Accent 2"/>
    <w:basedOn w:val="TableNormal"/>
    <w:uiPriority w:val="62"/>
    <w:semiHidden/>
    <w:unhideWhenUsed/>
    <w:rsid w:val="00304D85"/>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18" w:space="0" w:color="F2665F" w:themeColor="accent2"/>
          <w:right w:val="single" w:sz="8" w:space="0" w:color="F2665F" w:themeColor="accent2"/>
          <w:insideH w:val="nil"/>
          <w:insideV w:val="single" w:sz="8" w:space="0" w:color="F2665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insideH w:val="nil"/>
          <w:insideV w:val="single" w:sz="8" w:space="0" w:color="F2665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shd w:val="clear" w:color="auto" w:fill="FBD8D7" w:themeFill="accent2" w:themeFillTint="3F"/>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shd w:val="clear" w:color="auto" w:fill="FBD8D7" w:themeFill="accent2" w:themeFillTint="3F"/>
      </w:tcPr>
    </w:tblStylePr>
    <w:tblStylePr w:type="band2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tcPr>
    </w:tblStylePr>
  </w:style>
  <w:style w:type="table" w:styleId="LightGrid-Accent3">
    <w:name w:val="Light Grid Accent 3"/>
    <w:basedOn w:val="TableNormal"/>
    <w:uiPriority w:val="62"/>
    <w:semiHidden/>
    <w:unhideWhenUsed/>
    <w:rsid w:val="00304D85"/>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18" w:space="0" w:color="EC008C" w:themeColor="accent3"/>
          <w:right w:val="single" w:sz="8" w:space="0" w:color="EC008C" w:themeColor="accent3"/>
          <w:insideH w:val="nil"/>
          <w:insideV w:val="single" w:sz="8" w:space="0" w:color="EC008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insideH w:val="nil"/>
          <w:insideV w:val="single" w:sz="8" w:space="0" w:color="EC008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shd w:val="clear" w:color="auto" w:fill="FFBBE3" w:themeFill="accent3" w:themeFillTint="3F"/>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shd w:val="clear" w:color="auto" w:fill="FFBBE3" w:themeFill="accent3" w:themeFillTint="3F"/>
      </w:tcPr>
    </w:tblStylePr>
    <w:tblStylePr w:type="band2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tcPr>
    </w:tblStylePr>
  </w:style>
  <w:style w:type="table" w:styleId="LightGrid-Accent4">
    <w:name w:val="Light Grid Accent 4"/>
    <w:basedOn w:val="TableNormal"/>
    <w:uiPriority w:val="62"/>
    <w:semiHidden/>
    <w:unhideWhenUsed/>
    <w:rsid w:val="00304D85"/>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18" w:space="0" w:color="302E45" w:themeColor="accent4"/>
          <w:right w:val="single" w:sz="8" w:space="0" w:color="302E45" w:themeColor="accent4"/>
          <w:insideH w:val="nil"/>
          <w:insideV w:val="single" w:sz="8" w:space="0" w:color="302E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insideH w:val="nil"/>
          <w:insideV w:val="single" w:sz="8" w:space="0" w:color="302E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shd w:val="clear" w:color="auto" w:fill="C6C4D8" w:themeFill="accent4" w:themeFillTint="3F"/>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shd w:val="clear" w:color="auto" w:fill="C6C4D8" w:themeFill="accent4" w:themeFillTint="3F"/>
      </w:tcPr>
    </w:tblStylePr>
    <w:tblStylePr w:type="band2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tcPr>
    </w:tblStylePr>
  </w:style>
  <w:style w:type="table" w:styleId="LightGrid-Accent5">
    <w:name w:val="Light Grid Accent 5"/>
    <w:basedOn w:val="TableNormal"/>
    <w:uiPriority w:val="62"/>
    <w:semiHidden/>
    <w:unhideWhenUsed/>
    <w:rsid w:val="00304D85"/>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18" w:space="0" w:color="626469" w:themeColor="accent5"/>
          <w:right w:val="single" w:sz="8" w:space="0" w:color="626469" w:themeColor="accent5"/>
          <w:insideH w:val="nil"/>
          <w:insideV w:val="single" w:sz="8" w:space="0" w:color="6264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insideH w:val="nil"/>
          <w:insideV w:val="single" w:sz="8" w:space="0" w:color="6264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shd w:val="clear" w:color="auto" w:fill="D7D8DA" w:themeFill="accent5" w:themeFillTint="3F"/>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shd w:val="clear" w:color="auto" w:fill="D7D8DA" w:themeFill="accent5" w:themeFillTint="3F"/>
      </w:tcPr>
    </w:tblStylePr>
    <w:tblStylePr w:type="band2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tcPr>
    </w:tblStylePr>
  </w:style>
  <w:style w:type="table" w:styleId="LightGrid-Accent6">
    <w:name w:val="Light Grid Accent 6"/>
    <w:basedOn w:val="TableNormal"/>
    <w:uiPriority w:val="62"/>
    <w:semiHidden/>
    <w:unhideWhenUsed/>
    <w:rsid w:val="00304D85"/>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18" w:space="0" w:color="D9D9D6" w:themeColor="accent6"/>
          <w:right w:val="single" w:sz="8" w:space="0" w:color="D9D9D6" w:themeColor="accent6"/>
          <w:insideH w:val="nil"/>
          <w:insideV w:val="single" w:sz="8" w:space="0" w:color="D9D9D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insideH w:val="nil"/>
          <w:insideV w:val="single" w:sz="8" w:space="0" w:color="D9D9D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shd w:val="clear" w:color="auto" w:fill="F5F5F4" w:themeFill="accent6" w:themeFillTint="3F"/>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shd w:val="clear" w:color="auto" w:fill="F5F5F4" w:themeFill="accent6" w:themeFillTint="3F"/>
      </w:tcPr>
    </w:tblStylePr>
    <w:tblStylePr w:type="band2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tcPr>
    </w:tblStylePr>
  </w:style>
  <w:style w:type="table" w:styleId="LightList">
    <w:name w:val="Light List"/>
    <w:basedOn w:val="TableNormal"/>
    <w:uiPriority w:val="61"/>
    <w:semiHidden/>
    <w:unhideWhenUsed/>
    <w:rsid w:val="00304D8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04D85"/>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pPr>
        <w:spacing w:before="0" w:after="0" w:line="240" w:lineRule="auto"/>
      </w:pPr>
      <w:rPr>
        <w:b/>
        <w:bCs/>
        <w:color w:val="FFFFFF" w:themeColor="background1"/>
      </w:rPr>
      <w:tblPr/>
      <w:tcPr>
        <w:shd w:val="clear" w:color="auto" w:fill="FDB515" w:themeFill="accent1"/>
      </w:tcPr>
    </w:tblStylePr>
    <w:tblStylePr w:type="lastRow">
      <w:pPr>
        <w:spacing w:before="0" w:after="0" w:line="240" w:lineRule="auto"/>
      </w:pPr>
      <w:rPr>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tcBorders>
      </w:tcPr>
    </w:tblStylePr>
    <w:tblStylePr w:type="firstCol">
      <w:rPr>
        <w:b/>
        <w:bCs/>
      </w:rPr>
    </w:tblStylePr>
    <w:tblStylePr w:type="lastCol">
      <w:rPr>
        <w:b/>
        <w:bCs/>
      </w:r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style>
  <w:style w:type="table" w:styleId="LightList-Accent2">
    <w:name w:val="Light List Accent 2"/>
    <w:basedOn w:val="TableNormal"/>
    <w:uiPriority w:val="61"/>
    <w:semiHidden/>
    <w:unhideWhenUsed/>
    <w:rsid w:val="00304D85"/>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pPr>
        <w:spacing w:before="0" w:after="0" w:line="240" w:lineRule="auto"/>
      </w:pPr>
      <w:rPr>
        <w:b/>
        <w:bCs/>
        <w:color w:val="FFFFFF" w:themeColor="background1"/>
      </w:rPr>
      <w:tblPr/>
      <w:tcPr>
        <w:shd w:val="clear" w:color="auto" w:fill="F2665F" w:themeFill="accent2"/>
      </w:tcPr>
    </w:tblStylePr>
    <w:tblStylePr w:type="lastRow">
      <w:pPr>
        <w:spacing w:before="0" w:after="0" w:line="240" w:lineRule="auto"/>
      </w:pPr>
      <w:rPr>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tcBorders>
      </w:tcPr>
    </w:tblStylePr>
    <w:tblStylePr w:type="firstCol">
      <w:rPr>
        <w:b/>
        <w:bCs/>
      </w:rPr>
    </w:tblStylePr>
    <w:tblStylePr w:type="lastCol">
      <w:rPr>
        <w:b/>
        <w:bCs/>
      </w:r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style>
  <w:style w:type="table" w:styleId="LightList-Accent3">
    <w:name w:val="Light List Accent 3"/>
    <w:basedOn w:val="TableNormal"/>
    <w:uiPriority w:val="61"/>
    <w:semiHidden/>
    <w:unhideWhenUsed/>
    <w:rsid w:val="00304D85"/>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pPr>
        <w:spacing w:before="0" w:after="0" w:line="240" w:lineRule="auto"/>
      </w:pPr>
      <w:rPr>
        <w:b/>
        <w:bCs/>
        <w:color w:val="FFFFFF" w:themeColor="background1"/>
      </w:rPr>
      <w:tblPr/>
      <w:tcPr>
        <w:shd w:val="clear" w:color="auto" w:fill="EC008C" w:themeFill="accent3"/>
      </w:tcPr>
    </w:tblStylePr>
    <w:tblStylePr w:type="lastRow">
      <w:pPr>
        <w:spacing w:before="0" w:after="0" w:line="240" w:lineRule="auto"/>
      </w:pPr>
      <w:rPr>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tcBorders>
      </w:tcPr>
    </w:tblStylePr>
    <w:tblStylePr w:type="firstCol">
      <w:rPr>
        <w:b/>
        <w:bCs/>
      </w:rPr>
    </w:tblStylePr>
    <w:tblStylePr w:type="lastCol">
      <w:rPr>
        <w:b/>
        <w:bCs/>
      </w:r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style>
  <w:style w:type="table" w:styleId="LightList-Accent4">
    <w:name w:val="Light List Accent 4"/>
    <w:basedOn w:val="TableNormal"/>
    <w:uiPriority w:val="61"/>
    <w:semiHidden/>
    <w:unhideWhenUsed/>
    <w:rsid w:val="00304D85"/>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pPr>
        <w:spacing w:before="0" w:after="0" w:line="240" w:lineRule="auto"/>
      </w:pPr>
      <w:rPr>
        <w:b/>
        <w:bCs/>
        <w:color w:val="FFFFFF" w:themeColor="background1"/>
      </w:rPr>
      <w:tblPr/>
      <w:tcPr>
        <w:shd w:val="clear" w:color="auto" w:fill="302E45" w:themeFill="accent4"/>
      </w:tcPr>
    </w:tblStylePr>
    <w:tblStylePr w:type="lastRow">
      <w:pPr>
        <w:spacing w:before="0" w:after="0" w:line="240" w:lineRule="auto"/>
      </w:pPr>
      <w:rPr>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tcBorders>
      </w:tcPr>
    </w:tblStylePr>
    <w:tblStylePr w:type="firstCol">
      <w:rPr>
        <w:b/>
        <w:bCs/>
      </w:rPr>
    </w:tblStylePr>
    <w:tblStylePr w:type="lastCol">
      <w:rPr>
        <w:b/>
        <w:bCs/>
      </w:r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style>
  <w:style w:type="table" w:styleId="LightList-Accent5">
    <w:name w:val="Light List Accent 5"/>
    <w:basedOn w:val="TableNormal"/>
    <w:uiPriority w:val="61"/>
    <w:semiHidden/>
    <w:unhideWhenUsed/>
    <w:rsid w:val="00304D85"/>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pPr>
        <w:spacing w:before="0" w:after="0" w:line="240" w:lineRule="auto"/>
      </w:pPr>
      <w:rPr>
        <w:b/>
        <w:bCs/>
        <w:color w:val="FFFFFF" w:themeColor="background1"/>
      </w:rPr>
      <w:tblPr/>
      <w:tcPr>
        <w:shd w:val="clear" w:color="auto" w:fill="626469" w:themeFill="accent5"/>
      </w:tcPr>
    </w:tblStylePr>
    <w:tblStylePr w:type="lastRow">
      <w:pPr>
        <w:spacing w:before="0" w:after="0" w:line="240" w:lineRule="auto"/>
      </w:pPr>
      <w:rPr>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tcBorders>
      </w:tcPr>
    </w:tblStylePr>
    <w:tblStylePr w:type="firstCol">
      <w:rPr>
        <w:b/>
        <w:bCs/>
      </w:rPr>
    </w:tblStylePr>
    <w:tblStylePr w:type="lastCol">
      <w:rPr>
        <w:b/>
        <w:bCs/>
      </w:r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style>
  <w:style w:type="table" w:styleId="LightList-Accent6">
    <w:name w:val="Light List Accent 6"/>
    <w:basedOn w:val="TableNormal"/>
    <w:uiPriority w:val="61"/>
    <w:semiHidden/>
    <w:unhideWhenUsed/>
    <w:rsid w:val="00304D85"/>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pPr>
        <w:spacing w:before="0" w:after="0" w:line="240" w:lineRule="auto"/>
      </w:pPr>
      <w:rPr>
        <w:b/>
        <w:bCs/>
        <w:color w:val="FFFFFF" w:themeColor="background1"/>
      </w:rPr>
      <w:tblPr/>
      <w:tcPr>
        <w:shd w:val="clear" w:color="auto" w:fill="D9D9D6" w:themeFill="accent6"/>
      </w:tcPr>
    </w:tblStylePr>
    <w:tblStylePr w:type="lastRow">
      <w:pPr>
        <w:spacing w:before="0" w:after="0" w:line="240" w:lineRule="auto"/>
      </w:pPr>
      <w:rPr>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tcBorders>
      </w:tcPr>
    </w:tblStylePr>
    <w:tblStylePr w:type="firstCol">
      <w:rPr>
        <w:b/>
        <w:bCs/>
      </w:rPr>
    </w:tblStylePr>
    <w:tblStylePr w:type="lastCol">
      <w:rPr>
        <w:b/>
        <w:bCs/>
      </w:r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style>
  <w:style w:type="table" w:styleId="LightShading">
    <w:name w:val="Light Shading"/>
    <w:basedOn w:val="TableNormal"/>
    <w:uiPriority w:val="60"/>
    <w:semiHidden/>
    <w:unhideWhenUsed/>
    <w:rsid w:val="00304D8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04D85"/>
    <w:rPr>
      <w:color w:val="CB8C01" w:themeColor="accent1" w:themeShade="BF"/>
    </w:rPr>
    <w:tblPr>
      <w:tblStyleRowBandSize w:val="1"/>
      <w:tblStyleColBandSize w:val="1"/>
      <w:tblBorders>
        <w:top w:val="single" w:sz="8" w:space="0" w:color="FDB515" w:themeColor="accent1"/>
        <w:bottom w:val="single" w:sz="8" w:space="0" w:color="FDB515" w:themeColor="accent1"/>
      </w:tblBorders>
    </w:tblPr>
    <w:tblStylePr w:type="fir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la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left w:val="nil"/>
          <w:right w:val="nil"/>
          <w:insideH w:val="nil"/>
          <w:insideV w:val="nil"/>
        </w:tcBorders>
        <w:shd w:val="clear" w:color="auto" w:fill="FEECC5" w:themeFill="accent1" w:themeFillTint="3F"/>
      </w:tcPr>
    </w:tblStylePr>
  </w:style>
  <w:style w:type="table" w:styleId="LightShading-Accent2">
    <w:name w:val="Light Shading Accent 2"/>
    <w:basedOn w:val="TableNormal"/>
    <w:uiPriority w:val="60"/>
    <w:semiHidden/>
    <w:unhideWhenUsed/>
    <w:rsid w:val="00304D85"/>
    <w:rPr>
      <w:color w:val="E91D13" w:themeColor="accent2" w:themeShade="BF"/>
    </w:rPr>
    <w:tblPr>
      <w:tblStyleRowBandSize w:val="1"/>
      <w:tblStyleColBandSize w:val="1"/>
      <w:tblBorders>
        <w:top w:val="single" w:sz="8" w:space="0" w:color="F2665F" w:themeColor="accent2"/>
        <w:bottom w:val="single" w:sz="8" w:space="0" w:color="F2665F" w:themeColor="accent2"/>
      </w:tblBorders>
    </w:tblPr>
    <w:tblStylePr w:type="fir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la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left w:val="nil"/>
          <w:right w:val="nil"/>
          <w:insideH w:val="nil"/>
          <w:insideV w:val="nil"/>
        </w:tcBorders>
        <w:shd w:val="clear" w:color="auto" w:fill="FBD8D7" w:themeFill="accent2" w:themeFillTint="3F"/>
      </w:tcPr>
    </w:tblStylePr>
  </w:style>
  <w:style w:type="table" w:styleId="LightShading-Accent3">
    <w:name w:val="Light Shading Accent 3"/>
    <w:basedOn w:val="TableNormal"/>
    <w:uiPriority w:val="60"/>
    <w:semiHidden/>
    <w:unhideWhenUsed/>
    <w:rsid w:val="00304D85"/>
    <w:rPr>
      <w:color w:val="B00068" w:themeColor="accent3" w:themeShade="BF"/>
    </w:rPr>
    <w:tblPr>
      <w:tblStyleRowBandSize w:val="1"/>
      <w:tblStyleColBandSize w:val="1"/>
      <w:tblBorders>
        <w:top w:val="single" w:sz="8" w:space="0" w:color="EC008C" w:themeColor="accent3"/>
        <w:bottom w:val="single" w:sz="8" w:space="0" w:color="EC008C" w:themeColor="accent3"/>
      </w:tblBorders>
    </w:tblPr>
    <w:tblStylePr w:type="fir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la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left w:val="nil"/>
          <w:right w:val="nil"/>
          <w:insideH w:val="nil"/>
          <w:insideV w:val="nil"/>
        </w:tcBorders>
        <w:shd w:val="clear" w:color="auto" w:fill="FFBBE3" w:themeFill="accent3" w:themeFillTint="3F"/>
      </w:tcPr>
    </w:tblStylePr>
  </w:style>
  <w:style w:type="table" w:styleId="LightShading-Accent4">
    <w:name w:val="Light Shading Accent 4"/>
    <w:basedOn w:val="TableNormal"/>
    <w:uiPriority w:val="60"/>
    <w:semiHidden/>
    <w:unhideWhenUsed/>
    <w:rsid w:val="00304D85"/>
    <w:rPr>
      <w:color w:val="232233" w:themeColor="accent4" w:themeShade="BF"/>
    </w:rPr>
    <w:tblPr>
      <w:tblStyleRowBandSize w:val="1"/>
      <w:tblStyleColBandSize w:val="1"/>
      <w:tblBorders>
        <w:top w:val="single" w:sz="8" w:space="0" w:color="302E45" w:themeColor="accent4"/>
        <w:bottom w:val="single" w:sz="8" w:space="0" w:color="302E45" w:themeColor="accent4"/>
      </w:tblBorders>
    </w:tblPr>
    <w:tblStylePr w:type="fir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la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left w:val="nil"/>
          <w:right w:val="nil"/>
          <w:insideH w:val="nil"/>
          <w:insideV w:val="nil"/>
        </w:tcBorders>
        <w:shd w:val="clear" w:color="auto" w:fill="C6C4D8" w:themeFill="accent4" w:themeFillTint="3F"/>
      </w:tcPr>
    </w:tblStylePr>
  </w:style>
  <w:style w:type="table" w:styleId="LightShading-Accent5">
    <w:name w:val="Light Shading Accent 5"/>
    <w:basedOn w:val="TableNormal"/>
    <w:uiPriority w:val="60"/>
    <w:semiHidden/>
    <w:unhideWhenUsed/>
    <w:rsid w:val="00304D85"/>
    <w:rPr>
      <w:color w:val="494A4E" w:themeColor="accent5" w:themeShade="BF"/>
    </w:rPr>
    <w:tblPr>
      <w:tblStyleRowBandSize w:val="1"/>
      <w:tblStyleColBandSize w:val="1"/>
      <w:tblBorders>
        <w:top w:val="single" w:sz="8" w:space="0" w:color="626469" w:themeColor="accent5"/>
        <w:bottom w:val="single" w:sz="8" w:space="0" w:color="626469" w:themeColor="accent5"/>
      </w:tblBorders>
    </w:tblPr>
    <w:tblStylePr w:type="fir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la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left w:val="nil"/>
          <w:right w:val="nil"/>
          <w:insideH w:val="nil"/>
          <w:insideV w:val="nil"/>
        </w:tcBorders>
        <w:shd w:val="clear" w:color="auto" w:fill="D7D8DA" w:themeFill="accent5" w:themeFillTint="3F"/>
      </w:tcPr>
    </w:tblStylePr>
  </w:style>
  <w:style w:type="table" w:styleId="LightShading-Accent6">
    <w:name w:val="Light Shading Accent 6"/>
    <w:basedOn w:val="TableNormal"/>
    <w:uiPriority w:val="60"/>
    <w:semiHidden/>
    <w:unhideWhenUsed/>
    <w:rsid w:val="00304D85"/>
    <w:rPr>
      <w:color w:val="A5A59D" w:themeColor="accent6" w:themeShade="BF"/>
    </w:rPr>
    <w:tblPr>
      <w:tblStyleRowBandSize w:val="1"/>
      <w:tblStyleColBandSize w:val="1"/>
      <w:tblBorders>
        <w:top w:val="single" w:sz="8" w:space="0" w:color="D9D9D6" w:themeColor="accent6"/>
        <w:bottom w:val="single" w:sz="8" w:space="0" w:color="D9D9D6" w:themeColor="accent6"/>
      </w:tblBorders>
    </w:tblPr>
    <w:tblStylePr w:type="fir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la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left w:val="nil"/>
          <w:right w:val="nil"/>
          <w:insideH w:val="nil"/>
          <w:insideV w:val="nil"/>
        </w:tcBorders>
        <w:shd w:val="clear" w:color="auto" w:fill="F5F5F4" w:themeFill="accent6" w:themeFillTint="3F"/>
      </w:tcPr>
    </w:tblStylePr>
  </w:style>
  <w:style w:type="table" w:styleId="ListTable1Light">
    <w:name w:val="List Table 1 Light"/>
    <w:basedOn w:val="TableNormal"/>
    <w:uiPriority w:val="46"/>
    <w:locked/>
    <w:rsid w:val="00304D8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locked/>
    <w:rsid w:val="00304D85"/>
    <w:tblPr>
      <w:tblStyleRowBandSize w:val="1"/>
      <w:tblStyleColBandSize w:val="1"/>
    </w:tblPr>
    <w:tblStylePr w:type="firstRow">
      <w:rPr>
        <w:b/>
        <w:bCs/>
      </w:rPr>
      <w:tblPr/>
      <w:tcPr>
        <w:tcBorders>
          <w:bottom w:val="single" w:sz="4" w:space="0" w:color="FDD272" w:themeColor="accent1" w:themeTint="99"/>
        </w:tcBorders>
      </w:tcPr>
    </w:tblStylePr>
    <w:tblStylePr w:type="lastRow">
      <w:rPr>
        <w:b/>
        <w:bCs/>
      </w:rPr>
      <w:tblPr/>
      <w:tcPr>
        <w:tcBorders>
          <w:top w:val="sing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1Light-Accent2">
    <w:name w:val="List Table 1 Light Accent 2"/>
    <w:basedOn w:val="TableNormal"/>
    <w:uiPriority w:val="46"/>
    <w:locked/>
    <w:rsid w:val="00304D85"/>
    <w:tblPr>
      <w:tblStyleRowBandSize w:val="1"/>
      <w:tblStyleColBandSize w:val="1"/>
    </w:tblPr>
    <w:tblStylePr w:type="firstRow">
      <w:rPr>
        <w:b/>
        <w:bCs/>
      </w:rPr>
      <w:tblPr/>
      <w:tcPr>
        <w:tcBorders>
          <w:bottom w:val="single" w:sz="4" w:space="0" w:color="F7A29E" w:themeColor="accent2" w:themeTint="99"/>
        </w:tcBorders>
      </w:tcPr>
    </w:tblStylePr>
    <w:tblStylePr w:type="lastRow">
      <w:rPr>
        <w:b/>
        <w:bCs/>
      </w:rPr>
      <w:tblPr/>
      <w:tcPr>
        <w:tcBorders>
          <w:top w:val="sing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1Light-Accent3">
    <w:name w:val="List Table 1 Light Accent 3"/>
    <w:basedOn w:val="TableNormal"/>
    <w:uiPriority w:val="46"/>
    <w:locked/>
    <w:rsid w:val="00304D85"/>
    <w:tblPr>
      <w:tblStyleRowBandSize w:val="1"/>
      <w:tblStyleColBandSize w:val="1"/>
    </w:tblPr>
    <w:tblStylePr w:type="firstRow">
      <w:rPr>
        <w:b/>
        <w:bCs/>
      </w:rPr>
      <w:tblPr/>
      <w:tcPr>
        <w:tcBorders>
          <w:bottom w:val="single" w:sz="4" w:space="0" w:color="FF5ABB" w:themeColor="accent3" w:themeTint="99"/>
        </w:tcBorders>
      </w:tcPr>
    </w:tblStylePr>
    <w:tblStylePr w:type="lastRow">
      <w:rPr>
        <w:b/>
        <w:bCs/>
      </w:rPr>
      <w:tblPr/>
      <w:tcPr>
        <w:tcBorders>
          <w:top w:val="sing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1Light-Accent4">
    <w:name w:val="List Table 1 Light Accent 4"/>
    <w:basedOn w:val="TableNormal"/>
    <w:uiPriority w:val="46"/>
    <w:locked/>
    <w:rsid w:val="00304D85"/>
    <w:tblPr>
      <w:tblStyleRowBandSize w:val="1"/>
      <w:tblStyleColBandSize w:val="1"/>
    </w:tblPr>
    <w:tblStylePr w:type="firstRow">
      <w:rPr>
        <w:b/>
        <w:bCs/>
      </w:rPr>
      <w:tblPr/>
      <w:tcPr>
        <w:tcBorders>
          <w:bottom w:val="single" w:sz="4" w:space="0" w:color="7470A0" w:themeColor="accent4" w:themeTint="99"/>
        </w:tcBorders>
      </w:tcPr>
    </w:tblStylePr>
    <w:tblStylePr w:type="lastRow">
      <w:rPr>
        <w:b/>
        <w:bCs/>
      </w:rPr>
      <w:tblPr/>
      <w:tcPr>
        <w:tcBorders>
          <w:top w:val="sing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1Light-Accent5">
    <w:name w:val="List Table 1 Light Accent 5"/>
    <w:basedOn w:val="TableNormal"/>
    <w:uiPriority w:val="46"/>
    <w:locked/>
    <w:rsid w:val="00304D85"/>
    <w:tblPr>
      <w:tblStyleRowBandSize w:val="1"/>
      <w:tblStyleColBandSize w:val="1"/>
    </w:tblPr>
    <w:tblStylePr w:type="firstRow">
      <w:rPr>
        <w:b/>
        <w:bCs/>
      </w:rPr>
      <w:tblPr/>
      <w:tcPr>
        <w:tcBorders>
          <w:bottom w:val="single" w:sz="4" w:space="0" w:color="9FA1A6" w:themeColor="accent5" w:themeTint="99"/>
        </w:tcBorders>
      </w:tcPr>
    </w:tblStylePr>
    <w:tblStylePr w:type="lastRow">
      <w:rPr>
        <w:b/>
        <w:bCs/>
      </w:rPr>
      <w:tblPr/>
      <w:tcPr>
        <w:tcBorders>
          <w:top w:val="sing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1Light-Accent6">
    <w:name w:val="List Table 1 Light Accent 6"/>
    <w:basedOn w:val="TableNormal"/>
    <w:uiPriority w:val="46"/>
    <w:locked/>
    <w:rsid w:val="00304D85"/>
    <w:tblPr>
      <w:tblStyleRowBandSize w:val="1"/>
      <w:tblStyleColBandSize w:val="1"/>
    </w:tblPr>
    <w:tblStylePr w:type="firstRow">
      <w:rPr>
        <w:b/>
        <w:bCs/>
      </w:rPr>
      <w:tblPr/>
      <w:tcPr>
        <w:tcBorders>
          <w:bottom w:val="single" w:sz="4" w:space="0" w:color="E8E8E6" w:themeColor="accent6" w:themeTint="99"/>
        </w:tcBorders>
      </w:tcPr>
    </w:tblStylePr>
    <w:tblStylePr w:type="lastRow">
      <w:rPr>
        <w:b/>
        <w:bCs/>
      </w:rPr>
      <w:tblPr/>
      <w:tcPr>
        <w:tcBorders>
          <w:top w:val="sing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2">
    <w:name w:val="List Table 2"/>
    <w:basedOn w:val="TableNormal"/>
    <w:uiPriority w:val="47"/>
    <w:locked/>
    <w:rsid w:val="00304D8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locked/>
    <w:rsid w:val="00304D85"/>
    <w:tblPr>
      <w:tblStyleRowBandSize w:val="1"/>
      <w:tblStyleColBandSize w:val="1"/>
      <w:tblBorders>
        <w:top w:val="single" w:sz="4" w:space="0" w:color="FDD272" w:themeColor="accent1" w:themeTint="99"/>
        <w:bottom w:val="single" w:sz="4" w:space="0" w:color="FDD272" w:themeColor="accent1" w:themeTint="99"/>
        <w:insideH w:val="single" w:sz="4" w:space="0" w:color="FDD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2-Accent2">
    <w:name w:val="List Table 2 Accent 2"/>
    <w:basedOn w:val="TableNormal"/>
    <w:uiPriority w:val="47"/>
    <w:locked/>
    <w:rsid w:val="00304D85"/>
    <w:tblPr>
      <w:tblStyleRowBandSize w:val="1"/>
      <w:tblStyleColBandSize w:val="1"/>
      <w:tblBorders>
        <w:top w:val="single" w:sz="4" w:space="0" w:color="F7A29E" w:themeColor="accent2" w:themeTint="99"/>
        <w:bottom w:val="single" w:sz="4" w:space="0" w:color="F7A29E" w:themeColor="accent2" w:themeTint="99"/>
        <w:insideH w:val="single" w:sz="4" w:space="0" w:color="F7A29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2-Accent3">
    <w:name w:val="List Table 2 Accent 3"/>
    <w:basedOn w:val="TableNormal"/>
    <w:uiPriority w:val="47"/>
    <w:locked/>
    <w:rsid w:val="00304D85"/>
    <w:tblPr>
      <w:tblStyleRowBandSize w:val="1"/>
      <w:tblStyleColBandSize w:val="1"/>
      <w:tblBorders>
        <w:top w:val="single" w:sz="4" w:space="0" w:color="FF5ABB" w:themeColor="accent3" w:themeTint="99"/>
        <w:bottom w:val="single" w:sz="4" w:space="0" w:color="FF5ABB" w:themeColor="accent3" w:themeTint="99"/>
        <w:insideH w:val="single" w:sz="4" w:space="0" w:color="FF5AB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2-Accent4">
    <w:name w:val="List Table 2 Accent 4"/>
    <w:basedOn w:val="TableNormal"/>
    <w:uiPriority w:val="47"/>
    <w:locked/>
    <w:rsid w:val="00304D85"/>
    <w:tblPr>
      <w:tblStyleRowBandSize w:val="1"/>
      <w:tblStyleColBandSize w:val="1"/>
      <w:tblBorders>
        <w:top w:val="single" w:sz="4" w:space="0" w:color="7470A0" w:themeColor="accent4" w:themeTint="99"/>
        <w:bottom w:val="single" w:sz="4" w:space="0" w:color="7470A0" w:themeColor="accent4" w:themeTint="99"/>
        <w:insideH w:val="single" w:sz="4" w:space="0" w:color="7470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2-Accent5">
    <w:name w:val="List Table 2 Accent 5"/>
    <w:basedOn w:val="TableNormal"/>
    <w:uiPriority w:val="47"/>
    <w:locked/>
    <w:rsid w:val="00304D85"/>
    <w:tblPr>
      <w:tblStyleRowBandSize w:val="1"/>
      <w:tblStyleColBandSize w:val="1"/>
      <w:tblBorders>
        <w:top w:val="single" w:sz="4" w:space="0" w:color="9FA1A6" w:themeColor="accent5" w:themeTint="99"/>
        <w:bottom w:val="single" w:sz="4" w:space="0" w:color="9FA1A6" w:themeColor="accent5" w:themeTint="99"/>
        <w:insideH w:val="single" w:sz="4" w:space="0" w:color="9FA1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2-Accent6">
    <w:name w:val="List Table 2 Accent 6"/>
    <w:basedOn w:val="TableNormal"/>
    <w:uiPriority w:val="47"/>
    <w:locked/>
    <w:rsid w:val="00304D85"/>
    <w:tblPr>
      <w:tblStyleRowBandSize w:val="1"/>
      <w:tblStyleColBandSize w:val="1"/>
      <w:tblBorders>
        <w:top w:val="single" w:sz="4" w:space="0" w:color="E8E8E6" w:themeColor="accent6" w:themeTint="99"/>
        <w:bottom w:val="single" w:sz="4" w:space="0" w:color="E8E8E6" w:themeColor="accent6" w:themeTint="99"/>
        <w:insideH w:val="single" w:sz="4" w:space="0" w:color="E8E8E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3">
    <w:name w:val="List Table 3"/>
    <w:basedOn w:val="TableNormal"/>
    <w:uiPriority w:val="48"/>
    <w:locked/>
    <w:rsid w:val="00304D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locked/>
    <w:rsid w:val="00304D85"/>
    <w:tblPr>
      <w:tblStyleRowBandSize w:val="1"/>
      <w:tblStyleColBandSize w:val="1"/>
      <w:tblBorders>
        <w:top w:val="single" w:sz="4" w:space="0" w:color="FDB515" w:themeColor="accent1"/>
        <w:left w:val="single" w:sz="4" w:space="0" w:color="FDB515" w:themeColor="accent1"/>
        <w:bottom w:val="single" w:sz="4" w:space="0" w:color="FDB515" w:themeColor="accent1"/>
        <w:right w:val="single" w:sz="4" w:space="0" w:color="FDB515" w:themeColor="accent1"/>
      </w:tblBorders>
    </w:tblPr>
    <w:tblStylePr w:type="firstRow">
      <w:rPr>
        <w:b/>
        <w:bCs/>
        <w:color w:val="FFFFFF" w:themeColor="background1"/>
      </w:rPr>
      <w:tblPr/>
      <w:tcPr>
        <w:shd w:val="clear" w:color="auto" w:fill="FDB515" w:themeFill="accent1"/>
      </w:tcPr>
    </w:tblStylePr>
    <w:tblStylePr w:type="lastRow">
      <w:rPr>
        <w:b/>
        <w:bCs/>
      </w:rPr>
      <w:tblPr/>
      <w:tcPr>
        <w:tcBorders>
          <w:top w:val="double" w:sz="4" w:space="0" w:color="FDB51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B515" w:themeColor="accent1"/>
          <w:right w:val="single" w:sz="4" w:space="0" w:color="FDB515" w:themeColor="accent1"/>
        </w:tcBorders>
      </w:tcPr>
    </w:tblStylePr>
    <w:tblStylePr w:type="band1Horz">
      <w:tblPr/>
      <w:tcPr>
        <w:tcBorders>
          <w:top w:val="single" w:sz="4" w:space="0" w:color="FDB515" w:themeColor="accent1"/>
          <w:bottom w:val="single" w:sz="4" w:space="0" w:color="FDB51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B515" w:themeColor="accent1"/>
          <w:left w:val="nil"/>
        </w:tcBorders>
      </w:tcPr>
    </w:tblStylePr>
    <w:tblStylePr w:type="swCell">
      <w:tblPr/>
      <w:tcPr>
        <w:tcBorders>
          <w:top w:val="double" w:sz="4" w:space="0" w:color="FDB515" w:themeColor="accent1"/>
          <w:right w:val="nil"/>
        </w:tcBorders>
      </w:tcPr>
    </w:tblStylePr>
  </w:style>
  <w:style w:type="table" w:styleId="ListTable3-Accent2">
    <w:name w:val="List Table 3 Accent 2"/>
    <w:basedOn w:val="TableNormal"/>
    <w:uiPriority w:val="48"/>
    <w:locked/>
    <w:rsid w:val="00304D85"/>
    <w:tblPr>
      <w:tblStyleRowBandSize w:val="1"/>
      <w:tblStyleColBandSize w:val="1"/>
      <w:tblBorders>
        <w:top w:val="single" w:sz="4" w:space="0" w:color="F2665F" w:themeColor="accent2"/>
        <w:left w:val="single" w:sz="4" w:space="0" w:color="F2665F" w:themeColor="accent2"/>
        <w:bottom w:val="single" w:sz="4" w:space="0" w:color="F2665F" w:themeColor="accent2"/>
        <w:right w:val="single" w:sz="4" w:space="0" w:color="F2665F" w:themeColor="accent2"/>
      </w:tblBorders>
    </w:tblPr>
    <w:tblStylePr w:type="firstRow">
      <w:rPr>
        <w:b/>
        <w:bCs/>
        <w:color w:val="FFFFFF" w:themeColor="background1"/>
      </w:rPr>
      <w:tblPr/>
      <w:tcPr>
        <w:shd w:val="clear" w:color="auto" w:fill="F2665F" w:themeFill="accent2"/>
      </w:tcPr>
    </w:tblStylePr>
    <w:tblStylePr w:type="lastRow">
      <w:rPr>
        <w:b/>
        <w:bCs/>
      </w:rPr>
      <w:tblPr/>
      <w:tcPr>
        <w:tcBorders>
          <w:top w:val="double" w:sz="4" w:space="0" w:color="F2665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665F" w:themeColor="accent2"/>
          <w:right w:val="single" w:sz="4" w:space="0" w:color="F2665F" w:themeColor="accent2"/>
        </w:tcBorders>
      </w:tcPr>
    </w:tblStylePr>
    <w:tblStylePr w:type="band1Horz">
      <w:tblPr/>
      <w:tcPr>
        <w:tcBorders>
          <w:top w:val="single" w:sz="4" w:space="0" w:color="F2665F" w:themeColor="accent2"/>
          <w:bottom w:val="single" w:sz="4" w:space="0" w:color="F2665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665F" w:themeColor="accent2"/>
          <w:left w:val="nil"/>
        </w:tcBorders>
      </w:tcPr>
    </w:tblStylePr>
    <w:tblStylePr w:type="swCell">
      <w:tblPr/>
      <w:tcPr>
        <w:tcBorders>
          <w:top w:val="double" w:sz="4" w:space="0" w:color="F2665F" w:themeColor="accent2"/>
          <w:right w:val="nil"/>
        </w:tcBorders>
      </w:tcPr>
    </w:tblStylePr>
  </w:style>
  <w:style w:type="table" w:styleId="ListTable3-Accent3">
    <w:name w:val="List Table 3 Accent 3"/>
    <w:basedOn w:val="TableNormal"/>
    <w:uiPriority w:val="48"/>
    <w:locked/>
    <w:rsid w:val="00304D85"/>
    <w:tblPr>
      <w:tblStyleRowBandSize w:val="1"/>
      <w:tblStyleColBandSize w:val="1"/>
      <w:tblBorders>
        <w:top w:val="single" w:sz="4" w:space="0" w:color="EC008C" w:themeColor="accent3"/>
        <w:left w:val="single" w:sz="4" w:space="0" w:color="EC008C" w:themeColor="accent3"/>
        <w:bottom w:val="single" w:sz="4" w:space="0" w:color="EC008C" w:themeColor="accent3"/>
        <w:right w:val="single" w:sz="4" w:space="0" w:color="EC008C" w:themeColor="accent3"/>
      </w:tblBorders>
    </w:tblPr>
    <w:tblStylePr w:type="firstRow">
      <w:rPr>
        <w:b/>
        <w:bCs/>
        <w:color w:val="FFFFFF" w:themeColor="background1"/>
      </w:rPr>
      <w:tblPr/>
      <w:tcPr>
        <w:shd w:val="clear" w:color="auto" w:fill="EC008C" w:themeFill="accent3"/>
      </w:tcPr>
    </w:tblStylePr>
    <w:tblStylePr w:type="lastRow">
      <w:rPr>
        <w:b/>
        <w:bCs/>
      </w:rPr>
      <w:tblPr/>
      <w:tcPr>
        <w:tcBorders>
          <w:top w:val="double" w:sz="4" w:space="0" w:color="EC008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3"/>
          <w:right w:val="single" w:sz="4" w:space="0" w:color="EC008C" w:themeColor="accent3"/>
        </w:tcBorders>
      </w:tcPr>
    </w:tblStylePr>
    <w:tblStylePr w:type="band1Horz">
      <w:tblPr/>
      <w:tcPr>
        <w:tcBorders>
          <w:top w:val="single" w:sz="4" w:space="0" w:color="EC008C" w:themeColor="accent3"/>
          <w:bottom w:val="single" w:sz="4" w:space="0" w:color="EC008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3"/>
          <w:left w:val="nil"/>
        </w:tcBorders>
      </w:tcPr>
    </w:tblStylePr>
    <w:tblStylePr w:type="swCell">
      <w:tblPr/>
      <w:tcPr>
        <w:tcBorders>
          <w:top w:val="double" w:sz="4" w:space="0" w:color="EC008C" w:themeColor="accent3"/>
          <w:right w:val="nil"/>
        </w:tcBorders>
      </w:tcPr>
    </w:tblStylePr>
  </w:style>
  <w:style w:type="table" w:styleId="ListTable3-Accent4">
    <w:name w:val="List Table 3 Accent 4"/>
    <w:basedOn w:val="TableNormal"/>
    <w:uiPriority w:val="48"/>
    <w:locked/>
    <w:rsid w:val="00304D85"/>
    <w:tblPr>
      <w:tblStyleRowBandSize w:val="1"/>
      <w:tblStyleColBandSize w:val="1"/>
      <w:tblBorders>
        <w:top w:val="single" w:sz="4" w:space="0" w:color="302E45" w:themeColor="accent4"/>
        <w:left w:val="single" w:sz="4" w:space="0" w:color="302E45" w:themeColor="accent4"/>
        <w:bottom w:val="single" w:sz="4" w:space="0" w:color="302E45" w:themeColor="accent4"/>
        <w:right w:val="single" w:sz="4" w:space="0" w:color="302E45" w:themeColor="accent4"/>
      </w:tblBorders>
    </w:tblPr>
    <w:tblStylePr w:type="firstRow">
      <w:rPr>
        <w:b/>
        <w:bCs/>
        <w:color w:val="FFFFFF" w:themeColor="background1"/>
      </w:rPr>
      <w:tblPr/>
      <w:tcPr>
        <w:shd w:val="clear" w:color="auto" w:fill="302E45" w:themeFill="accent4"/>
      </w:tcPr>
    </w:tblStylePr>
    <w:tblStylePr w:type="lastRow">
      <w:rPr>
        <w:b/>
        <w:bCs/>
      </w:rPr>
      <w:tblPr/>
      <w:tcPr>
        <w:tcBorders>
          <w:top w:val="double" w:sz="4" w:space="0" w:color="302E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2E45" w:themeColor="accent4"/>
          <w:right w:val="single" w:sz="4" w:space="0" w:color="302E45" w:themeColor="accent4"/>
        </w:tcBorders>
      </w:tcPr>
    </w:tblStylePr>
    <w:tblStylePr w:type="band1Horz">
      <w:tblPr/>
      <w:tcPr>
        <w:tcBorders>
          <w:top w:val="single" w:sz="4" w:space="0" w:color="302E45" w:themeColor="accent4"/>
          <w:bottom w:val="single" w:sz="4" w:space="0" w:color="302E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2E45" w:themeColor="accent4"/>
          <w:left w:val="nil"/>
        </w:tcBorders>
      </w:tcPr>
    </w:tblStylePr>
    <w:tblStylePr w:type="swCell">
      <w:tblPr/>
      <w:tcPr>
        <w:tcBorders>
          <w:top w:val="double" w:sz="4" w:space="0" w:color="302E45" w:themeColor="accent4"/>
          <w:right w:val="nil"/>
        </w:tcBorders>
      </w:tcPr>
    </w:tblStylePr>
  </w:style>
  <w:style w:type="table" w:styleId="ListTable3-Accent5">
    <w:name w:val="List Table 3 Accent 5"/>
    <w:basedOn w:val="TableNormal"/>
    <w:uiPriority w:val="48"/>
    <w:locked/>
    <w:rsid w:val="00304D85"/>
    <w:tblPr>
      <w:tblStyleRowBandSize w:val="1"/>
      <w:tblStyleColBandSize w:val="1"/>
      <w:tblBorders>
        <w:top w:val="single" w:sz="4" w:space="0" w:color="626469" w:themeColor="accent5"/>
        <w:left w:val="single" w:sz="4" w:space="0" w:color="626469" w:themeColor="accent5"/>
        <w:bottom w:val="single" w:sz="4" w:space="0" w:color="626469" w:themeColor="accent5"/>
        <w:right w:val="single" w:sz="4" w:space="0" w:color="626469" w:themeColor="accent5"/>
      </w:tblBorders>
    </w:tblPr>
    <w:tblStylePr w:type="firstRow">
      <w:rPr>
        <w:b/>
        <w:bCs/>
        <w:color w:val="FFFFFF" w:themeColor="background1"/>
      </w:rPr>
      <w:tblPr/>
      <w:tcPr>
        <w:shd w:val="clear" w:color="auto" w:fill="626469" w:themeFill="accent5"/>
      </w:tcPr>
    </w:tblStylePr>
    <w:tblStylePr w:type="lastRow">
      <w:rPr>
        <w:b/>
        <w:bCs/>
      </w:rPr>
      <w:tblPr/>
      <w:tcPr>
        <w:tcBorders>
          <w:top w:val="double" w:sz="4" w:space="0" w:color="6264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6469" w:themeColor="accent5"/>
          <w:right w:val="single" w:sz="4" w:space="0" w:color="626469" w:themeColor="accent5"/>
        </w:tcBorders>
      </w:tcPr>
    </w:tblStylePr>
    <w:tblStylePr w:type="band1Horz">
      <w:tblPr/>
      <w:tcPr>
        <w:tcBorders>
          <w:top w:val="single" w:sz="4" w:space="0" w:color="626469" w:themeColor="accent5"/>
          <w:bottom w:val="single" w:sz="4" w:space="0" w:color="6264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6469" w:themeColor="accent5"/>
          <w:left w:val="nil"/>
        </w:tcBorders>
      </w:tcPr>
    </w:tblStylePr>
    <w:tblStylePr w:type="swCell">
      <w:tblPr/>
      <w:tcPr>
        <w:tcBorders>
          <w:top w:val="double" w:sz="4" w:space="0" w:color="626469" w:themeColor="accent5"/>
          <w:right w:val="nil"/>
        </w:tcBorders>
      </w:tcPr>
    </w:tblStylePr>
  </w:style>
  <w:style w:type="table" w:styleId="ListTable3-Accent6">
    <w:name w:val="List Table 3 Accent 6"/>
    <w:basedOn w:val="TableNormal"/>
    <w:uiPriority w:val="48"/>
    <w:locked/>
    <w:rsid w:val="00304D85"/>
    <w:tblPr>
      <w:tblStyleRowBandSize w:val="1"/>
      <w:tblStyleColBandSize w:val="1"/>
      <w:tblBorders>
        <w:top w:val="single" w:sz="4" w:space="0" w:color="D9D9D6" w:themeColor="accent6"/>
        <w:left w:val="single" w:sz="4" w:space="0" w:color="D9D9D6" w:themeColor="accent6"/>
        <w:bottom w:val="single" w:sz="4" w:space="0" w:color="D9D9D6" w:themeColor="accent6"/>
        <w:right w:val="single" w:sz="4" w:space="0" w:color="D9D9D6" w:themeColor="accent6"/>
      </w:tblBorders>
    </w:tblPr>
    <w:tblStylePr w:type="firstRow">
      <w:rPr>
        <w:b/>
        <w:bCs/>
        <w:color w:val="FFFFFF" w:themeColor="background1"/>
      </w:rPr>
      <w:tblPr/>
      <w:tcPr>
        <w:shd w:val="clear" w:color="auto" w:fill="D9D9D6" w:themeFill="accent6"/>
      </w:tcPr>
    </w:tblStylePr>
    <w:tblStylePr w:type="lastRow">
      <w:rPr>
        <w:b/>
        <w:bCs/>
      </w:rPr>
      <w:tblPr/>
      <w:tcPr>
        <w:tcBorders>
          <w:top w:val="double" w:sz="4" w:space="0" w:color="D9D9D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9D9D6" w:themeColor="accent6"/>
          <w:right w:val="single" w:sz="4" w:space="0" w:color="D9D9D6" w:themeColor="accent6"/>
        </w:tcBorders>
      </w:tcPr>
    </w:tblStylePr>
    <w:tblStylePr w:type="band1Horz">
      <w:tblPr/>
      <w:tcPr>
        <w:tcBorders>
          <w:top w:val="single" w:sz="4" w:space="0" w:color="D9D9D6" w:themeColor="accent6"/>
          <w:bottom w:val="single" w:sz="4" w:space="0" w:color="D9D9D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9D9D6" w:themeColor="accent6"/>
          <w:left w:val="nil"/>
        </w:tcBorders>
      </w:tcPr>
    </w:tblStylePr>
    <w:tblStylePr w:type="swCell">
      <w:tblPr/>
      <w:tcPr>
        <w:tcBorders>
          <w:top w:val="double" w:sz="4" w:space="0" w:color="D9D9D6" w:themeColor="accent6"/>
          <w:right w:val="nil"/>
        </w:tcBorders>
      </w:tcPr>
    </w:tblStylePr>
  </w:style>
  <w:style w:type="table" w:styleId="ListTable4">
    <w:name w:val="List Table 4"/>
    <w:basedOn w:val="TableNormal"/>
    <w:uiPriority w:val="49"/>
    <w:locked/>
    <w:rsid w:val="00304D8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locked/>
    <w:rsid w:val="00304D85"/>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tcBorders>
        <w:shd w:val="clear" w:color="auto" w:fill="FDB515" w:themeFill="accent1"/>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4-Accent2">
    <w:name w:val="List Table 4 Accent 2"/>
    <w:basedOn w:val="TableNormal"/>
    <w:uiPriority w:val="49"/>
    <w:locked/>
    <w:rsid w:val="00304D85"/>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tcBorders>
        <w:shd w:val="clear" w:color="auto" w:fill="F2665F" w:themeFill="accent2"/>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4-Accent3">
    <w:name w:val="List Table 4 Accent 3"/>
    <w:basedOn w:val="TableNormal"/>
    <w:uiPriority w:val="49"/>
    <w:locked/>
    <w:rsid w:val="00304D85"/>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tcBorders>
        <w:shd w:val="clear" w:color="auto" w:fill="EC008C" w:themeFill="accent3"/>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4-Accent4">
    <w:name w:val="List Table 4 Accent 4"/>
    <w:aliases w:val="AMDOCS List Table 4 - Accent 4"/>
    <w:basedOn w:val="TableNormal"/>
    <w:uiPriority w:val="49"/>
    <w:locked/>
    <w:rsid w:val="00304D85"/>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tcBorders>
        <w:shd w:val="clear" w:color="auto" w:fill="302E45" w:themeFill="accent4"/>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4-Accent5">
    <w:name w:val="List Table 4 Accent 5"/>
    <w:basedOn w:val="TableNormal"/>
    <w:uiPriority w:val="49"/>
    <w:locked/>
    <w:rsid w:val="00304D85"/>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tcBorders>
        <w:shd w:val="clear" w:color="auto" w:fill="626469" w:themeFill="accent5"/>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4-Accent6">
    <w:name w:val="List Table 4 Accent 6"/>
    <w:basedOn w:val="TableNormal"/>
    <w:uiPriority w:val="49"/>
    <w:locked/>
    <w:rsid w:val="00304D85"/>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tcBorders>
        <w:shd w:val="clear" w:color="auto" w:fill="D9D9D6" w:themeFill="accent6"/>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5Dark">
    <w:name w:val="List Table 5 Dark"/>
    <w:basedOn w:val="TableNormal"/>
    <w:uiPriority w:val="50"/>
    <w:locked/>
    <w:rsid w:val="00304D8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locked/>
    <w:rsid w:val="00304D85"/>
    <w:rPr>
      <w:color w:val="FFFFFF" w:themeColor="background1"/>
    </w:rPr>
    <w:tblPr>
      <w:tblStyleRowBandSize w:val="1"/>
      <w:tblStyleColBandSize w:val="1"/>
      <w:tblBorders>
        <w:top w:val="single" w:sz="24" w:space="0" w:color="FDB515" w:themeColor="accent1"/>
        <w:left w:val="single" w:sz="24" w:space="0" w:color="FDB515" w:themeColor="accent1"/>
        <w:bottom w:val="single" w:sz="24" w:space="0" w:color="FDB515" w:themeColor="accent1"/>
        <w:right w:val="single" w:sz="24" w:space="0" w:color="FDB515" w:themeColor="accent1"/>
      </w:tblBorders>
    </w:tblPr>
    <w:tcPr>
      <w:shd w:val="clear" w:color="auto" w:fill="FDB51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locked/>
    <w:rsid w:val="00304D85"/>
    <w:rPr>
      <w:color w:val="FFFFFF" w:themeColor="background1"/>
    </w:rPr>
    <w:tblPr>
      <w:tblStyleRowBandSize w:val="1"/>
      <w:tblStyleColBandSize w:val="1"/>
      <w:tblBorders>
        <w:top w:val="single" w:sz="24" w:space="0" w:color="F2665F" w:themeColor="accent2"/>
        <w:left w:val="single" w:sz="24" w:space="0" w:color="F2665F" w:themeColor="accent2"/>
        <w:bottom w:val="single" w:sz="24" w:space="0" w:color="F2665F" w:themeColor="accent2"/>
        <w:right w:val="single" w:sz="24" w:space="0" w:color="F2665F" w:themeColor="accent2"/>
      </w:tblBorders>
    </w:tblPr>
    <w:tcPr>
      <w:shd w:val="clear" w:color="auto" w:fill="F2665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locked/>
    <w:rsid w:val="00304D85"/>
    <w:rPr>
      <w:color w:val="FFFFFF" w:themeColor="background1"/>
    </w:rPr>
    <w:tblPr>
      <w:tblStyleRowBandSize w:val="1"/>
      <w:tblStyleColBandSize w:val="1"/>
      <w:tblBorders>
        <w:top w:val="single" w:sz="24" w:space="0" w:color="EC008C" w:themeColor="accent3"/>
        <w:left w:val="single" w:sz="24" w:space="0" w:color="EC008C" w:themeColor="accent3"/>
        <w:bottom w:val="single" w:sz="24" w:space="0" w:color="EC008C" w:themeColor="accent3"/>
        <w:right w:val="single" w:sz="24" w:space="0" w:color="EC008C" w:themeColor="accent3"/>
      </w:tblBorders>
    </w:tblPr>
    <w:tcPr>
      <w:shd w:val="clear" w:color="auto" w:fill="EC008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locked/>
    <w:rsid w:val="00304D85"/>
    <w:rPr>
      <w:color w:val="FFFFFF" w:themeColor="background1"/>
    </w:rPr>
    <w:tblPr>
      <w:tblStyleRowBandSize w:val="1"/>
      <w:tblStyleColBandSize w:val="1"/>
      <w:tblBorders>
        <w:top w:val="single" w:sz="24" w:space="0" w:color="302E45" w:themeColor="accent4"/>
        <w:left w:val="single" w:sz="24" w:space="0" w:color="302E45" w:themeColor="accent4"/>
        <w:bottom w:val="single" w:sz="24" w:space="0" w:color="302E45" w:themeColor="accent4"/>
        <w:right w:val="single" w:sz="24" w:space="0" w:color="302E45" w:themeColor="accent4"/>
      </w:tblBorders>
    </w:tblPr>
    <w:tcPr>
      <w:shd w:val="clear" w:color="auto" w:fill="302E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locked/>
    <w:rsid w:val="00304D85"/>
    <w:rPr>
      <w:color w:val="FFFFFF" w:themeColor="background1"/>
    </w:rPr>
    <w:tblPr>
      <w:tblStyleRowBandSize w:val="1"/>
      <w:tblStyleColBandSize w:val="1"/>
      <w:tblBorders>
        <w:top w:val="single" w:sz="24" w:space="0" w:color="626469" w:themeColor="accent5"/>
        <w:left w:val="single" w:sz="24" w:space="0" w:color="626469" w:themeColor="accent5"/>
        <w:bottom w:val="single" w:sz="24" w:space="0" w:color="626469" w:themeColor="accent5"/>
        <w:right w:val="single" w:sz="24" w:space="0" w:color="626469" w:themeColor="accent5"/>
      </w:tblBorders>
    </w:tblPr>
    <w:tcPr>
      <w:shd w:val="clear" w:color="auto" w:fill="6264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locked/>
    <w:rsid w:val="00304D85"/>
    <w:rPr>
      <w:color w:val="FFFFFF" w:themeColor="background1"/>
    </w:rPr>
    <w:tblPr>
      <w:tblStyleRowBandSize w:val="1"/>
      <w:tblStyleColBandSize w:val="1"/>
      <w:tblBorders>
        <w:top w:val="single" w:sz="24" w:space="0" w:color="D9D9D6" w:themeColor="accent6"/>
        <w:left w:val="single" w:sz="24" w:space="0" w:color="D9D9D6" w:themeColor="accent6"/>
        <w:bottom w:val="single" w:sz="24" w:space="0" w:color="D9D9D6" w:themeColor="accent6"/>
        <w:right w:val="single" w:sz="24" w:space="0" w:color="D9D9D6" w:themeColor="accent6"/>
      </w:tblBorders>
    </w:tblPr>
    <w:tcPr>
      <w:shd w:val="clear" w:color="auto" w:fill="D9D9D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locked/>
    <w:rsid w:val="00304D8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locked/>
    <w:rsid w:val="00304D85"/>
    <w:rPr>
      <w:color w:val="CB8C01" w:themeColor="accent1" w:themeShade="BF"/>
    </w:rPr>
    <w:tblPr>
      <w:tblStyleRowBandSize w:val="1"/>
      <w:tblStyleColBandSize w:val="1"/>
      <w:tblBorders>
        <w:top w:val="single" w:sz="4" w:space="0" w:color="FDB515" w:themeColor="accent1"/>
        <w:bottom w:val="single" w:sz="4" w:space="0" w:color="FDB515" w:themeColor="accent1"/>
      </w:tblBorders>
    </w:tblPr>
    <w:tblStylePr w:type="firstRow">
      <w:rPr>
        <w:b/>
        <w:bCs/>
      </w:rPr>
      <w:tblPr/>
      <w:tcPr>
        <w:tcBorders>
          <w:bottom w:val="single" w:sz="4" w:space="0" w:color="FDB515" w:themeColor="accent1"/>
        </w:tcBorders>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6Colorful-Accent2">
    <w:name w:val="List Table 6 Colorful Accent 2"/>
    <w:basedOn w:val="TableNormal"/>
    <w:uiPriority w:val="51"/>
    <w:locked/>
    <w:rsid w:val="00304D85"/>
    <w:rPr>
      <w:color w:val="E91D13" w:themeColor="accent2" w:themeShade="BF"/>
    </w:rPr>
    <w:tblPr>
      <w:tblStyleRowBandSize w:val="1"/>
      <w:tblStyleColBandSize w:val="1"/>
      <w:tblBorders>
        <w:top w:val="single" w:sz="4" w:space="0" w:color="F2665F" w:themeColor="accent2"/>
        <w:bottom w:val="single" w:sz="4" w:space="0" w:color="F2665F" w:themeColor="accent2"/>
      </w:tblBorders>
    </w:tblPr>
    <w:tblStylePr w:type="firstRow">
      <w:rPr>
        <w:b/>
        <w:bCs/>
      </w:rPr>
      <w:tblPr/>
      <w:tcPr>
        <w:tcBorders>
          <w:bottom w:val="single" w:sz="4" w:space="0" w:color="F2665F" w:themeColor="accent2"/>
        </w:tcBorders>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6Colorful-Accent3">
    <w:name w:val="List Table 6 Colorful Accent 3"/>
    <w:basedOn w:val="TableNormal"/>
    <w:uiPriority w:val="51"/>
    <w:locked/>
    <w:rsid w:val="00304D85"/>
    <w:rPr>
      <w:color w:val="B00068" w:themeColor="accent3" w:themeShade="BF"/>
    </w:rPr>
    <w:tblPr>
      <w:tblStyleRowBandSize w:val="1"/>
      <w:tblStyleColBandSize w:val="1"/>
      <w:tblBorders>
        <w:top w:val="single" w:sz="4" w:space="0" w:color="EC008C" w:themeColor="accent3"/>
        <w:bottom w:val="single" w:sz="4" w:space="0" w:color="EC008C" w:themeColor="accent3"/>
      </w:tblBorders>
    </w:tblPr>
    <w:tblStylePr w:type="firstRow">
      <w:rPr>
        <w:b/>
        <w:bCs/>
      </w:rPr>
      <w:tblPr/>
      <w:tcPr>
        <w:tcBorders>
          <w:bottom w:val="single" w:sz="4" w:space="0" w:color="EC008C" w:themeColor="accent3"/>
        </w:tcBorders>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6Colorful-Accent4">
    <w:name w:val="List Table 6 Colorful Accent 4"/>
    <w:basedOn w:val="TableNormal"/>
    <w:uiPriority w:val="51"/>
    <w:locked/>
    <w:rsid w:val="00304D85"/>
    <w:rPr>
      <w:color w:val="232233" w:themeColor="accent4" w:themeShade="BF"/>
    </w:rPr>
    <w:tblPr>
      <w:tblStyleRowBandSize w:val="1"/>
      <w:tblStyleColBandSize w:val="1"/>
      <w:tblBorders>
        <w:top w:val="single" w:sz="4" w:space="0" w:color="302E45" w:themeColor="accent4"/>
        <w:bottom w:val="single" w:sz="4" w:space="0" w:color="302E45" w:themeColor="accent4"/>
      </w:tblBorders>
    </w:tblPr>
    <w:tblStylePr w:type="firstRow">
      <w:rPr>
        <w:b/>
        <w:bCs/>
      </w:rPr>
      <w:tblPr/>
      <w:tcPr>
        <w:tcBorders>
          <w:bottom w:val="single" w:sz="4" w:space="0" w:color="302E45" w:themeColor="accent4"/>
        </w:tcBorders>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6Colorful-Accent5">
    <w:name w:val="List Table 6 Colorful Accent 5"/>
    <w:basedOn w:val="TableNormal"/>
    <w:uiPriority w:val="51"/>
    <w:locked/>
    <w:rsid w:val="00304D85"/>
    <w:rPr>
      <w:color w:val="494A4E" w:themeColor="accent5" w:themeShade="BF"/>
    </w:rPr>
    <w:tblPr>
      <w:tblStyleRowBandSize w:val="1"/>
      <w:tblStyleColBandSize w:val="1"/>
      <w:tblBorders>
        <w:top w:val="single" w:sz="4" w:space="0" w:color="626469" w:themeColor="accent5"/>
        <w:bottom w:val="single" w:sz="4" w:space="0" w:color="626469" w:themeColor="accent5"/>
      </w:tblBorders>
    </w:tblPr>
    <w:tblStylePr w:type="firstRow">
      <w:rPr>
        <w:b/>
        <w:bCs/>
      </w:rPr>
      <w:tblPr/>
      <w:tcPr>
        <w:tcBorders>
          <w:bottom w:val="single" w:sz="4" w:space="0" w:color="626469" w:themeColor="accent5"/>
        </w:tcBorders>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6Colorful-Accent6">
    <w:name w:val="List Table 6 Colorful Accent 6"/>
    <w:basedOn w:val="TableNormal"/>
    <w:uiPriority w:val="51"/>
    <w:locked/>
    <w:rsid w:val="00304D85"/>
    <w:rPr>
      <w:color w:val="A5A59D" w:themeColor="accent6" w:themeShade="BF"/>
    </w:rPr>
    <w:tblPr>
      <w:tblStyleRowBandSize w:val="1"/>
      <w:tblStyleColBandSize w:val="1"/>
      <w:tblBorders>
        <w:top w:val="single" w:sz="4" w:space="0" w:color="D9D9D6" w:themeColor="accent6"/>
        <w:bottom w:val="single" w:sz="4" w:space="0" w:color="D9D9D6" w:themeColor="accent6"/>
      </w:tblBorders>
    </w:tblPr>
    <w:tblStylePr w:type="firstRow">
      <w:rPr>
        <w:b/>
        <w:bCs/>
      </w:rPr>
      <w:tblPr/>
      <w:tcPr>
        <w:tcBorders>
          <w:bottom w:val="single" w:sz="4" w:space="0" w:color="D9D9D6" w:themeColor="accent6"/>
        </w:tcBorders>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7Colorful">
    <w:name w:val="List Table 7 Colorful"/>
    <w:basedOn w:val="TableNormal"/>
    <w:uiPriority w:val="52"/>
    <w:locked/>
    <w:rsid w:val="00304D8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locked/>
    <w:rsid w:val="00304D85"/>
    <w:rPr>
      <w:color w:val="CB8C0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B51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B51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B51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B515" w:themeColor="accent1"/>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locked/>
    <w:rsid w:val="00304D85"/>
    <w:rPr>
      <w:color w:val="E91D1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665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665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665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665F" w:themeColor="accent2"/>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locked/>
    <w:rsid w:val="00304D85"/>
    <w:rPr>
      <w:color w:val="B0006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3"/>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locked/>
    <w:rsid w:val="00304D85"/>
    <w:rPr>
      <w:color w:val="2322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2E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2E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2E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2E45" w:themeColor="accent4"/>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locked/>
    <w:rsid w:val="00304D85"/>
    <w:rPr>
      <w:color w:val="49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64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64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64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6469" w:themeColor="accent5"/>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locked/>
    <w:rsid w:val="00304D85"/>
    <w:rPr>
      <w:color w:val="A5A59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D9D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D9D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D9D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D9D6" w:themeColor="accent6"/>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04D8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04D85"/>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insideV w:val="single" w:sz="8" w:space="0" w:color="FDC64F" w:themeColor="accent1" w:themeTint="BF"/>
      </w:tblBorders>
    </w:tblPr>
    <w:tcPr>
      <w:shd w:val="clear" w:color="auto" w:fill="FEECC5" w:themeFill="accent1" w:themeFillTint="3F"/>
    </w:tcPr>
    <w:tblStylePr w:type="firstRow">
      <w:rPr>
        <w:b/>
        <w:bCs/>
      </w:rPr>
    </w:tblStylePr>
    <w:tblStylePr w:type="lastRow">
      <w:rPr>
        <w:b/>
        <w:bCs/>
      </w:rPr>
      <w:tblPr/>
      <w:tcPr>
        <w:tcBorders>
          <w:top w:val="single" w:sz="18" w:space="0" w:color="FDC64F" w:themeColor="accent1" w:themeTint="BF"/>
        </w:tcBorders>
      </w:tcPr>
    </w:tblStylePr>
    <w:tblStylePr w:type="firstCol">
      <w:rPr>
        <w:b/>
        <w:bCs/>
      </w:rPr>
    </w:tblStylePr>
    <w:tblStylePr w:type="lastCol">
      <w:rPr>
        <w:b/>
        <w:bCs/>
      </w:r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MediumGrid1-Accent2">
    <w:name w:val="Medium Grid 1 Accent 2"/>
    <w:basedOn w:val="TableNormal"/>
    <w:uiPriority w:val="67"/>
    <w:semiHidden/>
    <w:unhideWhenUsed/>
    <w:rsid w:val="00304D85"/>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insideV w:val="single" w:sz="8" w:space="0" w:color="F58C87" w:themeColor="accent2" w:themeTint="BF"/>
      </w:tblBorders>
    </w:tblPr>
    <w:tcPr>
      <w:shd w:val="clear" w:color="auto" w:fill="FBD8D7" w:themeFill="accent2" w:themeFillTint="3F"/>
    </w:tcPr>
    <w:tblStylePr w:type="firstRow">
      <w:rPr>
        <w:b/>
        <w:bCs/>
      </w:rPr>
    </w:tblStylePr>
    <w:tblStylePr w:type="lastRow">
      <w:rPr>
        <w:b/>
        <w:bCs/>
      </w:rPr>
      <w:tblPr/>
      <w:tcPr>
        <w:tcBorders>
          <w:top w:val="single" w:sz="18" w:space="0" w:color="F58C87" w:themeColor="accent2" w:themeTint="BF"/>
        </w:tcBorders>
      </w:tcPr>
    </w:tblStylePr>
    <w:tblStylePr w:type="firstCol">
      <w:rPr>
        <w:b/>
        <w:bCs/>
      </w:rPr>
    </w:tblStylePr>
    <w:tblStylePr w:type="lastCol">
      <w:rPr>
        <w:b/>
        <w:bCs/>
      </w:r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MediumGrid1-Accent3">
    <w:name w:val="Medium Grid 1 Accent 3"/>
    <w:basedOn w:val="TableNormal"/>
    <w:uiPriority w:val="67"/>
    <w:semiHidden/>
    <w:unhideWhenUsed/>
    <w:rsid w:val="00304D85"/>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insideV w:val="single" w:sz="8" w:space="0" w:color="FF31AB" w:themeColor="accent3" w:themeTint="BF"/>
      </w:tblBorders>
    </w:tblPr>
    <w:tcPr>
      <w:shd w:val="clear" w:color="auto" w:fill="FFBBE3" w:themeFill="accent3" w:themeFillTint="3F"/>
    </w:tcPr>
    <w:tblStylePr w:type="firstRow">
      <w:rPr>
        <w:b/>
        <w:bCs/>
      </w:rPr>
    </w:tblStylePr>
    <w:tblStylePr w:type="lastRow">
      <w:rPr>
        <w:b/>
        <w:bCs/>
      </w:rPr>
      <w:tblPr/>
      <w:tcPr>
        <w:tcBorders>
          <w:top w:val="single" w:sz="18" w:space="0" w:color="FF31AB" w:themeColor="accent3" w:themeTint="BF"/>
        </w:tcBorders>
      </w:tcPr>
    </w:tblStylePr>
    <w:tblStylePr w:type="firstCol">
      <w:rPr>
        <w:b/>
        <w:bCs/>
      </w:rPr>
    </w:tblStylePr>
    <w:tblStylePr w:type="lastCol">
      <w:rPr>
        <w:b/>
        <w:bCs/>
      </w:r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MediumGrid1-Accent4">
    <w:name w:val="Medium Grid 1 Accent 4"/>
    <w:basedOn w:val="TableNormal"/>
    <w:uiPriority w:val="67"/>
    <w:semiHidden/>
    <w:unhideWhenUsed/>
    <w:rsid w:val="00304D85"/>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insideV w:val="single" w:sz="8" w:space="0" w:color="595580" w:themeColor="accent4" w:themeTint="BF"/>
      </w:tblBorders>
    </w:tblPr>
    <w:tcPr>
      <w:shd w:val="clear" w:color="auto" w:fill="C6C4D8" w:themeFill="accent4" w:themeFillTint="3F"/>
    </w:tcPr>
    <w:tblStylePr w:type="firstRow">
      <w:rPr>
        <w:b/>
        <w:bCs/>
      </w:rPr>
    </w:tblStylePr>
    <w:tblStylePr w:type="lastRow">
      <w:rPr>
        <w:b/>
        <w:bCs/>
      </w:rPr>
      <w:tblPr/>
      <w:tcPr>
        <w:tcBorders>
          <w:top w:val="single" w:sz="18" w:space="0" w:color="595580" w:themeColor="accent4" w:themeTint="BF"/>
        </w:tcBorders>
      </w:tcPr>
    </w:tblStylePr>
    <w:tblStylePr w:type="firstCol">
      <w:rPr>
        <w:b/>
        <w:bCs/>
      </w:rPr>
    </w:tblStylePr>
    <w:tblStylePr w:type="lastCol">
      <w:rPr>
        <w:b/>
        <w:bCs/>
      </w:r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MediumGrid1-Accent5">
    <w:name w:val="Medium Grid 1 Accent 5"/>
    <w:basedOn w:val="TableNormal"/>
    <w:uiPriority w:val="67"/>
    <w:semiHidden/>
    <w:unhideWhenUsed/>
    <w:rsid w:val="00304D85"/>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insideV w:val="single" w:sz="8" w:space="0" w:color="888A90" w:themeColor="accent5" w:themeTint="BF"/>
      </w:tblBorders>
    </w:tblPr>
    <w:tcPr>
      <w:shd w:val="clear" w:color="auto" w:fill="D7D8DA" w:themeFill="accent5" w:themeFillTint="3F"/>
    </w:tcPr>
    <w:tblStylePr w:type="firstRow">
      <w:rPr>
        <w:b/>
        <w:bCs/>
      </w:rPr>
    </w:tblStylePr>
    <w:tblStylePr w:type="lastRow">
      <w:rPr>
        <w:b/>
        <w:bCs/>
      </w:rPr>
      <w:tblPr/>
      <w:tcPr>
        <w:tcBorders>
          <w:top w:val="single" w:sz="18" w:space="0" w:color="888A90" w:themeColor="accent5" w:themeTint="BF"/>
        </w:tcBorders>
      </w:tcPr>
    </w:tblStylePr>
    <w:tblStylePr w:type="firstCol">
      <w:rPr>
        <w:b/>
        <w:bCs/>
      </w:rPr>
    </w:tblStylePr>
    <w:tblStylePr w:type="lastCol">
      <w:rPr>
        <w:b/>
        <w:bCs/>
      </w:r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MediumGrid1-Accent6">
    <w:name w:val="Medium Grid 1 Accent 6"/>
    <w:basedOn w:val="TableNormal"/>
    <w:uiPriority w:val="67"/>
    <w:semiHidden/>
    <w:unhideWhenUsed/>
    <w:rsid w:val="00304D85"/>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insideV w:val="single" w:sz="8" w:space="0" w:color="E2E2E0" w:themeColor="accent6" w:themeTint="BF"/>
      </w:tblBorders>
    </w:tblPr>
    <w:tcPr>
      <w:shd w:val="clear" w:color="auto" w:fill="F5F5F4" w:themeFill="accent6" w:themeFillTint="3F"/>
    </w:tcPr>
    <w:tblStylePr w:type="firstRow">
      <w:rPr>
        <w:b/>
        <w:bCs/>
      </w:rPr>
    </w:tblStylePr>
    <w:tblStylePr w:type="lastRow">
      <w:rPr>
        <w:b/>
        <w:bCs/>
      </w:rPr>
      <w:tblPr/>
      <w:tcPr>
        <w:tcBorders>
          <w:top w:val="single" w:sz="18" w:space="0" w:color="E2E2E0" w:themeColor="accent6" w:themeTint="BF"/>
        </w:tcBorders>
      </w:tcPr>
    </w:tblStylePr>
    <w:tblStylePr w:type="firstCol">
      <w:rPr>
        <w:b/>
        <w:bCs/>
      </w:rPr>
    </w:tblStylePr>
    <w:tblStylePr w:type="lastCol">
      <w:rPr>
        <w:b/>
        <w:bCs/>
      </w:r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MediumGrid2">
    <w:name w:val="Medium Grid 2"/>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cPr>
      <w:shd w:val="clear" w:color="auto" w:fill="FEECC5" w:themeFill="accent1" w:themeFillTint="3F"/>
    </w:tcPr>
    <w:tblStylePr w:type="firstRow">
      <w:rPr>
        <w:b/>
        <w:bCs/>
        <w:color w:val="000000" w:themeColor="text1"/>
      </w:rPr>
      <w:tblPr/>
      <w:tcPr>
        <w:shd w:val="clear" w:color="auto" w:fill="FEF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D0" w:themeFill="accent1" w:themeFillTint="33"/>
      </w:tcPr>
    </w:tblStylePr>
    <w:tblStylePr w:type="band1Vert">
      <w:tblPr/>
      <w:tcPr>
        <w:shd w:val="clear" w:color="auto" w:fill="FED98A" w:themeFill="accent1" w:themeFillTint="7F"/>
      </w:tcPr>
    </w:tblStylePr>
    <w:tblStylePr w:type="band1Horz">
      <w:tblPr/>
      <w:tcPr>
        <w:tcBorders>
          <w:insideH w:val="single" w:sz="6" w:space="0" w:color="FDB515" w:themeColor="accent1"/>
          <w:insideV w:val="single" w:sz="6" w:space="0" w:color="FDB515" w:themeColor="accent1"/>
        </w:tcBorders>
        <w:shd w:val="clear" w:color="auto" w:fill="FED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cPr>
      <w:shd w:val="clear" w:color="auto" w:fill="FBD8D7" w:themeFill="accent2" w:themeFillTint="3F"/>
    </w:tcPr>
    <w:tblStylePr w:type="firstRow">
      <w:rPr>
        <w:b/>
        <w:bCs/>
        <w:color w:val="000000" w:themeColor="text1"/>
      </w:rPr>
      <w:tblPr/>
      <w:tcPr>
        <w:shd w:val="clear" w:color="auto" w:fill="FDEF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0DE" w:themeFill="accent2" w:themeFillTint="33"/>
      </w:tcPr>
    </w:tblStylePr>
    <w:tblStylePr w:type="band1Vert">
      <w:tblPr/>
      <w:tcPr>
        <w:shd w:val="clear" w:color="auto" w:fill="F8B2AF" w:themeFill="accent2" w:themeFillTint="7F"/>
      </w:tcPr>
    </w:tblStylePr>
    <w:tblStylePr w:type="band1Horz">
      <w:tblPr/>
      <w:tcPr>
        <w:tcBorders>
          <w:insideH w:val="single" w:sz="6" w:space="0" w:color="F2665F" w:themeColor="accent2"/>
          <w:insideV w:val="single" w:sz="6" w:space="0" w:color="F2665F" w:themeColor="accent2"/>
        </w:tcBorders>
        <w:shd w:val="clear" w:color="auto" w:fill="F8B2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cPr>
      <w:shd w:val="clear" w:color="auto" w:fill="FFBBE3" w:themeFill="accent3" w:themeFillTint="3F"/>
    </w:tcPr>
    <w:tblStylePr w:type="firstRow">
      <w:rPr>
        <w:b/>
        <w:bCs/>
        <w:color w:val="000000" w:themeColor="text1"/>
      </w:rPr>
      <w:tblPr/>
      <w:tcPr>
        <w:shd w:val="clear" w:color="auto" w:fill="FFE4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3" w:themeFillTint="33"/>
      </w:tcPr>
    </w:tblStylePr>
    <w:tblStylePr w:type="band1Vert">
      <w:tblPr/>
      <w:tcPr>
        <w:shd w:val="clear" w:color="auto" w:fill="FF76C7" w:themeFill="accent3" w:themeFillTint="7F"/>
      </w:tcPr>
    </w:tblStylePr>
    <w:tblStylePr w:type="band1Horz">
      <w:tblPr/>
      <w:tcPr>
        <w:tcBorders>
          <w:insideH w:val="single" w:sz="6" w:space="0" w:color="EC008C" w:themeColor="accent3"/>
          <w:insideV w:val="single" w:sz="6" w:space="0" w:color="EC008C" w:themeColor="accent3"/>
        </w:tcBorders>
        <w:shd w:val="clear" w:color="auto" w:fill="FF76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cPr>
      <w:shd w:val="clear" w:color="auto" w:fill="C6C4D8" w:themeFill="accent4" w:themeFillTint="3F"/>
    </w:tcPr>
    <w:tblStylePr w:type="firstRow">
      <w:rPr>
        <w:b/>
        <w:bCs/>
        <w:color w:val="000000" w:themeColor="text1"/>
      </w:rPr>
      <w:tblPr/>
      <w:tcPr>
        <w:shd w:val="clear" w:color="auto" w:fill="E8E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CFDF" w:themeFill="accent4" w:themeFillTint="33"/>
      </w:tcPr>
    </w:tblStylePr>
    <w:tblStylePr w:type="band1Vert">
      <w:tblPr/>
      <w:tcPr>
        <w:shd w:val="clear" w:color="auto" w:fill="8C88B0" w:themeFill="accent4" w:themeFillTint="7F"/>
      </w:tcPr>
    </w:tblStylePr>
    <w:tblStylePr w:type="band1Horz">
      <w:tblPr/>
      <w:tcPr>
        <w:tcBorders>
          <w:insideH w:val="single" w:sz="6" w:space="0" w:color="302E45" w:themeColor="accent4"/>
          <w:insideV w:val="single" w:sz="6" w:space="0" w:color="302E45" w:themeColor="accent4"/>
        </w:tcBorders>
        <w:shd w:val="clear" w:color="auto" w:fill="8C88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cPr>
      <w:shd w:val="clear" w:color="auto" w:fill="D7D8DA" w:themeFill="accent5" w:themeFillTint="3F"/>
    </w:tcPr>
    <w:tblStylePr w:type="firstRow">
      <w:rPr>
        <w:b/>
        <w:bCs/>
        <w:color w:val="000000" w:themeColor="text1"/>
      </w:rPr>
      <w:tblPr/>
      <w:tcPr>
        <w:shd w:val="clear" w:color="auto" w:fill="EF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E1" w:themeFill="accent5" w:themeFillTint="33"/>
      </w:tcPr>
    </w:tblStylePr>
    <w:tblStylePr w:type="band1Vert">
      <w:tblPr/>
      <w:tcPr>
        <w:shd w:val="clear" w:color="auto" w:fill="AFB1B5" w:themeFill="accent5" w:themeFillTint="7F"/>
      </w:tcPr>
    </w:tblStylePr>
    <w:tblStylePr w:type="band1Horz">
      <w:tblPr/>
      <w:tcPr>
        <w:tcBorders>
          <w:insideH w:val="single" w:sz="6" w:space="0" w:color="626469" w:themeColor="accent5"/>
          <w:insideV w:val="single" w:sz="6" w:space="0" w:color="626469" w:themeColor="accent5"/>
        </w:tcBorders>
        <w:shd w:val="clear" w:color="auto" w:fill="AFB1B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cPr>
      <w:shd w:val="clear" w:color="auto" w:fill="F5F5F4" w:themeFill="accent6" w:themeFillTint="3F"/>
    </w:tcPr>
    <w:tblStylePr w:type="firstRow">
      <w:rPr>
        <w:b/>
        <w:bCs/>
        <w:color w:val="000000" w:themeColor="text1"/>
      </w:rPr>
      <w:tblPr/>
      <w:tcPr>
        <w:shd w:val="clear" w:color="auto" w:fill="FBFB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6" w:themeFill="accent6" w:themeFillTint="33"/>
      </w:tcPr>
    </w:tblStylePr>
    <w:tblStylePr w:type="band1Vert">
      <w:tblPr/>
      <w:tcPr>
        <w:shd w:val="clear" w:color="auto" w:fill="ECECEA" w:themeFill="accent6" w:themeFillTint="7F"/>
      </w:tcPr>
    </w:tblStylePr>
    <w:tblStylePr w:type="band1Horz">
      <w:tblPr/>
      <w:tcPr>
        <w:tcBorders>
          <w:insideH w:val="single" w:sz="6" w:space="0" w:color="D9D9D6" w:themeColor="accent6"/>
          <w:insideV w:val="single" w:sz="6" w:space="0" w:color="D9D9D6" w:themeColor="accent6"/>
        </w:tcBorders>
        <w:shd w:val="clear" w:color="auto" w:fill="ECECE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C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B5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B5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98A" w:themeFill="accent1" w:themeFillTint="7F"/>
      </w:tcPr>
    </w:tblStylePr>
  </w:style>
  <w:style w:type="table" w:styleId="MediumGrid3-Accent2">
    <w:name w:val="Medium Grid 3 Accent 2"/>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665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665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2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2AF" w:themeFill="accent2" w:themeFillTint="7F"/>
      </w:tcPr>
    </w:tblStylePr>
  </w:style>
  <w:style w:type="table" w:styleId="MediumGrid3-Accent3">
    <w:name w:val="Medium Grid 3 Accent 3"/>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3" w:themeFillTint="7F"/>
      </w:tcPr>
    </w:tblStylePr>
  </w:style>
  <w:style w:type="table" w:styleId="MediumGrid3-Accent4">
    <w:name w:val="Medium Grid 3 Accent 4"/>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C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2E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2E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88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88B0" w:themeFill="accent4" w:themeFillTint="7F"/>
      </w:tcPr>
    </w:tblStylePr>
  </w:style>
  <w:style w:type="table" w:styleId="MediumGrid3-Accent5">
    <w:name w:val="Medium Grid 3 Accent 5"/>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8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64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64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1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1B5" w:themeFill="accent5" w:themeFillTint="7F"/>
      </w:tcPr>
    </w:tblStylePr>
  </w:style>
  <w:style w:type="table" w:styleId="MediumGrid3-Accent6">
    <w:name w:val="Medium Grid 3 Accent 6"/>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5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D9D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D9D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EC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ECEA" w:themeFill="accent6" w:themeFillTint="7F"/>
      </w:tcPr>
    </w:tblStylePr>
  </w:style>
  <w:style w:type="table" w:styleId="MediumList1">
    <w:name w:val="Medium List 1"/>
    <w:basedOn w:val="TableNormal"/>
    <w:uiPriority w:val="65"/>
    <w:semiHidden/>
    <w:unhideWhenUsed/>
    <w:rsid w:val="00304D8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02E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04D85"/>
    <w:rPr>
      <w:color w:val="000000" w:themeColor="text1"/>
    </w:rPr>
    <w:tblPr>
      <w:tblStyleRowBandSize w:val="1"/>
      <w:tblStyleColBandSize w:val="1"/>
      <w:tblBorders>
        <w:top w:val="single" w:sz="8" w:space="0" w:color="FDB515" w:themeColor="accent1"/>
        <w:bottom w:val="single" w:sz="8" w:space="0" w:color="FDB515" w:themeColor="accent1"/>
      </w:tblBorders>
    </w:tblPr>
    <w:tblStylePr w:type="firstRow">
      <w:rPr>
        <w:rFonts w:asciiTheme="majorHAnsi" w:eastAsiaTheme="majorEastAsia" w:hAnsiTheme="majorHAnsi" w:cstheme="majorBidi"/>
      </w:rPr>
      <w:tblPr/>
      <w:tcPr>
        <w:tcBorders>
          <w:top w:val="nil"/>
          <w:bottom w:val="single" w:sz="8" w:space="0" w:color="FDB515" w:themeColor="accent1"/>
        </w:tcBorders>
      </w:tcPr>
    </w:tblStylePr>
    <w:tblStylePr w:type="lastRow">
      <w:rPr>
        <w:b/>
        <w:bCs/>
        <w:color w:val="302E45" w:themeColor="text2"/>
      </w:rPr>
      <w:tblPr/>
      <w:tcPr>
        <w:tcBorders>
          <w:top w:val="single" w:sz="8" w:space="0" w:color="FDB515" w:themeColor="accent1"/>
          <w:bottom w:val="single" w:sz="8" w:space="0" w:color="FDB515" w:themeColor="accent1"/>
        </w:tcBorders>
      </w:tcPr>
    </w:tblStylePr>
    <w:tblStylePr w:type="firstCol">
      <w:rPr>
        <w:b/>
        <w:bCs/>
      </w:rPr>
    </w:tblStylePr>
    <w:tblStylePr w:type="lastCol">
      <w:rPr>
        <w:b/>
        <w:bCs/>
      </w:rPr>
      <w:tblPr/>
      <w:tcPr>
        <w:tcBorders>
          <w:top w:val="single" w:sz="8" w:space="0" w:color="FDB515" w:themeColor="accent1"/>
          <w:bottom w:val="single" w:sz="8" w:space="0" w:color="FDB515" w:themeColor="accent1"/>
        </w:tcBorders>
      </w:tcPr>
    </w:tblStylePr>
    <w:tblStylePr w:type="band1Vert">
      <w:tblPr/>
      <w:tcPr>
        <w:shd w:val="clear" w:color="auto" w:fill="FEECC5" w:themeFill="accent1" w:themeFillTint="3F"/>
      </w:tcPr>
    </w:tblStylePr>
    <w:tblStylePr w:type="band1Horz">
      <w:tblPr/>
      <w:tcPr>
        <w:shd w:val="clear" w:color="auto" w:fill="FEECC5" w:themeFill="accent1" w:themeFillTint="3F"/>
      </w:tcPr>
    </w:tblStylePr>
  </w:style>
  <w:style w:type="table" w:styleId="MediumList1-Accent2">
    <w:name w:val="Medium List 1 Accent 2"/>
    <w:basedOn w:val="TableNormal"/>
    <w:uiPriority w:val="65"/>
    <w:semiHidden/>
    <w:unhideWhenUsed/>
    <w:rsid w:val="00304D85"/>
    <w:rPr>
      <w:color w:val="000000" w:themeColor="text1"/>
    </w:rPr>
    <w:tblPr>
      <w:tblStyleRowBandSize w:val="1"/>
      <w:tblStyleColBandSize w:val="1"/>
      <w:tblBorders>
        <w:top w:val="single" w:sz="8" w:space="0" w:color="F2665F" w:themeColor="accent2"/>
        <w:bottom w:val="single" w:sz="8" w:space="0" w:color="F2665F" w:themeColor="accent2"/>
      </w:tblBorders>
    </w:tblPr>
    <w:tblStylePr w:type="firstRow">
      <w:rPr>
        <w:rFonts w:asciiTheme="majorHAnsi" w:eastAsiaTheme="majorEastAsia" w:hAnsiTheme="majorHAnsi" w:cstheme="majorBidi"/>
      </w:rPr>
      <w:tblPr/>
      <w:tcPr>
        <w:tcBorders>
          <w:top w:val="nil"/>
          <w:bottom w:val="single" w:sz="8" w:space="0" w:color="F2665F" w:themeColor="accent2"/>
        </w:tcBorders>
      </w:tcPr>
    </w:tblStylePr>
    <w:tblStylePr w:type="lastRow">
      <w:rPr>
        <w:b/>
        <w:bCs/>
        <w:color w:val="302E45" w:themeColor="text2"/>
      </w:rPr>
      <w:tblPr/>
      <w:tcPr>
        <w:tcBorders>
          <w:top w:val="single" w:sz="8" w:space="0" w:color="F2665F" w:themeColor="accent2"/>
          <w:bottom w:val="single" w:sz="8" w:space="0" w:color="F2665F" w:themeColor="accent2"/>
        </w:tcBorders>
      </w:tcPr>
    </w:tblStylePr>
    <w:tblStylePr w:type="firstCol">
      <w:rPr>
        <w:b/>
        <w:bCs/>
      </w:rPr>
    </w:tblStylePr>
    <w:tblStylePr w:type="lastCol">
      <w:rPr>
        <w:b/>
        <w:bCs/>
      </w:rPr>
      <w:tblPr/>
      <w:tcPr>
        <w:tcBorders>
          <w:top w:val="single" w:sz="8" w:space="0" w:color="F2665F" w:themeColor="accent2"/>
          <w:bottom w:val="single" w:sz="8" w:space="0" w:color="F2665F" w:themeColor="accent2"/>
        </w:tcBorders>
      </w:tcPr>
    </w:tblStylePr>
    <w:tblStylePr w:type="band1Vert">
      <w:tblPr/>
      <w:tcPr>
        <w:shd w:val="clear" w:color="auto" w:fill="FBD8D7" w:themeFill="accent2" w:themeFillTint="3F"/>
      </w:tcPr>
    </w:tblStylePr>
    <w:tblStylePr w:type="band1Horz">
      <w:tblPr/>
      <w:tcPr>
        <w:shd w:val="clear" w:color="auto" w:fill="FBD8D7" w:themeFill="accent2" w:themeFillTint="3F"/>
      </w:tcPr>
    </w:tblStylePr>
  </w:style>
  <w:style w:type="table" w:styleId="MediumList1-Accent3">
    <w:name w:val="Medium List 1 Accent 3"/>
    <w:basedOn w:val="TableNormal"/>
    <w:uiPriority w:val="65"/>
    <w:semiHidden/>
    <w:unhideWhenUsed/>
    <w:rsid w:val="00304D85"/>
    <w:rPr>
      <w:color w:val="000000" w:themeColor="text1"/>
    </w:rPr>
    <w:tblPr>
      <w:tblStyleRowBandSize w:val="1"/>
      <w:tblStyleColBandSize w:val="1"/>
      <w:tblBorders>
        <w:top w:val="single" w:sz="8" w:space="0" w:color="EC008C" w:themeColor="accent3"/>
        <w:bottom w:val="single" w:sz="8" w:space="0" w:color="EC008C" w:themeColor="accent3"/>
      </w:tblBorders>
    </w:tblPr>
    <w:tblStylePr w:type="firstRow">
      <w:rPr>
        <w:rFonts w:asciiTheme="majorHAnsi" w:eastAsiaTheme="majorEastAsia" w:hAnsiTheme="majorHAnsi" w:cstheme="majorBidi"/>
      </w:rPr>
      <w:tblPr/>
      <w:tcPr>
        <w:tcBorders>
          <w:top w:val="nil"/>
          <w:bottom w:val="single" w:sz="8" w:space="0" w:color="EC008C" w:themeColor="accent3"/>
        </w:tcBorders>
      </w:tcPr>
    </w:tblStylePr>
    <w:tblStylePr w:type="lastRow">
      <w:rPr>
        <w:b/>
        <w:bCs/>
        <w:color w:val="302E45" w:themeColor="text2"/>
      </w:rPr>
      <w:tblPr/>
      <w:tcPr>
        <w:tcBorders>
          <w:top w:val="single" w:sz="8" w:space="0" w:color="EC008C" w:themeColor="accent3"/>
          <w:bottom w:val="single" w:sz="8" w:space="0" w:color="EC008C" w:themeColor="accent3"/>
        </w:tcBorders>
      </w:tcPr>
    </w:tblStylePr>
    <w:tblStylePr w:type="firstCol">
      <w:rPr>
        <w:b/>
        <w:bCs/>
      </w:rPr>
    </w:tblStylePr>
    <w:tblStylePr w:type="lastCol">
      <w:rPr>
        <w:b/>
        <w:bCs/>
      </w:rPr>
      <w:tblPr/>
      <w:tcPr>
        <w:tcBorders>
          <w:top w:val="single" w:sz="8" w:space="0" w:color="EC008C" w:themeColor="accent3"/>
          <w:bottom w:val="single" w:sz="8" w:space="0" w:color="EC008C" w:themeColor="accent3"/>
        </w:tcBorders>
      </w:tcPr>
    </w:tblStylePr>
    <w:tblStylePr w:type="band1Vert">
      <w:tblPr/>
      <w:tcPr>
        <w:shd w:val="clear" w:color="auto" w:fill="FFBBE3" w:themeFill="accent3" w:themeFillTint="3F"/>
      </w:tcPr>
    </w:tblStylePr>
    <w:tblStylePr w:type="band1Horz">
      <w:tblPr/>
      <w:tcPr>
        <w:shd w:val="clear" w:color="auto" w:fill="FFBBE3" w:themeFill="accent3" w:themeFillTint="3F"/>
      </w:tcPr>
    </w:tblStylePr>
  </w:style>
  <w:style w:type="table" w:styleId="MediumList1-Accent4">
    <w:name w:val="Medium List 1 Accent 4"/>
    <w:basedOn w:val="TableNormal"/>
    <w:uiPriority w:val="65"/>
    <w:semiHidden/>
    <w:unhideWhenUsed/>
    <w:rsid w:val="00304D85"/>
    <w:rPr>
      <w:color w:val="000000" w:themeColor="text1"/>
    </w:rPr>
    <w:tblPr>
      <w:tblStyleRowBandSize w:val="1"/>
      <w:tblStyleColBandSize w:val="1"/>
      <w:tblBorders>
        <w:top w:val="single" w:sz="8" w:space="0" w:color="302E45" w:themeColor="accent4"/>
        <w:bottom w:val="single" w:sz="8" w:space="0" w:color="302E45" w:themeColor="accent4"/>
      </w:tblBorders>
    </w:tblPr>
    <w:tblStylePr w:type="firstRow">
      <w:rPr>
        <w:rFonts w:asciiTheme="majorHAnsi" w:eastAsiaTheme="majorEastAsia" w:hAnsiTheme="majorHAnsi" w:cstheme="majorBidi"/>
      </w:rPr>
      <w:tblPr/>
      <w:tcPr>
        <w:tcBorders>
          <w:top w:val="nil"/>
          <w:bottom w:val="single" w:sz="8" w:space="0" w:color="302E45" w:themeColor="accent4"/>
        </w:tcBorders>
      </w:tcPr>
    </w:tblStylePr>
    <w:tblStylePr w:type="lastRow">
      <w:rPr>
        <w:b/>
        <w:bCs/>
        <w:color w:val="302E45" w:themeColor="text2"/>
      </w:rPr>
      <w:tblPr/>
      <w:tcPr>
        <w:tcBorders>
          <w:top w:val="single" w:sz="8" w:space="0" w:color="302E45" w:themeColor="accent4"/>
          <w:bottom w:val="single" w:sz="8" w:space="0" w:color="302E45" w:themeColor="accent4"/>
        </w:tcBorders>
      </w:tcPr>
    </w:tblStylePr>
    <w:tblStylePr w:type="firstCol">
      <w:rPr>
        <w:b/>
        <w:bCs/>
      </w:rPr>
    </w:tblStylePr>
    <w:tblStylePr w:type="lastCol">
      <w:rPr>
        <w:b/>
        <w:bCs/>
      </w:rPr>
      <w:tblPr/>
      <w:tcPr>
        <w:tcBorders>
          <w:top w:val="single" w:sz="8" w:space="0" w:color="302E45" w:themeColor="accent4"/>
          <w:bottom w:val="single" w:sz="8" w:space="0" w:color="302E45" w:themeColor="accent4"/>
        </w:tcBorders>
      </w:tcPr>
    </w:tblStylePr>
    <w:tblStylePr w:type="band1Vert">
      <w:tblPr/>
      <w:tcPr>
        <w:shd w:val="clear" w:color="auto" w:fill="C6C4D8" w:themeFill="accent4" w:themeFillTint="3F"/>
      </w:tcPr>
    </w:tblStylePr>
    <w:tblStylePr w:type="band1Horz">
      <w:tblPr/>
      <w:tcPr>
        <w:shd w:val="clear" w:color="auto" w:fill="C6C4D8" w:themeFill="accent4" w:themeFillTint="3F"/>
      </w:tcPr>
    </w:tblStylePr>
  </w:style>
  <w:style w:type="table" w:styleId="MediumList1-Accent5">
    <w:name w:val="Medium List 1 Accent 5"/>
    <w:basedOn w:val="TableNormal"/>
    <w:uiPriority w:val="65"/>
    <w:semiHidden/>
    <w:unhideWhenUsed/>
    <w:rsid w:val="00304D85"/>
    <w:rPr>
      <w:color w:val="000000" w:themeColor="text1"/>
    </w:rPr>
    <w:tblPr>
      <w:tblStyleRowBandSize w:val="1"/>
      <w:tblStyleColBandSize w:val="1"/>
      <w:tblBorders>
        <w:top w:val="single" w:sz="8" w:space="0" w:color="626469" w:themeColor="accent5"/>
        <w:bottom w:val="single" w:sz="8" w:space="0" w:color="626469" w:themeColor="accent5"/>
      </w:tblBorders>
    </w:tblPr>
    <w:tblStylePr w:type="firstRow">
      <w:rPr>
        <w:rFonts w:asciiTheme="majorHAnsi" w:eastAsiaTheme="majorEastAsia" w:hAnsiTheme="majorHAnsi" w:cstheme="majorBidi"/>
      </w:rPr>
      <w:tblPr/>
      <w:tcPr>
        <w:tcBorders>
          <w:top w:val="nil"/>
          <w:bottom w:val="single" w:sz="8" w:space="0" w:color="626469" w:themeColor="accent5"/>
        </w:tcBorders>
      </w:tcPr>
    </w:tblStylePr>
    <w:tblStylePr w:type="lastRow">
      <w:rPr>
        <w:b/>
        <w:bCs/>
        <w:color w:val="302E45" w:themeColor="text2"/>
      </w:rPr>
      <w:tblPr/>
      <w:tcPr>
        <w:tcBorders>
          <w:top w:val="single" w:sz="8" w:space="0" w:color="626469" w:themeColor="accent5"/>
          <w:bottom w:val="single" w:sz="8" w:space="0" w:color="626469" w:themeColor="accent5"/>
        </w:tcBorders>
      </w:tcPr>
    </w:tblStylePr>
    <w:tblStylePr w:type="firstCol">
      <w:rPr>
        <w:b/>
        <w:bCs/>
      </w:rPr>
    </w:tblStylePr>
    <w:tblStylePr w:type="lastCol">
      <w:rPr>
        <w:b/>
        <w:bCs/>
      </w:rPr>
      <w:tblPr/>
      <w:tcPr>
        <w:tcBorders>
          <w:top w:val="single" w:sz="8" w:space="0" w:color="626469" w:themeColor="accent5"/>
          <w:bottom w:val="single" w:sz="8" w:space="0" w:color="626469" w:themeColor="accent5"/>
        </w:tcBorders>
      </w:tcPr>
    </w:tblStylePr>
    <w:tblStylePr w:type="band1Vert">
      <w:tblPr/>
      <w:tcPr>
        <w:shd w:val="clear" w:color="auto" w:fill="D7D8DA" w:themeFill="accent5" w:themeFillTint="3F"/>
      </w:tcPr>
    </w:tblStylePr>
    <w:tblStylePr w:type="band1Horz">
      <w:tblPr/>
      <w:tcPr>
        <w:shd w:val="clear" w:color="auto" w:fill="D7D8DA" w:themeFill="accent5" w:themeFillTint="3F"/>
      </w:tcPr>
    </w:tblStylePr>
  </w:style>
  <w:style w:type="table" w:styleId="MediumList1-Accent6">
    <w:name w:val="Medium List 1 Accent 6"/>
    <w:basedOn w:val="TableNormal"/>
    <w:uiPriority w:val="65"/>
    <w:semiHidden/>
    <w:unhideWhenUsed/>
    <w:rsid w:val="00304D85"/>
    <w:rPr>
      <w:color w:val="000000" w:themeColor="text1"/>
    </w:rPr>
    <w:tblPr>
      <w:tblStyleRowBandSize w:val="1"/>
      <w:tblStyleColBandSize w:val="1"/>
      <w:tblBorders>
        <w:top w:val="single" w:sz="8" w:space="0" w:color="D9D9D6" w:themeColor="accent6"/>
        <w:bottom w:val="single" w:sz="8" w:space="0" w:color="D9D9D6" w:themeColor="accent6"/>
      </w:tblBorders>
    </w:tblPr>
    <w:tblStylePr w:type="firstRow">
      <w:rPr>
        <w:rFonts w:asciiTheme="majorHAnsi" w:eastAsiaTheme="majorEastAsia" w:hAnsiTheme="majorHAnsi" w:cstheme="majorBidi"/>
      </w:rPr>
      <w:tblPr/>
      <w:tcPr>
        <w:tcBorders>
          <w:top w:val="nil"/>
          <w:bottom w:val="single" w:sz="8" w:space="0" w:color="D9D9D6" w:themeColor="accent6"/>
        </w:tcBorders>
      </w:tcPr>
    </w:tblStylePr>
    <w:tblStylePr w:type="lastRow">
      <w:rPr>
        <w:b/>
        <w:bCs/>
        <w:color w:val="302E45" w:themeColor="text2"/>
      </w:rPr>
      <w:tblPr/>
      <w:tcPr>
        <w:tcBorders>
          <w:top w:val="single" w:sz="8" w:space="0" w:color="D9D9D6" w:themeColor="accent6"/>
          <w:bottom w:val="single" w:sz="8" w:space="0" w:color="D9D9D6" w:themeColor="accent6"/>
        </w:tcBorders>
      </w:tcPr>
    </w:tblStylePr>
    <w:tblStylePr w:type="firstCol">
      <w:rPr>
        <w:b/>
        <w:bCs/>
      </w:rPr>
    </w:tblStylePr>
    <w:tblStylePr w:type="lastCol">
      <w:rPr>
        <w:b/>
        <w:bCs/>
      </w:rPr>
      <w:tblPr/>
      <w:tcPr>
        <w:tcBorders>
          <w:top w:val="single" w:sz="8" w:space="0" w:color="D9D9D6" w:themeColor="accent6"/>
          <w:bottom w:val="single" w:sz="8" w:space="0" w:color="D9D9D6" w:themeColor="accent6"/>
        </w:tcBorders>
      </w:tcPr>
    </w:tblStylePr>
    <w:tblStylePr w:type="band1Vert">
      <w:tblPr/>
      <w:tcPr>
        <w:shd w:val="clear" w:color="auto" w:fill="F5F5F4" w:themeFill="accent6" w:themeFillTint="3F"/>
      </w:tcPr>
    </w:tblStylePr>
    <w:tblStylePr w:type="band1Horz">
      <w:tblPr/>
      <w:tcPr>
        <w:shd w:val="clear" w:color="auto" w:fill="F5F5F4" w:themeFill="accent6" w:themeFillTint="3F"/>
      </w:tcPr>
    </w:tblStylePr>
  </w:style>
  <w:style w:type="table" w:styleId="MediumList2">
    <w:name w:val="Medium List 2"/>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rPr>
        <w:sz w:val="24"/>
        <w:szCs w:val="24"/>
      </w:rPr>
      <w:tblPr/>
      <w:tcPr>
        <w:tcBorders>
          <w:top w:val="nil"/>
          <w:left w:val="nil"/>
          <w:bottom w:val="single" w:sz="24" w:space="0" w:color="FDB515" w:themeColor="accent1"/>
          <w:right w:val="nil"/>
          <w:insideH w:val="nil"/>
          <w:insideV w:val="nil"/>
        </w:tcBorders>
        <w:shd w:val="clear" w:color="auto" w:fill="FFFFFF" w:themeFill="background1"/>
      </w:tcPr>
    </w:tblStylePr>
    <w:tblStylePr w:type="lastRow">
      <w:tblPr/>
      <w:tcPr>
        <w:tcBorders>
          <w:top w:val="single" w:sz="8" w:space="0" w:color="FDB5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B515" w:themeColor="accent1"/>
          <w:insideH w:val="nil"/>
          <w:insideV w:val="nil"/>
        </w:tcBorders>
        <w:shd w:val="clear" w:color="auto" w:fill="FFFFFF" w:themeFill="background1"/>
      </w:tcPr>
    </w:tblStylePr>
    <w:tblStylePr w:type="lastCol">
      <w:tblPr/>
      <w:tcPr>
        <w:tcBorders>
          <w:top w:val="nil"/>
          <w:left w:val="single" w:sz="8" w:space="0" w:color="FDB5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top w:val="nil"/>
          <w:bottom w:val="nil"/>
          <w:insideH w:val="nil"/>
          <w:insideV w:val="nil"/>
        </w:tcBorders>
        <w:shd w:val="clear" w:color="auto" w:fill="FEEC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rPr>
        <w:sz w:val="24"/>
        <w:szCs w:val="24"/>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tblPr/>
      <w:tcPr>
        <w:tcBorders>
          <w:top w:val="single" w:sz="8" w:space="0" w:color="F2665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665F" w:themeColor="accent2"/>
          <w:insideH w:val="nil"/>
          <w:insideV w:val="nil"/>
        </w:tcBorders>
        <w:shd w:val="clear" w:color="auto" w:fill="FFFFFF" w:themeFill="background1"/>
      </w:tcPr>
    </w:tblStylePr>
    <w:tblStylePr w:type="lastCol">
      <w:tblPr/>
      <w:tcPr>
        <w:tcBorders>
          <w:top w:val="nil"/>
          <w:left w:val="single" w:sz="8" w:space="0" w:color="F2665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top w:val="nil"/>
          <w:bottom w:val="nil"/>
          <w:insideH w:val="nil"/>
          <w:insideV w:val="nil"/>
        </w:tcBorders>
        <w:shd w:val="clear" w:color="auto" w:fill="FBD8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rPr>
        <w:sz w:val="24"/>
        <w:szCs w:val="24"/>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tblPr/>
      <w:tcPr>
        <w:tcBorders>
          <w:top w:val="single" w:sz="8" w:space="0" w:color="EC008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3"/>
          <w:insideH w:val="nil"/>
          <w:insideV w:val="nil"/>
        </w:tcBorders>
        <w:shd w:val="clear" w:color="auto" w:fill="FFFFFF" w:themeFill="background1"/>
      </w:tcPr>
    </w:tblStylePr>
    <w:tblStylePr w:type="lastCol">
      <w:tblPr/>
      <w:tcPr>
        <w:tcBorders>
          <w:top w:val="nil"/>
          <w:left w:val="single" w:sz="8" w:space="0" w:color="EC008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top w:val="nil"/>
          <w:bottom w:val="nil"/>
          <w:insideH w:val="nil"/>
          <w:insideV w:val="nil"/>
        </w:tcBorders>
        <w:shd w:val="clear" w:color="auto" w:fill="FFBB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rPr>
        <w:sz w:val="24"/>
        <w:szCs w:val="24"/>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tblPr/>
      <w:tcPr>
        <w:tcBorders>
          <w:top w:val="single" w:sz="8" w:space="0" w:color="302E4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2E45" w:themeColor="accent4"/>
          <w:insideH w:val="nil"/>
          <w:insideV w:val="nil"/>
        </w:tcBorders>
        <w:shd w:val="clear" w:color="auto" w:fill="FFFFFF" w:themeFill="background1"/>
      </w:tcPr>
    </w:tblStylePr>
    <w:tblStylePr w:type="lastCol">
      <w:tblPr/>
      <w:tcPr>
        <w:tcBorders>
          <w:top w:val="nil"/>
          <w:left w:val="single" w:sz="8" w:space="0" w:color="302E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top w:val="nil"/>
          <w:bottom w:val="nil"/>
          <w:insideH w:val="nil"/>
          <w:insideV w:val="nil"/>
        </w:tcBorders>
        <w:shd w:val="clear" w:color="auto" w:fill="C6C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rPr>
        <w:sz w:val="24"/>
        <w:szCs w:val="24"/>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tblPr/>
      <w:tcPr>
        <w:tcBorders>
          <w:top w:val="single" w:sz="8" w:space="0" w:color="62646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6469" w:themeColor="accent5"/>
          <w:insideH w:val="nil"/>
          <w:insideV w:val="nil"/>
        </w:tcBorders>
        <w:shd w:val="clear" w:color="auto" w:fill="FFFFFF" w:themeFill="background1"/>
      </w:tcPr>
    </w:tblStylePr>
    <w:tblStylePr w:type="lastCol">
      <w:tblPr/>
      <w:tcPr>
        <w:tcBorders>
          <w:top w:val="nil"/>
          <w:left w:val="single" w:sz="8" w:space="0" w:color="6264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top w:val="nil"/>
          <w:bottom w:val="nil"/>
          <w:insideH w:val="nil"/>
          <w:insideV w:val="nil"/>
        </w:tcBorders>
        <w:shd w:val="clear" w:color="auto" w:fill="D7D8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rPr>
        <w:sz w:val="24"/>
        <w:szCs w:val="24"/>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tblPr/>
      <w:tcPr>
        <w:tcBorders>
          <w:top w:val="single" w:sz="8" w:space="0" w:color="D9D9D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D9D6" w:themeColor="accent6"/>
          <w:insideH w:val="nil"/>
          <w:insideV w:val="nil"/>
        </w:tcBorders>
        <w:shd w:val="clear" w:color="auto" w:fill="FFFFFF" w:themeFill="background1"/>
      </w:tcPr>
    </w:tblStylePr>
    <w:tblStylePr w:type="lastCol">
      <w:tblPr/>
      <w:tcPr>
        <w:tcBorders>
          <w:top w:val="nil"/>
          <w:left w:val="single" w:sz="8" w:space="0" w:color="D9D9D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top w:val="nil"/>
          <w:bottom w:val="nil"/>
          <w:insideH w:val="nil"/>
          <w:insideV w:val="nil"/>
        </w:tcBorders>
        <w:shd w:val="clear" w:color="auto" w:fill="F5F5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04D8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04D85"/>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tblBorders>
    </w:tblPr>
    <w:tblStylePr w:type="firstRow">
      <w:pPr>
        <w:spacing w:before="0" w:after="0" w:line="240" w:lineRule="auto"/>
      </w:pPr>
      <w:rPr>
        <w:b/>
        <w:bCs/>
        <w:color w:val="FFFFFF" w:themeColor="background1"/>
      </w:rPr>
      <w:tblPr/>
      <w:tcPr>
        <w:tc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shd w:val="clear" w:color="auto" w:fill="FDB515" w:themeFill="accent1"/>
      </w:tcPr>
    </w:tblStylePr>
    <w:tblStylePr w:type="lastRow">
      <w:pPr>
        <w:spacing w:before="0" w:after="0" w:line="240" w:lineRule="auto"/>
      </w:pPr>
      <w:rPr>
        <w:b/>
        <w:bCs/>
      </w:rPr>
      <w:tblPr/>
      <w:tcPr>
        <w:tcBorders>
          <w:top w:val="double" w:sz="6"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CC5" w:themeFill="accent1" w:themeFillTint="3F"/>
      </w:tcPr>
    </w:tblStylePr>
    <w:tblStylePr w:type="band1Horz">
      <w:tblPr/>
      <w:tcPr>
        <w:tcBorders>
          <w:insideH w:val="nil"/>
          <w:insideV w:val="nil"/>
        </w:tcBorders>
        <w:shd w:val="clear" w:color="auto" w:fill="FEEC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04D85"/>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tblBorders>
    </w:tblPr>
    <w:tblStylePr w:type="firstRow">
      <w:pPr>
        <w:spacing w:before="0" w:after="0" w:line="240" w:lineRule="auto"/>
      </w:pPr>
      <w:rPr>
        <w:b/>
        <w:bCs/>
        <w:color w:val="FFFFFF" w:themeColor="background1"/>
      </w:rPr>
      <w:tblPr/>
      <w:tcPr>
        <w:tc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shd w:val="clear" w:color="auto" w:fill="F2665F" w:themeFill="accent2"/>
      </w:tcPr>
    </w:tblStylePr>
    <w:tblStylePr w:type="lastRow">
      <w:pPr>
        <w:spacing w:before="0" w:after="0" w:line="240" w:lineRule="auto"/>
      </w:pPr>
      <w:rPr>
        <w:b/>
        <w:bCs/>
      </w:rPr>
      <w:tblPr/>
      <w:tcPr>
        <w:tcBorders>
          <w:top w:val="double" w:sz="6"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D8D7" w:themeFill="accent2" w:themeFillTint="3F"/>
      </w:tcPr>
    </w:tblStylePr>
    <w:tblStylePr w:type="band1Horz">
      <w:tblPr/>
      <w:tcPr>
        <w:tcBorders>
          <w:insideH w:val="nil"/>
          <w:insideV w:val="nil"/>
        </w:tcBorders>
        <w:shd w:val="clear" w:color="auto" w:fill="FBD8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04D85"/>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tblBorders>
    </w:tblPr>
    <w:tblStylePr w:type="firstRow">
      <w:pPr>
        <w:spacing w:before="0" w:after="0" w:line="240" w:lineRule="auto"/>
      </w:pPr>
      <w:rPr>
        <w:b/>
        <w:bCs/>
        <w:color w:val="FFFFFF" w:themeColor="background1"/>
      </w:rPr>
      <w:tblPr/>
      <w:tcPr>
        <w:tc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shd w:val="clear" w:color="auto" w:fill="EC008C" w:themeFill="accent3"/>
      </w:tcPr>
    </w:tblStylePr>
    <w:tblStylePr w:type="lastRow">
      <w:pPr>
        <w:spacing w:before="0" w:after="0" w:line="240" w:lineRule="auto"/>
      </w:pPr>
      <w:rPr>
        <w:b/>
        <w:bCs/>
      </w:rPr>
      <w:tblPr/>
      <w:tcPr>
        <w:tcBorders>
          <w:top w:val="double" w:sz="6"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3" w:themeFillTint="3F"/>
      </w:tcPr>
    </w:tblStylePr>
    <w:tblStylePr w:type="band1Horz">
      <w:tblPr/>
      <w:tcPr>
        <w:tcBorders>
          <w:insideH w:val="nil"/>
          <w:insideV w:val="nil"/>
        </w:tcBorders>
        <w:shd w:val="clear" w:color="auto" w:fill="FFBB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04D85"/>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tblBorders>
    </w:tblPr>
    <w:tblStylePr w:type="firstRow">
      <w:pPr>
        <w:spacing w:before="0" w:after="0" w:line="240" w:lineRule="auto"/>
      </w:pPr>
      <w:rPr>
        <w:b/>
        <w:bCs/>
        <w:color w:val="FFFFFF" w:themeColor="background1"/>
      </w:rPr>
      <w:tblPr/>
      <w:tcPr>
        <w:tc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shd w:val="clear" w:color="auto" w:fill="302E45" w:themeFill="accent4"/>
      </w:tcPr>
    </w:tblStylePr>
    <w:tblStylePr w:type="lastRow">
      <w:pPr>
        <w:spacing w:before="0" w:after="0" w:line="240" w:lineRule="auto"/>
      </w:pPr>
      <w:rPr>
        <w:b/>
        <w:bCs/>
      </w:rPr>
      <w:tblPr/>
      <w:tcPr>
        <w:tcBorders>
          <w:top w:val="double" w:sz="6"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tcPr>
    </w:tblStylePr>
    <w:tblStylePr w:type="firstCol">
      <w:rPr>
        <w:b/>
        <w:bCs/>
      </w:rPr>
    </w:tblStylePr>
    <w:tblStylePr w:type="lastCol">
      <w:rPr>
        <w:b/>
        <w:bCs/>
      </w:rPr>
    </w:tblStylePr>
    <w:tblStylePr w:type="band1Vert">
      <w:tblPr/>
      <w:tcPr>
        <w:shd w:val="clear" w:color="auto" w:fill="C6C4D8" w:themeFill="accent4" w:themeFillTint="3F"/>
      </w:tcPr>
    </w:tblStylePr>
    <w:tblStylePr w:type="band1Horz">
      <w:tblPr/>
      <w:tcPr>
        <w:tcBorders>
          <w:insideH w:val="nil"/>
          <w:insideV w:val="nil"/>
        </w:tcBorders>
        <w:shd w:val="clear" w:color="auto" w:fill="C6C4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04D85"/>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tblBorders>
    </w:tblPr>
    <w:tblStylePr w:type="firstRow">
      <w:pPr>
        <w:spacing w:before="0" w:after="0" w:line="240" w:lineRule="auto"/>
      </w:pPr>
      <w:rPr>
        <w:b/>
        <w:bCs/>
        <w:color w:val="FFFFFF" w:themeColor="background1"/>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pPr>
        <w:spacing w:before="0" w:after="0" w:line="240" w:lineRule="auto"/>
      </w:pPr>
      <w:rPr>
        <w:b/>
        <w:bCs/>
      </w:rPr>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04D85"/>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tblBorders>
    </w:tblPr>
    <w:tblStylePr w:type="firstRow">
      <w:pPr>
        <w:spacing w:before="0" w:after="0" w:line="240" w:lineRule="auto"/>
      </w:pPr>
      <w:rPr>
        <w:b/>
        <w:bCs/>
        <w:color w:val="FFFFFF" w:themeColor="background1"/>
      </w:rPr>
      <w:tblPr/>
      <w:tcPr>
        <w:tc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shd w:val="clear" w:color="auto" w:fill="D9D9D6" w:themeFill="accent6"/>
      </w:tcPr>
    </w:tblStylePr>
    <w:tblStylePr w:type="lastRow">
      <w:pPr>
        <w:spacing w:before="0" w:after="0" w:line="240" w:lineRule="auto"/>
      </w:pPr>
      <w:rPr>
        <w:b/>
        <w:bCs/>
      </w:rPr>
      <w:tblPr/>
      <w:tcPr>
        <w:tcBorders>
          <w:top w:val="double" w:sz="6"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4" w:themeFill="accent6" w:themeFillTint="3F"/>
      </w:tcPr>
    </w:tblStylePr>
    <w:tblStylePr w:type="band1Horz">
      <w:tblPr/>
      <w:tcPr>
        <w:tcBorders>
          <w:insideH w:val="nil"/>
          <w:insideV w:val="nil"/>
        </w:tcBorders>
        <w:shd w:val="clear" w:color="auto" w:fill="F5F5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B5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DB515" w:themeFill="accent1"/>
      </w:tcPr>
    </w:tblStylePr>
    <w:tblStylePr w:type="lastCol">
      <w:rPr>
        <w:b/>
        <w:bCs/>
        <w:color w:val="FFFFFF" w:themeColor="background1"/>
      </w:rPr>
      <w:tblPr/>
      <w:tcPr>
        <w:tcBorders>
          <w:left w:val="nil"/>
          <w:right w:val="nil"/>
          <w:insideH w:val="nil"/>
          <w:insideV w:val="nil"/>
        </w:tcBorders>
        <w:shd w:val="clear" w:color="auto" w:fill="FDB5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665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665F" w:themeFill="accent2"/>
      </w:tcPr>
    </w:tblStylePr>
    <w:tblStylePr w:type="lastCol">
      <w:rPr>
        <w:b/>
        <w:bCs/>
        <w:color w:val="FFFFFF" w:themeColor="background1"/>
      </w:rPr>
      <w:tblPr/>
      <w:tcPr>
        <w:tcBorders>
          <w:left w:val="nil"/>
          <w:right w:val="nil"/>
          <w:insideH w:val="nil"/>
          <w:insideV w:val="nil"/>
        </w:tcBorders>
        <w:shd w:val="clear" w:color="auto" w:fill="F2665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C008C" w:themeFill="accent3"/>
      </w:tcPr>
    </w:tblStylePr>
    <w:tblStylePr w:type="lastCol">
      <w:rPr>
        <w:b/>
        <w:bCs/>
        <w:color w:val="FFFFFF" w:themeColor="background1"/>
      </w:rPr>
      <w:tblPr/>
      <w:tcPr>
        <w:tcBorders>
          <w:left w:val="nil"/>
          <w:right w:val="nil"/>
          <w:insideH w:val="nil"/>
          <w:insideV w:val="nil"/>
        </w:tcBorders>
        <w:shd w:val="clear" w:color="auto" w:fill="EC008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2E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02E45" w:themeFill="accent4"/>
      </w:tcPr>
    </w:tblStylePr>
    <w:tblStylePr w:type="lastCol">
      <w:rPr>
        <w:b/>
        <w:bCs/>
        <w:color w:val="FFFFFF" w:themeColor="background1"/>
      </w:rPr>
      <w:tblPr/>
      <w:tcPr>
        <w:tcBorders>
          <w:left w:val="nil"/>
          <w:right w:val="nil"/>
          <w:insideH w:val="nil"/>
          <w:insideV w:val="nil"/>
        </w:tcBorders>
        <w:shd w:val="clear" w:color="auto" w:fill="302E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64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6469" w:themeFill="accent5"/>
      </w:tcPr>
    </w:tblStylePr>
    <w:tblStylePr w:type="lastCol">
      <w:rPr>
        <w:b/>
        <w:bCs/>
        <w:color w:val="FFFFFF" w:themeColor="background1"/>
      </w:rPr>
      <w:tblPr/>
      <w:tcPr>
        <w:tcBorders>
          <w:left w:val="nil"/>
          <w:right w:val="nil"/>
          <w:insideH w:val="nil"/>
          <w:insideV w:val="nil"/>
        </w:tcBorders>
        <w:shd w:val="clear" w:color="auto" w:fill="6264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D9D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D9D6" w:themeFill="accent6"/>
      </w:tcPr>
    </w:tblStylePr>
    <w:tblStylePr w:type="lastCol">
      <w:rPr>
        <w:b/>
        <w:bCs/>
        <w:color w:val="FFFFFF" w:themeColor="background1"/>
      </w:rPr>
      <w:tblPr/>
      <w:tcPr>
        <w:tcBorders>
          <w:left w:val="nil"/>
          <w:right w:val="nil"/>
          <w:insideH w:val="nil"/>
          <w:insideV w:val="nil"/>
        </w:tcBorders>
        <w:shd w:val="clear" w:color="auto" w:fill="D9D9D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locked/>
    <w:rsid w:val="00304D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304D8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locked/>
    <w:rsid w:val="00304D8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304D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304D8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304D85"/>
  </w:style>
  <w:style w:type="character" w:customStyle="1" w:styleId="SalutationChar">
    <w:name w:val="Salutation Char"/>
    <w:basedOn w:val="DefaultParagraphFont"/>
    <w:link w:val="Salutation"/>
    <w:uiPriority w:val="99"/>
    <w:semiHidden/>
    <w:rsid w:val="00304D85"/>
    <w:rPr>
      <w:rFonts w:ascii="Century Gothic" w:hAnsi="Century Gothic"/>
      <w:sz w:val="20"/>
    </w:rPr>
  </w:style>
  <w:style w:type="table" w:styleId="Table3Deffects1">
    <w:name w:val="Table 3D effects 1"/>
    <w:basedOn w:val="TableNormal"/>
    <w:semiHidden/>
    <w:unhideWhenUsed/>
    <w:rsid w:val="00304D85"/>
    <w:pPr>
      <w:spacing w:before="120" w:after="120"/>
      <w:ind w:left="14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304D85"/>
    <w:pPr>
      <w:spacing w:before="120" w:after="120"/>
      <w:ind w:left="14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304D85"/>
    <w:pPr>
      <w:spacing w:before="120" w:after="120"/>
      <w:ind w:left="14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304D85"/>
    <w:pPr>
      <w:spacing w:before="120" w:after="120"/>
      <w:ind w:left="14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304D85"/>
    <w:pPr>
      <w:spacing w:before="120" w:after="120"/>
      <w:ind w:left="14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304D85"/>
    <w:pPr>
      <w:spacing w:before="120" w:after="120"/>
      <w:ind w:left="14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304D85"/>
    <w:pPr>
      <w:spacing w:before="120" w:after="120"/>
      <w:ind w:left="14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304D85"/>
    <w:pPr>
      <w:spacing w:before="120" w:after="120"/>
      <w:ind w:left="14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304D85"/>
    <w:pPr>
      <w:spacing w:before="120" w:after="120"/>
      <w:ind w:left="14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304D85"/>
    <w:pPr>
      <w:spacing w:before="120" w:after="120"/>
      <w:ind w:left="14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304D85"/>
    <w:pPr>
      <w:spacing w:before="120" w:after="120"/>
      <w:ind w:left="14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304D85"/>
    <w:pPr>
      <w:spacing w:before="120" w:after="120"/>
      <w:ind w:left="14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304D85"/>
    <w:pPr>
      <w:spacing w:before="120" w:after="120"/>
      <w:ind w:left="14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304D85"/>
    <w:pPr>
      <w:spacing w:before="120" w:after="120"/>
      <w:ind w:left="14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304D85"/>
    <w:pPr>
      <w:spacing w:before="120" w:after="120"/>
      <w:ind w:left="14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304D85"/>
    <w:pPr>
      <w:spacing w:before="120" w:after="120"/>
      <w:ind w:left="14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304D85"/>
    <w:pPr>
      <w:spacing w:before="120" w:after="120"/>
      <w:ind w:left="14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304D85"/>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304D85"/>
    <w:pPr>
      <w:spacing w:before="120" w:after="120"/>
      <w:ind w:left="14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304D85"/>
    <w:pPr>
      <w:spacing w:before="120" w:after="120"/>
      <w:ind w:left="14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304D85"/>
    <w:pPr>
      <w:spacing w:before="120" w:after="120"/>
      <w:ind w:left="14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304D85"/>
    <w:pPr>
      <w:spacing w:before="120" w:after="120"/>
      <w:ind w:left="14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304D85"/>
    <w:pPr>
      <w:spacing w:before="120" w:after="120"/>
      <w:ind w:left="14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304D85"/>
    <w:pPr>
      <w:spacing w:before="120" w:after="120"/>
      <w:ind w:left="14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304D85"/>
    <w:pPr>
      <w:spacing w:before="120" w:after="120"/>
      <w:ind w:left="14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locked/>
    <w:rsid w:val="00304D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Professional">
    <w:name w:val="Table Professional"/>
    <w:basedOn w:val="TableNormal"/>
    <w:semiHidden/>
    <w:unhideWhenUsed/>
    <w:rsid w:val="00304D85"/>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304D85"/>
    <w:pPr>
      <w:spacing w:before="120" w:after="120"/>
      <w:ind w:left="14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304D85"/>
    <w:pPr>
      <w:spacing w:before="120" w:after="120"/>
      <w:ind w:left="14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304D85"/>
    <w:pPr>
      <w:spacing w:before="120" w:after="120"/>
      <w:ind w:left="14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304D85"/>
    <w:pPr>
      <w:spacing w:before="120" w:after="120"/>
      <w:ind w:left="14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304D85"/>
    <w:pPr>
      <w:spacing w:before="120" w:after="120"/>
      <w:ind w:left="14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304D85"/>
    <w:pPr>
      <w:spacing w:before="120" w:after="120"/>
      <w:ind w:left="14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304D85"/>
    <w:pPr>
      <w:spacing w:before="120" w:after="120"/>
      <w:ind w:left="14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304D85"/>
    <w:pPr>
      <w:spacing w:before="120" w:after="120"/>
      <w:ind w:left="14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304D85"/>
    <w:pPr>
      <w:spacing w:before="120" w:after="120"/>
      <w:ind w:left="14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annerAppendixLetter">
    <w:name w:val="Banner Appendix Letter"/>
    <w:rsid w:val="00492513"/>
    <w:pPr>
      <w:numPr>
        <w:numId w:val="14"/>
      </w:numPr>
      <w:tabs>
        <w:tab w:val="num" w:pos="2520"/>
      </w:tabs>
      <w:spacing w:before="380"/>
      <w:ind w:left="7704" w:firstLine="0"/>
    </w:pPr>
    <w:rPr>
      <w:rFonts w:ascii="Arial" w:hAnsi="Arial"/>
      <w:b/>
      <w:bCs/>
      <w:color w:val="FFFFFF"/>
      <w:sz w:val="200"/>
      <w:szCs w:val="200"/>
    </w:rPr>
  </w:style>
  <w:style w:type="character" w:customStyle="1" w:styleId="BodyTextTableCharChar">
    <w:name w:val="Body Text Table Char Char"/>
    <w:basedOn w:val="DefaultParagraphFont"/>
    <w:link w:val="BodyTextTable"/>
    <w:locked/>
    <w:rsid w:val="00A05F91"/>
    <w:rPr>
      <w:rFonts w:ascii="Century Gothic" w:hAnsi="Century Gothic"/>
      <w:sz w:val="18"/>
      <w:szCs w:val="20"/>
    </w:rPr>
  </w:style>
  <w:style w:type="character" w:customStyle="1" w:styleId="HeaderTableChar">
    <w:name w:val="Header Table Char"/>
    <w:link w:val="HeaderTable"/>
    <w:locked/>
    <w:rsid w:val="00A05F91"/>
    <w:rPr>
      <w:rFonts w:ascii="Century Gothic" w:hAnsi="Century Gothic"/>
      <w:b/>
      <w:color w:val="FFFFFF" w:themeColor="background1"/>
      <w:sz w:val="18"/>
      <w:szCs w:val="20"/>
    </w:rPr>
  </w:style>
  <w:style w:type="table" w:customStyle="1" w:styleId="Amdocs">
    <w:name w:val="Amdocs"/>
    <w:basedOn w:val="TableNormal"/>
    <w:uiPriority w:val="99"/>
    <w:rsid w:val="00AE525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shd w:val="clear" w:color="auto" w:fill="7470A0" w:themeFill="accent4" w:themeFillTint="99"/>
      </w:tcPr>
    </w:tblStylePr>
  </w:style>
  <w:style w:type="table" w:customStyle="1" w:styleId="ScrollTableNormal">
    <w:name w:val="Scroll Table Normal"/>
    <w:basedOn w:val="TableNormal"/>
    <w:uiPriority w:val="99"/>
    <w:qFormat/>
    <w:rsid w:val="00AC3A7F"/>
    <w:rPr>
      <w:sz w:val="20"/>
      <w:szCs w:val="20"/>
      <w:lang w:bidi="ar-SA"/>
    </w:rPr>
    <w:tblPr>
      <w:tblInd w:w="0" w:type="nil"/>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character" w:customStyle="1" w:styleId="UnresolvedMention1">
    <w:name w:val="Unresolved Mention1"/>
    <w:basedOn w:val="DefaultParagraphFont"/>
    <w:uiPriority w:val="99"/>
    <w:semiHidden/>
    <w:unhideWhenUsed/>
    <w:rsid w:val="00DB024D"/>
    <w:rPr>
      <w:color w:val="808080"/>
      <w:shd w:val="clear" w:color="auto" w:fill="E6E6E6"/>
    </w:rPr>
  </w:style>
  <w:style w:type="character" w:customStyle="1" w:styleId="BodyTextTableChar">
    <w:name w:val="Body Text Table Char"/>
    <w:locked/>
    <w:rsid w:val="00293852"/>
    <w:rPr>
      <w:rFonts w:ascii="Century Gothic" w:hAnsi="Century Gothic"/>
      <w:sz w:val="18"/>
      <w:szCs w:val="20"/>
    </w:rPr>
  </w:style>
  <w:style w:type="table" w:customStyle="1" w:styleId="LightGrid-Accent11">
    <w:name w:val="Light Grid - Accent 11"/>
    <w:basedOn w:val="TableNormal"/>
    <w:next w:val="LightGrid-Accent1"/>
    <w:uiPriority w:val="62"/>
    <w:rsid w:val="0024055A"/>
    <w:rPr>
      <w:rFonts w:ascii="Calibri" w:eastAsia="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Revision">
    <w:name w:val="Revision"/>
    <w:hidden/>
    <w:uiPriority w:val="99"/>
    <w:semiHidden/>
    <w:rsid w:val="004A0D96"/>
    <w:rPr>
      <w:rFonts w:ascii="Century Gothic" w:hAnsi="Century Gothic"/>
      <w:sz w:val="20"/>
    </w:rPr>
  </w:style>
  <w:style w:type="character" w:customStyle="1" w:styleId="ListParagraphChar">
    <w:name w:val="List Paragraph Char"/>
    <w:link w:val="ListParagraph"/>
    <w:uiPriority w:val="34"/>
    <w:locked/>
    <w:rsid w:val="00DF4663"/>
    <w:rPr>
      <w:rFonts w:ascii="Century Gothic" w:hAnsi="Century Gothic"/>
      <w:sz w:val="20"/>
    </w:rPr>
  </w:style>
  <w:style w:type="table" w:customStyle="1" w:styleId="PTableGray2111111">
    <w:name w:val="P_Table_Gray2111111"/>
    <w:basedOn w:val="TableGrid"/>
    <w:uiPriority w:val="99"/>
    <w:rsid w:val="00EB76B9"/>
    <w:pPr>
      <w:spacing w:before="120" w:after="120"/>
    </w:pPr>
    <w:rPr>
      <w:rFonts w:asciiTheme="minorHAnsi" w:eastAsiaTheme="minorEastAsia" w:hAnsiTheme="minorHAnsi" w:cs="Arial"/>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cs="Arial"/>
        <w:b/>
        <w:bCs/>
        <w:iCs w:val="0"/>
        <w:color w:val="FFFFFF" w:themeColor="background1"/>
        <w:szCs w:val="22"/>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856">
      <w:bodyDiv w:val="1"/>
      <w:marLeft w:val="0"/>
      <w:marRight w:val="0"/>
      <w:marTop w:val="0"/>
      <w:marBottom w:val="0"/>
      <w:divBdr>
        <w:top w:val="none" w:sz="0" w:space="0" w:color="auto"/>
        <w:left w:val="none" w:sz="0" w:space="0" w:color="auto"/>
        <w:bottom w:val="none" w:sz="0" w:space="0" w:color="auto"/>
        <w:right w:val="none" w:sz="0" w:space="0" w:color="auto"/>
      </w:divBdr>
    </w:div>
    <w:div w:id="38746848">
      <w:bodyDiv w:val="1"/>
      <w:marLeft w:val="0"/>
      <w:marRight w:val="0"/>
      <w:marTop w:val="0"/>
      <w:marBottom w:val="0"/>
      <w:divBdr>
        <w:top w:val="none" w:sz="0" w:space="0" w:color="auto"/>
        <w:left w:val="none" w:sz="0" w:space="0" w:color="auto"/>
        <w:bottom w:val="none" w:sz="0" w:space="0" w:color="auto"/>
        <w:right w:val="none" w:sz="0" w:space="0" w:color="auto"/>
      </w:divBdr>
      <w:divsChild>
        <w:div w:id="1246645186">
          <w:marLeft w:val="720"/>
          <w:marRight w:val="0"/>
          <w:marTop w:val="200"/>
          <w:marBottom w:val="0"/>
          <w:divBdr>
            <w:top w:val="none" w:sz="0" w:space="0" w:color="auto"/>
            <w:left w:val="none" w:sz="0" w:space="0" w:color="auto"/>
            <w:bottom w:val="none" w:sz="0" w:space="0" w:color="auto"/>
            <w:right w:val="none" w:sz="0" w:space="0" w:color="auto"/>
          </w:divBdr>
        </w:div>
      </w:divsChild>
    </w:div>
    <w:div w:id="57673973">
      <w:bodyDiv w:val="1"/>
      <w:marLeft w:val="0"/>
      <w:marRight w:val="0"/>
      <w:marTop w:val="0"/>
      <w:marBottom w:val="0"/>
      <w:divBdr>
        <w:top w:val="none" w:sz="0" w:space="0" w:color="auto"/>
        <w:left w:val="none" w:sz="0" w:space="0" w:color="auto"/>
        <w:bottom w:val="none" w:sz="0" w:space="0" w:color="auto"/>
        <w:right w:val="none" w:sz="0" w:space="0" w:color="auto"/>
      </w:divBdr>
      <w:divsChild>
        <w:div w:id="1427191462">
          <w:marLeft w:val="0"/>
          <w:marRight w:val="0"/>
          <w:marTop w:val="0"/>
          <w:marBottom w:val="0"/>
          <w:divBdr>
            <w:top w:val="none" w:sz="0" w:space="0" w:color="auto"/>
            <w:left w:val="none" w:sz="0" w:space="0" w:color="auto"/>
            <w:bottom w:val="none" w:sz="0" w:space="0" w:color="auto"/>
            <w:right w:val="none" w:sz="0" w:space="0" w:color="auto"/>
          </w:divBdr>
          <w:divsChild>
            <w:div w:id="58670023">
              <w:marLeft w:val="0"/>
              <w:marRight w:val="0"/>
              <w:marTop w:val="0"/>
              <w:marBottom w:val="0"/>
              <w:divBdr>
                <w:top w:val="none" w:sz="0" w:space="0" w:color="auto"/>
                <w:left w:val="none" w:sz="0" w:space="0" w:color="auto"/>
                <w:bottom w:val="none" w:sz="0" w:space="0" w:color="auto"/>
                <w:right w:val="none" w:sz="0" w:space="0" w:color="auto"/>
              </w:divBdr>
              <w:divsChild>
                <w:div w:id="1530025953">
                  <w:marLeft w:val="0"/>
                  <w:marRight w:val="0"/>
                  <w:marTop w:val="0"/>
                  <w:marBottom w:val="0"/>
                  <w:divBdr>
                    <w:top w:val="none" w:sz="0" w:space="0" w:color="auto"/>
                    <w:left w:val="none" w:sz="0" w:space="0" w:color="auto"/>
                    <w:bottom w:val="none" w:sz="0" w:space="0" w:color="auto"/>
                    <w:right w:val="none" w:sz="0" w:space="0" w:color="auto"/>
                  </w:divBdr>
                  <w:divsChild>
                    <w:div w:id="1189222280">
                      <w:marLeft w:val="0"/>
                      <w:marRight w:val="0"/>
                      <w:marTop w:val="0"/>
                      <w:marBottom w:val="0"/>
                      <w:divBdr>
                        <w:top w:val="none" w:sz="0" w:space="0" w:color="auto"/>
                        <w:left w:val="none" w:sz="0" w:space="0" w:color="auto"/>
                        <w:bottom w:val="none" w:sz="0" w:space="0" w:color="auto"/>
                        <w:right w:val="none" w:sz="0" w:space="0" w:color="auto"/>
                      </w:divBdr>
                      <w:divsChild>
                        <w:div w:id="1404646709">
                          <w:marLeft w:val="0"/>
                          <w:marRight w:val="0"/>
                          <w:marTop w:val="0"/>
                          <w:marBottom w:val="0"/>
                          <w:divBdr>
                            <w:top w:val="none" w:sz="0" w:space="0" w:color="auto"/>
                            <w:left w:val="none" w:sz="0" w:space="0" w:color="auto"/>
                            <w:bottom w:val="none" w:sz="0" w:space="0" w:color="auto"/>
                            <w:right w:val="none" w:sz="0" w:space="0" w:color="auto"/>
                          </w:divBdr>
                          <w:divsChild>
                            <w:div w:id="1161655430">
                              <w:marLeft w:val="0"/>
                              <w:marRight w:val="0"/>
                              <w:marTop w:val="0"/>
                              <w:marBottom w:val="0"/>
                              <w:divBdr>
                                <w:top w:val="none" w:sz="0" w:space="0" w:color="auto"/>
                                <w:left w:val="none" w:sz="0" w:space="0" w:color="auto"/>
                                <w:bottom w:val="none" w:sz="0" w:space="0" w:color="auto"/>
                                <w:right w:val="none" w:sz="0" w:space="0" w:color="auto"/>
                              </w:divBdr>
                              <w:divsChild>
                                <w:div w:id="1876655641">
                                  <w:marLeft w:val="0"/>
                                  <w:marRight w:val="0"/>
                                  <w:marTop w:val="0"/>
                                  <w:marBottom w:val="0"/>
                                  <w:divBdr>
                                    <w:top w:val="none" w:sz="0" w:space="0" w:color="auto"/>
                                    <w:left w:val="none" w:sz="0" w:space="0" w:color="auto"/>
                                    <w:bottom w:val="none" w:sz="0" w:space="0" w:color="auto"/>
                                    <w:right w:val="none" w:sz="0" w:space="0" w:color="auto"/>
                                  </w:divBdr>
                                  <w:divsChild>
                                    <w:div w:id="1242135320">
                                      <w:marLeft w:val="0"/>
                                      <w:marRight w:val="0"/>
                                      <w:marTop w:val="0"/>
                                      <w:marBottom w:val="0"/>
                                      <w:divBdr>
                                        <w:top w:val="none" w:sz="0" w:space="0" w:color="auto"/>
                                        <w:left w:val="none" w:sz="0" w:space="0" w:color="auto"/>
                                        <w:bottom w:val="none" w:sz="0" w:space="0" w:color="auto"/>
                                        <w:right w:val="none" w:sz="0" w:space="0" w:color="auto"/>
                                      </w:divBdr>
                                      <w:divsChild>
                                        <w:div w:id="681862430">
                                          <w:marLeft w:val="0"/>
                                          <w:marRight w:val="0"/>
                                          <w:marTop w:val="0"/>
                                          <w:marBottom w:val="0"/>
                                          <w:divBdr>
                                            <w:top w:val="none" w:sz="0" w:space="0" w:color="auto"/>
                                            <w:left w:val="none" w:sz="0" w:space="0" w:color="auto"/>
                                            <w:bottom w:val="none" w:sz="0" w:space="0" w:color="auto"/>
                                            <w:right w:val="none" w:sz="0" w:space="0" w:color="auto"/>
                                          </w:divBdr>
                                          <w:divsChild>
                                            <w:div w:id="844443575">
                                              <w:marLeft w:val="0"/>
                                              <w:marRight w:val="0"/>
                                              <w:marTop w:val="0"/>
                                              <w:marBottom w:val="0"/>
                                              <w:divBdr>
                                                <w:top w:val="none" w:sz="0" w:space="0" w:color="auto"/>
                                                <w:left w:val="none" w:sz="0" w:space="0" w:color="auto"/>
                                                <w:bottom w:val="none" w:sz="0" w:space="0" w:color="auto"/>
                                                <w:right w:val="none" w:sz="0" w:space="0" w:color="auto"/>
                                              </w:divBdr>
                                              <w:divsChild>
                                                <w:div w:id="1967658300">
                                                  <w:marLeft w:val="0"/>
                                                  <w:marRight w:val="0"/>
                                                  <w:marTop w:val="0"/>
                                                  <w:marBottom w:val="0"/>
                                                  <w:divBdr>
                                                    <w:top w:val="none" w:sz="0" w:space="0" w:color="auto"/>
                                                    <w:left w:val="none" w:sz="0" w:space="0" w:color="auto"/>
                                                    <w:bottom w:val="none" w:sz="0" w:space="0" w:color="auto"/>
                                                    <w:right w:val="none" w:sz="0" w:space="0" w:color="auto"/>
                                                  </w:divBdr>
                                                  <w:divsChild>
                                                    <w:div w:id="1720547483">
                                                      <w:marLeft w:val="0"/>
                                                      <w:marRight w:val="0"/>
                                                      <w:marTop w:val="0"/>
                                                      <w:marBottom w:val="0"/>
                                                      <w:divBdr>
                                                        <w:top w:val="none" w:sz="0" w:space="0" w:color="auto"/>
                                                        <w:left w:val="none" w:sz="0" w:space="0" w:color="auto"/>
                                                        <w:bottom w:val="none" w:sz="0" w:space="0" w:color="auto"/>
                                                        <w:right w:val="none" w:sz="0" w:space="0" w:color="auto"/>
                                                      </w:divBdr>
                                                      <w:divsChild>
                                                        <w:div w:id="1643851935">
                                                          <w:marLeft w:val="0"/>
                                                          <w:marRight w:val="0"/>
                                                          <w:marTop w:val="0"/>
                                                          <w:marBottom w:val="120"/>
                                                          <w:divBdr>
                                                            <w:top w:val="none" w:sz="0" w:space="0" w:color="auto"/>
                                                            <w:left w:val="none" w:sz="0" w:space="0" w:color="auto"/>
                                                            <w:bottom w:val="none" w:sz="0" w:space="0" w:color="auto"/>
                                                            <w:right w:val="none" w:sz="0" w:space="0" w:color="auto"/>
                                                          </w:divBdr>
                                                          <w:divsChild>
                                                            <w:div w:id="532227197">
                                                              <w:marLeft w:val="0"/>
                                                              <w:marRight w:val="0"/>
                                                              <w:marTop w:val="120"/>
                                                              <w:marBottom w:val="120"/>
                                                              <w:divBdr>
                                                                <w:top w:val="none" w:sz="0" w:space="0" w:color="auto"/>
                                                                <w:left w:val="none" w:sz="0" w:space="0" w:color="auto"/>
                                                                <w:bottom w:val="none" w:sz="0" w:space="0" w:color="auto"/>
                                                                <w:right w:val="none" w:sz="0" w:space="0" w:color="auto"/>
                                                              </w:divBdr>
                                                              <w:divsChild>
                                                                <w:div w:id="1594509935">
                                                                  <w:marLeft w:val="0"/>
                                                                  <w:marRight w:val="0"/>
                                                                  <w:marTop w:val="0"/>
                                                                  <w:marBottom w:val="0"/>
                                                                  <w:divBdr>
                                                                    <w:top w:val="none" w:sz="0" w:space="0" w:color="auto"/>
                                                                    <w:left w:val="none" w:sz="0" w:space="0" w:color="auto"/>
                                                                    <w:bottom w:val="none" w:sz="0" w:space="0" w:color="auto"/>
                                                                    <w:right w:val="none" w:sz="0" w:space="0" w:color="auto"/>
                                                                  </w:divBdr>
                                                                  <w:divsChild>
                                                                    <w:div w:id="1210074553">
                                                                      <w:marLeft w:val="0"/>
                                                                      <w:marRight w:val="0"/>
                                                                      <w:marTop w:val="0"/>
                                                                      <w:marBottom w:val="0"/>
                                                                      <w:divBdr>
                                                                        <w:top w:val="none" w:sz="0" w:space="0" w:color="auto"/>
                                                                        <w:left w:val="none" w:sz="0" w:space="0" w:color="auto"/>
                                                                        <w:bottom w:val="none" w:sz="0" w:space="0" w:color="auto"/>
                                                                        <w:right w:val="none" w:sz="0" w:space="0" w:color="auto"/>
                                                                      </w:divBdr>
                                                                      <w:divsChild>
                                                                        <w:div w:id="984970857">
                                                                          <w:marLeft w:val="0"/>
                                                                          <w:marRight w:val="0"/>
                                                                          <w:marTop w:val="0"/>
                                                                          <w:marBottom w:val="0"/>
                                                                          <w:divBdr>
                                                                            <w:top w:val="none" w:sz="0" w:space="0" w:color="auto"/>
                                                                            <w:left w:val="none" w:sz="0" w:space="0" w:color="auto"/>
                                                                            <w:bottom w:val="none" w:sz="0" w:space="0" w:color="auto"/>
                                                                            <w:right w:val="none" w:sz="0" w:space="0" w:color="auto"/>
                                                                          </w:divBdr>
                                                                          <w:divsChild>
                                                                            <w:div w:id="1500805176">
                                                                              <w:marLeft w:val="0"/>
                                                                              <w:marRight w:val="0"/>
                                                                              <w:marTop w:val="0"/>
                                                                              <w:marBottom w:val="0"/>
                                                                              <w:divBdr>
                                                                                <w:top w:val="none" w:sz="0" w:space="0" w:color="auto"/>
                                                                                <w:left w:val="none" w:sz="0" w:space="0" w:color="auto"/>
                                                                                <w:bottom w:val="none" w:sz="0" w:space="0" w:color="auto"/>
                                                                                <w:right w:val="none" w:sz="0" w:space="0" w:color="auto"/>
                                                                              </w:divBdr>
                                                                              <w:divsChild>
                                                                                <w:div w:id="1959601590">
                                                                                  <w:marLeft w:val="0"/>
                                                                                  <w:marRight w:val="0"/>
                                                                                  <w:marTop w:val="0"/>
                                                                                  <w:marBottom w:val="0"/>
                                                                                  <w:divBdr>
                                                                                    <w:top w:val="none" w:sz="0" w:space="0" w:color="auto"/>
                                                                                    <w:left w:val="none" w:sz="0" w:space="0" w:color="auto"/>
                                                                                    <w:bottom w:val="none" w:sz="0" w:space="0" w:color="auto"/>
                                                                                    <w:right w:val="none" w:sz="0" w:space="0" w:color="auto"/>
                                                                                  </w:divBdr>
                                                                                  <w:divsChild>
                                                                                    <w:div w:id="1485319885">
                                                                                      <w:marLeft w:val="0"/>
                                                                                      <w:marRight w:val="0"/>
                                                                                      <w:marTop w:val="0"/>
                                                                                      <w:marBottom w:val="0"/>
                                                                                      <w:divBdr>
                                                                                        <w:top w:val="none" w:sz="0" w:space="0" w:color="auto"/>
                                                                                        <w:left w:val="none" w:sz="0" w:space="0" w:color="auto"/>
                                                                                        <w:bottom w:val="none" w:sz="0" w:space="0" w:color="auto"/>
                                                                                        <w:right w:val="none" w:sz="0" w:space="0" w:color="auto"/>
                                                                                      </w:divBdr>
                                                                                      <w:divsChild>
                                                                                        <w:div w:id="675420357">
                                                                                          <w:marLeft w:val="0"/>
                                                                                          <w:marRight w:val="0"/>
                                                                                          <w:marTop w:val="0"/>
                                                                                          <w:marBottom w:val="0"/>
                                                                                          <w:divBdr>
                                                                                            <w:top w:val="none" w:sz="0" w:space="0" w:color="auto"/>
                                                                                            <w:left w:val="none" w:sz="0" w:space="0" w:color="auto"/>
                                                                                            <w:bottom w:val="none" w:sz="0" w:space="0" w:color="auto"/>
                                                                                            <w:right w:val="none" w:sz="0" w:space="0" w:color="auto"/>
                                                                                          </w:divBdr>
                                                                                          <w:divsChild>
                                                                                            <w:div w:id="2089762788">
                                                                                              <w:marLeft w:val="0"/>
                                                                                              <w:marRight w:val="0"/>
                                                                                              <w:marTop w:val="0"/>
                                                                                              <w:marBottom w:val="0"/>
                                                                                              <w:divBdr>
                                                                                                <w:top w:val="none" w:sz="0" w:space="0" w:color="auto"/>
                                                                                                <w:left w:val="none" w:sz="0" w:space="0" w:color="auto"/>
                                                                                                <w:bottom w:val="none" w:sz="0" w:space="0" w:color="auto"/>
                                                                                                <w:right w:val="none" w:sz="0" w:space="0" w:color="auto"/>
                                                                                              </w:divBdr>
                                                                                              <w:divsChild>
                                                                                                <w:div w:id="17219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16515">
      <w:bodyDiv w:val="1"/>
      <w:marLeft w:val="0"/>
      <w:marRight w:val="0"/>
      <w:marTop w:val="0"/>
      <w:marBottom w:val="0"/>
      <w:divBdr>
        <w:top w:val="none" w:sz="0" w:space="0" w:color="auto"/>
        <w:left w:val="none" w:sz="0" w:space="0" w:color="auto"/>
        <w:bottom w:val="none" w:sz="0" w:space="0" w:color="auto"/>
        <w:right w:val="none" w:sz="0" w:space="0" w:color="auto"/>
      </w:divBdr>
      <w:divsChild>
        <w:div w:id="221063671">
          <w:marLeft w:val="720"/>
          <w:marRight w:val="0"/>
          <w:marTop w:val="200"/>
          <w:marBottom w:val="0"/>
          <w:divBdr>
            <w:top w:val="none" w:sz="0" w:space="0" w:color="auto"/>
            <w:left w:val="none" w:sz="0" w:space="0" w:color="auto"/>
            <w:bottom w:val="none" w:sz="0" w:space="0" w:color="auto"/>
            <w:right w:val="none" w:sz="0" w:space="0" w:color="auto"/>
          </w:divBdr>
        </w:div>
        <w:div w:id="254899986">
          <w:marLeft w:val="720"/>
          <w:marRight w:val="0"/>
          <w:marTop w:val="200"/>
          <w:marBottom w:val="0"/>
          <w:divBdr>
            <w:top w:val="none" w:sz="0" w:space="0" w:color="auto"/>
            <w:left w:val="none" w:sz="0" w:space="0" w:color="auto"/>
            <w:bottom w:val="none" w:sz="0" w:space="0" w:color="auto"/>
            <w:right w:val="none" w:sz="0" w:space="0" w:color="auto"/>
          </w:divBdr>
        </w:div>
        <w:div w:id="989091908">
          <w:marLeft w:val="720"/>
          <w:marRight w:val="0"/>
          <w:marTop w:val="200"/>
          <w:marBottom w:val="0"/>
          <w:divBdr>
            <w:top w:val="none" w:sz="0" w:space="0" w:color="auto"/>
            <w:left w:val="none" w:sz="0" w:space="0" w:color="auto"/>
            <w:bottom w:val="none" w:sz="0" w:space="0" w:color="auto"/>
            <w:right w:val="none" w:sz="0" w:space="0" w:color="auto"/>
          </w:divBdr>
        </w:div>
        <w:div w:id="1883446100">
          <w:marLeft w:val="720"/>
          <w:marRight w:val="0"/>
          <w:marTop w:val="200"/>
          <w:marBottom w:val="0"/>
          <w:divBdr>
            <w:top w:val="none" w:sz="0" w:space="0" w:color="auto"/>
            <w:left w:val="none" w:sz="0" w:space="0" w:color="auto"/>
            <w:bottom w:val="none" w:sz="0" w:space="0" w:color="auto"/>
            <w:right w:val="none" w:sz="0" w:space="0" w:color="auto"/>
          </w:divBdr>
        </w:div>
        <w:div w:id="2078624515">
          <w:marLeft w:val="720"/>
          <w:marRight w:val="0"/>
          <w:marTop w:val="200"/>
          <w:marBottom w:val="0"/>
          <w:divBdr>
            <w:top w:val="none" w:sz="0" w:space="0" w:color="auto"/>
            <w:left w:val="none" w:sz="0" w:space="0" w:color="auto"/>
            <w:bottom w:val="none" w:sz="0" w:space="0" w:color="auto"/>
            <w:right w:val="none" w:sz="0" w:space="0" w:color="auto"/>
          </w:divBdr>
        </w:div>
      </w:divsChild>
    </w:div>
    <w:div w:id="88425794">
      <w:bodyDiv w:val="1"/>
      <w:marLeft w:val="0"/>
      <w:marRight w:val="0"/>
      <w:marTop w:val="0"/>
      <w:marBottom w:val="0"/>
      <w:divBdr>
        <w:top w:val="none" w:sz="0" w:space="0" w:color="auto"/>
        <w:left w:val="none" w:sz="0" w:space="0" w:color="auto"/>
        <w:bottom w:val="none" w:sz="0" w:space="0" w:color="auto"/>
        <w:right w:val="none" w:sz="0" w:space="0" w:color="auto"/>
      </w:divBdr>
      <w:divsChild>
        <w:div w:id="769130599">
          <w:marLeft w:val="0"/>
          <w:marRight w:val="0"/>
          <w:marTop w:val="0"/>
          <w:marBottom w:val="0"/>
          <w:divBdr>
            <w:top w:val="none" w:sz="0" w:space="0" w:color="auto"/>
            <w:left w:val="none" w:sz="0" w:space="0" w:color="auto"/>
            <w:bottom w:val="none" w:sz="0" w:space="0" w:color="auto"/>
            <w:right w:val="none" w:sz="0" w:space="0" w:color="auto"/>
          </w:divBdr>
          <w:divsChild>
            <w:div w:id="806320745">
              <w:marLeft w:val="0"/>
              <w:marRight w:val="0"/>
              <w:marTop w:val="0"/>
              <w:marBottom w:val="0"/>
              <w:divBdr>
                <w:top w:val="none" w:sz="0" w:space="0" w:color="auto"/>
                <w:left w:val="none" w:sz="0" w:space="0" w:color="auto"/>
                <w:bottom w:val="none" w:sz="0" w:space="0" w:color="auto"/>
                <w:right w:val="none" w:sz="0" w:space="0" w:color="auto"/>
              </w:divBdr>
              <w:divsChild>
                <w:div w:id="820731004">
                  <w:marLeft w:val="0"/>
                  <w:marRight w:val="0"/>
                  <w:marTop w:val="0"/>
                  <w:marBottom w:val="0"/>
                  <w:divBdr>
                    <w:top w:val="none" w:sz="0" w:space="0" w:color="auto"/>
                    <w:left w:val="none" w:sz="0" w:space="0" w:color="auto"/>
                    <w:bottom w:val="none" w:sz="0" w:space="0" w:color="auto"/>
                    <w:right w:val="none" w:sz="0" w:space="0" w:color="auto"/>
                  </w:divBdr>
                  <w:divsChild>
                    <w:div w:id="694114238">
                      <w:marLeft w:val="0"/>
                      <w:marRight w:val="0"/>
                      <w:marTop w:val="0"/>
                      <w:marBottom w:val="0"/>
                      <w:divBdr>
                        <w:top w:val="none" w:sz="0" w:space="0" w:color="auto"/>
                        <w:left w:val="none" w:sz="0" w:space="0" w:color="auto"/>
                        <w:bottom w:val="none" w:sz="0" w:space="0" w:color="auto"/>
                        <w:right w:val="none" w:sz="0" w:space="0" w:color="auto"/>
                      </w:divBdr>
                      <w:divsChild>
                        <w:div w:id="1960992008">
                          <w:marLeft w:val="0"/>
                          <w:marRight w:val="0"/>
                          <w:marTop w:val="0"/>
                          <w:marBottom w:val="0"/>
                          <w:divBdr>
                            <w:top w:val="none" w:sz="0" w:space="0" w:color="auto"/>
                            <w:left w:val="none" w:sz="0" w:space="0" w:color="auto"/>
                            <w:bottom w:val="none" w:sz="0" w:space="0" w:color="auto"/>
                            <w:right w:val="none" w:sz="0" w:space="0" w:color="auto"/>
                          </w:divBdr>
                          <w:divsChild>
                            <w:div w:id="1251348074">
                              <w:marLeft w:val="0"/>
                              <w:marRight w:val="0"/>
                              <w:marTop w:val="0"/>
                              <w:marBottom w:val="0"/>
                              <w:divBdr>
                                <w:top w:val="none" w:sz="0" w:space="0" w:color="auto"/>
                                <w:left w:val="none" w:sz="0" w:space="0" w:color="auto"/>
                                <w:bottom w:val="none" w:sz="0" w:space="0" w:color="auto"/>
                                <w:right w:val="none" w:sz="0" w:space="0" w:color="auto"/>
                              </w:divBdr>
                              <w:divsChild>
                                <w:div w:id="1544757352">
                                  <w:marLeft w:val="0"/>
                                  <w:marRight w:val="0"/>
                                  <w:marTop w:val="0"/>
                                  <w:marBottom w:val="0"/>
                                  <w:divBdr>
                                    <w:top w:val="none" w:sz="0" w:space="0" w:color="auto"/>
                                    <w:left w:val="none" w:sz="0" w:space="0" w:color="auto"/>
                                    <w:bottom w:val="none" w:sz="0" w:space="0" w:color="auto"/>
                                    <w:right w:val="none" w:sz="0" w:space="0" w:color="auto"/>
                                  </w:divBdr>
                                  <w:divsChild>
                                    <w:div w:id="1954481361">
                                      <w:marLeft w:val="0"/>
                                      <w:marRight w:val="0"/>
                                      <w:marTop w:val="0"/>
                                      <w:marBottom w:val="0"/>
                                      <w:divBdr>
                                        <w:top w:val="none" w:sz="0" w:space="0" w:color="auto"/>
                                        <w:left w:val="none" w:sz="0" w:space="0" w:color="auto"/>
                                        <w:bottom w:val="none" w:sz="0" w:space="0" w:color="auto"/>
                                        <w:right w:val="none" w:sz="0" w:space="0" w:color="auto"/>
                                      </w:divBdr>
                                      <w:divsChild>
                                        <w:div w:id="818041398">
                                          <w:marLeft w:val="0"/>
                                          <w:marRight w:val="0"/>
                                          <w:marTop w:val="0"/>
                                          <w:marBottom w:val="0"/>
                                          <w:divBdr>
                                            <w:top w:val="none" w:sz="0" w:space="0" w:color="auto"/>
                                            <w:left w:val="none" w:sz="0" w:space="0" w:color="auto"/>
                                            <w:bottom w:val="none" w:sz="0" w:space="0" w:color="auto"/>
                                            <w:right w:val="none" w:sz="0" w:space="0" w:color="auto"/>
                                          </w:divBdr>
                                          <w:divsChild>
                                            <w:div w:id="1932929769">
                                              <w:marLeft w:val="0"/>
                                              <w:marRight w:val="0"/>
                                              <w:marTop w:val="0"/>
                                              <w:marBottom w:val="0"/>
                                              <w:divBdr>
                                                <w:top w:val="none" w:sz="0" w:space="0" w:color="auto"/>
                                                <w:left w:val="none" w:sz="0" w:space="0" w:color="auto"/>
                                                <w:bottom w:val="none" w:sz="0" w:space="0" w:color="auto"/>
                                                <w:right w:val="none" w:sz="0" w:space="0" w:color="auto"/>
                                              </w:divBdr>
                                              <w:divsChild>
                                                <w:div w:id="279189569">
                                                  <w:marLeft w:val="0"/>
                                                  <w:marRight w:val="0"/>
                                                  <w:marTop w:val="0"/>
                                                  <w:marBottom w:val="0"/>
                                                  <w:divBdr>
                                                    <w:top w:val="none" w:sz="0" w:space="0" w:color="auto"/>
                                                    <w:left w:val="none" w:sz="0" w:space="0" w:color="auto"/>
                                                    <w:bottom w:val="none" w:sz="0" w:space="0" w:color="auto"/>
                                                    <w:right w:val="none" w:sz="0" w:space="0" w:color="auto"/>
                                                  </w:divBdr>
                                                  <w:divsChild>
                                                    <w:div w:id="2043549631">
                                                      <w:marLeft w:val="0"/>
                                                      <w:marRight w:val="0"/>
                                                      <w:marTop w:val="0"/>
                                                      <w:marBottom w:val="0"/>
                                                      <w:divBdr>
                                                        <w:top w:val="none" w:sz="0" w:space="0" w:color="auto"/>
                                                        <w:left w:val="none" w:sz="0" w:space="0" w:color="auto"/>
                                                        <w:bottom w:val="none" w:sz="0" w:space="0" w:color="auto"/>
                                                        <w:right w:val="none" w:sz="0" w:space="0" w:color="auto"/>
                                                      </w:divBdr>
                                                      <w:divsChild>
                                                        <w:div w:id="820774075">
                                                          <w:marLeft w:val="0"/>
                                                          <w:marRight w:val="0"/>
                                                          <w:marTop w:val="0"/>
                                                          <w:marBottom w:val="120"/>
                                                          <w:divBdr>
                                                            <w:top w:val="none" w:sz="0" w:space="0" w:color="auto"/>
                                                            <w:left w:val="none" w:sz="0" w:space="0" w:color="auto"/>
                                                            <w:bottom w:val="none" w:sz="0" w:space="0" w:color="auto"/>
                                                            <w:right w:val="none" w:sz="0" w:space="0" w:color="auto"/>
                                                          </w:divBdr>
                                                          <w:divsChild>
                                                            <w:div w:id="1356271265">
                                                              <w:marLeft w:val="0"/>
                                                              <w:marRight w:val="0"/>
                                                              <w:marTop w:val="120"/>
                                                              <w:marBottom w:val="120"/>
                                                              <w:divBdr>
                                                                <w:top w:val="none" w:sz="0" w:space="0" w:color="auto"/>
                                                                <w:left w:val="none" w:sz="0" w:space="0" w:color="auto"/>
                                                                <w:bottom w:val="none" w:sz="0" w:space="0" w:color="auto"/>
                                                                <w:right w:val="none" w:sz="0" w:space="0" w:color="auto"/>
                                                              </w:divBdr>
                                                              <w:divsChild>
                                                                <w:div w:id="943414407">
                                                                  <w:marLeft w:val="0"/>
                                                                  <w:marRight w:val="0"/>
                                                                  <w:marTop w:val="0"/>
                                                                  <w:marBottom w:val="0"/>
                                                                  <w:divBdr>
                                                                    <w:top w:val="none" w:sz="0" w:space="0" w:color="auto"/>
                                                                    <w:left w:val="none" w:sz="0" w:space="0" w:color="auto"/>
                                                                    <w:bottom w:val="none" w:sz="0" w:space="0" w:color="auto"/>
                                                                    <w:right w:val="none" w:sz="0" w:space="0" w:color="auto"/>
                                                                  </w:divBdr>
                                                                  <w:divsChild>
                                                                    <w:div w:id="1127088223">
                                                                      <w:marLeft w:val="0"/>
                                                                      <w:marRight w:val="0"/>
                                                                      <w:marTop w:val="0"/>
                                                                      <w:marBottom w:val="0"/>
                                                                      <w:divBdr>
                                                                        <w:top w:val="none" w:sz="0" w:space="0" w:color="auto"/>
                                                                        <w:left w:val="none" w:sz="0" w:space="0" w:color="auto"/>
                                                                        <w:bottom w:val="none" w:sz="0" w:space="0" w:color="auto"/>
                                                                        <w:right w:val="none" w:sz="0" w:space="0" w:color="auto"/>
                                                                      </w:divBdr>
                                                                      <w:divsChild>
                                                                        <w:div w:id="1785687900">
                                                                          <w:marLeft w:val="0"/>
                                                                          <w:marRight w:val="0"/>
                                                                          <w:marTop w:val="0"/>
                                                                          <w:marBottom w:val="0"/>
                                                                          <w:divBdr>
                                                                            <w:top w:val="none" w:sz="0" w:space="0" w:color="auto"/>
                                                                            <w:left w:val="none" w:sz="0" w:space="0" w:color="auto"/>
                                                                            <w:bottom w:val="none" w:sz="0" w:space="0" w:color="auto"/>
                                                                            <w:right w:val="none" w:sz="0" w:space="0" w:color="auto"/>
                                                                          </w:divBdr>
                                                                          <w:divsChild>
                                                                            <w:div w:id="1974674587">
                                                                              <w:marLeft w:val="0"/>
                                                                              <w:marRight w:val="0"/>
                                                                              <w:marTop w:val="0"/>
                                                                              <w:marBottom w:val="0"/>
                                                                              <w:divBdr>
                                                                                <w:top w:val="none" w:sz="0" w:space="0" w:color="auto"/>
                                                                                <w:left w:val="none" w:sz="0" w:space="0" w:color="auto"/>
                                                                                <w:bottom w:val="none" w:sz="0" w:space="0" w:color="auto"/>
                                                                                <w:right w:val="none" w:sz="0" w:space="0" w:color="auto"/>
                                                                              </w:divBdr>
                                                                              <w:divsChild>
                                                                                <w:div w:id="494734990">
                                                                                  <w:marLeft w:val="0"/>
                                                                                  <w:marRight w:val="0"/>
                                                                                  <w:marTop w:val="0"/>
                                                                                  <w:marBottom w:val="0"/>
                                                                                  <w:divBdr>
                                                                                    <w:top w:val="none" w:sz="0" w:space="0" w:color="auto"/>
                                                                                    <w:left w:val="none" w:sz="0" w:space="0" w:color="auto"/>
                                                                                    <w:bottom w:val="none" w:sz="0" w:space="0" w:color="auto"/>
                                                                                    <w:right w:val="none" w:sz="0" w:space="0" w:color="auto"/>
                                                                                  </w:divBdr>
                                                                                  <w:divsChild>
                                                                                    <w:div w:id="1037047610">
                                                                                      <w:marLeft w:val="0"/>
                                                                                      <w:marRight w:val="0"/>
                                                                                      <w:marTop w:val="0"/>
                                                                                      <w:marBottom w:val="0"/>
                                                                                      <w:divBdr>
                                                                                        <w:top w:val="none" w:sz="0" w:space="0" w:color="auto"/>
                                                                                        <w:left w:val="none" w:sz="0" w:space="0" w:color="auto"/>
                                                                                        <w:bottom w:val="none" w:sz="0" w:space="0" w:color="auto"/>
                                                                                        <w:right w:val="none" w:sz="0" w:space="0" w:color="auto"/>
                                                                                      </w:divBdr>
                                                                                      <w:divsChild>
                                                                                        <w:div w:id="1524173746">
                                                                                          <w:marLeft w:val="0"/>
                                                                                          <w:marRight w:val="0"/>
                                                                                          <w:marTop w:val="0"/>
                                                                                          <w:marBottom w:val="0"/>
                                                                                          <w:divBdr>
                                                                                            <w:top w:val="none" w:sz="0" w:space="0" w:color="auto"/>
                                                                                            <w:left w:val="none" w:sz="0" w:space="0" w:color="auto"/>
                                                                                            <w:bottom w:val="none" w:sz="0" w:space="0" w:color="auto"/>
                                                                                            <w:right w:val="none" w:sz="0" w:space="0" w:color="auto"/>
                                                                                          </w:divBdr>
                                                                                          <w:divsChild>
                                                                                            <w:div w:id="924191917">
                                                                                              <w:marLeft w:val="0"/>
                                                                                              <w:marRight w:val="0"/>
                                                                                              <w:marTop w:val="0"/>
                                                                                              <w:marBottom w:val="0"/>
                                                                                              <w:divBdr>
                                                                                                <w:top w:val="none" w:sz="0" w:space="0" w:color="auto"/>
                                                                                                <w:left w:val="none" w:sz="0" w:space="0" w:color="auto"/>
                                                                                                <w:bottom w:val="none" w:sz="0" w:space="0" w:color="auto"/>
                                                                                                <w:right w:val="none" w:sz="0" w:space="0" w:color="auto"/>
                                                                                              </w:divBdr>
                                                                                              <w:divsChild>
                                                                                                <w:div w:id="11830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713855">
      <w:bodyDiv w:val="1"/>
      <w:marLeft w:val="0"/>
      <w:marRight w:val="0"/>
      <w:marTop w:val="0"/>
      <w:marBottom w:val="0"/>
      <w:divBdr>
        <w:top w:val="none" w:sz="0" w:space="0" w:color="auto"/>
        <w:left w:val="none" w:sz="0" w:space="0" w:color="auto"/>
        <w:bottom w:val="none" w:sz="0" w:space="0" w:color="auto"/>
        <w:right w:val="none" w:sz="0" w:space="0" w:color="auto"/>
      </w:divBdr>
    </w:div>
    <w:div w:id="136001139">
      <w:bodyDiv w:val="1"/>
      <w:marLeft w:val="0"/>
      <w:marRight w:val="0"/>
      <w:marTop w:val="0"/>
      <w:marBottom w:val="0"/>
      <w:divBdr>
        <w:top w:val="none" w:sz="0" w:space="0" w:color="auto"/>
        <w:left w:val="none" w:sz="0" w:space="0" w:color="auto"/>
        <w:bottom w:val="none" w:sz="0" w:space="0" w:color="auto"/>
        <w:right w:val="none" w:sz="0" w:space="0" w:color="auto"/>
      </w:divBdr>
    </w:div>
    <w:div w:id="145128598">
      <w:bodyDiv w:val="1"/>
      <w:marLeft w:val="0"/>
      <w:marRight w:val="0"/>
      <w:marTop w:val="0"/>
      <w:marBottom w:val="0"/>
      <w:divBdr>
        <w:top w:val="none" w:sz="0" w:space="0" w:color="auto"/>
        <w:left w:val="none" w:sz="0" w:space="0" w:color="auto"/>
        <w:bottom w:val="none" w:sz="0" w:space="0" w:color="auto"/>
        <w:right w:val="none" w:sz="0" w:space="0" w:color="auto"/>
      </w:divBdr>
    </w:div>
    <w:div w:id="148375984">
      <w:bodyDiv w:val="1"/>
      <w:marLeft w:val="0"/>
      <w:marRight w:val="0"/>
      <w:marTop w:val="0"/>
      <w:marBottom w:val="0"/>
      <w:divBdr>
        <w:top w:val="none" w:sz="0" w:space="0" w:color="auto"/>
        <w:left w:val="none" w:sz="0" w:space="0" w:color="auto"/>
        <w:bottom w:val="none" w:sz="0" w:space="0" w:color="auto"/>
        <w:right w:val="none" w:sz="0" w:space="0" w:color="auto"/>
      </w:divBdr>
      <w:divsChild>
        <w:div w:id="342710261">
          <w:marLeft w:val="547"/>
          <w:marRight w:val="0"/>
          <w:marTop w:val="200"/>
          <w:marBottom w:val="0"/>
          <w:divBdr>
            <w:top w:val="none" w:sz="0" w:space="0" w:color="auto"/>
            <w:left w:val="none" w:sz="0" w:space="0" w:color="auto"/>
            <w:bottom w:val="none" w:sz="0" w:space="0" w:color="auto"/>
            <w:right w:val="none" w:sz="0" w:space="0" w:color="auto"/>
          </w:divBdr>
        </w:div>
        <w:div w:id="517696222">
          <w:marLeft w:val="547"/>
          <w:marRight w:val="0"/>
          <w:marTop w:val="200"/>
          <w:marBottom w:val="0"/>
          <w:divBdr>
            <w:top w:val="none" w:sz="0" w:space="0" w:color="auto"/>
            <w:left w:val="none" w:sz="0" w:space="0" w:color="auto"/>
            <w:bottom w:val="none" w:sz="0" w:space="0" w:color="auto"/>
            <w:right w:val="none" w:sz="0" w:space="0" w:color="auto"/>
          </w:divBdr>
        </w:div>
        <w:div w:id="1266963519">
          <w:marLeft w:val="547"/>
          <w:marRight w:val="0"/>
          <w:marTop w:val="200"/>
          <w:marBottom w:val="0"/>
          <w:divBdr>
            <w:top w:val="none" w:sz="0" w:space="0" w:color="auto"/>
            <w:left w:val="none" w:sz="0" w:space="0" w:color="auto"/>
            <w:bottom w:val="none" w:sz="0" w:space="0" w:color="auto"/>
            <w:right w:val="none" w:sz="0" w:space="0" w:color="auto"/>
          </w:divBdr>
        </w:div>
        <w:div w:id="1939752248">
          <w:marLeft w:val="547"/>
          <w:marRight w:val="0"/>
          <w:marTop w:val="200"/>
          <w:marBottom w:val="0"/>
          <w:divBdr>
            <w:top w:val="none" w:sz="0" w:space="0" w:color="auto"/>
            <w:left w:val="none" w:sz="0" w:space="0" w:color="auto"/>
            <w:bottom w:val="none" w:sz="0" w:space="0" w:color="auto"/>
            <w:right w:val="none" w:sz="0" w:space="0" w:color="auto"/>
          </w:divBdr>
        </w:div>
        <w:div w:id="2094693072">
          <w:marLeft w:val="547"/>
          <w:marRight w:val="0"/>
          <w:marTop w:val="200"/>
          <w:marBottom w:val="0"/>
          <w:divBdr>
            <w:top w:val="none" w:sz="0" w:space="0" w:color="auto"/>
            <w:left w:val="none" w:sz="0" w:space="0" w:color="auto"/>
            <w:bottom w:val="none" w:sz="0" w:space="0" w:color="auto"/>
            <w:right w:val="none" w:sz="0" w:space="0" w:color="auto"/>
          </w:divBdr>
        </w:div>
      </w:divsChild>
    </w:div>
    <w:div w:id="183439723">
      <w:bodyDiv w:val="1"/>
      <w:marLeft w:val="0"/>
      <w:marRight w:val="0"/>
      <w:marTop w:val="0"/>
      <w:marBottom w:val="0"/>
      <w:divBdr>
        <w:top w:val="none" w:sz="0" w:space="0" w:color="auto"/>
        <w:left w:val="none" w:sz="0" w:space="0" w:color="auto"/>
        <w:bottom w:val="none" w:sz="0" w:space="0" w:color="auto"/>
        <w:right w:val="none" w:sz="0" w:space="0" w:color="auto"/>
      </w:divBdr>
      <w:divsChild>
        <w:div w:id="1683311207">
          <w:marLeft w:val="720"/>
          <w:marRight w:val="0"/>
          <w:marTop w:val="200"/>
          <w:marBottom w:val="0"/>
          <w:divBdr>
            <w:top w:val="none" w:sz="0" w:space="0" w:color="auto"/>
            <w:left w:val="none" w:sz="0" w:space="0" w:color="auto"/>
            <w:bottom w:val="none" w:sz="0" w:space="0" w:color="auto"/>
            <w:right w:val="none" w:sz="0" w:space="0" w:color="auto"/>
          </w:divBdr>
        </w:div>
        <w:div w:id="1688866360">
          <w:marLeft w:val="720"/>
          <w:marRight w:val="0"/>
          <w:marTop w:val="200"/>
          <w:marBottom w:val="0"/>
          <w:divBdr>
            <w:top w:val="none" w:sz="0" w:space="0" w:color="auto"/>
            <w:left w:val="none" w:sz="0" w:space="0" w:color="auto"/>
            <w:bottom w:val="none" w:sz="0" w:space="0" w:color="auto"/>
            <w:right w:val="none" w:sz="0" w:space="0" w:color="auto"/>
          </w:divBdr>
        </w:div>
        <w:div w:id="2029524497">
          <w:marLeft w:val="720"/>
          <w:marRight w:val="0"/>
          <w:marTop w:val="200"/>
          <w:marBottom w:val="0"/>
          <w:divBdr>
            <w:top w:val="none" w:sz="0" w:space="0" w:color="auto"/>
            <w:left w:val="none" w:sz="0" w:space="0" w:color="auto"/>
            <w:bottom w:val="none" w:sz="0" w:space="0" w:color="auto"/>
            <w:right w:val="none" w:sz="0" w:space="0" w:color="auto"/>
          </w:divBdr>
        </w:div>
      </w:divsChild>
    </w:div>
    <w:div w:id="265961756">
      <w:bodyDiv w:val="1"/>
      <w:marLeft w:val="0"/>
      <w:marRight w:val="0"/>
      <w:marTop w:val="0"/>
      <w:marBottom w:val="0"/>
      <w:divBdr>
        <w:top w:val="none" w:sz="0" w:space="0" w:color="auto"/>
        <w:left w:val="none" w:sz="0" w:space="0" w:color="auto"/>
        <w:bottom w:val="none" w:sz="0" w:space="0" w:color="auto"/>
        <w:right w:val="none" w:sz="0" w:space="0" w:color="auto"/>
      </w:divBdr>
    </w:div>
    <w:div w:id="270669520">
      <w:bodyDiv w:val="1"/>
      <w:marLeft w:val="0"/>
      <w:marRight w:val="0"/>
      <w:marTop w:val="0"/>
      <w:marBottom w:val="0"/>
      <w:divBdr>
        <w:top w:val="none" w:sz="0" w:space="0" w:color="auto"/>
        <w:left w:val="none" w:sz="0" w:space="0" w:color="auto"/>
        <w:bottom w:val="none" w:sz="0" w:space="0" w:color="auto"/>
        <w:right w:val="none" w:sz="0" w:space="0" w:color="auto"/>
      </w:divBdr>
      <w:divsChild>
        <w:div w:id="857082057">
          <w:marLeft w:val="0"/>
          <w:marRight w:val="0"/>
          <w:marTop w:val="0"/>
          <w:marBottom w:val="0"/>
          <w:divBdr>
            <w:top w:val="none" w:sz="0" w:space="0" w:color="auto"/>
            <w:left w:val="none" w:sz="0" w:space="0" w:color="auto"/>
            <w:bottom w:val="none" w:sz="0" w:space="0" w:color="auto"/>
            <w:right w:val="none" w:sz="0" w:space="0" w:color="auto"/>
          </w:divBdr>
          <w:divsChild>
            <w:div w:id="438112378">
              <w:marLeft w:val="0"/>
              <w:marRight w:val="0"/>
              <w:marTop w:val="0"/>
              <w:marBottom w:val="0"/>
              <w:divBdr>
                <w:top w:val="none" w:sz="0" w:space="0" w:color="auto"/>
                <w:left w:val="none" w:sz="0" w:space="0" w:color="auto"/>
                <w:bottom w:val="none" w:sz="0" w:space="0" w:color="auto"/>
                <w:right w:val="none" w:sz="0" w:space="0" w:color="auto"/>
              </w:divBdr>
              <w:divsChild>
                <w:div w:id="1180269340">
                  <w:marLeft w:val="0"/>
                  <w:marRight w:val="0"/>
                  <w:marTop w:val="0"/>
                  <w:marBottom w:val="0"/>
                  <w:divBdr>
                    <w:top w:val="none" w:sz="0" w:space="0" w:color="auto"/>
                    <w:left w:val="none" w:sz="0" w:space="0" w:color="auto"/>
                    <w:bottom w:val="none" w:sz="0" w:space="0" w:color="auto"/>
                    <w:right w:val="none" w:sz="0" w:space="0" w:color="auto"/>
                  </w:divBdr>
                  <w:divsChild>
                    <w:div w:id="1512178333">
                      <w:marLeft w:val="0"/>
                      <w:marRight w:val="0"/>
                      <w:marTop w:val="0"/>
                      <w:marBottom w:val="0"/>
                      <w:divBdr>
                        <w:top w:val="none" w:sz="0" w:space="0" w:color="auto"/>
                        <w:left w:val="none" w:sz="0" w:space="0" w:color="auto"/>
                        <w:bottom w:val="none" w:sz="0" w:space="0" w:color="auto"/>
                        <w:right w:val="none" w:sz="0" w:space="0" w:color="auto"/>
                      </w:divBdr>
                      <w:divsChild>
                        <w:div w:id="110252250">
                          <w:marLeft w:val="0"/>
                          <w:marRight w:val="0"/>
                          <w:marTop w:val="0"/>
                          <w:marBottom w:val="0"/>
                          <w:divBdr>
                            <w:top w:val="none" w:sz="0" w:space="0" w:color="auto"/>
                            <w:left w:val="none" w:sz="0" w:space="0" w:color="auto"/>
                            <w:bottom w:val="none" w:sz="0" w:space="0" w:color="auto"/>
                            <w:right w:val="none" w:sz="0" w:space="0" w:color="auto"/>
                          </w:divBdr>
                          <w:divsChild>
                            <w:div w:id="395322874">
                              <w:marLeft w:val="0"/>
                              <w:marRight w:val="0"/>
                              <w:marTop w:val="0"/>
                              <w:marBottom w:val="0"/>
                              <w:divBdr>
                                <w:top w:val="none" w:sz="0" w:space="0" w:color="auto"/>
                                <w:left w:val="none" w:sz="0" w:space="0" w:color="auto"/>
                                <w:bottom w:val="none" w:sz="0" w:space="0" w:color="auto"/>
                                <w:right w:val="none" w:sz="0" w:space="0" w:color="auto"/>
                              </w:divBdr>
                              <w:divsChild>
                                <w:div w:id="1401364052">
                                  <w:marLeft w:val="0"/>
                                  <w:marRight w:val="0"/>
                                  <w:marTop w:val="0"/>
                                  <w:marBottom w:val="0"/>
                                  <w:divBdr>
                                    <w:top w:val="none" w:sz="0" w:space="0" w:color="auto"/>
                                    <w:left w:val="none" w:sz="0" w:space="0" w:color="auto"/>
                                    <w:bottom w:val="none" w:sz="0" w:space="0" w:color="auto"/>
                                    <w:right w:val="none" w:sz="0" w:space="0" w:color="auto"/>
                                  </w:divBdr>
                                  <w:divsChild>
                                    <w:div w:id="1917544878">
                                      <w:marLeft w:val="0"/>
                                      <w:marRight w:val="0"/>
                                      <w:marTop w:val="0"/>
                                      <w:marBottom w:val="0"/>
                                      <w:divBdr>
                                        <w:top w:val="none" w:sz="0" w:space="0" w:color="auto"/>
                                        <w:left w:val="none" w:sz="0" w:space="0" w:color="auto"/>
                                        <w:bottom w:val="none" w:sz="0" w:space="0" w:color="auto"/>
                                        <w:right w:val="none" w:sz="0" w:space="0" w:color="auto"/>
                                      </w:divBdr>
                                      <w:divsChild>
                                        <w:div w:id="1041782152">
                                          <w:marLeft w:val="0"/>
                                          <w:marRight w:val="0"/>
                                          <w:marTop w:val="0"/>
                                          <w:marBottom w:val="0"/>
                                          <w:divBdr>
                                            <w:top w:val="none" w:sz="0" w:space="0" w:color="auto"/>
                                            <w:left w:val="none" w:sz="0" w:space="0" w:color="auto"/>
                                            <w:bottom w:val="none" w:sz="0" w:space="0" w:color="auto"/>
                                            <w:right w:val="none" w:sz="0" w:space="0" w:color="auto"/>
                                          </w:divBdr>
                                          <w:divsChild>
                                            <w:div w:id="730885643">
                                              <w:marLeft w:val="0"/>
                                              <w:marRight w:val="0"/>
                                              <w:marTop w:val="0"/>
                                              <w:marBottom w:val="0"/>
                                              <w:divBdr>
                                                <w:top w:val="none" w:sz="0" w:space="0" w:color="auto"/>
                                                <w:left w:val="none" w:sz="0" w:space="0" w:color="auto"/>
                                                <w:bottom w:val="none" w:sz="0" w:space="0" w:color="auto"/>
                                                <w:right w:val="none" w:sz="0" w:space="0" w:color="auto"/>
                                              </w:divBdr>
                                              <w:divsChild>
                                                <w:div w:id="1272862837">
                                                  <w:marLeft w:val="150"/>
                                                  <w:marRight w:val="150"/>
                                                  <w:marTop w:val="150"/>
                                                  <w:marBottom w:val="150"/>
                                                  <w:divBdr>
                                                    <w:top w:val="single" w:sz="6" w:space="0" w:color="C6C6C6"/>
                                                    <w:left w:val="single" w:sz="6" w:space="0" w:color="C6C6C6"/>
                                                    <w:bottom w:val="single" w:sz="6" w:space="0" w:color="C6C6C6"/>
                                                    <w:right w:val="single" w:sz="6" w:space="0" w:color="C6C6C6"/>
                                                  </w:divBdr>
                                                  <w:divsChild>
                                                    <w:div w:id="607390823">
                                                      <w:marLeft w:val="0"/>
                                                      <w:marRight w:val="0"/>
                                                      <w:marTop w:val="0"/>
                                                      <w:marBottom w:val="0"/>
                                                      <w:divBdr>
                                                        <w:top w:val="none" w:sz="0" w:space="0" w:color="auto"/>
                                                        <w:left w:val="none" w:sz="0" w:space="0" w:color="auto"/>
                                                        <w:bottom w:val="none" w:sz="0" w:space="0" w:color="auto"/>
                                                        <w:right w:val="none" w:sz="0" w:space="0" w:color="auto"/>
                                                      </w:divBdr>
                                                      <w:divsChild>
                                                        <w:div w:id="607852213">
                                                          <w:marLeft w:val="0"/>
                                                          <w:marRight w:val="0"/>
                                                          <w:marTop w:val="0"/>
                                                          <w:marBottom w:val="0"/>
                                                          <w:divBdr>
                                                            <w:top w:val="none" w:sz="0" w:space="0" w:color="auto"/>
                                                            <w:left w:val="none" w:sz="0" w:space="0" w:color="auto"/>
                                                            <w:bottom w:val="none" w:sz="0" w:space="0" w:color="auto"/>
                                                            <w:right w:val="none" w:sz="0" w:space="0" w:color="auto"/>
                                                          </w:divBdr>
                                                          <w:divsChild>
                                                            <w:div w:id="494416086">
                                                              <w:marLeft w:val="0"/>
                                                              <w:marRight w:val="0"/>
                                                              <w:marTop w:val="0"/>
                                                              <w:marBottom w:val="0"/>
                                                              <w:divBdr>
                                                                <w:top w:val="none" w:sz="0" w:space="0" w:color="auto"/>
                                                                <w:left w:val="none" w:sz="0" w:space="0" w:color="auto"/>
                                                                <w:bottom w:val="none" w:sz="0" w:space="0" w:color="auto"/>
                                                                <w:right w:val="none" w:sz="0" w:space="0" w:color="auto"/>
                                                              </w:divBdr>
                                                              <w:divsChild>
                                                                <w:div w:id="547962485">
                                                                  <w:marLeft w:val="0"/>
                                                                  <w:marRight w:val="0"/>
                                                                  <w:marTop w:val="0"/>
                                                                  <w:marBottom w:val="0"/>
                                                                  <w:divBdr>
                                                                    <w:top w:val="none" w:sz="0" w:space="0" w:color="auto"/>
                                                                    <w:left w:val="none" w:sz="0" w:space="0" w:color="auto"/>
                                                                    <w:bottom w:val="none" w:sz="0" w:space="0" w:color="auto"/>
                                                                    <w:right w:val="none" w:sz="0" w:space="0" w:color="auto"/>
                                                                  </w:divBdr>
                                                                  <w:divsChild>
                                                                    <w:div w:id="775977730">
                                                                      <w:marLeft w:val="0"/>
                                                                      <w:marRight w:val="0"/>
                                                                      <w:marTop w:val="0"/>
                                                                      <w:marBottom w:val="0"/>
                                                                      <w:divBdr>
                                                                        <w:top w:val="none" w:sz="0" w:space="0" w:color="auto"/>
                                                                        <w:left w:val="none" w:sz="0" w:space="0" w:color="auto"/>
                                                                        <w:bottom w:val="none" w:sz="0" w:space="0" w:color="auto"/>
                                                                        <w:right w:val="none" w:sz="0" w:space="0" w:color="auto"/>
                                                                      </w:divBdr>
                                                                      <w:divsChild>
                                                                        <w:div w:id="1134903755">
                                                                          <w:marLeft w:val="0"/>
                                                                          <w:marRight w:val="0"/>
                                                                          <w:marTop w:val="0"/>
                                                                          <w:marBottom w:val="0"/>
                                                                          <w:divBdr>
                                                                            <w:top w:val="none" w:sz="0" w:space="0" w:color="auto"/>
                                                                            <w:left w:val="none" w:sz="0" w:space="0" w:color="auto"/>
                                                                            <w:bottom w:val="none" w:sz="0" w:space="0" w:color="auto"/>
                                                                            <w:right w:val="none" w:sz="0" w:space="0" w:color="auto"/>
                                                                          </w:divBdr>
                                                                          <w:divsChild>
                                                                            <w:div w:id="1502239015">
                                                                              <w:marLeft w:val="0"/>
                                                                              <w:marRight w:val="0"/>
                                                                              <w:marTop w:val="0"/>
                                                                              <w:marBottom w:val="0"/>
                                                                              <w:divBdr>
                                                                                <w:top w:val="none" w:sz="0" w:space="0" w:color="auto"/>
                                                                                <w:left w:val="none" w:sz="0" w:space="0" w:color="auto"/>
                                                                                <w:bottom w:val="none" w:sz="0" w:space="0" w:color="auto"/>
                                                                                <w:right w:val="none" w:sz="0" w:space="0" w:color="auto"/>
                                                                              </w:divBdr>
                                                                              <w:divsChild>
                                                                                <w:div w:id="1602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4603766">
      <w:bodyDiv w:val="1"/>
      <w:marLeft w:val="0"/>
      <w:marRight w:val="0"/>
      <w:marTop w:val="0"/>
      <w:marBottom w:val="0"/>
      <w:divBdr>
        <w:top w:val="none" w:sz="0" w:space="0" w:color="auto"/>
        <w:left w:val="none" w:sz="0" w:space="0" w:color="auto"/>
        <w:bottom w:val="none" w:sz="0" w:space="0" w:color="auto"/>
        <w:right w:val="none" w:sz="0" w:space="0" w:color="auto"/>
      </w:divBdr>
    </w:div>
    <w:div w:id="306935974">
      <w:bodyDiv w:val="1"/>
      <w:marLeft w:val="0"/>
      <w:marRight w:val="0"/>
      <w:marTop w:val="0"/>
      <w:marBottom w:val="0"/>
      <w:divBdr>
        <w:top w:val="none" w:sz="0" w:space="0" w:color="auto"/>
        <w:left w:val="none" w:sz="0" w:space="0" w:color="auto"/>
        <w:bottom w:val="none" w:sz="0" w:space="0" w:color="auto"/>
        <w:right w:val="none" w:sz="0" w:space="0" w:color="auto"/>
      </w:divBdr>
    </w:div>
    <w:div w:id="335619871">
      <w:bodyDiv w:val="1"/>
      <w:marLeft w:val="0"/>
      <w:marRight w:val="0"/>
      <w:marTop w:val="0"/>
      <w:marBottom w:val="0"/>
      <w:divBdr>
        <w:top w:val="none" w:sz="0" w:space="0" w:color="auto"/>
        <w:left w:val="none" w:sz="0" w:space="0" w:color="auto"/>
        <w:bottom w:val="none" w:sz="0" w:space="0" w:color="auto"/>
        <w:right w:val="none" w:sz="0" w:space="0" w:color="auto"/>
      </w:divBdr>
    </w:div>
    <w:div w:id="374433284">
      <w:bodyDiv w:val="1"/>
      <w:marLeft w:val="0"/>
      <w:marRight w:val="0"/>
      <w:marTop w:val="0"/>
      <w:marBottom w:val="0"/>
      <w:divBdr>
        <w:top w:val="none" w:sz="0" w:space="0" w:color="auto"/>
        <w:left w:val="none" w:sz="0" w:space="0" w:color="auto"/>
        <w:bottom w:val="none" w:sz="0" w:space="0" w:color="auto"/>
        <w:right w:val="none" w:sz="0" w:space="0" w:color="auto"/>
      </w:divBdr>
    </w:div>
    <w:div w:id="375617997">
      <w:bodyDiv w:val="1"/>
      <w:marLeft w:val="0"/>
      <w:marRight w:val="0"/>
      <w:marTop w:val="0"/>
      <w:marBottom w:val="0"/>
      <w:divBdr>
        <w:top w:val="none" w:sz="0" w:space="0" w:color="auto"/>
        <w:left w:val="none" w:sz="0" w:space="0" w:color="auto"/>
        <w:bottom w:val="none" w:sz="0" w:space="0" w:color="auto"/>
        <w:right w:val="none" w:sz="0" w:space="0" w:color="auto"/>
      </w:divBdr>
      <w:divsChild>
        <w:div w:id="1516652620">
          <w:marLeft w:val="0"/>
          <w:marRight w:val="0"/>
          <w:marTop w:val="0"/>
          <w:marBottom w:val="0"/>
          <w:divBdr>
            <w:top w:val="none" w:sz="0" w:space="0" w:color="auto"/>
            <w:left w:val="none" w:sz="0" w:space="0" w:color="auto"/>
            <w:bottom w:val="none" w:sz="0" w:space="0" w:color="auto"/>
            <w:right w:val="none" w:sz="0" w:space="0" w:color="auto"/>
          </w:divBdr>
          <w:divsChild>
            <w:div w:id="806624957">
              <w:marLeft w:val="0"/>
              <w:marRight w:val="0"/>
              <w:marTop w:val="0"/>
              <w:marBottom w:val="0"/>
              <w:divBdr>
                <w:top w:val="none" w:sz="0" w:space="0" w:color="auto"/>
                <w:left w:val="none" w:sz="0" w:space="0" w:color="auto"/>
                <w:bottom w:val="none" w:sz="0" w:space="0" w:color="auto"/>
                <w:right w:val="none" w:sz="0" w:space="0" w:color="auto"/>
              </w:divBdr>
              <w:divsChild>
                <w:div w:id="1940680546">
                  <w:marLeft w:val="0"/>
                  <w:marRight w:val="0"/>
                  <w:marTop w:val="0"/>
                  <w:marBottom w:val="0"/>
                  <w:divBdr>
                    <w:top w:val="none" w:sz="0" w:space="0" w:color="auto"/>
                    <w:left w:val="none" w:sz="0" w:space="0" w:color="auto"/>
                    <w:bottom w:val="none" w:sz="0" w:space="0" w:color="auto"/>
                    <w:right w:val="none" w:sz="0" w:space="0" w:color="auto"/>
                  </w:divBdr>
                  <w:divsChild>
                    <w:div w:id="1662999254">
                      <w:marLeft w:val="0"/>
                      <w:marRight w:val="0"/>
                      <w:marTop w:val="0"/>
                      <w:marBottom w:val="0"/>
                      <w:divBdr>
                        <w:top w:val="none" w:sz="0" w:space="0" w:color="auto"/>
                        <w:left w:val="none" w:sz="0" w:space="0" w:color="auto"/>
                        <w:bottom w:val="none" w:sz="0" w:space="0" w:color="auto"/>
                        <w:right w:val="none" w:sz="0" w:space="0" w:color="auto"/>
                      </w:divBdr>
                      <w:divsChild>
                        <w:div w:id="2056079544">
                          <w:marLeft w:val="0"/>
                          <w:marRight w:val="0"/>
                          <w:marTop w:val="0"/>
                          <w:marBottom w:val="0"/>
                          <w:divBdr>
                            <w:top w:val="none" w:sz="0" w:space="0" w:color="auto"/>
                            <w:left w:val="none" w:sz="0" w:space="0" w:color="auto"/>
                            <w:bottom w:val="none" w:sz="0" w:space="0" w:color="auto"/>
                            <w:right w:val="none" w:sz="0" w:space="0" w:color="auto"/>
                          </w:divBdr>
                          <w:divsChild>
                            <w:div w:id="814639932">
                              <w:marLeft w:val="0"/>
                              <w:marRight w:val="0"/>
                              <w:marTop w:val="0"/>
                              <w:marBottom w:val="0"/>
                              <w:divBdr>
                                <w:top w:val="none" w:sz="0" w:space="0" w:color="auto"/>
                                <w:left w:val="none" w:sz="0" w:space="0" w:color="auto"/>
                                <w:bottom w:val="none" w:sz="0" w:space="0" w:color="auto"/>
                                <w:right w:val="none" w:sz="0" w:space="0" w:color="auto"/>
                              </w:divBdr>
                              <w:divsChild>
                                <w:div w:id="1013459328">
                                  <w:marLeft w:val="0"/>
                                  <w:marRight w:val="0"/>
                                  <w:marTop w:val="0"/>
                                  <w:marBottom w:val="0"/>
                                  <w:divBdr>
                                    <w:top w:val="none" w:sz="0" w:space="0" w:color="auto"/>
                                    <w:left w:val="none" w:sz="0" w:space="0" w:color="auto"/>
                                    <w:bottom w:val="none" w:sz="0" w:space="0" w:color="auto"/>
                                    <w:right w:val="none" w:sz="0" w:space="0" w:color="auto"/>
                                  </w:divBdr>
                                  <w:divsChild>
                                    <w:div w:id="898515227">
                                      <w:marLeft w:val="0"/>
                                      <w:marRight w:val="0"/>
                                      <w:marTop w:val="0"/>
                                      <w:marBottom w:val="0"/>
                                      <w:divBdr>
                                        <w:top w:val="none" w:sz="0" w:space="0" w:color="auto"/>
                                        <w:left w:val="none" w:sz="0" w:space="0" w:color="auto"/>
                                        <w:bottom w:val="none" w:sz="0" w:space="0" w:color="auto"/>
                                        <w:right w:val="none" w:sz="0" w:space="0" w:color="auto"/>
                                      </w:divBdr>
                                      <w:divsChild>
                                        <w:div w:id="2134252340">
                                          <w:marLeft w:val="0"/>
                                          <w:marRight w:val="0"/>
                                          <w:marTop w:val="0"/>
                                          <w:marBottom w:val="0"/>
                                          <w:divBdr>
                                            <w:top w:val="none" w:sz="0" w:space="0" w:color="auto"/>
                                            <w:left w:val="none" w:sz="0" w:space="0" w:color="auto"/>
                                            <w:bottom w:val="none" w:sz="0" w:space="0" w:color="auto"/>
                                            <w:right w:val="none" w:sz="0" w:space="0" w:color="auto"/>
                                          </w:divBdr>
                                          <w:divsChild>
                                            <w:div w:id="805659608">
                                              <w:marLeft w:val="0"/>
                                              <w:marRight w:val="0"/>
                                              <w:marTop w:val="0"/>
                                              <w:marBottom w:val="0"/>
                                              <w:divBdr>
                                                <w:top w:val="none" w:sz="0" w:space="0" w:color="auto"/>
                                                <w:left w:val="none" w:sz="0" w:space="0" w:color="auto"/>
                                                <w:bottom w:val="none" w:sz="0" w:space="0" w:color="auto"/>
                                                <w:right w:val="none" w:sz="0" w:space="0" w:color="auto"/>
                                              </w:divBdr>
                                              <w:divsChild>
                                                <w:div w:id="214704672">
                                                  <w:marLeft w:val="0"/>
                                                  <w:marRight w:val="0"/>
                                                  <w:marTop w:val="0"/>
                                                  <w:marBottom w:val="0"/>
                                                  <w:divBdr>
                                                    <w:top w:val="none" w:sz="0" w:space="0" w:color="auto"/>
                                                    <w:left w:val="none" w:sz="0" w:space="0" w:color="auto"/>
                                                    <w:bottom w:val="none" w:sz="0" w:space="0" w:color="auto"/>
                                                    <w:right w:val="none" w:sz="0" w:space="0" w:color="auto"/>
                                                  </w:divBdr>
                                                  <w:divsChild>
                                                    <w:div w:id="1528711390">
                                                      <w:marLeft w:val="0"/>
                                                      <w:marRight w:val="0"/>
                                                      <w:marTop w:val="0"/>
                                                      <w:marBottom w:val="0"/>
                                                      <w:divBdr>
                                                        <w:top w:val="none" w:sz="0" w:space="0" w:color="auto"/>
                                                        <w:left w:val="none" w:sz="0" w:space="0" w:color="auto"/>
                                                        <w:bottom w:val="none" w:sz="0" w:space="0" w:color="auto"/>
                                                        <w:right w:val="none" w:sz="0" w:space="0" w:color="auto"/>
                                                      </w:divBdr>
                                                      <w:divsChild>
                                                        <w:div w:id="1768383154">
                                                          <w:marLeft w:val="0"/>
                                                          <w:marRight w:val="0"/>
                                                          <w:marTop w:val="0"/>
                                                          <w:marBottom w:val="120"/>
                                                          <w:divBdr>
                                                            <w:top w:val="none" w:sz="0" w:space="0" w:color="auto"/>
                                                            <w:left w:val="none" w:sz="0" w:space="0" w:color="auto"/>
                                                            <w:bottom w:val="none" w:sz="0" w:space="0" w:color="auto"/>
                                                            <w:right w:val="none" w:sz="0" w:space="0" w:color="auto"/>
                                                          </w:divBdr>
                                                          <w:divsChild>
                                                            <w:div w:id="1407070668">
                                                              <w:marLeft w:val="0"/>
                                                              <w:marRight w:val="0"/>
                                                              <w:marTop w:val="120"/>
                                                              <w:marBottom w:val="120"/>
                                                              <w:divBdr>
                                                                <w:top w:val="none" w:sz="0" w:space="0" w:color="auto"/>
                                                                <w:left w:val="none" w:sz="0" w:space="0" w:color="auto"/>
                                                                <w:bottom w:val="none" w:sz="0" w:space="0" w:color="auto"/>
                                                                <w:right w:val="none" w:sz="0" w:space="0" w:color="auto"/>
                                                              </w:divBdr>
                                                              <w:divsChild>
                                                                <w:div w:id="1779371421">
                                                                  <w:marLeft w:val="0"/>
                                                                  <w:marRight w:val="0"/>
                                                                  <w:marTop w:val="0"/>
                                                                  <w:marBottom w:val="0"/>
                                                                  <w:divBdr>
                                                                    <w:top w:val="none" w:sz="0" w:space="0" w:color="auto"/>
                                                                    <w:left w:val="none" w:sz="0" w:space="0" w:color="auto"/>
                                                                    <w:bottom w:val="none" w:sz="0" w:space="0" w:color="auto"/>
                                                                    <w:right w:val="none" w:sz="0" w:space="0" w:color="auto"/>
                                                                  </w:divBdr>
                                                                  <w:divsChild>
                                                                    <w:div w:id="1149176959">
                                                                      <w:marLeft w:val="0"/>
                                                                      <w:marRight w:val="0"/>
                                                                      <w:marTop w:val="0"/>
                                                                      <w:marBottom w:val="0"/>
                                                                      <w:divBdr>
                                                                        <w:top w:val="none" w:sz="0" w:space="0" w:color="auto"/>
                                                                        <w:left w:val="none" w:sz="0" w:space="0" w:color="auto"/>
                                                                        <w:bottom w:val="none" w:sz="0" w:space="0" w:color="auto"/>
                                                                        <w:right w:val="none" w:sz="0" w:space="0" w:color="auto"/>
                                                                      </w:divBdr>
                                                                      <w:divsChild>
                                                                        <w:div w:id="305554434">
                                                                          <w:marLeft w:val="0"/>
                                                                          <w:marRight w:val="0"/>
                                                                          <w:marTop w:val="0"/>
                                                                          <w:marBottom w:val="0"/>
                                                                          <w:divBdr>
                                                                            <w:top w:val="none" w:sz="0" w:space="0" w:color="auto"/>
                                                                            <w:left w:val="none" w:sz="0" w:space="0" w:color="auto"/>
                                                                            <w:bottom w:val="none" w:sz="0" w:space="0" w:color="auto"/>
                                                                            <w:right w:val="none" w:sz="0" w:space="0" w:color="auto"/>
                                                                          </w:divBdr>
                                                                          <w:divsChild>
                                                                            <w:div w:id="135266731">
                                                                              <w:marLeft w:val="0"/>
                                                                              <w:marRight w:val="0"/>
                                                                              <w:marTop w:val="0"/>
                                                                              <w:marBottom w:val="0"/>
                                                                              <w:divBdr>
                                                                                <w:top w:val="none" w:sz="0" w:space="0" w:color="auto"/>
                                                                                <w:left w:val="none" w:sz="0" w:space="0" w:color="auto"/>
                                                                                <w:bottom w:val="none" w:sz="0" w:space="0" w:color="auto"/>
                                                                                <w:right w:val="none" w:sz="0" w:space="0" w:color="auto"/>
                                                                              </w:divBdr>
                                                                              <w:divsChild>
                                                                                <w:div w:id="1882522431">
                                                                                  <w:marLeft w:val="0"/>
                                                                                  <w:marRight w:val="0"/>
                                                                                  <w:marTop w:val="0"/>
                                                                                  <w:marBottom w:val="0"/>
                                                                                  <w:divBdr>
                                                                                    <w:top w:val="none" w:sz="0" w:space="0" w:color="auto"/>
                                                                                    <w:left w:val="none" w:sz="0" w:space="0" w:color="auto"/>
                                                                                    <w:bottom w:val="none" w:sz="0" w:space="0" w:color="auto"/>
                                                                                    <w:right w:val="none" w:sz="0" w:space="0" w:color="auto"/>
                                                                                  </w:divBdr>
                                                                                  <w:divsChild>
                                                                                    <w:div w:id="441341951">
                                                                                      <w:marLeft w:val="0"/>
                                                                                      <w:marRight w:val="0"/>
                                                                                      <w:marTop w:val="0"/>
                                                                                      <w:marBottom w:val="0"/>
                                                                                      <w:divBdr>
                                                                                        <w:top w:val="none" w:sz="0" w:space="0" w:color="auto"/>
                                                                                        <w:left w:val="none" w:sz="0" w:space="0" w:color="auto"/>
                                                                                        <w:bottom w:val="none" w:sz="0" w:space="0" w:color="auto"/>
                                                                                        <w:right w:val="none" w:sz="0" w:space="0" w:color="auto"/>
                                                                                      </w:divBdr>
                                                                                      <w:divsChild>
                                                                                        <w:div w:id="1026558901">
                                                                                          <w:marLeft w:val="0"/>
                                                                                          <w:marRight w:val="0"/>
                                                                                          <w:marTop w:val="0"/>
                                                                                          <w:marBottom w:val="0"/>
                                                                                          <w:divBdr>
                                                                                            <w:top w:val="none" w:sz="0" w:space="0" w:color="auto"/>
                                                                                            <w:left w:val="none" w:sz="0" w:space="0" w:color="auto"/>
                                                                                            <w:bottom w:val="none" w:sz="0" w:space="0" w:color="auto"/>
                                                                                            <w:right w:val="none" w:sz="0" w:space="0" w:color="auto"/>
                                                                                          </w:divBdr>
                                                                                          <w:divsChild>
                                                                                            <w:div w:id="1953434463">
                                                                                              <w:marLeft w:val="0"/>
                                                                                              <w:marRight w:val="0"/>
                                                                                              <w:marTop w:val="0"/>
                                                                                              <w:marBottom w:val="0"/>
                                                                                              <w:divBdr>
                                                                                                <w:top w:val="none" w:sz="0" w:space="0" w:color="auto"/>
                                                                                                <w:left w:val="none" w:sz="0" w:space="0" w:color="auto"/>
                                                                                                <w:bottom w:val="none" w:sz="0" w:space="0" w:color="auto"/>
                                                                                                <w:right w:val="none" w:sz="0" w:space="0" w:color="auto"/>
                                                                                              </w:divBdr>
                                                                                              <w:divsChild>
                                                                                                <w:div w:id="16787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1314596">
      <w:bodyDiv w:val="1"/>
      <w:marLeft w:val="0"/>
      <w:marRight w:val="0"/>
      <w:marTop w:val="0"/>
      <w:marBottom w:val="0"/>
      <w:divBdr>
        <w:top w:val="none" w:sz="0" w:space="0" w:color="auto"/>
        <w:left w:val="none" w:sz="0" w:space="0" w:color="auto"/>
        <w:bottom w:val="none" w:sz="0" w:space="0" w:color="auto"/>
        <w:right w:val="none" w:sz="0" w:space="0" w:color="auto"/>
      </w:divBdr>
    </w:div>
    <w:div w:id="427778096">
      <w:bodyDiv w:val="1"/>
      <w:marLeft w:val="0"/>
      <w:marRight w:val="0"/>
      <w:marTop w:val="0"/>
      <w:marBottom w:val="0"/>
      <w:divBdr>
        <w:top w:val="none" w:sz="0" w:space="0" w:color="auto"/>
        <w:left w:val="none" w:sz="0" w:space="0" w:color="auto"/>
        <w:bottom w:val="none" w:sz="0" w:space="0" w:color="auto"/>
        <w:right w:val="none" w:sz="0" w:space="0" w:color="auto"/>
      </w:divBdr>
    </w:div>
    <w:div w:id="436213037">
      <w:bodyDiv w:val="1"/>
      <w:marLeft w:val="0"/>
      <w:marRight w:val="0"/>
      <w:marTop w:val="0"/>
      <w:marBottom w:val="0"/>
      <w:divBdr>
        <w:top w:val="none" w:sz="0" w:space="0" w:color="auto"/>
        <w:left w:val="none" w:sz="0" w:space="0" w:color="auto"/>
        <w:bottom w:val="none" w:sz="0" w:space="0" w:color="auto"/>
        <w:right w:val="none" w:sz="0" w:space="0" w:color="auto"/>
      </w:divBdr>
      <w:divsChild>
        <w:div w:id="121508227">
          <w:marLeft w:val="720"/>
          <w:marRight w:val="0"/>
          <w:marTop w:val="200"/>
          <w:marBottom w:val="0"/>
          <w:divBdr>
            <w:top w:val="none" w:sz="0" w:space="0" w:color="auto"/>
            <w:left w:val="none" w:sz="0" w:space="0" w:color="auto"/>
            <w:bottom w:val="none" w:sz="0" w:space="0" w:color="auto"/>
            <w:right w:val="none" w:sz="0" w:space="0" w:color="auto"/>
          </w:divBdr>
        </w:div>
        <w:div w:id="409543943">
          <w:marLeft w:val="720"/>
          <w:marRight w:val="0"/>
          <w:marTop w:val="200"/>
          <w:marBottom w:val="0"/>
          <w:divBdr>
            <w:top w:val="none" w:sz="0" w:space="0" w:color="auto"/>
            <w:left w:val="none" w:sz="0" w:space="0" w:color="auto"/>
            <w:bottom w:val="none" w:sz="0" w:space="0" w:color="auto"/>
            <w:right w:val="none" w:sz="0" w:space="0" w:color="auto"/>
          </w:divBdr>
        </w:div>
        <w:div w:id="429398480">
          <w:marLeft w:val="720"/>
          <w:marRight w:val="0"/>
          <w:marTop w:val="200"/>
          <w:marBottom w:val="0"/>
          <w:divBdr>
            <w:top w:val="none" w:sz="0" w:space="0" w:color="auto"/>
            <w:left w:val="none" w:sz="0" w:space="0" w:color="auto"/>
            <w:bottom w:val="none" w:sz="0" w:space="0" w:color="auto"/>
            <w:right w:val="none" w:sz="0" w:space="0" w:color="auto"/>
          </w:divBdr>
        </w:div>
        <w:div w:id="1273246979">
          <w:marLeft w:val="720"/>
          <w:marRight w:val="0"/>
          <w:marTop w:val="200"/>
          <w:marBottom w:val="0"/>
          <w:divBdr>
            <w:top w:val="none" w:sz="0" w:space="0" w:color="auto"/>
            <w:left w:val="none" w:sz="0" w:space="0" w:color="auto"/>
            <w:bottom w:val="none" w:sz="0" w:space="0" w:color="auto"/>
            <w:right w:val="none" w:sz="0" w:space="0" w:color="auto"/>
          </w:divBdr>
        </w:div>
        <w:div w:id="1408067128">
          <w:marLeft w:val="720"/>
          <w:marRight w:val="0"/>
          <w:marTop w:val="200"/>
          <w:marBottom w:val="0"/>
          <w:divBdr>
            <w:top w:val="none" w:sz="0" w:space="0" w:color="auto"/>
            <w:left w:val="none" w:sz="0" w:space="0" w:color="auto"/>
            <w:bottom w:val="none" w:sz="0" w:space="0" w:color="auto"/>
            <w:right w:val="none" w:sz="0" w:space="0" w:color="auto"/>
          </w:divBdr>
        </w:div>
      </w:divsChild>
    </w:div>
    <w:div w:id="448471418">
      <w:bodyDiv w:val="1"/>
      <w:marLeft w:val="0"/>
      <w:marRight w:val="0"/>
      <w:marTop w:val="0"/>
      <w:marBottom w:val="0"/>
      <w:divBdr>
        <w:top w:val="none" w:sz="0" w:space="0" w:color="auto"/>
        <w:left w:val="none" w:sz="0" w:space="0" w:color="auto"/>
        <w:bottom w:val="none" w:sz="0" w:space="0" w:color="auto"/>
        <w:right w:val="none" w:sz="0" w:space="0" w:color="auto"/>
      </w:divBdr>
      <w:divsChild>
        <w:div w:id="47801737">
          <w:marLeft w:val="446"/>
          <w:marRight w:val="0"/>
          <w:marTop w:val="200"/>
          <w:marBottom w:val="0"/>
          <w:divBdr>
            <w:top w:val="none" w:sz="0" w:space="0" w:color="auto"/>
            <w:left w:val="none" w:sz="0" w:space="0" w:color="auto"/>
            <w:bottom w:val="none" w:sz="0" w:space="0" w:color="auto"/>
            <w:right w:val="none" w:sz="0" w:space="0" w:color="auto"/>
          </w:divBdr>
        </w:div>
        <w:div w:id="199124666">
          <w:marLeft w:val="446"/>
          <w:marRight w:val="0"/>
          <w:marTop w:val="200"/>
          <w:marBottom w:val="0"/>
          <w:divBdr>
            <w:top w:val="none" w:sz="0" w:space="0" w:color="auto"/>
            <w:left w:val="none" w:sz="0" w:space="0" w:color="auto"/>
            <w:bottom w:val="none" w:sz="0" w:space="0" w:color="auto"/>
            <w:right w:val="none" w:sz="0" w:space="0" w:color="auto"/>
          </w:divBdr>
        </w:div>
        <w:div w:id="235287062">
          <w:marLeft w:val="446"/>
          <w:marRight w:val="0"/>
          <w:marTop w:val="200"/>
          <w:marBottom w:val="0"/>
          <w:divBdr>
            <w:top w:val="none" w:sz="0" w:space="0" w:color="auto"/>
            <w:left w:val="none" w:sz="0" w:space="0" w:color="auto"/>
            <w:bottom w:val="none" w:sz="0" w:space="0" w:color="auto"/>
            <w:right w:val="none" w:sz="0" w:space="0" w:color="auto"/>
          </w:divBdr>
        </w:div>
        <w:div w:id="1217594466">
          <w:marLeft w:val="446"/>
          <w:marRight w:val="0"/>
          <w:marTop w:val="200"/>
          <w:marBottom w:val="0"/>
          <w:divBdr>
            <w:top w:val="none" w:sz="0" w:space="0" w:color="auto"/>
            <w:left w:val="none" w:sz="0" w:space="0" w:color="auto"/>
            <w:bottom w:val="none" w:sz="0" w:space="0" w:color="auto"/>
            <w:right w:val="none" w:sz="0" w:space="0" w:color="auto"/>
          </w:divBdr>
        </w:div>
        <w:div w:id="1224871341">
          <w:marLeft w:val="446"/>
          <w:marRight w:val="0"/>
          <w:marTop w:val="200"/>
          <w:marBottom w:val="0"/>
          <w:divBdr>
            <w:top w:val="none" w:sz="0" w:space="0" w:color="auto"/>
            <w:left w:val="none" w:sz="0" w:space="0" w:color="auto"/>
            <w:bottom w:val="none" w:sz="0" w:space="0" w:color="auto"/>
            <w:right w:val="none" w:sz="0" w:space="0" w:color="auto"/>
          </w:divBdr>
        </w:div>
      </w:divsChild>
    </w:div>
    <w:div w:id="458841506">
      <w:bodyDiv w:val="1"/>
      <w:marLeft w:val="0"/>
      <w:marRight w:val="0"/>
      <w:marTop w:val="0"/>
      <w:marBottom w:val="0"/>
      <w:divBdr>
        <w:top w:val="none" w:sz="0" w:space="0" w:color="auto"/>
        <w:left w:val="none" w:sz="0" w:space="0" w:color="auto"/>
        <w:bottom w:val="none" w:sz="0" w:space="0" w:color="auto"/>
        <w:right w:val="none" w:sz="0" w:space="0" w:color="auto"/>
      </w:divBdr>
      <w:divsChild>
        <w:div w:id="211432422">
          <w:marLeft w:val="720"/>
          <w:marRight w:val="0"/>
          <w:marTop w:val="100"/>
          <w:marBottom w:val="0"/>
          <w:divBdr>
            <w:top w:val="none" w:sz="0" w:space="0" w:color="auto"/>
            <w:left w:val="none" w:sz="0" w:space="0" w:color="auto"/>
            <w:bottom w:val="none" w:sz="0" w:space="0" w:color="auto"/>
            <w:right w:val="none" w:sz="0" w:space="0" w:color="auto"/>
          </w:divBdr>
        </w:div>
        <w:div w:id="816189845">
          <w:marLeft w:val="720"/>
          <w:marRight w:val="0"/>
          <w:marTop w:val="100"/>
          <w:marBottom w:val="0"/>
          <w:divBdr>
            <w:top w:val="none" w:sz="0" w:space="0" w:color="auto"/>
            <w:left w:val="none" w:sz="0" w:space="0" w:color="auto"/>
            <w:bottom w:val="none" w:sz="0" w:space="0" w:color="auto"/>
            <w:right w:val="none" w:sz="0" w:space="0" w:color="auto"/>
          </w:divBdr>
        </w:div>
      </w:divsChild>
    </w:div>
    <w:div w:id="592471516">
      <w:bodyDiv w:val="1"/>
      <w:marLeft w:val="0"/>
      <w:marRight w:val="0"/>
      <w:marTop w:val="0"/>
      <w:marBottom w:val="0"/>
      <w:divBdr>
        <w:top w:val="none" w:sz="0" w:space="0" w:color="auto"/>
        <w:left w:val="none" w:sz="0" w:space="0" w:color="auto"/>
        <w:bottom w:val="none" w:sz="0" w:space="0" w:color="auto"/>
        <w:right w:val="none" w:sz="0" w:space="0" w:color="auto"/>
      </w:divBdr>
    </w:div>
    <w:div w:id="628361505">
      <w:bodyDiv w:val="1"/>
      <w:marLeft w:val="0"/>
      <w:marRight w:val="0"/>
      <w:marTop w:val="0"/>
      <w:marBottom w:val="0"/>
      <w:divBdr>
        <w:top w:val="none" w:sz="0" w:space="0" w:color="auto"/>
        <w:left w:val="none" w:sz="0" w:space="0" w:color="auto"/>
        <w:bottom w:val="none" w:sz="0" w:space="0" w:color="auto"/>
        <w:right w:val="none" w:sz="0" w:space="0" w:color="auto"/>
      </w:divBdr>
    </w:div>
    <w:div w:id="696930793">
      <w:bodyDiv w:val="1"/>
      <w:marLeft w:val="0"/>
      <w:marRight w:val="0"/>
      <w:marTop w:val="0"/>
      <w:marBottom w:val="0"/>
      <w:divBdr>
        <w:top w:val="none" w:sz="0" w:space="0" w:color="auto"/>
        <w:left w:val="none" w:sz="0" w:space="0" w:color="auto"/>
        <w:bottom w:val="none" w:sz="0" w:space="0" w:color="auto"/>
        <w:right w:val="none" w:sz="0" w:space="0" w:color="auto"/>
      </w:divBdr>
      <w:divsChild>
        <w:div w:id="411588925">
          <w:marLeft w:val="0"/>
          <w:marRight w:val="0"/>
          <w:marTop w:val="0"/>
          <w:marBottom w:val="0"/>
          <w:divBdr>
            <w:top w:val="none" w:sz="0" w:space="0" w:color="auto"/>
            <w:left w:val="none" w:sz="0" w:space="0" w:color="auto"/>
            <w:bottom w:val="none" w:sz="0" w:space="0" w:color="auto"/>
            <w:right w:val="none" w:sz="0" w:space="0" w:color="auto"/>
          </w:divBdr>
          <w:divsChild>
            <w:div w:id="1028525154">
              <w:marLeft w:val="0"/>
              <w:marRight w:val="0"/>
              <w:marTop w:val="0"/>
              <w:marBottom w:val="0"/>
              <w:divBdr>
                <w:top w:val="none" w:sz="0" w:space="0" w:color="auto"/>
                <w:left w:val="none" w:sz="0" w:space="0" w:color="auto"/>
                <w:bottom w:val="none" w:sz="0" w:space="0" w:color="auto"/>
                <w:right w:val="none" w:sz="0" w:space="0" w:color="auto"/>
              </w:divBdr>
              <w:divsChild>
                <w:div w:id="2042197502">
                  <w:marLeft w:val="0"/>
                  <w:marRight w:val="0"/>
                  <w:marTop w:val="0"/>
                  <w:marBottom w:val="0"/>
                  <w:divBdr>
                    <w:top w:val="none" w:sz="0" w:space="0" w:color="auto"/>
                    <w:left w:val="none" w:sz="0" w:space="0" w:color="auto"/>
                    <w:bottom w:val="none" w:sz="0" w:space="0" w:color="auto"/>
                    <w:right w:val="none" w:sz="0" w:space="0" w:color="auto"/>
                  </w:divBdr>
                  <w:divsChild>
                    <w:div w:id="1583295207">
                      <w:marLeft w:val="0"/>
                      <w:marRight w:val="0"/>
                      <w:marTop w:val="0"/>
                      <w:marBottom w:val="0"/>
                      <w:divBdr>
                        <w:top w:val="none" w:sz="0" w:space="0" w:color="auto"/>
                        <w:left w:val="none" w:sz="0" w:space="0" w:color="auto"/>
                        <w:bottom w:val="none" w:sz="0" w:space="0" w:color="auto"/>
                        <w:right w:val="none" w:sz="0" w:space="0" w:color="auto"/>
                      </w:divBdr>
                      <w:divsChild>
                        <w:div w:id="2118407473">
                          <w:marLeft w:val="0"/>
                          <w:marRight w:val="0"/>
                          <w:marTop w:val="0"/>
                          <w:marBottom w:val="0"/>
                          <w:divBdr>
                            <w:top w:val="none" w:sz="0" w:space="0" w:color="auto"/>
                            <w:left w:val="none" w:sz="0" w:space="0" w:color="auto"/>
                            <w:bottom w:val="none" w:sz="0" w:space="0" w:color="auto"/>
                            <w:right w:val="none" w:sz="0" w:space="0" w:color="auto"/>
                          </w:divBdr>
                          <w:divsChild>
                            <w:div w:id="1873952966">
                              <w:marLeft w:val="0"/>
                              <w:marRight w:val="0"/>
                              <w:marTop w:val="0"/>
                              <w:marBottom w:val="0"/>
                              <w:divBdr>
                                <w:top w:val="none" w:sz="0" w:space="0" w:color="auto"/>
                                <w:left w:val="none" w:sz="0" w:space="0" w:color="auto"/>
                                <w:bottom w:val="none" w:sz="0" w:space="0" w:color="auto"/>
                                <w:right w:val="none" w:sz="0" w:space="0" w:color="auto"/>
                              </w:divBdr>
                              <w:divsChild>
                                <w:div w:id="276909234">
                                  <w:marLeft w:val="0"/>
                                  <w:marRight w:val="0"/>
                                  <w:marTop w:val="0"/>
                                  <w:marBottom w:val="0"/>
                                  <w:divBdr>
                                    <w:top w:val="none" w:sz="0" w:space="0" w:color="auto"/>
                                    <w:left w:val="none" w:sz="0" w:space="0" w:color="auto"/>
                                    <w:bottom w:val="none" w:sz="0" w:space="0" w:color="auto"/>
                                    <w:right w:val="none" w:sz="0" w:space="0" w:color="auto"/>
                                  </w:divBdr>
                                  <w:divsChild>
                                    <w:div w:id="1838033930">
                                      <w:marLeft w:val="0"/>
                                      <w:marRight w:val="0"/>
                                      <w:marTop w:val="0"/>
                                      <w:marBottom w:val="0"/>
                                      <w:divBdr>
                                        <w:top w:val="none" w:sz="0" w:space="0" w:color="auto"/>
                                        <w:left w:val="none" w:sz="0" w:space="0" w:color="auto"/>
                                        <w:bottom w:val="none" w:sz="0" w:space="0" w:color="auto"/>
                                        <w:right w:val="none" w:sz="0" w:space="0" w:color="auto"/>
                                      </w:divBdr>
                                      <w:divsChild>
                                        <w:div w:id="1591311972">
                                          <w:marLeft w:val="0"/>
                                          <w:marRight w:val="0"/>
                                          <w:marTop w:val="0"/>
                                          <w:marBottom w:val="0"/>
                                          <w:divBdr>
                                            <w:top w:val="none" w:sz="0" w:space="0" w:color="auto"/>
                                            <w:left w:val="none" w:sz="0" w:space="0" w:color="auto"/>
                                            <w:bottom w:val="none" w:sz="0" w:space="0" w:color="auto"/>
                                            <w:right w:val="none" w:sz="0" w:space="0" w:color="auto"/>
                                          </w:divBdr>
                                          <w:divsChild>
                                            <w:div w:id="2135753964">
                                              <w:marLeft w:val="0"/>
                                              <w:marRight w:val="0"/>
                                              <w:marTop w:val="0"/>
                                              <w:marBottom w:val="0"/>
                                              <w:divBdr>
                                                <w:top w:val="none" w:sz="0" w:space="0" w:color="auto"/>
                                                <w:left w:val="none" w:sz="0" w:space="0" w:color="auto"/>
                                                <w:bottom w:val="none" w:sz="0" w:space="0" w:color="auto"/>
                                                <w:right w:val="none" w:sz="0" w:space="0" w:color="auto"/>
                                              </w:divBdr>
                                              <w:divsChild>
                                                <w:div w:id="1003774763">
                                                  <w:marLeft w:val="0"/>
                                                  <w:marRight w:val="0"/>
                                                  <w:marTop w:val="0"/>
                                                  <w:marBottom w:val="0"/>
                                                  <w:divBdr>
                                                    <w:top w:val="none" w:sz="0" w:space="0" w:color="auto"/>
                                                    <w:left w:val="none" w:sz="0" w:space="0" w:color="auto"/>
                                                    <w:bottom w:val="none" w:sz="0" w:space="0" w:color="auto"/>
                                                    <w:right w:val="none" w:sz="0" w:space="0" w:color="auto"/>
                                                  </w:divBdr>
                                                  <w:divsChild>
                                                    <w:div w:id="1557739115">
                                                      <w:marLeft w:val="0"/>
                                                      <w:marRight w:val="0"/>
                                                      <w:marTop w:val="0"/>
                                                      <w:marBottom w:val="0"/>
                                                      <w:divBdr>
                                                        <w:top w:val="none" w:sz="0" w:space="0" w:color="auto"/>
                                                        <w:left w:val="none" w:sz="0" w:space="0" w:color="auto"/>
                                                        <w:bottom w:val="none" w:sz="0" w:space="0" w:color="auto"/>
                                                        <w:right w:val="none" w:sz="0" w:space="0" w:color="auto"/>
                                                      </w:divBdr>
                                                      <w:divsChild>
                                                        <w:div w:id="167907662">
                                                          <w:marLeft w:val="0"/>
                                                          <w:marRight w:val="0"/>
                                                          <w:marTop w:val="0"/>
                                                          <w:marBottom w:val="120"/>
                                                          <w:divBdr>
                                                            <w:top w:val="none" w:sz="0" w:space="0" w:color="auto"/>
                                                            <w:left w:val="none" w:sz="0" w:space="0" w:color="auto"/>
                                                            <w:bottom w:val="none" w:sz="0" w:space="0" w:color="auto"/>
                                                            <w:right w:val="none" w:sz="0" w:space="0" w:color="auto"/>
                                                          </w:divBdr>
                                                          <w:divsChild>
                                                            <w:div w:id="120156225">
                                                              <w:marLeft w:val="0"/>
                                                              <w:marRight w:val="0"/>
                                                              <w:marTop w:val="120"/>
                                                              <w:marBottom w:val="120"/>
                                                              <w:divBdr>
                                                                <w:top w:val="none" w:sz="0" w:space="0" w:color="auto"/>
                                                                <w:left w:val="none" w:sz="0" w:space="0" w:color="auto"/>
                                                                <w:bottom w:val="none" w:sz="0" w:space="0" w:color="auto"/>
                                                                <w:right w:val="none" w:sz="0" w:space="0" w:color="auto"/>
                                                              </w:divBdr>
                                                              <w:divsChild>
                                                                <w:div w:id="1566139175">
                                                                  <w:marLeft w:val="0"/>
                                                                  <w:marRight w:val="0"/>
                                                                  <w:marTop w:val="0"/>
                                                                  <w:marBottom w:val="0"/>
                                                                  <w:divBdr>
                                                                    <w:top w:val="none" w:sz="0" w:space="0" w:color="auto"/>
                                                                    <w:left w:val="none" w:sz="0" w:space="0" w:color="auto"/>
                                                                    <w:bottom w:val="none" w:sz="0" w:space="0" w:color="auto"/>
                                                                    <w:right w:val="none" w:sz="0" w:space="0" w:color="auto"/>
                                                                  </w:divBdr>
                                                                  <w:divsChild>
                                                                    <w:div w:id="997269192">
                                                                      <w:marLeft w:val="0"/>
                                                                      <w:marRight w:val="0"/>
                                                                      <w:marTop w:val="0"/>
                                                                      <w:marBottom w:val="0"/>
                                                                      <w:divBdr>
                                                                        <w:top w:val="none" w:sz="0" w:space="0" w:color="auto"/>
                                                                        <w:left w:val="none" w:sz="0" w:space="0" w:color="auto"/>
                                                                        <w:bottom w:val="none" w:sz="0" w:space="0" w:color="auto"/>
                                                                        <w:right w:val="none" w:sz="0" w:space="0" w:color="auto"/>
                                                                      </w:divBdr>
                                                                      <w:divsChild>
                                                                        <w:div w:id="2017607429">
                                                                          <w:marLeft w:val="0"/>
                                                                          <w:marRight w:val="0"/>
                                                                          <w:marTop w:val="0"/>
                                                                          <w:marBottom w:val="0"/>
                                                                          <w:divBdr>
                                                                            <w:top w:val="none" w:sz="0" w:space="0" w:color="auto"/>
                                                                            <w:left w:val="none" w:sz="0" w:space="0" w:color="auto"/>
                                                                            <w:bottom w:val="none" w:sz="0" w:space="0" w:color="auto"/>
                                                                            <w:right w:val="none" w:sz="0" w:space="0" w:color="auto"/>
                                                                          </w:divBdr>
                                                                          <w:divsChild>
                                                                            <w:div w:id="2071953043">
                                                                              <w:marLeft w:val="0"/>
                                                                              <w:marRight w:val="0"/>
                                                                              <w:marTop w:val="0"/>
                                                                              <w:marBottom w:val="0"/>
                                                                              <w:divBdr>
                                                                                <w:top w:val="none" w:sz="0" w:space="0" w:color="auto"/>
                                                                                <w:left w:val="none" w:sz="0" w:space="0" w:color="auto"/>
                                                                                <w:bottom w:val="none" w:sz="0" w:space="0" w:color="auto"/>
                                                                                <w:right w:val="none" w:sz="0" w:space="0" w:color="auto"/>
                                                                              </w:divBdr>
                                                                              <w:divsChild>
                                                                                <w:div w:id="461192823">
                                                                                  <w:marLeft w:val="0"/>
                                                                                  <w:marRight w:val="0"/>
                                                                                  <w:marTop w:val="0"/>
                                                                                  <w:marBottom w:val="0"/>
                                                                                  <w:divBdr>
                                                                                    <w:top w:val="none" w:sz="0" w:space="0" w:color="auto"/>
                                                                                    <w:left w:val="none" w:sz="0" w:space="0" w:color="auto"/>
                                                                                    <w:bottom w:val="none" w:sz="0" w:space="0" w:color="auto"/>
                                                                                    <w:right w:val="none" w:sz="0" w:space="0" w:color="auto"/>
                                                                                  </w:divBdr>
                                                                                  <w:divsChild>
                                                                                    <w:div w:id="78723050">
                                                                                      <w:marLeft w:val="0"/>
                                                                                      <w:marRight w:val="0"/>
                                                                                      <w:marTop w:val="0"/>
                                                                                      <w:marBottom w:val="0"/>
                                                                                      <w:divBdr>
                                                                                        <w:top w:val="none" w:sz="0" w:space="0" w:color="auto"/>
                                                                                        <w:left w:val="none" w:sz="0" w:space="0" w:color="auto"/>
                                                                                        <w:bottom w:val="none" w:sz="0" w:space="0" w:color="auto"/>
                                                                                        <w:right w:val="none" w:sz="0" w:space="0" w:color="auto"/>
                                                                                      </w:divBdr>
                                                                                      <w:divsChild>
                                                                                        <w:div w:id="582757706">
                                                                                          <w:marLeft w:val="0"/>
                                                                                          <w:marRight w:val="0"/>
                                                                                          <w:marTop w:val="0"/>
                                                                                          <w:marBottom w:val="0"/>
                                                                                          <w:divBdr>
                                                                                            <w:top w:val="none" w:sz="0" w:space="0" w:color="auto"/>
                                                                                            <w:left w:val="none" w:sz="0" w:space="0" w:color="auto"/>
                                                                                            <w:bottom w:val="none" w:sz="0" w:space="0" w:color="auto"/>
                                                                                            <w:right w:val="none" w:sz="0" w:space="0" w:color="auto"/>
                                                                                          </w:divBdr>
                                                                                          <w:divsChild>
                                                                                            <w:div w:id="3852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218351">
      <w:bodyDiv w:val="1"/>
      <w:marLeft w:val="0"/>
      <w:marRight w:val="0"/>
      <w:marTop w:val="0"/>
      <w:marBottom w:val="0"/>
      <w:divBdr>
        <w:top w:val="none" w:sz="0" w:space="0" w:color="auto"/>
        <w:left w:val="none" w:sz="0" w:space="0" w:color="auto"/>
        <w:bottom w:val="none" w:sz="0" w:space="0" w:color="auto"/>
        <w:right w:val="none" w:sz="0" w:space="0" w:color="auto"/>
      </w:divBdr>
    </w:div>
    <w:div w:id="728460428">
      <w:bodyDiv w:val="1"/>
      <w:marLeft w:val="0"/>
      <w:marRight w:val="0"/>
      <w:marTop w:val="0"/>
      <w:marBottom w:val="0"/>
      <w:divBdr>
        <w:top w:val="none" w:sz="0" w:space="0" w:color="auto"/>
        <w:left w:val="none" w:sz="0" w:space="0" w:color="auto"/>
        <w:bottom w:val="none" w:sz="0" w:space="0" w:color="auto"/>
        <w:right w:val="none" w:sz="0" w:space="0" w:color="auto"/>
      </w:divBdr>
    </w:div>
    <w:div w:id="739979659">
      <w:bodyDiv w:val="1"/>
      <w:marLeft w:val="0"/>
      <w:marRight w:val="0"/>
      <w:marTop w:val="0"/>
      <w:marBottom w:val="0"/>
      <w:divBdr>
        <w:top w:val="none" w:sz="0" w:space="0" w:color="auto"/>
        <w:left w:val="none" w:sz="0" w:space="0" w:color="auto"/>
        <w:bottom w:val="none" w:sz="0" w:space="0" w:color="auto"/>
        <w:right w:val="none" w:sz="0" w:space="0" w:color="auto"/>
      </w:divBdr>
      <w:divsChild>
        <w:div w:id="168756702">
          <w:marLeft w:val="0"/>
          <w:marRight w:val="0"/>
          <w:marTop w:val="0"/>
          <w:marBottom w:val="0"/>
          <w:divBdr>
            <w:top w:val="none" w:sz="0" w:space="0" w:color="auto"/>
            <w:left w:val="none" w:sz="0" w:space="0" w:color="auto"/>
            <w:bottom w:val="none" w:sz="0" w:space="0" w:color="auto"/>
            <w:right w:val="none" w:sz="0" w:space="0" w:color="auto"/>
          </w:divBdr>
        </w:div>
      </w:divsChild>
    </w:div>
    <w:div w:id="772096293">
      <w:bodyDiv w:val="1"/>
      <w:marLeft w:val="0"/>
      <w:marRight w:val="0"/>
      <w:marTop w:val="0"/>
      <w:marBottom w:val="0"/>
      <w:divBdr>
        <w:top w:val="none" w:sz="0" w:space="0" w:color="auto"/>
        <w:left w:val="none" w:sz="0" w:space="0" w:color="auto"/>
        <w:bottom w:val="none" w:sz="0" w:space="0" w:color="auto"/>
        <w:right w:val="none" w:sz="0" w:space="0" w:color="auto"/>
      </w:divBdr>
    </w:div>
    <w:div w:id="789906388">
      <w:bodyDiv w:val="1"/>
      <w:marLeft w:val="0"/>
      <w:marRight w:val="0"/>
      <w:marTop w:val="0"/>
      <w:marBottom w:val="0"/>
      <w:divBdr>
        <w:top w:val="none" w:sz="0" w:space="0" w:color="auto"/>
        <w:left w:val="none" w:sz="0" w:space="0" w:color="auto"/>
        <w:bottom w:val="none" w:sz="0" w:space="0" w:color="auto"/>
        <w:right w:val="none" w:sz="0" w:space="0" w:color="auto"/>
      </w:divBdr>
      <w:divsChild>
        <w:div w:id="1755543915">
          <w:marLeft w:val="893"/>
          <w:marRight w:val="0"/>
          <w:marTop w:val="200"/>
          <w:marBottom w:val="0"/>
          <w:divBdr>
            <w:top w:val="none" w:sz="0" w:space="0" w:color="auto"/>
            <w:left w:val="none" w:sz="0" w:space="0" w:color="auto"/>
            <w:bottom w:val="none" w:sz="0" w:space="0" w:color="auto"/>
            <w:right w:val="none" w:sz="0" w:space="0" w:color="auto"/>
          </w:divBdr>
        </w:div>
      </w:divsChild>
    </w:div>
    <w:div w:id="794835116">
      <w:bodyDiv w:val="1"/>
      <w:marLeft w:val="0"/>
      <w:marRight w:val="0"/>
      <w:marTop w:val="0"/>
      <w:marBottom w:val="0"/>
      <w:divBdr>
        <w:top w:val="none" w:sz="0" w:space="0" w:color="auto"/>
        <w:left w:val="none" w:sz="0" w:space="0" w:color="auto"/>
        <w:bottom w:val="none" w:sz="0" w:space="0" w:color="auto"/>
        <w:right w:val="none" w:sz="0" w:space="0" w:color="auto"/>
      </w:divBdr>
      <w:divsChild>
        <w:div w:id="282611904">
          <w:marLeft w:val="2174"/>
          <w:marRight w:val="0"/>
          <w:marTop w:val="100"/>
          <w:marBottom w:val="0"/>
          <w:divBdr>
            <w:top w:val="none" w:sz="0" w:space="0" w:color="auto"/>
            <w:left w:val="none" w:sz="0" w:space="0" w:color="auto"/>
            <w:bottom w:val="none" w:sz="0" w:space="0" w:color="auto"/>
            <w:right w:val="none" w:sz="0" w:space="0" w:color="auto"/>
          </w:divBdr>
        </w:div>
        <w:div w:id="408500974">
          <w:marLeft w:val="720"/>
          <w:marRight w:val="0"/>
          <w:marTop w:val="200"/>
          <w:marBottom w:val="0"/>
          <w:divBdr>
            <w:top w:val="none" w:sz="0" w:space="0" w:color="auto"/>
            <w:left w:val="none" w:sz="0" w:space="0" w:color="auto"/>
            <w:bottom w:val="none" w:sz="0" w:space="0" w:color="auto"/>
            <w:right w:val="none" w:sz="0" w:space="0" w:color="auto"/>
          </w:divBdr>
        </w:div>
        <w:div w:id="431515711">
          <w:marLeft w:val="2174"/>
          <w:marRight w:val="0"/>
          <w:marTop w:val="100"/>
          <w:marBottom w:val="0"/>
          <w:divBdr>
            <w:top w:val="none" w:sz="0" w:space="0" w:color="auto"/>
            <w:left w:val="none" w:sz="0" w:space="0" w:color="auto"/>
            <w:bottom w:val="none" w:sz="0" w:space="0" w:color="auto"/>
            <w:right w:val="none" w:sz="0" w:space="0" w:color="auto"/>
          </w:divBdr>
        </w:div>
        <w:div w:id="945428277">
          <w:marLeft w:val="2174"/>
          <w:marRight w:val="0"/>
          <w:marTop w:val="100"/>
          <w:marBottom w:val="0"/>
          <w:divBdr>
            <w:top w:val="none" w:sz="0" w:space="0" w:color="auto"/>
            <w:left w:val="none" w:sz="0" w:space="0" w:color="auto"/>
            <w:bottom w:val="none" w:sz="0" w:space="0" w:color="auto"/>
            <w:right w:val="none" w:sz="0" w:space="0" w:color="auto"/>
          </w:divBdr>
        </w:div>
        <w:div w:id="1462917864">
          <w:marLeft w:val="720"/>
          <w:marRight w:val="0"/>
          <w:marTop w:val="200"/>
          <w:marBottom w:val="0"/>
          <w:divBdr>
            <w:top w:val="none" w:sz="0" w:space="0" w:color="auto"/>
            <w:left w:val="none" w:sz="0" w:space="0" w:color="auto"/>
            <w:bottom w:val="none" w:sz="0" w:space="0" w:color="auto"/>
            <w:right w:val="none" w:sz="0" w:space="0" w:color="auto"/>
          </w:divBdr>
        </w:div>
        <w:div w:id="1601987026">
          <w:marLeft w:val="1354"/>
          <w:marRight w:val="0"/>
          <w:marTop w:val="100"/>
          <w:marBottom w:val="0"/>
          <w:divBdr>
            <w:top w:val="none" w:sz="0" w:space="0" w:color="auto"/>
            <w:left w:val="none" w:sz="0" w:space="0" w:color="auto"/>
            <w:bottom w:val="none" w:sz="0" w:space="0" w:color="auto"/>
            <w:right w:val="none" w:sz="0" w:space="0" w:color="auto"/>
          </w:divBdr>
        </w:div>
        <w:div w:id="1629704128">
          <w:marLeft w:val="1354"/>
          <w:marRight w:val="0"/>
          <w:marTop w:val="100"/>
          <w:marBottom w:val="0"/>
          <w:divBdr>
            <w:top w:val="none" w:sz="0" w:space="0" w:color="auto"/>
            <w:left w:val="none" w:sz="0" w:space="0" w:color="auto"/>
            <w:bottom w:val="none" w:sz="0" w:space="0" w:color="auto"/>
            <w:right w:val="none" w:sz="0" w:space="0" w:color="auto"/>
          </w:divBdr>
        </w:div>
        <w:div w:id="1940602402">
          <w:marLeft w:val="2174"/>
          <w:marRight w:val="0"/>
          <w:marTop w:val="100"/>
          <w:marBottom w:val="0"/>
          <w:divBdr>
            <w:top w:val="none" w:sz="0" w:space="0" w:color="auto"/>
            <w:left w:val="none" w:sz="0" w:space="0" w:color="auto"/>
            <w:bottom w:val="none" w:sz="0" w:space="0" w:color="auto"/>
            <w:right w:val="none" w:sz="0" w:space="0" w:color="auto"/>
          </w:divBdr>
        </w:div>
        <w:div w:id="1967929326">
          <w:marLeft w:val="720"/>
          <w:marRight w:val="0"/>
          <w:marTop w:val="200"/>
          <w:marBottom w:val="0"/>
          <w:divBdr>
            <w:top w:val="none" w:sz="0" w:space="0" w:color="auto"/>
            <w:left w:val="none" w:sz="0" w:space="0" w:color="auto"/>
            <w:bottom w:val="none" w:sz="0" w:space="0" w:color="auto"/>
            <w:right w:val="none" w:sz="0" w:space="0" w:color="auto"/>
          </w:divBdr>
        </w:div>
        <w:div w:id="2022003942">
          <w:marLeft w:val="2174"/>
          <w:marRight w:val="0"/>
          <w:marTop w:val="100"/>
          <w:marBottom w:val="0"/>
          <w:divBdr>
            <w:top w:val="none" w:sz="0" w:space="0" w:color="auto"/>
            <w:left w:val="none" w:sz="0" w:space="0" w:color="auto"/>
            <w:bottom w:val="none" w:sz="0" w:space="0" w:color="auto"/>
            <w:right w:val="none" w:sz="0" w:space="0" w:color="auto"/>
          </w:divBdr>
        </w:div>
      </w:divsChild>
    </w:div>
    <w:div w:id="804586740">
      <w:bodyDiv w:val="1"/>
      <w:marLeft w:val="0"/>
      <w:marRight w:val="0"/>
      <w:marTop w:val="0"/>
      <w:marBottom w:val="0"/>
      <w:divBdr>
        <w:top w:val="none" w:sz="0" w:space="0" w:color="auto"/>
        <w:left w:val="none" w:sz="0" w:space="0" w:color="auto"/>
        <w:bottom w:val="none" w:sz="0" w:space="0" w:color="auto"/>
        <w:right w:val="none" w:sz="0" w:space="0" w:color="auto"/>
      </w:divBdr>
    </w:div>
    <w:div w:id="854266105">
      <w:bodyDiv w:val="1"/>
      <w:marLeft w:val="0"/>
      <w:marRight w:val="0"/>
      <w:marTop w:val="0"/>
      <w:marBottom w:val="0"/>
      <w:divBdr>
        <w:top w:val="none" w:sz="0" w:space="0" w:color="auto"/>
        <w:left w:val="none" w:sz="0" w:space="0" w:color="auto"/>
        <w:bottom w:val="none" w:sz="0" w:space="0" w:color="auto"/>
        <w:right w:val="none" w:sz="0" w:space="0" w:color="auto"/>
      </w:divBdr>
    </w:div>
    <w:div w:id="865219607">
      <w:bodyDiv w:val="1"/>
      <w:marLeft w:val="0"/>
      <w:marRight w:val="0"/>
      <w:marTop w:val="0"/>
      <w:marBottom w:val="0"/>
      <w:divBdr>
        <w:top w:val="none" w:sz="0" w:space="0" w:color="auto"/>
        <w:left w:val="none" w:sz="0" w:space="0" w:color="auto"/>
        <w:bottom w:val="none" w:sz="0" w:space="0" w:color="auto"/>
        <w:right w:val="none" w:sz="0" w:space="0" w:color="auto"/>
      </w:divBdr>
    </w:div>
    <w:div w:id="885219554">
      <w:bodyDiv w:val="1"/>
      <w:marLeft w:val="0"/>
      <w:marRight w:val="0"/>
      <w:marTop w:val="0"/>
      <w:marBottom w:val="0"/>
      <w:divBdr>
        <w:top w:val="none" w:sz="0" w:space="0" w:color="auto"/>
        <w:left w:val="none" w:sz="0" w:space="0" w:color="auto"/>
        <w:bottom w:val="none" w:sz="0" w:space="0" w:color="auto"/>
        <w:right w:val="none" w:sz="0" w:space="0" w:color="auto"/>
      </w:divBdr>
      <w:divsChild>
        <w:div w:id="34282352">
          <w:marLeft w:val="547"/>
          <w:marRight w:val="0"/>
          <w:marTop w:val="200"/>
          <w:marBottom w:val="0"/>
          <w:divBdr>
            <w:top w:val="none" w:sz="0" w:space="0" w:color="auto"/>
            <w:left w:val="none" w:sz="0" w:space="0" w:color="auto"/>
            <w:bottom w:val="none" w:sz="0" w:space="0" w:color="auto"/>
            <w:right w:val="none" w:sz="0" w:space="0" w:color="auto"/>
          </w:divBdr>
        </w:div>
        <w:div w:id="1085103398">
          <w:marLeft w:val="547"/>
          <w:marRight w:val="0"/>
          <w:marTop w:val="200"/>
          <w:marBottom w:val="0"/>
          <w:divBdr>
            <w:top w:val="none" w:sz="0" w:space="0" w:color="auto"/>
            <w:left w:val="none" w:sz="0" w:space="0" w:color="auto"/>
            <w:bottom w:val="none" w:sz="0" w:space="0" w:color="auto"/>
            <w:right w:val="none" w:sz="0" w:space="0" w:color="auto"/>
          </w:divBdr>
        </w:div>
        <w:div w:id="1159737624">
          <w:marLeft w:val="547"/>
          <w:marRight w:val="0"/>
          <w:marTop w:val="200"/>
          <w:marBottom w:val="0"/>
          <w:divBdr>
            <w:top w:val="none" w:sz="0" w:space="0" w:color="auto"/>
            <w:left w:val="none" w:sz="0" w:space="0" w:color="auto"/>
            <w:bottom w:val="none" w:sz="0" w:space="0" w:color="auto"/>
            <w:right w:val="none" w:sz="0" w:space="0" w:color="auto"/>
          </w:divBdr>
        </w:div>
      </w:divsChild>
    </w:div>
    <w:div w:id="887187885">
      <w:bodyDiv w:val="1"/>
      <w:marLeft w:val="0"/>
      <w:marRight w:val="0"/>
      <w:marTop w:val="0"/>
      <w:marBottom w:val="0"/>
      <w:divBdr>
        <w:top w:val="none" w:sz="0" w:space="0" w:color="auto"/>
        <w:left w:val="none" w:sz="0" w:space="0" w:color="auto"/>
        <w:bottom w:val="none" w:sz="0" w:space="0" w:color="auto"/>
        <w:right w:val="none" w:sz="0" w:space="0" w:color="auto"/>
      </w:divBdr>
      <w:divsChild>
        <w:div w:id="503741080">
          <w:marLeft w:val="0"/>
          <w:marRight w:val="0"/>
          <w:marTop w:val="0"/>
          <w:marBottom w:val="0"/>
          <w:divBdr>
            <w:top w:val="none" w:sz="0" w:space="0" w:color="auto"/>
            <w:left w:val="none" w:sz="0" w:space="0" w:color="auto"/>
            <w:bottom w:val="none" w:sz="0" w:space="0" w:color="auto"/>
            <w:right w:val="none" w:sz="0" w:space="0" w:color="auto"/>
          </w:divBdr>
        </w:div>
      </w:divsChild>
    </w:div>
    <w:div w:id="893276784">
      <w:bodyDiv w:val="1"/>
      <w:marLeft w:val="0"/>
      <w:marRight w:val="0"/>
      <w:marTop w:val="0"/>
      <w:marBottom w:val="0"/>
      <w:divBdr>
        <w:top w:val="none" w:sz="0" w:space="0" w:color="auto"/>
        <w:left w:val="none" w:sz="0" w:space="0" w:color="auto"/>
        <w:bottom w:val="none" w:sz="0" w:space="0" w:color="auto"/>
        <w:right w:val="none" w:sz="0" w:space="0" w:color="auto"/>
      </w:divBdr>
      <w:divsChild>
        <w:div w:id="1173107033">
          <w:marLeft w:val="547"/>
          <w:marRight w:val="0"/>
          <w:marTop w:val="200"/>
          <w:marBottom w:val="0"/>
          <w:divBdr>
            <w:top w:val="none" w:sz="0" w:space="0" w:color="auto"/>
            <w:left w:val="none" w:sz="0" w:space="0" w:color="auto"/>
            <w:bottom w:val="none" w:sz="0" w:space="0" w:color="auto"/>
            <w:right w:val="none" w:sz="0" w:space="0" w:color="auto"/>
          </w:divBdr>
        </w:div>
      </w:divsChild>
    </w:div>
    <w:div w:id="929508418">
      <w:bodyDiv w:val="1"/>
      <w:marLeft w:val="0"/>
      <w:marRight w:val="0"/>
      <w:marTop w:val="0"/>
      <w:marBottom w:val="0"/>
      <w:divBdr>
        <w:top w:val="none" w:sz="0" w:space="0" w:color="auto"/>
        <w:left w:val="none" w:sz="0" w:space="0" w:color="auto"/>
        <w:bottom w:val="none" w:sz="0" w:space="0" w:color="auto"/>
        <w:right w:val="none" w:sz="0" w:space="0" w:color="auto"/>
      </w:divBdr>
      <w:divsChild>
        <w:div w:id="407532505">
          <w:marLeft w:val="720"/>
          <w:marRight w:val="0"/>
          <w:marTop w:val="100"/>
          <w:marBottom w:val="0"/>
          <w:divBdr>
            <w:top w:val="none" w:sz="0" w:space="0" w:color="auto"/>
            <w:left w:val="none" w:sz="0" w:space="0" w:color="auto"/>
            <w:bottom w:val="none" w:sz="0" w:space="0" w:color="auto"/>
            <w:right w:val="none" w:sz="0" w:space="0" w:color="auto"/>
          </w:divBdr>
        </w:div>
        <w:div w:id="1828401060">
          <w:marLeft w:val="720"/>
          <w:marRight w:val="0"/>
          <w:marTop w:val="100"/>
          <w:marBottom w:val="0"/>
          <w:divBdr>
            <w:top w:val="none" w:sz="0" w:space="0" w:color="auto"/>
            <w:left w:val="none" w:sz="0" w:space="0" w:color="auto"/>
            <w:bottom w:val="none" w:sz="0" w:space="0" w:color="auto"/>
            <w:right w:val="none" w:sz="0" w:space="0" w:color="auto"/>
          </w:divBdr>
        </w:div>
        <w:div w:id="1952593458">
          <w:marLeft w:val="720"/>
          <w:marRight w:val="0"/>
          <w:marTop w:val="100"/>
          <w:marBottom w:val="0"/>
          <w:divBdr>
            <w:top w:val="none" w:sz="0" w:space="0" w:color="auto"/>
            <w:left w:val="none" w:sz="0" w:space="0" w:color="auto"/>
            <w:bottom w:val="none" w:sz="0" w:space="0" w:color="auto"/>
            <w:right w:val="none" w:sz="0" w:space="0" w:color="auto"/>
          </w:divBdr>
        </w:div>
      </w:divsChild>
    </w:div>
    <w:div w:id="930239011">
      <w:bodyDiv w:val="1"/>
      <w:marLeft w:val="0"/>
      <w:marRight w:val="0"/>
      <w:marTop w:val="0"/>
      <w:marBottom w:val="0"/>
      <w:divBdr>
        <w:top w:val="none" w:sz="0" w:space="0" w:color="auto"/>
        <w:left w:val="none" w:sz="0" w:space="0" w:color="auto"/>
        <w:bottom w:val="none" w:sz="0" w:space="0" w:color="auto"/>
        <w:right w:val="none" w:sz="0" w:space="0" w:color="auto"/>
      </w:divBdr>
    </w:div>
    <w:div w:id="946423477">
      <w:bodyDiv w:val="1"/>
      <w:marLeft w:val="0"/>
      <w:marRight w:val="0"/>
      <w:marTop w:val="0"/>
      <w:marBottom w:val="0"/>
      <w:divBdr>
        <w:top w:val="none" w:sz="0" w:space="0" w:color="auto"/>
        <w:left w:val="none" w:sz="0" w:space="0" w:color="auto"/>
        <w:bottom w:val="none" w:sz="0" w:space="0" w:color="auto"/>
        <w:right w:val="none" w:sz="0" w:space="0" w:color="auto"/>
      </w:divBdr>
    </w:div>
    <w:div w:id="977881540">
      <w:bodyDiv w:val="1"/>
      <w:marLeft w:val="0"/>
      <w:marRight w:val="0"/>
      <w:marTop w:val="0"/>
      <w:marBottom w:val="0"/>
      <w:divBdr>
        <w:top w:val="none" w:sz="0" w:space="0" w:color="auto"/>
        <w:left w:val="none" w:sz="0" w:space="0" w:color="auto"/>
        <w:bottom w:val="none" w:sz="0" w:space="0" w:color="auto"/>
        <w:right w:val="none" w:sz="0" w:space="0" w:color="auto"/>
      </w:divBdr>
      <w:divsChild>
        <w:div w:id="230238452">
          <w:marLeft w:val="547"/>
          <w:marRight w:val="0"/>
          <w:marTop w:val="200"/>
          <w:marBottom w:val="0"/>
          <w:divBdr>
            <w:top w:val="none" w:sz="0" w:space="0" w:color="auto"/>
            <w:left w:val="none" w:sz="0" w:space="0" w:color="auto"/>
            <w:bottom w:val="none" w:sz="0" w:space="0" w:color="auto"/>
            <w:right w:val="none" w:sz="0" w:space="0" w:color="auto"/>
          </w:divBdr>
        </w:div>
        <w:div w:id="951325171">
          <w:marLeft w:val="547"/>
          <w:marRight w:val="0"/>
          <w:marTop w:val="200"/>
          <w:marBottom w:val="0"/>
          <w:divBdr>
            <w:top w:val="none" w:sz="0" w:space="0" w:color="auto"/>
            <w:left w:val="none" w:sz="0" w:space="0" w:color="auto"/>
            <w:bottom w:val="none" w:sz="0" w:space="0" w:color="auto"/>
            <w:right w:val="none" w:sz="0" w:space="0" w:color="auto"/>
          </w:divBdr>
        </w:div>
        <w:div w:id="1626814467">
          <w:marLeft w:val="547"/>
          <w:marRight w:val="0"/>
          <w:marTop w:val="200"/>
          <w:marBottom w:val="0"/>
          <w:divBdr>
            <w:top w:val="none" w:sz="0" w:space="0" w:color="auto"/>
            <w:left w:val="none" w:sz="0" w:space="0" w:color="auto"/>
            <w:bottom w:val="none" w:sz="0" w:space="0" w:color="auto"/>
            <w:right w:val="none" w:sz="0" w:space="0" w:color="auto"/>
          </w:divBdr>
        </w:div>
        <w:div w:id="1833135782">
          <w:marLeft w:val="547"/>
          <w:marRight w:val="0"/>
          <w:marTop w:val="200"/>
          <w:marBottom w:val="0"/>
          <w:divBdr>
            <w:top w:val="none" w:sz="0" w:space="0" w:color="auto"/>
            <w:left w:val="none" w:sz="0" w:space="0" w:color="auto"/>
            <w:bottom w:val="none" w:sz="0" w:space="0" w:color="auto"/>
            <w:right w:val="none" w:sz="0" w:space="0" w:color="auto"/>
          </w:divBdr>
        </w:div>
        <w:div w:id="2114352474">
          <w:marLeft w:val="547"/>
          <w:marRight w:val="0"/>
          <w:marTop w:val="200"/>
          <w:marBottom w:val="0"/>
          <w:divBdr>
            <w:top w:val="none" w:sz="0" w:space="0" w:color="auto"/>
            <w:left w:val="none" w:sz="0" w:space="0" w:color="auto"/>
            <w:bottom w:val="none" w:sz="0" w:space="0" w:color="auto"/>
            <w:right w:val="none" w:sz="0" w:space="0" w:color="auto"/>
          </w:divBdr>
        </w:div>
      </w:divsChild>
    </w:div>
    <w:div w:id="993754087">
      <w:bodyDiv w:val="1"/>
      <w:marLeft w:val="0"/>
      <w:marRight w:val="0"/>
      <w:marTop w:val="0"/>
      <w:marBottom w:val="0"/>
      <w:divBdr>
        <w:top w:val="none" w:sz="0" w:space="0" w:color="auto"/>
        <w:left w:val="none" w:sz="0" w:space="0" w:color="auto"/>
        <w:bottom w:val="none" w:sz="0" w:space="0" w:color="auto"/>
        <w:right w:val="none" w:sz="0" w:space="0" w:color="auto"/>
      </w:divBdr>
    </w:div>
    <w:div w:id="1014844508">
      <w:bodyDiv w:val="1"/>
      <w:marLeft w:val="0"/>
      <w:marRight w:val="0"/>
      <w:marTop w:val="0"/>
      <w:marBottom w:val="0"/>
      <w:divBdr>
        <w:top w:val="none" w:sz="0" w:space="0" w:color="auto"/>
        <w:left w:val="none" w:sz="0" w:space="0" w:color="auto"/>
        <w:bottom w:val="none" w:sz="0" w:space="0" w:color="auto"/>
        <w:right w:val="none" w:sz="0" w:space="0" w:color="auto"/>
      </w:divBdr>
      <w:divsChild>
        <w:div w:id="182403282">
          <w:marLeft w:val="547"/>
          <w:marRight w:val="0"/>
          <w:marTop w:val="200"/>
          <w:marBottom w:val="0"/>
          <w:divBdr>
            <w:top w:val="none" w:sz="0" w:space="0" w:color="auto"/>
            <w:left w:val="none" w:sz="0" w:space="0" w:color="auto"/>
            <w:bottom w:val="none" w:sz="0" w:space="0" w:color="auto"/>
            <w:right w:val="none" w:sz="0" w:space="0" w:color="auto"/>
          </w:divBdr>
        </w:div>
        <w:div w:id="1765765056">
          <w:marLeft w:val="547"/>
          <w:marRight w:val="0"/>
          <w:marTop w:val="200"/>
          <w:marBottom w:val="0"/>
          <w:divBdr>
            <w:top w:val="none" w:sz="0" w:space="0" w:color="auto"/>
            <w:left w:val="none" w:sz="0" w:space="0" w:color="auto"/>
            <w:bottom w:val="none" w:sz="0" w:space="0" w:color="auto"/>
            <w:right w:val="none" w:sz="0" w:space="0" w:color="auto"/>
          </w:divBdr>
        </w:div>
      </w:divsChild>
    </w:div>
    <w:div w:id="1025597102">
      <w:bodyDiv w:val="1"/>
      <w:marLeft w:val="0"/>
      <w:marRight w:val="0"/>
      <w:marTop w:val="0"/>
      <w:marBottom w:val="0"/>
      <w:divBdr>
        <w:top w:val="none" w:sz="0" w:space="0" w:color="auto"/>
        <w:left w:val="none" w:sz="0" w:space="0" w:color="auto"/>
        <w:bottom w:val="none" w:sz="0" w:space="0" w:color="auto"/>
        <w:right w:val="none" w:sz="0" w:space="0" w:color="auto"/>
      </w:divBdr>
      <w:divsChild>
        <w:div w:id="706610972">
          <w:marLeft w:val="0"/>
          <w:marRight w:val="0"/>
          <w:marTop w:val="0"/>
          <w:marBottom w:val="0"/>
          <w:divBdr>
            <w:top w:val="none" w:sz="0" w:space="0" w:color="auto"/>
            <w:left w:val="none" w:sz="0" w:space="0" w:color="auto"/>
            <w:bottom w:val="none" w:sz="0" w:space="0" w:color="auto"/>
            <w:right w:val="none" w:sz="0" w:space="0" w:color="auto"/>
          </w:divBdr>
          <w:divsChild>
            <w:div w:id="1787113740">
              <w:marLeft w:val="0"/>
              <w:marRight w:val="0"/>
              <w:marTop w:val="0"/>
              <w:marBottom w:val="0"/>
              <w:divBdr>
                <w:top w:val="none" w:sz="0" w:space="0" w:color="auto"/>
                <w:left w:val="none" w:sz="0" w:space="0" w:color="auto"/>
                <w:bottom w:val="none" w:sz="0" w:space="0" w:color="auto"/>
                <w:right w:val="none" w:sz="0" w:space="0" w:color="auto"/>
              </w:divBdr>
              <w:divsChild>
                <w:div w:id="2100326554">
                  <w:marLeft w:val="0"/>
                  <w:marRight w:val="0"/>
                  <w:marTop w:val="0"/>
                  <w:marBottom w:val="0"/>
                  <w:divBdr>
                    <w:top w:val="none" w:sz="0" w:space="0" w:color="auto"/>
                    <w:left w:val="none" w:sz="0" w:space="0" w:color="auto"/>
                    <w:bottom w:val="none" w:sz="0" w:space="0" w:color="auto"/>
                    <w:right w:val="none" w:sz="0" w:space="0" w:color="auto"/>
                  </w:divBdr>
                  <w:divsChild>
                    <w:div w:id="908541155">
                      <w:marLeft w:val="0"/>
                      <w:marRight w:val="0"/>
                      <w:marTop w:val="0"/>
                      <w:marBottom w:val="0"/>
                      <w:divBdr>
                        <w:top w:val="none" w:sz="0" w:space="0" w:color="auto"/>
                        <w:left w:val="none" w:sz="0" w:space="0" w:color="auto"/>
                        <w:bottom w:val="none" w:sz="0" w:space="0" w:color="auto"/>
                        <w:right w:val="none" w:sz="0" w:space="0" w:color="auto"/>
                      </w:divBdr>
                      <w:divsChild>
                        <w:div w:id="1076828780">
                          <w:marLeft w:val="0"/>
                          <w:marRight w:val="0"/>
                          <w:marTop w:val="0"/>
                          <w:marBottom w:val="0"/>
                          <w:divBdr>
                            <w:top w:val="none" w:sz="0" w:space="0" w:color="auto"/>
                            <w:left w:val="none" w:sz="0" w:space="0" w:color="auto"/>
                            <w:bottom w:val="none" w:sz="0" w:space="0" w:color="auto"/>
                            <w:right w:val="none" w:sz="0" w:space="0" w:color="auto"/>
                          </w:divBdr>
                          <w:divsChild>
                            <w:div w:id="661472165">
                              <w:marLeft w:val="0"/>
                              <w:marRight w:val="0"/>
                              <w:marTop w:val="0"/>
                              <w:marBottom w:val="0"/>
                              <w:divBdr>
                                <w:top w:val="none" w:sz="0" w:space="0" w:color="auto"/>
                                <w:left w:val="none" w:sz="0" w:space="0" w:color="auto"/>
                                <w:bottom w:val="none" w:sz="0" w:space="0" w:color="auto"/>
                                <w:right w:val="none" w:sz="0" w:space="0" w:color="auto"/>
                              </w:divBdr>
                              <w:divsChild>
                                <w:div w:id="1798529962">
                                  <w:marLeft w:val="0"/>
                                  <w:marRight w:val="0"/>
                                  <w:marTop w:val="0"/>
                                  <w:marBottom w:val="0"/>
                                  <w:divBdr>
                                    <w:top w:val="none" w:sz="0" w:space="0" w:color="auto"/>
                                    <w:left w:val="none" w:sz="0" w:space="0" w:color="auto"/>
                                    <w:bottom w:val="none" w:sz="0" w:space="0" w:color="auto"/>
                                    <w:right w:val="none" w:sz="0" w:space="0" w:color="auto"/>
                                  </w:divBdr>
                                  <w:divsChild>
                                    <w:div w:id="74908848">
                                      <w:marLeft w:val="0"/>
                                      <w:marRight w:val="0"/>
                                      <w:marTop w:val="0"/>
                                      <w:marBottom w:val="0"/>
                                      <w:divBdr>
                                        <w:top w:val="none" w:sz="0" w:space="0" w:color="auto"/>
                                        <w:left w:val="none" w:sz="0" w:space="0" w:color="auto"/>
                                        <w:bottom w:val="none" w:sz="0" w:space="0" w:color="auto"/>
                                        <w:right w:val="none" w:sz="0" w:space="0" w:color="auto"/>
                                      </w:divBdr>
                                      <w:divsChild>
                                        <w:div w:id="748887319">
                                          <w:marLeft w:val="0"/>
                                          <w:marRight w:val="0"/>
                                          <w:marTop w:val="0"/>
                                          <w:marBottom w:val="0"/>
                                          <w:divBdr>
                                            <w:top w:val="none" w:sz="0" w:space="0" w:color="auto"/>
                                            <w:left w:val="none" w:sz="0" w:space="0" w:color="auto"/>
                                            <w:bottom w:val="none" w:sz="0" w:space="0" w:color="auto"/>
                                            <w:right w:val="none" w:sz="0" w:space="0" w:color="auto"/>
                                          </w:divBdr>
                                          <w:divsChild>
                                            <w:div w:id="1481071326">
                                              <w:marLeft w:val="0"/>
                                              <w:marRight w:val="0"/>
                                              <w:marTop w:val="0"/>
                                              <w:marBottom w:val="0"/>
                                              <w:divBdr>
                                                <w:top w:val="none" w:sz="0" w:space="0" w:color="auto"/>
                                                <w:left w:val="none" w:sz="0" w:space="0" w:color="auto"/>
                                                <w:bottom w:val="none" w:sz="0" w:space="0" w:color="auto"/>
                                                <w:right w:val="none" w:sz="0" w:space="0" w:color="auto"/>
                                              </w:divBdr>
                                              <w:divsChild>
                                                <w:div w:id="1090347110">
                                                  <w:marLeft w:val="0"/>
                                                  <w:marRight w:val="0"/>
                                                  <w:marTop w:val="0"/>
                                                  <w:marBottom w:val="0"/>
                                                  <w:divBdr>
                                                    <w:top w:val="none" w:sz="0" w:space="0" w:color="auto"/>
                                                    <w:left w:val="none" w:sz="0" w:space="0" w:color="auto"/>
                                                    <w:bottom w:val="none" w:sz="0" w:space="0" w:color="auto"/>
                                                    <w:right w:val="none" w:sz="0" w:space="0" w:color="auto"/>
                                                  </w:divBdr>
                                                  <w:divsChild>
                                                    <w:div w:id="1372610615">
                                                      <w:marLeft w:val="0"/>
                                                      <w:marRight w:val="0"/>
                                                      <w:marTop w:val="0"/>
                                                      <w:marBottom w:val="0"/>
                                                      <w:divBdr>
                                                        <w:top w:val="none" w:sz="0" w:space="0" w:color="auto"/>
                                                        <w:left w:val="none" w:sz="0" w:space="0" w:color="auto"/>
                                                        <w:bottom w:val="none" w:sz="0" w:space="0" w:color="auto"/>
                                                        <w:right w:val="none" w:sz="0" w:space="0" w:color="auto"/>
                                                      </w:divBdr>
                                                      <w:divsChild>
                                                        <w:div w:id="1191919806">
                                                          <w:marLeft w:val="0"/>
                                                          <w:marRight w:val="0"/>
                                                          <w:marTop w:val="0"/>
                                                          <w:marBottom w:val="120"/>
                                                          <w:divBdr>
                                                            <w:top w:val="none" w:sz="0" w:space="0" w:color="auto"/>
                                                            <w:left w:val="none" w:sz="0" w:space="0" w:color="auto"/>
                                                            <w:bottom w:val="none" w:sz="0" w:space="0" w:color="auto"/>
                                                            <w:right w:val="none" w:sz="0" w:space="0" w:color="auto"/>
                                                          </w:divBdr>
                                                          <w:divsChild>
                                                            <w:div w:id="748040507">
                                                              <w:marLeft w:val="0"/>
                                                              <w:marRight w:val="0"/>
                                                              <w:marTop w:val="120"/>
                                                              <w:marBottom w:val="120"/>
                                                              <w:divBdr>
                                                                <w:top w:val="none" w:sz="0" w:space="0" w:color="auto"/>
                                                                <w:left w:val="none" w:sz="0" w:space="0" w:color="auto"/>
                                                                <w:bottom w:val="none" w:sz="0" w:space="0" w:color="auto"/>
                                                                <w:right w:val="none" w:sz="0" w:space="0" w:color="auto"/>
                                                              </w:divBdr>
                                                              <w:divsChild>
                                                                <w:div w:id="717972788">
                                                                  <w:marLeft w:val="0"/>
                                                                  <w:marRight w:val="0"/>
                                                                  <w:marTop w:val="0"/>
                                                                  <w:marBottom w:val="0"/>
                                                                  <w:divBdr>
                                                                    <w:top w:val="none" w:sz="0" w:space="0" w:color="auto"/>
                                                                    <w:left w:val="none" w:sz="0" w:space="0" w:color="auto"/>
                                                                    <w:bottom w:val="none" w:sz="0" w:space="0" w:color="auto"/>
                                                                    <w:right w:val="none" w:sz="0" w:space="0" w:color="auto"/>
                                                                  </w:divBdr>
                                                                  <w:divsChild>
                                                                    <w:div w:id="1299535866">
                                                                      <w:marLeft w:val="0"/>
                                                                      <w:marRight w:val="0"/>
                                                                      <w:marTop w:val="0"/>
                                                                      <w:marBottom w:val="0"/>
                                                                      <w:divBdr>
                                                                        <w:top w:val="none" w:sz="0" w:space="0" w:color="auto"/>
                                                                        <w:left w:val="none" w:sz="0" w:space="0" w:color="auto"/>
                                                                        <w:bottom w:val="none" w:sz="0" w:space="0" w:color="auto"/>
                                                                        <w:right w:val="none" w:sz="0" w:space="0" w:color="auto"/>
                                                                      </w:divBdr>
                                                                      <w:divsChild>
                                                                        <w:div w:id="1794009534">
                                                                          <w:marLeft w:val="0"/>
                                                                          <w:marRight w:val="0"/>
                                                                          <w:marTop w:val="0"/>
                                                                          <w:marBottom w:val="0"/>
                                                                          <w:divBdr>
                                                                            <w:top w:val="none" w:sz="0" w:space="0" w:color="auto"/>
                                                                            <w:left w:val="none" w:sz="0" w:space="0" w:color="auto"/>
                                                                            <w:bottom w:val="none" w:sz="0" w:space="0" w:color="auto"/>
                                                                            <w:right w:val="none" w:sz="0" w:space="0" w:color="auto"/>
                                                                          </w:divBdr>
                                                                          <w:divsChild>
                                                                            <w:div w:id="638656293">
                                                                              <w:marLeft w:val="0"/>
                                                                              <w:marRight w:val="0"/>
                                                                              <w:marTop w:val="0"/>
                                                                              <w:marBottom w:val="0"/>
                                                                              <w:divBdr>
                                                                                <w:top w:val="none" w:sz="0" w:space="0" w:color="auto"/>
                                                                                <w:left w:val="none" w:sz="0" w:space="0" w:color="auto"/>
                                                                                <w:bottom w:val="none" w:sz="0" w:space="0" w:color="auto"/>
                                                                                <w:right w:val="none" w:sz="0" w:space="0" w:color="auto"/>
                                                                              </w:divBdr>
                                                                              <w:divsChild>
                                                                                <w:div w:id="347831012">
                                                                                  <w:marLeft w:val="0"/>
                                                                                  <w:marRight w:val="0"/>
                                                                                  <w:marTop w:val="0"/>
                                                                                  <w:marBottom w:val="0"/>
                                                                                  <w:divBdr>
                                                                                    <w:top w:val="none" w:sz="0" w:space="0" w:color="auto"/>
                                                                                    <w:left w:val="none" w:sz="0" w:space="0" w:color="auto"/>
                                                                                    <w:bottom w:val="none" w:sz="0" w:space="0" w:color="auto"/>
                                                                                    <w:right w:val="none" w:sz="0" w:space="0" w:color="auto"/>
                                                                                  </w:divBdr>
                                                                                  <w:divsChild>
                                                                                    <w:div w:id="1590655402">
                                                                                      <w:marLeft w:val="0"/>
                                                                                      <w:marRight w:val="0"/>
                                                                                      <w:marTop w:val="0"/>
                                                                                      <w:marBottom w:val="0"/>
                                                                                      <w:divBdr>
                                                                                        <w:top w:val="none" w:sz="0" w:space="0" w:color="auto"/>
                                                                                        <w:left w:val="none" w:sz="0" w:space="0" w:color="auto"/>
                                                                                        <w:bottom w:val="none" w:sz="0" w:space="0" w:color="auto"/>
                                                                                        <w:right w:val="none" w:sz="0" w:space="0" w:color="auto"/>
                                                                                      </w:divBdr>
                                                                                      <w:divsChild>
                                                                                        <w:div w:id="660736246">
                                                                                          <w:marLeft w:val="0"/>
                                                                                          <w:marRight w:val="0"/>
                                                                                          <w:marTop w:val="0"/>
                                                                                          <w:marBottom w:val="0"/>
                                                                                          <w:divBdr>
                                                                                            <w:top w:val="none" w:sz="0" w:space="0" w:color="auto"/>
                                                                                            <w:left w:val="none" w:sz="0" w:space="0" w:color="auto"/>
                                                                                            <w:bottom w:val="none" w:sz="0" w:space="0" w:color="auto"/>
                                                                                            <w:right w:val="none" w:sz="0" w:space="0" w:color="auto"/>
                                                                                          </w:divBdr>
                                                                                          <w:divsChild>
                                                                                            <w:div w:id="815759123">
                                                                                              <w:marLeft w:val="0"/>
                                                                                              <w:marRight w:val="0"/>
                                                                                              <w:marTop w:val="0"/>
                                                                                              <w:marBottom w:val="0"/>
                                                                                              <w:divBdr>
                                                                                                <w:top w:val="none" w:sz="0" w:space="0" w:color="auto"/>
                                                                                                <w:left w:val="none" w:sz="0" w:space="0" w:color="auto"/>
                                                                                                <w:bottom w:val="none" w:sz="0" w:space="0" w:color="auto"/>
                                                                                                <w:right w:val="none" w:sz="0" w:space="0" w:color="auto"/>
                                                                                              </w:divBdr>
                                                                                              <w:divsChild>
                                                                                                <w:div w:id="2682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7172393">
      <w:bodyDiv w:val="1"/>
      <w:marLeft w:val="0"/>
      <w:marRight w:val="0"/>
      <w:marTop w:val="0"/>
      <w:marBottom w:val="0"/>
      <w:divBdr>
        <w:top w:val="none" w:sz="0" w:space="0" w:color="auto"/>
        <w:left w:val="none" w:sz="0" w:space="0" w:color="auto"/>
        <w:bottom w:val="none" w:sz="0" w:space="0" w:color="auto"/>
        <w:right w:val="none" w:sz="0" w:space="0" w:color="auto"/>
      </w:divBdr>
    </w:div>
    <w:div w:id="1075130307">
      <w:bodyDiv w:val="1"/>
      <w:marLeft w:val="0"/>
      <w:marRight w:val="0"/>
      <w:marTop w:val="0"/>
      <w:marBottom w:val="0"/>
      <w:divBdr>
        <w:top w:val="none" w:sz="0" w:space="0" w:color="auto"/>
        <w:left w:val="none" w:sz="0" w:space="0" w:color="auto"/>
        <w:bottom w:val="none" w:sz="0" w:space="0" w:color="auto"/>
        <w:right w:val="none" w:sz="0" w:space="0" w:color="auto"/>
      </w:divBdr>
    </w:div>
    <w:div w:id="1093629773">
      <w:bodyDiv w:val="1"/>
      <w:marLeft w:val="0"/>
      <w:marRight w:val="0"/>
      <w:marTop w:val="0"/>
      <w:marBottom w:val="0"/>
      <w:divBdr>
        <w:top w:val="none" w:sz="0" w:space="0" w:color="auto"/>
        <w:left w:val="none" w:sz="0" w:space="0" w:color="auto"/>
        <w:bottom w:val="none" w:sz="0" w:space="0" w:color="auto"/>
        <w:right w:val="none" w:sz="0" w:space="0" w:color="auto"/>
      </w:divBdr>
    </w:div>
    <w:div w:id="1104229543">
      <w:bodyDiv w:val="1"/>
      <w:marLeft w:val="0"/>
      <w:marRight w:val="0"/>
      <w:marTop w:val="0"/>
      <w:marBottom w:val="0"/>
      <w:divBdr>
        <w:top w:val="none" w:sz="0" w:space="0" w:color="auto"/>
        <w:left w:val="none" w:sz="0" w:space="0" w:color="auto"/>
        <w:bottom w:val="none" w:sz="0" w:space="0" w:color="auto"/>
        <w:right w:val="none" w:sz="0" w:space="0" w:color="auto"/>
      </w:divBdr>
      <w:divsChild>
        <w:div w:id="1549414869">
          <w:marLeft w:val="0"/>
          <w:marRight w:val="0"/>
          <w:marTop w:val="0"/>
          <w:marBottom w:val="0"/>
          <w:divBdr>
            <w:top w:val="none" w:sz="0" w:space="0" w:color="auto"/>
            <w:left w:val="none" w:sz="0" w:space="0" w:color="auto"/>
            <w:bottom w:val="none" w:sz="0" w:space="0" w:color="auto"/>
            <w:right w:val="none" w:sz="0" w:space="0" w:color="auto"/>
          </w:divBdr>
        </w:div>
      </w:divsChild>
    </w:div>
    <w:div w:id="1164203384">
      <w:bodyDiv w:val="1"/>
      <w:marLeft w:val="0"/>
      <w:marRight w:val="0"/>
      <w:marTop w:val="0"/>
      <w:marBottom w:val="0"/>
      <w:divBdr>
        <w:top w:val="none" w:sz="0" w:space="0" w:color="auto"/>
        <w:left w:val="none" w:sz="0" w:space="0" w:color="auto"/>
        <w:bottom w:val="none" w:sz="0" w:space="0" w:color="auto"/>
        <w:right w:val="none" w:sz="0" w:space="0" w:color="auto"/>
      </w:divBdr>
      <w:divsChild>
        <w:div w:id="217863666">
          <w:marLeft w:val="0"/>
          <w:marRight w:val="0"/>
          <w:marTop w:val="0"/>
          <w:marBottom w:val="0"/>
          <w:divBdr>
            <w:top w:val="none" w:sz="0" w:space="0" w:color="auto"/>
            <w:left w:val="none" w:sz="0" w:space="0" w:color="auto"/>
            <w:bottom w:val="none" w:sz="0" w:space="0" w:color="auto"/>
            <w:right w:val="none" w:sz="0" w:space="0" w:color="auto"/>
          </w:divBdr>
          <w:divsChild>
            <w:div w:id="1274902490">
              <w:marLeft w:val="0"/>
              <w:marRight w:val="0"/>
              <w:marTop w:val="0"/>
              <w:marBottom w:val="0"/>
              <w:divBdr>
                <w:top w:val="none" w:sz="0" w:space="0" w:color="auto"/>
                <w:left w:val="none" w:sz="0" w:space="0" w:color="auto"/>
                <w:bottom w:val="none" w:sz="0" w:space="0" w:color="auto"/>
                <w:right w:val="none" w:sz="0" w:space="0" w:color="auto"/>
              </w:divBdr>
              <w:divsChild>
                <w:div w:id="608784248">
                  <w:marLeft w:val="0"/>
                  <w:marRight w:val="0"/>
                  <w:marTop w:val="0"/>
                  <w:marBottom w:val="0"/>
                  <w:divBdr>
                    <w:top w:val="none" w:sz="0" w:space="0" w:color="auto"/>
                    <w:left w:val="none" w:sz="0" w:space="0" w:color="auto"/>
                    <w:bottom w:val="none" w:sz="0" w:space="0" w:color="auto"/>
                    <w:right w:val="none" w:sz="0" w:space="0" w:color="auto"/>
                  </w:divBdr>
                  <w:divsChild>
                    <w:div w:id="1983541494">
                      <w:marLeft w:val="0"/>
                      <w:marRight w:val="0"/>
                      <w:marTop w:val="0"/>
                      <w:marBottom w:val="0"/>
                      <w:divBdr>
                        <w:top w:val="none" w:sz="0" w:space="0" w:color="auto"/>
                        <w:left w:val="none" w:sz="0" w:space="0" w:color="auto"/>
                        <w:bottom w:val="none" w:sz="0" w:space="0" w:color="auto"/>
                        <w:right w:val="none" w:sz="0" w:space="0" w:color="auto"/>
                      </w:divBdr>
                      <w:divsChild>
                        <w:div w:id="566844449">
                          <w:marLeft w:val="0"/>
                          <w:marRight w:val="0"/>
                          <w:marTop w:val="0"/>
                          <w:marBottom w:val="0"/>
                          <w:divBdr>
                            <w:top w:val="none" w:sz="0" w:space="0" w:color="auto"/>
                            <w:left w:val="none" w:sz="0" w:space="0" w:color="auto"/>
                            <w:bottom w:val="none" w:sz="0" w:space="0" w:color="auto"/>
                            <w:right w:val="none" w:sz="0" w:space="0" w:color="auto"/>
                          </w:divBdr>
                          <w:divsChild>
                            <w:div w:id="2053573043">
                              <w:marLeft w:val="0"/>
                              <w:marRight w:val="0"/>
                              <w:marTop w:val="0"/>
                              <w:marBottom w:val="0"/>
                              <w:divBdr>
                                <w:top w:val="none" w:sz="0" w:space="0" w:color="auto"/>
                                <w:left w:val="none" w:sz="0" w:space="0" w:color="auto"/>
                                <w:bottom w:val="none" w:sz="0" w:space="0" w:color="auto"/>
                                <w:right w:val="none" w:sz="0" w:space="0" w:color="auto"/>
                              </w:divBdr>
                              <w:divsChild>
                                <w:div w:id="1455053743">
                                  <w:marLeft w:val="0"/>
                                  <w:marRight w:val="0"/>
                                  <w:marTop w:val="0"/>
                                  <w:marBottom w:val="0"/>
                                  <w:divBdr>
                                    <w:top w:val="none" w:sz="0" w:space="0" w:color="auto"/>
                                    <w:left w:val="none" w:sz="0" w:space="0" w:color="auto"/>
                                    <w:bottom w:val="none" w:sz="0" w:space="0" w:color="auto"/>
                                    <w:right w:val="none" w:sz="0" w:space="0" w:color="auto"/>
                                  </w:divBdr>
                                  <w:divsChild>
                                    <w:div w:id="743574057">
                                      <w:marLeft w:val="0"/>
                                      <w:marRight w:val="0"/>
                                      <w:marTop w:val="0"/>
                                      <w:marBottom w:val="0"/>
                                      <w:divBdr>
                                        <w:top w:val="none" w:sz="0" w:space="0" w:color="auto"/>
                                        <w:left w:val="none" w:sz="0" w:space="0" w:color="auto"/>
                                        <w:bottom w:val="none" w:sz="0" w:space="0" w:color="auto"/>
                                        <w:right w:val="none" w:sz="0" w:space="0" w:color="auto"/>
                                      </w:divBdr>
                                      <w:divsChild>
                                        <w:div w:id="1447044847">
                                          <w:marLeft w:val="0"/>
                                          <w:marRight w:val="0"/>
                                          <w:marTop w:val="0"/>
                                          <w:marBottom w:val="0"/>
                                          <w:divBdr>
                                            <w:top w:val="none" w:sz="0" w:space="0" w:color="auto"/>
                                            <w:left w:val="none" w:sz="0" w:space="0" w:color="auto"/>
                                            <w:bottom w:val="none" w:sz="0" w:space="0" w:color="auto"/>
                                            <w:right w:val="none" w:sz="0" w:space="0" w:color="auto"/>
                                          </w:divBdr>
                                          <w:divsChild>
                                            <w:div w:id="236524401">
                                              <w:marLeft w:val="0"/>
                                              <w:marRight w:val="0"/>
                                              <w:marTop w:val="0"/>
                                              <w:marBottom w:val="0"/>
                                              <w:divBdr>
                                                <w:top w:val="none" w:sz="0" w:space="0" w:color="auto"/>
                                                <w:left w:val="none" w:sz="0" w:space="0" w:color="auto"/>
                                                <w:bottom w:val="none" w:sz="0" w:space="0" w:color="auto"/>
                                                <w:right w:val="none" w:sz="0" w:space="0" w:color="auto"/>
                                              </w:divBdr>
                                              <w:divsChild>
                                                <w:div w:id="497767744">
                                                  <w:marLeft w:val="0"/>
                                                  <w:marRight w:val="0"/>
                                                  <w:marTop w:val="0"/>
                                                  <w:marBottom w:val="0"/>
                                                  <w:divBdr>
                                                    <w:top w:val="none" w:sz="0" w:space="0" w:color="auto"/>
                                                    <w:left w:val="none" w:sz="0" w:space="0" w:color="auto"/>
                                                    <w:bottom w:val="none" w:sz="0" w:space="0" w:color="auto"/>
                                                    <w:right w:val="none" w:sz="0" w:space="0" w:color="auto"/>
                                                  </w:divBdr>
                                                  <w:divsChild>
                                                    <w:div w:id="478881815">
                                                      <w:marLeft w:val="0"/>
                                                      <w:marRight w:val="0"/>
                                                      <w:marTop w:val="0"/>
                                                      <w:marBottom w:val="0"/>
                                                      <w:divBdr>
                                                        <w:top w:val="none" w:sz="0" w:space="0" w:color="auto"/>
                                                        <w:left w:val="none" w:sz="0" w:space="0" w:color="auto"/>
                                                        <w:bottom w:val="none" w:sz="0" w:space="0" w:color="auto"/>
                                                        <w:right w:val="none" w:sz="0" w:space="0" w:color="auto"/>
                                                      </w:divBdr>
                                                      <w:divsChild>
                                                        <w:div w:id="564528266">
                                                          <w:marLeft w:val="0"/>
                                                          <w:marRight w:val="0"/>
                                                          <w:marTop w:val="0"/>
                                                          <w:marBottom w:val="120"/>
                                                          <w:divBdr>
                                                            <w:top w:val="none" w:sz="0" w:space="0" w:color="auto"/>
                                                            <w:left w:val="none" w:sz="0" w:space="0" w:color="auto"/>
                                                            <w:bottom w:val="none" w:sz="0" w:space="0" w:color="auto"/>
                                                            <w:right w:val="none" w:sz="0" w:space="0" w:color="auto"/>
                                                          </w:divBdr>
                                                          <w:divsChild>
                                                            <w:div w:id="1975796358">
                                                              <w:marLeft w:val="0"/>
                                                              <w:marRight w:val="0"/>
                                                              <w:marTop w:val="120"/>
                                                              <w:marBottom w:val="120"/>
                                                              <w:divBdr>
                                                                <w:top w:val="none" w:sz="0" w:space="0" w:color="auto"/>
                                                                <w:left w:val="none" w:sz="0" w:space="0" w:color="auto"/>
                                                                <w:bottom w:val="none" w:sz="0" w:space="0" w:color="auto"/>
                                                                <w:right w:val="none" w:sz="0" w:space="0" w:color="auto"/>
                                                              </w:divBdr>
                                                              <w:divsChild>
                                                                <w:div w:id="793980437">
                                                                  <w:marLeft w:val="0"/>
                                                                  <w:marRight w:val="0"/>
                                                                  <w:marTop w:val="0"/>
                                                                  <w:marBottom w:val="0"/>
                                                                  <w:divBdr>
                                                                    <w:top w:val="none" w:sz="0" w:space="0" w:color="auto"/>
                                                                    <w:left w:val="none" w:sz="0" w:space="0" w:color="auto"/>
                                                                    <w:bottom w:val="none" w:sz="0" w:space="0" w:color="auto"/>
                                                                    <w:right w:val="none" w:sz="0" w:space="0" w:color="auto"/>
                                                                  </w:divBdr>
                                                                  <w:divsChild>
                                                                    <w:div w:id="1705708312">
                                                                      <w:marLeft w:val="0"/>
                                                                      <w:marRight w:val="0"/>
                                                                      <w:marTop w:val="0"/>
                                                                      <w:marBottom w:val="0"/>
                                                                      <w:divBdr>
                                                                        <w:top w:val="none" w:sz="0" w:space="0" w:color="auto"/>
                                                                        <w:left w:val="none" w:sz="0" w:space="0" w:color="auto"/>
                                                                        <w:bottom w:val="none" w:sz="0" w:space="0" w:color="auto"/>
                                                                        <w:right w:val="none" w:sz="0" w:space="0" w:color="auto"/>
                                                                      </w:divBdr>
                                                                      <w:divsChild>
                                                                        <w:div w:id="1466120599">
                                                                          <w:marLeft w:val="0"/>
                                                                          <w:marRight w:val="0"/>
                                                                          <w:marTop w:val="0"/>
                                                                          <w:marBottom w:val="0"/>
                                                                          <w:divBdr>
                                                                            <w:top w:val="none" w:sz="0" w:space="0" w:color="auto"/>
                                                                            <w:left w:val="none" w:sz="0" w:space="0" w:color="auto"/>
                                                                            <w:bottom w:val="none" w:sz="0" w:space="0" w:color="auto"/>
                                                                            <w:right w:val="none" w:sz="0" w:space="0" w:color="auto"/>
                                                                          </w:divBdr>
                                                                          <w:divsChild>
                                                                            <w:div w:id="598562621">
                                                                              <w:marLeft w:val="0"/>
                                                                              <w:marRight w:val="0"/>
                                                                              <w:marTop w:val="0"/>
                                                                              <w:marBottom w:val="0"/>
                                                                              <w:divBdr>
                                                                                <w:top w:val="none" w:sz="0" w:space="0" w:color="auto"/>
                                                                                <w:left w:val="none" w:sz="0" w:space="0" w:color="auto"/>
                                                                                <w:bottom w:val="none" w:sz="0" w:space="0" w:color="auto"/>
                                                                                <w:right w:val="none" w:sz="0" w:space="0" w:color="auto"/>
                                                                              </w:divBdr>
                                                                              <w:divsChild>
                                                                                <w:div w:id="276180215">
                                                                                  <w:marLeft w:val="0"/>
                                                                                  <w:marRight w:val="0"/>
                                                                                  <w:marTop w:val="0"/>
                                                                                  <w:marBottom w:val="0"/>
                                                                                  <w:divBdr>
                                                                                    <w:top w:val="none" w:sz="0" w:space="0" w:color="auto"/>
                                                                                    <w:left w:val="none" w:sz="0" w:space="0" w:color="auto"/>
                                                                                    <w:bottom w:val="none" w:sz="0" w:space="0" w:color="auto"/>
                                                                                    <w:right w:val="none" w:sz="0" w:space="0" w:color="auto"/>
                                                                                  </w:divBdr>
                                                                                  <w:divsChild>
                                                                                    <w:div w:id="1013142864">
                                                                                      <w:marLeft w:val="0"/>
                                                                                      <w:marRight w:val="0"/>
                                                                                      <w:marTop w:val="0"/>
                                                                                      <w:marBottom w:val="0"/>
                                                                                      <w:divBdr>
                                                                                        <w:top w:val="none" w:sz="0" w:space="0" w:color="auto"/>
                                                                                        <w:left w:val="none" w:sz="0" w:space="0" w:color="auto"/>
                                                                                        <w:bottom w:val="none" w:sz="0" w:space="0" w:color="auto"/>
                                                                                        <w:right w:val="none" w:sz="0" w:space="0" w:color="auto"/>
                                                                                      </w:divBdr>
                                                                                      <w:divsChild>
                                                                                        <w:div w:id="1653753272">
                                                                                          <w:marLeft w:val="0"/>
                                                                                          <w:marRight w:val="0"/>
                                                                                          <w:marTop w:val="0"/>
                                                                                          <w:marBottom w:val="0"/>
                                                                                          <w:divBdr>
                                                                                            <w:top w:val="none" w:sz="0" w:space="0" w:color="auto"/>
                                                                                            <w:left w:val="none" w:sz="0" w:space="0" w:color="auto"/>
                                                                                            <w:bottom w:val="none" w:sz="0" w:space="0" w:color="auto"/>
                                                                                            <w:right w:val="none" w:sz="0" w:space="0" w:color="auto"/>
                                                                                          </w:divBdr>
                                                                                          <w:divsChild>
                                                                                            <w:div w:id="1513860">
                                                                                              <w:marLeft w:val="0"/>
                                                                                              <w:marRight w:val="0"/>
                                                                                              <w:marTop w:val="0"/>
                                                                                              <w:marBottom w:val="0"/>
                                                                                              <w:divBdr>
                                                                                                <w:top w:val="none" w:sz="0" w:space="0" w:color="auto"/>
                                                                                                <w:left w:val="none" w:sz="0" w:space="0" w:color="auto"/>
                                                                                                <w:bottom w:val="none" w:sz="0" w:space="0" w:color="auto"/>
                                                                                                <w:right w:val="none" w:sz="0" w:space="0" w:color="auto"/>
                                                                                              </w:divBdr>
                                                                                              <w:divsChild>
                                                                                                <w:div w:id="5914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9637025">
      <w:bodyDiv w:val="1"/>
      <w:marLeft w:val="0"/>
      <w:marRight w:val="0"/>
      <w:marTop w:val="0"/>
      <w:marBottom w:val="0"/>
      <w:divBdr>
        <w:top w:val="none" w:sz="0" w:space="0" w:color="auto"/>
        <w:left w:val="none" w:sz="0" w:space="0" w:color="auto"/>
        <w:bottom w:val="none" w:sz="0" w:space="0" w:color="auto"/>
        <w:right w:val="none" w:sz="0" w:space="0" w:color="auto"/>
      </w:divBdr>
    </w:div>
    <w:div w:id="1205555667">
      <w:bodyDiv w:val="1"/>
      <w:marLeft w:val="0"/>
      <w:marRight w:val="0"/>
      <w:marTop w:val="0"/>
      <w:marBottom w:val="0"/>
      <w:divBdr>
        <w:top w:val="none" w:sz="0" w:space="0" w:color="auto"/>
        <w:left w:val="none" w:sz="0" w:space="0" w:color="auto"/>
        <w:bottom w:val="none" w:sz="0" w:space="0" w:color="auto"/>
        <w:right w:val="none" w:sz="0" w:space="0" w:color="auto"/>
      </w:divBdr>
      <w:divsChild>
        <w:div w:id="375013355">
          <w:marLeft w:val="547"/>
          <w:marRight w:val="0"/>
          <w:marTop w:val="200"/>
          <w:marBottom w:val="0"/>
          <w:divBdr>
            <w:top w:val="none" w:sz="0" w:space="0" w:color="auto"/>
            <w:left w:val="none" w:sz="0" w:space="0" w:color="auto"/>
            <w:bottom w:val="none" w:sz="0" w:space="0" w:color="auto"/>
            <w:right w:val="none" w:sz="0" w:space="0" w:color="auto"/>
          </w:divBdr>
        </w:div>
        <w:div w:id="1142891976">
          <w:marLeft w:val="547"/>
          <w:marRight w:val="0"/>
          <w:marTop w:val="200"/>
          <w:marBottom w:val="0"/>
          <w:divBdr>
            <w:top w:val="none" w:sz="0" w:space="0" w:color="auto"/>
            <w:left w:val="none" w:sz="0" w:space="0" w:color="auto"/>
            <w:bottom w:val="none" w:sz="0" w:space="0" w:color="auto"/>
            <w:right w:val="none" w:sz="0" w:space="0" w:color="auto"/>
          </w:divBdr>
        </w:div>
        <w:div w:id="1300384880">
          <w:marLeft w:val="547"/>
          <w:marRight w:val="0"/>
          <w:marTop w:val="200"/>
          <w:marBottom w:val="0"/>
          <w:divBdr>
            <w:top w:val="none" w:sz="0" w:space="0" w:color="auto"/>
            <w:left w:val="none" w:sz="0" w:space="0" w:color="auto"/>
            <w:bottom w:val="none" w:sz="0" w:space="0" w:color="auto"/>
            <w:right w:val="none" w:sz="0" w:space="0" w:color="auto"/>
          </w:divBdr>
        </w:div>
        <w:div w:id="2129690391">
          <w:marLeft w:val="547"/>
          <w:marRight w:val="0"/>
          <w:marTop w:val="200"/>
          <w:marBottom w:val="0"/>
          <w:divBdr>
            <w:top w:val="none" w:sz="0" w:space="0" w:color="auto"/>
            <w:left w:val="none" w:sz="0" w:space="0" w:color="auto"/>
            <w:bottom w:val="none" w:sz="0" w:space="0" w:color="auto"/>
            <w:right w:val="none" w:sz="0" w:space="0" w:color="auto"/>
          </w:divBdr>
        </w:div>
      </w:divsChild>
    </w:div>
    <w:div w:id="1209537506">
      <w:bodyDiv w:val="1"/>
      <w:marLeft w:val="0"/>
      <w:marRight w:val="0"/>
      <w:marTop w:val="0"/>
      <w:marBottom w:val="0"/>
      <w:divBdr>
        <w:top w:val="none" w:sz="0" w:space="0" w:color="auto"/>
        <w:left w:val="none" w:sz="0" w:space="0" w:color="auto"/>
        <w:bottom w:val="none" w:sz="0" w:space="0" w:color="auto"/>
        <w:right w:val="none" w:sz="0" w:space="0" w:color="auto"/>
      </w:divBdr>
      <w:divsChild>
        <w:div w:id="893127569">
          <w:marLeft w:val="0"/>
          <w:marRight w:val="0"/>
          <w:marTop w:val="0"/>
          <w:marBottom w:val="0"/>
          <w:divBdr>
            <w:top w:val="none" w:sz="0" w:space="0" w:color="auto"/>
            <w:left w:val="none" w:sz="0" w:space="0" w:color="auto"/>
            <w:bottom w:val="none" w:sz="0" w:space="0" w:color="auto"/>
            <w:right w:val="none" w:sz="0" w:space="0" w:color="auto"/>
          </w:divBdr>
          <w:divsChild>
            <w:div w:id="802846656">
              <w:marLeft w:val="0"/>
              <w:marRight w:val="0"/>
              <w:marTop w:val="0"/>
              <w:marBottom w:val="0"/>
              <w:divBdr>
                <w:top w:val="none" w:sz="0" w:space="0" w:color="auto"/>
                <w:left w:val="none" w:sz="0" w:space="0" w:color="auto"/>
                <w:bottom w:val="none" w:sz="0" w:space="0" w:color="auto"/>
                <w:right w:val="none" w:sz="0" w:space="0" w:color="auto"/>
              </w:divBdr>
              <w:divsChild>
                <w:div w:id="798492590">
                  <w:marLeft w:val="0"/>
                  <w:marRight w:val="0"/>
                  <w:marTop w:val="0"/>
                  <w:marBottom w:val="0"/>
                  <w:divBdr>
                    <w:top w:val="none" w:sz="0" w:space="0" w:color="auto"/>
                    <w:left w:val="none" w:sz="0" w:space="0" w:color="auto"/>
                    <w:bottom w:val="none" w:sz="0" w:space="0" w:color="auto"/>
                    <w:right w:val="none" w:sz="0" w:space="0" w:color="auto"/>
                  </w:divBdr>
                  <w:divsChild>
                    <w:div w:id="1985163379">
                      <w:marLeft w:val="0"/>
                      <w:marRight w:val="0"/>
                      <w:marTop w:val="0"/>
                      <w:marBottom w:val="0"/>
                      <w:divBdr>
                        <w:top w:val="none" w:sz="0" w:space="0" w:color="auto"/>
                        <w:left w:val="none" w:sz="0" w:space="0" w:color="auto"/>
                        <w:bottom w:val="none" w:sz="0" w:space="0" w:color="auto"/>
                        <w:right w:val="none" w:sz="0" w:space="0" w:color="auto"/>
                      </w:divBdr>
                      <w:divsChild>
                        <w:div w:id="1045758812">
                          <w:marLeft w:val="0"/>
                          <w:marRight w:val="0"/>
                          <w:marTop w:val="0"/>
                          <w:marBottom w:val="0"/>
                          <w:divBdr>
                            <w:top w:val="none" w:sz="0" w:space="0" w:color="auto"/>
                            <w:left w:val="none" w:sz="0" w:space="0" w:color="auto"/>
                            <w:bottom w:val="none" w:sz="0" w:space="0" w:color="auto"/>
                            <w:right w:val="none" w:sz="0" w:space="0" w:color="auto"/>
                          </w:divBdr>
                          <w:divsChild>
                            <w:div w:id="1548755175">
                              <w:marLeft w:val="0"/>
                              <w:marRight w:val="0"/>
                              <w:marTop w:val="0"/>
                              <w:marBottom w:val="0"/>
                              <w:divBdr>
                                <w:top w:val="none" w:sz="0" w:space="0" w:color="auto"/>
                                <w:left w:val="none" w:sz="0" w:space="0" w:color="auto"/>
                                <w:bottom w:val="none" w:sz="0" w:space="0" w:color="auto"/>
                                <w:right w:val="none" w:sz="0" w:space="0" w:color="auto"/>
                              </w:divBdr>
                              <w:divsChild>
                                <w:div w:id="1338265948">
                                  <w:marLeft w:val="0"/>
                                  <w:marRight w:val="0"/>
                                  <w:marTop w:val="0"/>
                                  <w:marBottom w:val="0"/>
                                  <w:divBdr>
                                    <w:top w:val="none" w:sz="0" w:space="0" w:color="auto"/>
                                    <w:left w:val="none" w:sz="0" w:space="0" w:color="auto"/>
                                    <w:bottom w:val="none" w:sz="0" w:space="0" w:color="auto"/>
                                    <w:right w:val="none" w:sz="0" w:space="0" w:color="auto"/>
                                  </w:divBdr>
                                  <w:divsChild>
                                    <w:div w:id="1325008108">
                                      <w:marLeft w:val="0"/>
                                      <w:marRight w:val="0"/>
                                      <w:marTop w:val="0"/>
                                      <w:marBottom w:val="0"/>
                                      <w:divBdr>
                                        <w:top w:val="none" w:sz="0" w:space="0" w:color="auto"/>
                                        <w:left w:val="none" w:sz="0" w:space="0" w:color="auto"/>
                                        <w:bottom w:val="none" w:sz="0" w:space="0" w:color="auto"/>
                                        <w:right w:val="none" w:sz="0" w:space="0" w:color="auto"/>
                                      </w:divBdr>
                                      <w:divsChild>
                                        <w:div w:id="49812807">
                                          <w:marLeft w:val="0"/>
                                          <w:marRight w:val="0"/>
                                          <w:marTop w:val="0"/>
                                          <w:marBottom w:val="0"/>
                                          <w:divBdr>
                                            <w:top w:val="none" w:sz="0" w:space="0" w:color="auto"/>
                                            <w:left w:val="none" w:sz="0" w:space="0" w:color="auto"/>
                                            <w:bottom w:val="none" w:sz="0" w:space="0" w:color="auto"/>
                                            <w:right w:val="none" w:sz="0" w:space="0" w:color="auto"/>
                                          </w:divBdr>
                                          <w:divsChild>
                                            <w:div w:id="803235013">
                                              <w:marLeft w:val="0"/>
                                              <w:marRight w:val="0"/>
                                              <w:marTop w:val="0"/>
                                              <w:marBottom w:val="0"/>
                                              <w:divBdr>
                                                <w:top w:val="none" w:sz="0" w:space="0" w:color="auto"/>
                                                <w:left w:val="none" w:sz="0" w:space="0" w:color="auto"/>
                                                <w:bottom w:val="none" w:sz="0" w:space="0" w:color="auto"/>
                                                <w:right w:val="none" w:sz="0" w:space="0" w:color="auto"/>
                                              </w:divBdr>
                                              <w:divsChild>
                                                <w:div w:id="673459421">
                                                  <w:marLeft w:val="0"/>
                                                  <w:marRight w:val="0"/>
                                                  <w:marTop w:val="0"/>
                                                  <w:marBottom w:val="0"/>
                                                  <w:divBdr>
                                                    <w:top w:val="none" w:sz="0" w:space="0" w:color="auto"/>
                                                    <w:left w:val="none" w:sz="0" w:space="0" w:color="auto"/>
                                                    <w:bottom w:val="none" w:sz="0" w:space="0" w:color="auto"/>
                                                    <w:right w:val="none" w:sz="0" w:space="0" w:color="auto"/>
                                                  </w:divBdr>
                                                  <w:divsChild>
                                                    <w:div w:id="781801933">
                                                      <w:marLeft w:val="0"/>
                                                      <w:marRight w:val="0"/>
                                                      <w:marTop w:val="0"/>
                                                      <w:marBottom w:val="0"/>
                                                      <w:divBdr>
                                                        <w:top w:val="none" w:sz="0" w:space="0" w:color="auto"/>
                                                        <w:left w:val="none" w:sz="0" w:space="0" w:color="auto"/>
                                                        <w:bottom w:val="none" w:sz="0" w:space="0" w:color="auto"/>
                                                        <w:right w:val="none" w:sz="0" w:space="0" w:color="auto"/>
                                                      </w:divBdr>
                                                      <w:divsChild>
                                                        <w:div w:id="1285771217">
                                                          <w:marLeft w:val="0"/>
                                                          <w:marRight w:val="0"/>
                                                          <w:marTop w:val="0"/>
                                                          <w:marBottom w:val="120"/>
                                                          <w:divBdr>
                                                            <w:top w:val="none" w:sz="0" w:space="0" w:color="auto"/>
                                                            <w:left w:val="none" w:sz="0" w:space="0" w:color="auto"/>
                                                            <w:bottom w:val="none" w:sz="0" w:space="0" w:color="auto"/>
                                                            <w:right w:val="none" w:sz="0" w:space="0" w:color="auto"/>
                                                          </w:divBdr>
                                                          <w:divsChild>
                                                            <w:div w:id="1675644932">
                                                              <w:marLeft w:val="0"/>
                                                              <w:marRight w:val="0"/>
                                                              <w:marTop w:val="120"/>
                                                              <w:marBottom w:val="120"/>
                                                              <w:divBdr>
                                                                <w:top w:val="none" w:sz="0" w:space="0" w:color="auto"/>
                                                                <w:left w:val="none" w:sz="0" w:space="0" w:color="auto"/>
                                                                <w:bottom w:val="none" w:sz="0" w:space="0" w:color="auto"/>
                                                                <w:right w:val="none" w:sz="0" w:space="0" w:color="auto"/>
                                                              </w:divBdr>
                                                              <w:divsChild>
                                                                <w:div w:id="349642597">
                                                                  <w:marLeft w:val="0"/>
                                                                  <w:marRight w:val="0"/>
                                                                  <w:marTop w:val="0"/>
                                                                  <w:marBottom w:val="0"/>
                                                                  <w:divBdr>
                                                                    <w:top w:val="none" w:sz="0" w:space="0" w:color="auto"/>
                                                                    <w:left w:val="none" w:sz="0" w:space="0" w:color="auto"/>
                                                                    <w:bottom w:val="none" w:sz="0" w:space="0" w:color="auto"/>
                                                                    <w:right w:val="none" w:sz="0" w:space="0" w:color="auto"/>
                                                                  </w:divBdr>
                                                                  <w:divsChild>
                                                                    <w:div w:id="1940334205">
                                                                      <w:marLeft w:val="0"/>
                                                                      <w:marRight w:val="0"/>
                                                                      <w:marTop w:val="0"/>
                                                                      <w:marBottom w:val="0"/>
                                                                      <w:divBdr>
                                                                        <w:top w:val="none" w:sz="0" w:space="0" w:color="auto"/>
                                                                        <w:left w:val="none" w:sz="0" w:space="0" w:color="auto"/>
                                                                        <w:bottom w:val="none" w:sz="0" w:space="0" w:color="auto"/>
                                                                        <w:right w:val="none" w:sz="0" w:space="0" w:color="auto"/>
                                                                      </w:divBdr>
                                                                      <w:divsChild>
                                                                        <w:div w:id="882058632">
                                                                          <w:marLeft w:val="0"/>
                                                                          <w:marRight w:val="0"/>
                                                                          <w:marTop w:val="0"/>
                                                                          <w:marBottom w:val="0"/>
                                                                          <w:divBdr>
                                                                            <w:top w:val="none" w:sz="0" w:space="0" w:color="auto"/>
                                                                            <w:left w:val="none" w:sz="0" w:space="0" w:color="auto"/>
                                                                            <w:bottom w:val="none" w:sz="0" w:space="0" w:color="auto"/>
                                                                            <w:right w:val="none" w:sz="0" w:space="0" w:color="auto"/>
                                                                          </w:divBdr>
                                                                          <w:divsChild>
                                                                            <w:div w:id="849150303">
                                                                              <w:marLeft w:val="0"/>
                                                                              <w:marRight w:val="0"/>
                                                                              <w:marTop w:val="0"/>
                                                                              <w:marBottom w:val="0"/>
                                                                              <w:divBdr>
                                                                                <w:top w:val="none" w:sz="0" w:space="0" w:color="auto"/>
                                                                                <w:left w:val="none" w:sz="0" w:space="0" w:color="auto"/>
                                                                                <w:bottom w:val="none" w:sz="0" w:space="0" w:color="auto"/>
                                                                                <w:right w:val="none" w:sz="0" w:space="0" w:color="auto"/>
                                                                              </w:divBdr>
                                                                              <w:divsChild>
                                                                                <w:div w:id="585267740">
                                                                                  <w:marLeft w:val="0"/>
                                                                                  <w:marRight w:val="0"/>
                                                                                  <w:marTop w:val="0"/>
                                                                                  <w:marBottom w:val="0"/>
                                                                                  <w:divBdr>
                                                                                    <w:top w:val="none" w:sz="0" w:space="0" w:color="auto"/>
                                                                                    <w:left w:val="none" w:sz="0" w:space="0" w:color="auto"/>
                                                                                    <w:bottom w:val="none" w:sz="0" w:space="0" w:color="auto"/>
                                                                                    <w:right w:val="none" w:sz="0" w:space="0" w:color="auto"/>
                                                                                  </w:divBdr>
                                                                                  <w:divsChild>
                                                                                    <w:div w:id="441613648">
                                                                                      <w:marLeft w:val="0"/>
                                                                                      <w:marRight w:val="0"/>
                                                                                      <w:marTop w:val="0"/>
                                                                                      <w:marBottom w:val="0"/>
                                                                                      <w:divBdr>
                                                                                        <w:top w:val="none" w:sz="0" w:space="0" w:color="auto"/>
                                                                                        <w:left w:val="none" w:sz="0" w:space="0" w:color="auto"/>
                                                                                        <w:bottom w:val="none" w:sz="0" w:space="0" w:color="auto"/>
                                                                                        <w:right w:val="none" w:sz="0" w:space="0" w:color="auto"/>
                                                                                      </w:divBdr>
                                                                                      <w:divsChild>
                                                                                        <w:div w:id="1091317303">
                                                                                          <w:marLeft w:val="0"/>
                                                                                          <w:marRight w:val="0"/>
                                                                                          <w:marTop w:val="0"/>
                                                                                          <w:marBottom w:val="0"/>
                                                                                          <w:divBdr>
                                                                                            <w:top w:val="none" w:sz="0" w:space="0" w:color="auto"/>
                                                                                            <w:left w:val="none" w:sz="0" w:space="0" w:color="auto"/>
                                                                                            <w:bottom w:val="none" w:sz="0" w:space="0" w:color="auto"/>
                                                                                            <w:right w:val="none" w:sz="0" w:space="0" w:color="auto"/>
                                                                                          </w:divBdr>
                                                                                          <w:divsChild>
                                                                                            <w:div w:id="746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964578">
      <w:bodyDiv w:val="1"/>
      <w:marLeft w:val="0"/>
      <w:marRight w:val="0"/>
      <w:marTop w:val="0"/>
      <w:marBottom w:val="0"/>
      <w:divBdr>
        <w:top w:val="none" w:sz="0" w:space="0" w:color="auto"/>
        <w:left w:val="none" w:sz="0" w:space="0" w:color="auto"/>
        <w:bottom w:val="none" w:sz="0" w:space="0" w:color="auto"/>
        <w:right w:val="none" w:sz="0" w:space="0" w:color="auto"/>
      </w:divBdr>
    </w:div>
    <w:div w:id="1230771821">
      <w:bodyDiv w:val="1"/>
      <w:marLeft w:val="0"/>
      <w:marRight w:val="0"/>
      <w:marTop w:val="0"/>
      <w:marBottom w:val="0"/>
      <w:divBdr>
        <w:top w:val="none" w:sz="0" w:space="0" w:color="auto"/>
        <w:left w:val="none" w:sz="0" w:space="0" w:color="auto"/>
        <w:bottom w:val="none" w:sz="0" w:space="0" w:color="auto"/>
        <w:right w:val="none" w:sz="0" w:space="0" w:color="auto"/>
      </w:divBdr>
    </w:div>
    <w:div w:id="1237083416">
      <w:bodyDiv w:val="1"/>
      <w:marLeft w:val="0"/>
      <w:marRight w:val="0"/>
      <w:marTop w:val="0"/>
      <w:marBottom w:val="0"/>
      <w:divBdr>
        <w:top w:val="none" w:sz="0" w:space="0" w:color="auto"/>
        <w:left w:val="none" w:sz="0" w:space="0" w:color="auto"/>
        <w:bottom w:val="none" w:sz="0" w:space="0" w:color="auto"/>
        <w:right w:val="none" w:sz="0" w:space="0" w:color="auto"/>
      </w:divBdr>
    </w:div>
    <w:div w:id="1249848630">
      <w:bodyDiv w:val="1"/>
      <w:marLeft w:val="0"/>
      <w:marRight w:val="0"/>
      <w:marTop w:val="0"/>
      <w:marBottom w:val="0"/>
      <w:divBdr>
        <w:top w:val="none" w:sz="0" w:space="0" w:color="auto"/>
        <w:left w:val="none" w:sz="0" w:space="0" w:color="auto"/>
        <w:bottom w:val="none" w:sz="0" w:space="0" w:color="auto"/>
        <w:right w:val="none" w:sz="0" w:space="0" w:color="auto"/>
      </w:divBdr>
      <w:divsChild>
        <w:div w:id="152381328">
          <w:marLeft w:val="547"/>
          <w:marRight w:val="0"/>
          <w:marTop w:val="200"/>
          <w:marBottom w:val="0"/>
          <w:divBdr>
            <w:top w:val="none" w:sz="0" w:space="0" w:color="auto"/>
            <w:left w:val="none" w:sz="0" w:space="0" w:color="auto"/>
            <w:bottom w:val="none" w:sz="0" w:space="0" w:color="auto"/>
            <w:right w:val="none" w:sz="0" w:space="0" w:color="auto"/>
          </w:divBdr>
        </w:div>
        <w:div w:id="553320831">
          <w:marLeft w:val="547"/>
          <w:marRight w:val="0"/>
          <w:marTop w:val="200"/>
          <w:marBottom w:val="0"/>
          <w:divBdr>
            <w:top w:val="none" w:sz="0" w:space="0" w:color="auto"/>
            <w:left w:val="none" w:sz="0" w:space="0" w:color="auto"/>
            <w:bottom w:val="none" w:sz="0" w:space="0" w:color="auto"/>
            <w:right w:val="none" w:sz="0" w:space="0" w:color="auto"/>
          </w:divBdr>
        </w:div>
        <w:div w:id="1703901302">
          <w:marLeft w:val="547"/>
          <w:marRight w:val="0"/>
          <w:marTop w:val="200"/>
          <w:marBottom w:val="0"/>
          <w:divBdr>
            <w:top w:val="none" w:sz="0" w:space="0" w:color="auto"/>
            <w:left w:val="none" w:sz="0" w:space="0" w:color="auto"/>
            <w:bottom w:val="none" w:sz="0" w:space="0" w:color="auto"/>
            <w:right w:val="none" w:sz="0" w:space="0" w:color="auto"/>
          </w:divBdr>
        </w:div>
        <w:div w:id="1800562636">
          <w:marLeft w:val="547"/>
          <w:marRight w:val="0"/>
          <w:marTop w:val="200"/>
          <w:marBottom w:val="0"/>
          <w:divBdr>
            <w:top w:val="none" w:sz="0" w:space="0" w:color="auto"/>
            <w:left w:val="none" w:sz="0" w:space="0" w:color="auto"/>
            <w:bottom w:val="none" w:sz="0" w:space="0" w:color="auto"/>
            <w:right w:val="none" w:sz="0" w:space="0" w:color="auto"/>
          </w:divBdr>
        </w:div>
      </w:divsChild>
    </w:div>
    <w:div w:id="1261137077">
      <w:bodyDiv w:val="1"/>
      <w:marLeft w:val="0"/>
      <w:marRight w:val="0"/>
      <w:marTop w:val="0"/>
      <w:marBottom w:val="0"/>
      <w:divBdr>
        <w:top w:val="none" w:sz="0" w:space="0" w:color="auto"/>
        <w:left w:val="none" w:sz="0" w:space="0" w:color="auto"/>
        <w:bottom w:val="none" w:sz="0" w:space="0" w:color="auto"/>
        <w:right w:val="none" w:sz="0" w:space="0" w:color="auto"/>
      </w:divBdr>
    </w:div>
    <w:div w:id="1290818658">
      <w:bodyDiv w:val="1"/>
      <w:marLeft w:val="0"/>
      <w:marRight w:val="0"/>
      <w:marTop w:val="0"/>
      <w:marBottom w:val="0"/>
      <w:divBdr>
        <w:top w:val="none" w:sz="0" w:space="0" w:color="auto"/>
        <w:left w:val="none" w:sz="0" w:space="0" w:color="auto"/>
        <w:bottom w:val="none" w:sz="0" w:space="0" w:color="auto"/>
        <w:right w:val="none" w:sz="0" w:space="0" w:color="auto"/>
      </w:divBdr>
      <w:divsChild>
        <w:div w:id="1121917115">
          <w:marLeft w:val="0"/>
          <w:marRight w:val="0"/>
          <w:marTop w:val="0"/>
          <w:marBottom w:val="0"/>
          <w:divBdr>
            <w:top w:val="none" w:sz="0" w:space="0" w:color="auto"/>
            <w:left w:val="none" w:sz="0" w:space="0" w:color="auto"/>
            <w:bottom w:val="none" w:sz="0" w:space="0" w:color="auto"/>
            <w:right w:val="none" w:sz="0" w:space="0" w:color="auto"/>
          </w:divBdr>
          <w:divsChild>
            <w:div w:id="1430588745">
              <w:marLeft w:val="0"/>
              <w:marRight w:val="0"/>
              <w:marTop w:val="0"/>
              <w:marBottom w:val="0"/>
              <w:divBdr>
                <w:top w:val="none" w:sz="0" w:space="0" w:color="auto"/>
                <w:left w:val="none" w:sz="0" w:space="0" w:color="auto"/>
                <w:bottom w:val="none" w:sz="0" w:space="0" w:color="auto"/>
                <w:right w:val="none" w:sz="0" w:space="0" w:color="auto"/>
              </w:divBdr>
              <w:divsChild>
                <w:div w:id="1738626153">
                  <w:marLeft w:val="0"/>
                  <w:marRight w:val="0"/>
                  <w:marTop w:val="0"/>
                  <w:marBottom w:val="0"/>
                  <w:divBdr>
                    <w:top w:val="none" w:sz="0" w:space="0" w:color="auto"/>
                    <w:left w:val="none" w:sz="0" w:space="0" w:color="auto"/>
                    <w:bottom w:val="none" w:sz="0" w:space="0" w:color="auto"/>
                    <w:right w:val="none" w:sz="0" w:space="0" w:color="auto"/>
                  </w:divBdr>
                  <w:divsChild>
                    <w:div w:id="416051671">
                      <w:marLeft w:val="0"/>
                      <w:marRight w:val="0"/>
                      <w:marTop w:val="0"/>
                      <w:marBottom w:val="0"/>
                      <w:divBdr>
                        <w:top w:val="none" w:sz="0" w:space="0" w:color="auto"/>
                        <w:left w:val="none" w:sz="0" w:space="0" w:color="auto"/>
                        <w:bottom w:val="none" w:sz="0" w:space="0" w:color="auto"/>
                        <w:right w:val="none" w:sz="0" w:space="0" w:color="auto"/>
                      </w:divBdr>
                      <w:divsChild>
                        <w:div w:id="1345285258">
                          <w:marLeft w:val="0"/>
                          <w:marRight w:val="0"/>
                          <w:marTop w:val="0"/>
                          <w:marBottom w:val="0"/>
                          <w:divBdr>
                            <w:top w:val="none" w:sz="0" w:space="0" w:color="auto"/>
                            <w:left w:val="none" w:sz="0" w:space="0" w:color="auto"/>
                            <w:bottom w:val="none" w:sz="0" w:space="0" w:color="auto"/>
                            <w:right w:val="none" w:sz="0" w:space="0" w:color="auto"/>
                          </w:divBdr>
                          <w:divsChild>
                            <w:div w:id="2042626570">
                              <w:marLeft w:val="0"/>
                              <w:marRight w:val="0"/>
                              <w:marTop w:val="0"/>
                              <w:marBottom w:val="0"/>
                              <w:divBdr>
                                <w:top w:val="none" w:sz="0" w:space="0" w:color="auto"/>
                                <w:left w:val="none" w:sz="0" w:space="0" w:color="auto"/>
                                <w:bottom w:val="none" w:sz="0" w:space="0" w:color="auto"/>
                                <w:right w:val="none" w:sz="0" w:space="0" w:color="auto"/>
                              </w:divBdr>
                              <w:divsChild>
                                <w:div w:id="21784536">
                                  <w:marLeft w:val="0"/>
                                  <w:marRight w:val="0"/>
                                  <w:marTop w:val="0"/>
                                  <w:marBottom w:val="0"/>
                                  <w:divBdr>
                                    <w:top w:val="none" w:sz="0" w:space="0" w:color="auto"/>
                                    <w:left w:val="none" w:sz="0" w:space="0" w:color="auto"/>
                                    <w:bottom w:val="none" w:sz="0" w:space="0" w:color="auto"/>
                                    <w:right w:val="none" w:sz="0" w:space="0" w:color="auto"/>
                                  </w:divBdr>
                                  <w:divsChild>
                                    <w:div w:id="1882859126">
                                      <w:marLeft w:val="0"/>
                                      <w:marRight w:val="0"/>
                                      <w:marTop w:val="0"/>
                                      <w:marBottom w:val="0"/>
                                      <w:divBdr>
                                        <w:top w:val="none" w:sz="0" w:space="0" w:color="auto"/>
                                        <w:left w:val="none" w:sz="0" w:space="0" w:color="auto"/>
                                        <w:bottom w:val="none" w:sz="0" w:space="0" w:color="auto"/>
                                        <w:right w:val="none" w:sz="0" w:space="0" w:color="auto"/>
                                      </w:divBdr>
                                      <w:divsChild>
                                        <w:div w:id="310717299">
                                          <w:marLeft w:val="0"/>
                                          <w:marRight w:val="0"/>
                                          <w:marTop w:val="0"/>
                                          <w:marBottom w:val="0"/>
                                          <w:divBdr>
                                            <w:top w:val="none" w:sz="0" w:space="0" w:color="auto"/>
                                            <w:left w:val="none" w:sz="0" w:space="0" w:color="auto"/>
                                            <w:bottom w:val="none" w:sz="0" w:space="0" w:color="auto"/>
                                            <w:right w:val="none" w:sz="0" w:space="0" w:color="auto"/>
                                          </w:divBdr>
                                          <w:divsChild>
                                            <w:div w:id="47728979">
                                              <w:marLeft w:val="0"/>
                                              <w:marRight w:val="0"/>
                                              <w:marTop w:val="0"/>
                                              <w:marBottom w:val="0"/>
                                              <w:divBdr>
                                                <w:top w:val="none" w:sz="0" w:space="0" w:color="auto"/>
                                                <w:left w:val="none" w:sz="0" w:space="0" w:color="auto"/>
                                                <w:bottom w:val="none" w:sz="0" w:space="0" w:color="auto"/>
                                                <w:right w:val="none" w:sz="0" w:space="0" w:color="auto"/>
                                              </w:divBdr>
                                              <w:divsChild>
                                                <w:div w:id="864100608">
                                                  <w:marLeft w:val="150"/>
                                                  <w:marRight w:val="150"/>
                                                  <w:marTop w:val="150"/>
                                                  <w:marBottom w:val="150"/>
                                                  <w:divBdr>
                                                    <w:top w:val="single" w:sz="6" w:space="0" w:color="C6C6C6"/>
                                                    <w:left w:val="single" w:sz="6" w:space="0" w:color="C6C6C6"/>
                                                    <w:bottom w:val="single" w:sz="6" w:space="0" w:color="C6C6C6"/>
                                                    <w:right w:val="single" w:sz="6" w:space="0" w:color="C6C6C6"/>
                                                  </w:divBdr>
                                                  <w:divsChild>
                                                    <w:div w:id="312027971">
                                                      <w:marLeft w:val="0"/>
                                                      <w:marRight w:val="0"/>
                                                      <w:marTop w:val="0"/>
                                                      <w:marBottom w:val="0"/>
                                                      <w:divBdr>
                                                        <w:top w:val="none" w:sz="0" w:space="0" w:color="auto"/>
                                                        <w:left w:val="none" w:sz="0" w:space="0" w:color="auto"/>
                                                        <w:bottom w:val="none" w:sz="0" w:space="0" w:color="auto"/>
                                                        <w:right w:val="none" w:sz="0" w:space="0" w:color="auto"/>
                                                      </w:divBdr>
                                                      <w:divsChild>
                                                        <w:div w:id="1983002925">
                                                          <w:marLeft w:val="0"/>
                                                          <w:marRight w:val="0"/>
                                                          <w:marTop w:val="0"/>
                                                          <w:marBottom w:val="0"/>
                                                          <w:divBdr>
                                                            <w:top w:val="none" w:sz="0" w:space="0" w:color="auto"/>
                                                            <w:left w:val="none" w:sz="0" w:space="0" w:color="auto"/>
                                                            <w:bottom w:val="none" w:sz="0" w:space="0" w:color="auto"/>
                                                            <w:right w:val="none" w:sz="0" w:space="0" w:color="auto"/>
                                                          </w:divBdr>
                                                          <w:divsChild>
                                                            <w:div w:id="290016665">
                                                              <w:marLeft w:val="0"/>
                                                              <w:marRight w:val="0"/>
                                                              <w:marTop w:val="0"/>
                                                              <w:marBottom w:val="0"/>
                                                              <w:divBdr>
                                                                <w:top w:val="none" w:sz="0" w:space="0" w:color="auto"/>
                                                                <w:left w:val="none" w:sz="0" w:space="0" w:color="auto"/>
                                                                <w:bottom w:val="none" w:sz="0" w:space="0" w:color="auto"/>
                                                                <w:right w:val="none" w:sz="0" w:space="0" w:color="auto"/>
                                                              </w:divBdr>
                                                              <w:divsChild>
                                                                <w:div w:id="1203052843">
                                                                  <w:marLeft w:val="0"/>
                                                                  <w:marRight w:val="0"/>
                                                                  <w:marTop w:val="0"/>
                                                                  <w:marBottom w:val="0"/>
                                                                  <w:divBdr>
                                                                    <w:top w:val="none" w:sz="0" w:space="0" w:color="auto"/>
                                                                    <w:left w:val="none" w:sz="0" w:space="0" w:color="auto"/>
                                                                    <w:bottom w:val="none" w:sz="0" w:space="0" w:color="auto"/>
                                                                    <w:right w:val="none" w:sz="0" w:space="0" w:color="auto"/>
                                                                  </w:divBdr>
                                                                  <w:divsChild>
                                                                    <w:div w:id="531189193">
                                                                      <w:marLeft w:val="0"/>
                                                                      <w:marRight w:val="0"/>
                                                                      <w:marTop w:val="0"/>
                                                                      <w:marBottom w:val="0"/>
                                                                      <w:divBdr>
                                                                        <w:top w:val="none" w:sz="0" w:space="0" w:color="auto"/>
                                                                        <w:left w:val="none" w:sz="0" w:space="0" w:color="auto"/>
                                                                        <w:bottom w:val="none" w:sz="0" w:space="0" w:color="auto"/>
                                                                        <w:right w:val="none" w:sz="0" w:space="0" w:color="auto"/>
                                                                      </w:divBdr>
                                                                      <w:divsChild>
                                                                        <w:div w:id="1850370039">
                                                                          <w:marLeft w:val="0"/>
                                                                          <w:marRight w:val="0"/>
                                                                          <w:marTop w:val="0"/>
                                                                          <w:marBottom w:val="0"/>
                                                                          <w:divBdr>
                                                                            <w:top w:val="none" w:sz="0" w:space="0" w:color="auto"/>
                                                                            <w:left w:val="none" w:sz="0" w:space="0" w:color="auto"/>
                                                                            <w:bottom w:val="none" w:sz="0" w:space="0" w:color="auto"/>
                                                                            <w:right w:val="none" w:sz="0" w:space="0" w:color="auto"/>
                                                                          </w:divBdr>
                                                                          <w:divsChild>
                                                                            <w:div w:id="1302535109">
                                                                              <w:marLeft w:val="0"/>
                                                                              <w:marRight w:val="0"/>
                                                                              <w:marTop w:val="0"/>
                                                                              <w:marBottom w:val="0"/>
                                                                              <w:divBdr>
                                                                                <w:top w:val="none" w:sz="0" w:space="0" w:color="auto"/>
                                                                                <w:left w:val="none" w:sz="0" w:space="0" w:color="auto"/>
                                                                                <w:bottom w:val="none" w:sz="0" w:space="0" w:color="auto"/>
                                                                                <w:right w:val="none" w:sz="0" w:space="0" w:color="auto"/>
                                                                              </w:divBdr>
                                                                              <w:divsChild>
                                                                                <w:div w:id="1396122892">
                                                                                  <w:marLeft w:val="0"/>
                                                                                  <w:marRight w:val="0"/>
                                                                                  <w:marTop w:val="0"/>
                                                                                  <w:marBottom w:val="0"/>
                                                                                  <w:divBdr>
                                                                                    <w:top w:val="none" w:sz="0" w:space="0" w:color="auto"/>
                                                                                    <w:left w:val="none" w:sz="0" w:space="0" w:color="auto"/>
                                                                                    <w:bottom w:val="none" w:sz="0" w:space="0" w:color="auto"/>
                                                                                    <w:right w:val="none" w:sz="0" w:space="0" w:color="auto"/>
                                                                                  </w:divBdr>
                                                                                  <w:divsChild>
                                                                                    <w:div w:id="1605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5136101">
      <w:bodyDiv w:val="1"/>
      <w:marLeft w:val="0"/>
      <w:marRight w:val="0"/>
      <w:marTop w:val="0"/>
      <w:marBottom w:val="0"/>
      <w:divBdr>
        <w:top w:val="none" w:sz="0" w:space="0" w:color="auto"/>
        <w:left w:val="none" w:sz="0" w:space="0" w:color="auto"/>
        <w:bottom w:val="none" w:sz="0" w:space="0" w:color="auto"/>
        <w:right w:val="none" w:sz="0" w:space="0" w:color="auto"/>
      </w:divBdr>
    </w:div>
    <w:div w:id="1323895823">
      <w:bodyDiv w:val="1"/>
      <w:marLeft w:val="0"/>
      <w:marRight w:val="0"/>
      <w:marTop w:val="0"/>
      <w:marBottom w:val="0"/>
      <w:divBdr>
        <w:top w:val="none" w:sz="0" w:space="0" w:color="auto"/>
        <w:left w:val="none" w:sz="0" w:space="0" w:color="auto"/>
        <w:bottom w:val="none" w:sz="0" w:space="0" w:color="auto"/>
        <w:right w:val="none" w:sz="0" w:space="0" w:color="auto"/>
      </w:divBdr>
    </w:div>
    <w:div w:id="1364554533">
      <w:bodyDiv w:val="1"/>
      <w:marLeft w:val="0"/>
      <w:marRight w:val="0"/>
      <w:marTop w:val="0"/>
      <w:marBottom w:val="0"/>
      <w:divBdr>
        <w:top w:val="none" w:sz="0" w:space="0" w:color="auto"/>
        <w:left w:val="none" w:sz="0" w:space="0" w:color="auto"/>
        <w:bottom w:val="none" w:sz="0" w:space="0" w:color="auto"/>
        <w:right w:val="none" w:sz="0" w:space="0" w:color="auto"/>
      </w:divBdr>
      <w:divsChild>
        <w:div w:id="138889900">
          <w:marLeft w:val="720"/>
          <w:marRight w:val="0"/>
          <w:marTop w:val="0"/>
          <w:marBottom w:val="0"/>
          <w:divBdr>
            <w:top w:val="none" w:sz="0" w:space="0" w:color="auto"/>
            <w:left w:val="none" w:sz="0" w:space="0" w:color="auto"/>
            <w:bottom w:val="none" w:sz="0" w:space="0" w:color="auto"/>
            <w:right w:val="none" w:sz="0" w:space="0" w:color="auto"/>
          </w:divBdr>
        </w:div>
        <w:div w:id="956524266">
          <w:marLeft w:val="720"/>
          <w:marRight w:val="0"/>
          <w:marTop w:val="0"/>
          <w:marBottom w:val="0"/>
          <w:divBdr>
            <w:top w:val="none" w:sz="0" w:space="0" w:color="auto"/>
            <w:left w:val="none" w:sz="0" w:space="0" w:color="auto"/>
            <w:bottom w:val="none" w:sz="0" w:space="0" w:color="auto"/>
            <w:right w:val="none" w:sz="0" w:space="0" w:color="auto"/>
          </w:divBdr>
        </w:div>
        <w:div w:id="1317413796">
          <w:marLeft w:val="720"/>
          <w:marRight w:val="0"/>
          <w:marTop w:val="0"/>
          <w:marBottom w:val="0"/>
          <w:divBdr>
            <w:top w:val="none" w:sz="0" w:space="0" w:color="auto"/>
            <w:left w:val="none" w:sz="0" w:space="0" w:color="auto"/>
            <w:bottom w:val="none" w:sz="0" w:space="0" w:color="auto"/>
            <w:right w:val="none" w:sz="0" w:space="0" w:color="auto"/>
          </w:divBdr>
        </w:div>
      </w:divsChild>
    </w:div>
    <w:div w:id="1372994748">
      <w:bodyDiv w:val="1"/>
      <w:marLeft w:val="0"/>
      <w:marRight w:val="0"/>
      <w:marTop w:val="0"/>
      <w:marBottom w:val="0"/>
      <w:divBdr>
        <w:top w:val="none" w:sz="0" w:space="0" w:color="auto"/>
        <w:left w:val="none" w:sz="0" w:space="0" w:color="auto"/>
        <w:bottom w:val="none" w:sz="0" w:space="0" w:color="auto"/>
        <w:right w:val="none" w:sz="0" w:space="0" w:color="auto"/>
      </w:divBdr>
      <w:divsChild>
        <w:div w:id="926690723">
          <w:marLeft w:val="0"/>
          <w:marRight w:val="0"/>
          <w:marTop w:val="0"/>
          <w:marBottom w:val="0"/>
          <w:divBdr>
            <w:top w:val="none" w:sz="0" w:space="0" w:color="auto"/>
            <w:left w:val="none" w:sz="0" w:space="0" w:color="auto"/>
            <w:bottom w:val="none" w:sz="0" w:space="0" w:color="auto"/>
            <w:right w:val="none" w:sz="0" w:space="0" w:color="auto"/>
          </w:divBdr>
          <w:divsChild>
            <w:div w:id="1262378836">
              <w:marLeft w:val="0"/>
              <w:marRight w:val="0"/>
              <w:marTop w:val="0"/>
              <w:marBottom w:val="0"/>
              <w:divBdr>
                <w:top w:val="none" w:sz="0" w:space="0" w:color="auto"/>
                <w:left w:val="none" w:sz="0" w:space="0" w:color="auto"/>
                <w:bottom w:val="none" w:sz="0" w:space="0" w:color="auto"/>
                <w:right w:val="none" w:sz="0" w:space="0" w:color="auto"/>
              </w:divBdr>
              <w:divsChild>
                <w:div w:id="894507011">
                  <w:marLeft w:val="0"/>
                  <w:marRight w:val="0"/>
                  <w:marTop w:val="0"/>
                  <w:marBottom w:val="0"/>
                  <w:divBdr>
                    <w:top w:val="none" w:sz="0" w:space="0" w:color="auto"/>
                    <w:left w:val="none" w:sz="0" w:space="0" w:color="auto"/>
                    <w:bottom w:val="none" w:sz="0" w:space="0" w:color="auto"/>
                    <w:right w:val="none" w:sz="0" w:space="0" w:color="auto"/>
                  </w:divBdr>
                  <w:divsChild>
                    <w:div w:id="695081500">
                      <w:marLeft w:val="0"/>
                      <w:marRight w:val="0"/>
                      <w:marTop w:val="0"/>
                      <w:marBottom w:val="0"/>
                      <w:divBdr>
                        <w:top w:val="none" w:sz="0" w:space="0" w:color="auto"/>
                        <w:left w:val="none" w:sz="0" w:space="0" w:color="auto"/>
                        <w:bottom w:val="none" w:sz="0" w:space="0" w:color="auto"/>
                        <w:right w:val="none" w:sz="0" w:space="0" w:color="auto"/>
                      </w:divBdr>
                      <w:divsChild>
                        <w:div w:id="2029788823">
                          <w:marLeft w:val="0"/>
                          <w:marRight w:val="0"/>
                          <w:marTop w:val="0"/>
                          <w:marBottom w:val="0"/>
                          <w:divBdr>
                            <w:top w:val="none" w:sz="0" w:space="0" w:color="auto"/>
                            <w:left w:val="none" w:sz="0" w:space="0" w:color="auto"/>
                            <w:bottom w:val="none" w:sz="0" w:space="0" w:color="auto"/>
                            <w:right w:val="none" w:sz="0" w:space="0" w:color="auto"/>
                          </w:divBdr>
                          <w:divsChild>
                            <w:div w:id="313333992">
                              <w:marLeft w:val="0"/>
                              <w:marRight w:val="0"/>
                              <w:marTop w:val="0"/>
                              <w:marBottom w:val="0"/>
                              <w:divBdr>
                                <w:top w:val="none" w:sz="0" w:space="0" w:color="auto"/>
                                <w:left w:val="none" w:sz="0" w:space="0" w:color="auto"/>
                                <w:bottom w:val="none" w:sz="0" w:space="0" w:color="auto"/>
                                <w:right w:val="none" w:sz="0" w:space="0" w:color="auto"/>
                              </w:divBdr>
                              <w:divsChild>
                                <w:div w:id="1433238000">
                                  <w:marLeft w:val="0"/>
                                  <w:marRight w:val="0"/>
                                  <w:marTop w:val="0"/>
                                  <w:marBottom w:val="0"/>
                                  <w:divBdr>
                                    <w:top w:val="none" w:sz="0" w:space="0" w:color="auto"/>
                                    <w:left w:val="none" w:sz="0" w:space="0" w:color="auto"/>
                                    <w:bottom w:val="none" w:sz="0" w:space="0" w:color="auto"/>
                                    <w:right w:val="none" w:sz="0" w:space="0" w:color="auto"/>
                                  </w:divBdr>
                                  <w:divsChild>
                                    <w:div w:id="1477526058">
                                      <w:marLeft w:val="0"/>
                                      <w:marRight w:val="0"/>
                                      <w:marTop w:val="0"/>
                                      <w:marBottom w:val="0"/>
                                      <w:divBdr>
                                        <w:top w:val="none" w:sz="0" w:space="0" w:color="auto"/>
                                        <w:left w:val="none" w:sz="0" w:space="0" w:color="auto"/>
                                        <w:bottom w:val="none" w:sz="0" w:space="0" w:color="auto"/>
                                        <w:right w:val="none" w:sz="0" w:space="0" w:color="auto"/>
                                      </w:divBdr>
                                      <w:divsChild>
                                        <w:div w:id="138350405">
                                          <w:marLeft w:val="0"/>
                                          <w:marRight w:val="0"/>
                                          <w:marTop w:val="0"/>
                                          <w:marBottom w:val="0"/>
                                          <w:divBdr>
                                            <w:top w:val="none" w:sz="0" w:space="0" w:color="auto"/>
                                            <w:left w:val="none" w:sz="0" w:space="0" w:color="auto"/>
                                            <w:bottom w:val="none" w:sz="0" w:space="0" w:color="auto"/>
                                            <w:right w:val="none" w:sz="0" w:space="0" w:color="auto"/>
                                          </w:divBdr>
                                          <w:divsChild>
                                            <w:div w:id="271321439">
                                              <w:marLeft w:val="0"/>
                                              <w:marRight w:val="0"/>
                                              <w:marTop w:val="0"/>
                                              <w:marBottom w:val="0"/>
                                              <w:divBdr>
                                                <w:top w:val="none" w:sz="0" w:space="0" w:color="auto"/>
                                                <w:left w:val="none" w:sz="0" w:space="0" w:color="auto"/>
                                                <w:bottom w:val="none" w:sz="0" w:space="0" w:color="auto"/>
                                                <w:right w:val="none" w:sz="0" w:space="0" w:color="auto"/>
                                              </w:divBdr>
                                              <w:divsChild>
                                                <w:div w:id="684793104">
                                                  <w:marLeft w:val="0"/>
                                                  <w:marRight w:val="0"/>
                                                  <w:marTop w:val="0"/>
                                                  <w:marBottom w:val="0"/>
                                                  <w:divBdr>
                                                    <w:top w:val="none" w:sz="0" w:space="0" w:color="auto"/>
                                                    <w:left w:val="none" w:sz="0" w:space="0" w:color="auto"/>
                                                    <w:bottom w:val="none" w:sz="0" w:space="0" w:color="auto"/>
                                                    <w:right w:val="none" w:sz="0" w:space="0" w:color="auto"/>
                                                  </w:divBdr>
                                                  <w:divsChild>
                                                    <w:div w:id="119499734">
                                                      <w:marLeft w:val="0"/>
                                                      <w:marRight w:val="0"/>
                                                      <w:marTop w:val="0"/>
                                                      <w:marBottom w:val="0"/>
                                                      <w:divBdr>
                                                        <w:top w:val="none" w:sz="0" w:space="0" w:color="auto"/>
                                                        <w:left w:val="none" w:sz="0" w:space="0" w:color="auto"/>
                                                        <w:bottom w:val="none" w:sz="0" w:space="0" w:color="auto"/>
                                                        <w:right w:val="none" w:sz="0" w:space="0" w:color="auto"/>
                                                      </w:divBdr>
                                                      <w:divsChild>
                                                        <w:div w:id="1850870555">
                                                          <w:marLeft w:val="0"/>
                                                          <w:marRight w:val="0"/>
                                                          <w:marTop w:val="0"/>
                                                          <w:marBottom w:val="120"/>
                                                          <w:divBdr>
                                                            <w:top w:val="none" w:sz="0" w:space="0" w:color="auto"/>
                                                            <w:left w:val="none" w:sz="0" w:space="0" w:color="auto"/>
                                                            <w:bottom w:val="none" w:sz="0" w:space="0" w:color="auto"/>
                                                            <w:right w:val="none" w:sz="0" w:space="0" w:color="auto"/>
                                                          </w:divBdr>
                                                          <w:divsChild>
                                                            <w:div w:id="1259482001">
                                                              <w:marLeft w:val="0"/>
                                                              <w:marRight w:val="0"/>
                                                              <w:marTop w:val="120"/>
                                                              <w:marBottom w:val="120"/>
                                                              <w:divBdr>
                                                                <w:top w:val="none" w:sz="0" w:space="0" w:color="auto"/>
                                                                <w:left w:val="none" w:sz="0" w:space="0" w:color="auto"/>
                                                                <w:bottom w:val="none" w:sz="0" w:space="0" w:color="auto"/>
                                                                <w:right w:val="none" w:sz="0" w:space="0" w:color="auto"/>
                                                              </w:divBdr>
                                                              <w:divsChild>
                                                                <w:div w:id="1657564720">
                                                                  <w:marLeft w:val="0"/>
                                                                  <w:marRight w:val="0"/>
                                                                  <w:marTop w:val="0"/>
                                                                  <w:marBottom w:val="0"/>
                                                                  <w:divBdr>
                                                                    <w:top w:val="none" w:sz="0" w:space="0" w:color="auto"/>
                                                                    <w:left w:val="none" w:sz="0" w:space="0" w:color="auto"/>
                                                                    <w:bottom w:val="none" w:sz="0" w:space="0" w:color="auto"/>
                                                                    <w:right w:val="none" w:sz="0" w:space="0" w:color="auto"/>
                                                                  </w:divBdr>
                                                                  <w:divsChild>
                                                                    <w:div w:id="1023365128">
                                                                      <w:marLeft w:val="0"/>
                                                                      <w:marRight w:val="0"/>
                                                                      <w:marTop w:val="0"/>
                                                                      <w:marBottom w:val="0"/>
                                                                      <w:divBdr>
                                                                        <w:top w:val="none" w:sz="0" w:space="0" w:color="auto"/>
                                                                        <w:left w:val="none" w:sz="0" w:space="0" w:color="auto"/>
                                                                        <w:bottom w:val="none" w:sz="0" w:space="0" w:color="auto"/>
                                                                        <w:right w:val="none" w:sz="0" w:space="0" w:color="auto"/>
                                                                      </w:divBdr>
                                                                      <w:divsChild>
                                                                        <w:div w:id="1110929247">
                                                                          <w:marLeft w:val="0"/>
                                                                          <w:marRight w:val="0"/>
                                                                          <w:marTop w:val="0"/>
                                                                          <w:marBottom w:val="0"/>
                                                                          <w:divBdr>
                                                                            <w:top w:val="none" w:sz="0" w:space="0" w:color="auto"/>
                                                                            <w:left w:val="none" w:sz="0" w:space="0" w:color="auto"/>
                                                                            <w:bottom w:val="none" w:sz="0" w:space="0" w:color="auto"/>
                                                                            <w:right w:val="none" w:sz="0" w:space="0" w:color="auto"/>
                                                                          </w:divBdr>
                                                                          <w:divsChild>
                                                                            <w:div w:id="1166287809">
                                                                              <w:marLeft w:val="0"/>
                                                                              <w:marRight w:val="0"/>
                                                                              <w:marTop w:val="0"/>
                                                                              <w:marBottom w:val="0"/>
                                                                              <w:divBdr>
                                                                                <w:top w:val="none" w:sz="0" w:space="0" w:color="auto"/>
                                                                                <w:left w:val="none" w:sz="0" w:space="0" w:color="auto"/>
                                                                                <w:bottom w:val="none" w:sz="0" w:space="0" w:color="auto"/>
                                                                                <w:right w:val="none" w:sz="0" w:space="0" w:color="auto"/>
                                                                              </w:divBdr>
                                                                              <w:divsChild>
                                                                                <w:div w:id="1112163825">
                                                                                  <w:marLeft w:val="0"/>
                                                                                  <w:marRight w:val="0"/>
                                                                                  <w:marTop w:val="0"/>
                                                                                  <w:marBottom w:val="0"/>
                                                                                  <w:divBdr>
                                                                                    <w:top w:val="none" w:sz="0" w:space="0" w:color="auto"/>
                                                                                    <w:left w:val="none" w:sz="0" w:space="0" w:color="auto"/>
                                                                                    <w:bottom w:val="none" w:sz="0" w:space="0" w:color="auto"/>
                                                                                    <w:right w:val="none" w:sz="0" w:space="0" w:color="auto"/>
                                                                                  </w:divBdr>
                                                                                  <w:divsChild>
                                                                                    <w:div w:id="2038701386">
                                                                                      <w:marLeft w:val="0"/>
                                                                                      <w:marRight w:val="0"/>
                                                                                      <w:marTop w:val="0"/>
                                                                                      <w:marBottom w:val="0"/>
                                                                                      <w:divBdr>
                                                                                        <w:top w:val="none" w:sz="0" w:space="0" w:color="auto"/>
                                                                                        <w:left w:val="none" w:sz="0" w:space="0" w:color="auto"/>
                                                                                        <w:bottom w:val="none" w:sz="0" w:space="0" w:color="auto"/>
                                                                                        <w:right w:val="none" w:sz="0" w:space="0" w:color="auto"/>
                                                                                      </w:divBdr>
                                                                                      <w:divsChild>
                                                                                        <w:div w:id="1468468948">
                                                                                          <w:marLeft w:val="0"/>
                                                                                          <w:marRight w:val="0"/>
                                                                                          <w:marTop w:val="0"/>
                                                                                          <w:marBottom w:val="0"/>
                                                                                          <w:divBdr>
                                                                                            <w:top w:val="none" w:sz="0" w:space="0" w:color="auto"/>
                                                                                            <w:left w:val="none" w:sz="0" w:space="0" w:color="auto"/>
                                                                                            <w:bottom w:val="none" w:sz="0" w:space="0" w:color="auto"/>
                                                                                            <w:right w:val="none" w:sz="0" w:space="0" w:color="auto"/>
                                                                                          </w:divBdr>
                                                                                          <w:divsChild>
                                                                                            <w:div w:id="625892774">
                                                                                              <w:marLeft w:val="0"/>
                                                                                              <w:marRight w:val="0"/>
                                                                                              <w:marTop w:val="0"/>
                                                                                              <w:marBottom w:val="0"/>
                                                                                              <w:divBdr>
                                                                                                <w:top w:val="none" w:sz="0" w:space="0" w:color="auto"/>
                                                                                                <w:left w:val="none" w:sz="0" w:space="0" w:color="auto"/>
                                                                                                <w:bottom w:val="none" w:sz="0" w:space="0" w:color="auto"/>
                                                                                                <w:right w:val="none" w:sz="0" w:space="0" w:color="auto"/>
                                                                                              </w:divBdr>
                                                                                              <w:divsChild>
                                                                                                <w:div w:id="15620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728536">
      <w:bodyDiv w:val="1"/>
      <w:marLeft w:val="0"/>
      <w:marRight w:val="0"/>
      <w:marTop w:val="0"/>
      <w:marBottom w:val="0"/>
      <w:divBdr>
        <w:top w:val="none" w:sz="0" w:space="0" w:color="auto"/>
        <w:left w:val="none" w:sz="0" w:space="0" w:color="auto"/>
        <w:bottom w:val="none" w:sz="0" w:space="0" w:color="auto"/>
        <w:right w:val="none" w:sz="0" w:space="0" w:color="auto"/>
      </w:divBdr>
    </w:div>
    <w:div w:id="1391540674">
      <w:bodyDiv w:val="1"/>
      <w:marLeft w:val="0"/>
      <w:marRight w:val="0"/>
      <w:marTop w:val="0"/>
      <w:marBottom w:val="0"/>
      <w:divBdr>
        <w:top w:val="none" w:sz="0" w:space="0" w:color="auto"/>
        <w:left w:val="none" w:sz="0" w:space="0" w:color="auto"/>
        <w:bottom w:val="none" w:sz="0" w:space="0" w:color="auto"/>
        <w:right w:val="none" w:sz="0" w:space="0" w:color="auto"/>
      </w:divBdr>
      <w:divsChild>
        <w:div w:id="90052381">
          <w:marLeft w:val="0"/>
          <w:marRight w:val="0"/>
          <w:marTop w:val="0"/>
          <w:marBottom w:val="0"/>
          <w:divBdr>
            <w:top w:val="none" w:sz="0" w:space="0" w:color="auto"/>
            <w:left w:val="none" w:sz="0" w:space="0" w:color="auto"/>
            <w:bottom w:val="none" w:sz="0" w:space="0" w:color="auto"/>
            <w:right w:val="none" w:sz="0" w:space="0" w:color="auto"/>
          </w:divBdr>
          <w:divsChild>
            <w:div w:id="436950763">
              <w:marLeft w:val="0"/>
              <w:marRight w:val="0"/>
              <w:marTop w:val="0"/>
              <w:marBottom w:val="0"/>
              <w:divBdr>
                <w:top w:val="none" w:sz="0" w:space="0" w:color="auto"/>
                <w:left w:val="none" w:sz="0" w:space="0" w:color="auto"/>
                <w:bottom w:val="none" w:sz="0" w:space="0" w:color="auto"/>
                <w:right w:val="none" w:sz="0" w:space="0" w:color="auto"/>
              </w:divBdr>
              <w:divsChild>
                <w:div w:id="1374621534">
                  <w:marLeft w:val="0"/>
                  <w:marRight w:val="0"/>
                  <w:marTop w:val="0"/>
                  <w:marBottom w:val="0"/>
                  <w:divBdr>
                    <w:top w:val="none" w:sz="0" w:space="0" w:color="auto"/>
                    <w:left w:val="none" w:sz="0" w:space="0" w:color="auto"/>
                    <w:bottom w:val="none" w:sz="0" w:space="0" w:color="auto"/>
                    <w:right w:val="none" w:sz="0" w:space="0" w:color="auto"/>
                  </w:divBdr>
                  <w:divsChild>
                    <w:div w:id="1317227130">
                      <w:marLeft w:val="0"/>
                      <w:marRight w:val="0"/>
                      <w:marTop w:val="0"/>
                      <w:marBottom w:val="0"/>
                      <w:divBdr>
                        <w:top w:val="none" w:sz="0" w:space="0" w:color="auto"/>
                        <w:left w:val="none" w:sz="0" w:space="0" w:color="auto"/>
                        <w:bottom w:val="none" w:sz="0" w:space="0" w:color="auto"/>
                        <w:right w:val="none" w:sz="0" w:space="0" w:color="auto"/>
                      </w:divBdr>
                      <w:divsChild>
                        <w:div w:id="518741968">
                          <w:marLeft w:val="0"/>
                          <w:marRight w:val="0"/>
                          <w:marTop w:val="0"/>
                          <w:marBottom w:val="0"/>
                          <w:divBdr>
                            <w:top w:val="none" w:sz="0" w:space="0" w:color="auto"/>
                            <w:left w:val="none" w:sz="0" w:space="0" w:color="auto"/>
                            <w:bottom w:val="none" w:sz="0" w:space="0" w:color="auto"/>
                            <w:right w:val="none" w:sz="0" w:space="0" w:color="auto"/>
                          </w:divBdr>
                          <w:divsChild>
                            <w:div w:id="663123914">
                              <w:marLeft w:val="0"/>
                              <w:marRight w:val="0"/>
                              <w:marTop w:val="0"/>
                              <w:marBottom w:val="0"/>
                              <w:divBdr>
                                <w:top w:val="none" w:sz="0" w:space="0" w:color="auto"/>
                                <w:left w:val="none" w:sz="0" w:space="0" w:color="auto"/>
                                <w:bottom w:val="none" w:sz="0" w:space="0" w:color="auto"/>
                                <w:right w:val="none" w:sz="0" w:space="0" w:color="auto"/>
                              </w:divBdr>
                              <w:divsChild>
                                <w:div w:id="1528983848">
                                  <w:marLeft w:val="0"/>
                                  <w:marRight w:val="0"/>
                                  <w:marTop w:val="0"/>
                                  <w:marBottom w:val="0"/>
                                  <w:divBdr>
                                    <w:top w:val="none" w:sz="0" w:space="0" w:color="auto"/>
                                    <w:left w:val="none" w:sz="0" w:space="0" w:color="auto"/>
                                    <w:bottom w:val="none" w:sz="0" w:space="0" w:color="auto"/>
                                    <w:right w:val="none" w:sz="0" w:space="0" w:color="auto"/>
                                  </w:divBdr>
                                  <w:divsChild>
                                    <w:div w:id="1832016998">
                                      <w:marLeft w:val="0"/>
                                      <w:marRight w:val="0"/>
                                      <w:marTop w:val="0"/>
                                      <w:marBottom w:val="0"/>
                                      <w:divBdr>
                                        <w:top w:val="none" w:sz="0" w:space="0" w:color="auto"/>
                                        <w:left w:val="none" w:sz="0" w:space="0" w:color="auto"/>
                                        <w:bottom w:val="none" w:sz="0" w:space="0" w:color="auto"/>
                                        <w:right w:val="none" w:sz="0" w:space="0" w:color="auto"/>
                                      </w:divBdr>
                                      <w:divsChild>
                                        <w:div w:id="1873610952">
                                          <w:marLeft w:val="0"/>
                                          <w:marRight w:val="0"/>
                                          <w:marTop w:val="0"/>
                                          <w:marBottom w:val="0"/>
                                          <w:divBdr>
                                            <w:top w:val="none" w:sz="0" w:space="0" w:color="auto"/>
                                            <w:left w:val="none" w:sz="0" w:space="0" w:color="auto"/>
                                            <w:bottom w:val="none" w:sz="0" w:space="0" w:color="auto"/>
                                            <w:right w:val="none" w:sz="0" w:space="0" w:color="auto"/>
                                          </w:divBdr>
                                          <w:divsChild>
                                            <w:div w:id="1203708059">
                                              <w:marLeft w:val="0"/>
                                              <w:marRight w:val="0"/>
                                              <w:marTop w:val="0"/>
                                              <w:marBottom w:val="0"/>
                                              <w:divBdr>
                                                <w:top w:val="none" w:sz="0" w:space="0" w:color="auto"/>
                                                <w:left w:val="none" w:sz="0" w:space="0" w:color="auto"/>
                                                <w:bottom w:val="none" w:sz="0" w:space="0" w:color="auto"/>
                                                <w:right w:val="none" w:sz="0" w:space="0" w:color="auto"/>
                                              </w:divBdr>
                                              <w:divsChild>
                                                <w:div w:id="2042124763">
                                                  <w:marLeft w:val="0"/>
                                                  <w:marRight w:val="0"/>
                                                  <w:marTop w:val="0"/>
                                                  <w:marBottom w:val="0"/>
                                                  <w:divBdr>
                                                    <w:top w:val="none" w:sz="0" w:space="0" w:color="auto"/>
                                                    <w:left w:val="none" w:sz="0" w:space="0" w:color="auto"/>
                                                    <w:bottom w:val="none" w:sz="0" w:space="0" w:color="auto"/>
                                                    <w:right w:val="none" w:sz="0" w:space="0" w:color="auto"/>
                                                  </w:divBdr>
                                                  <w:divsChild>
                                                    <w:div w:id="828058527">
                                                      <w:marLeft w:val="0"/>
                                                      <w:marRight w:val="0"/>
                                                      <w:marTop w:val="0"/>
                                                      <w:marBottom w:val="0"/>
                                                      <w:divBdr>
                                                        <w:top w:val="none" w:sz="0" w:space="0" w:color="auto"/>
                                                        <w:left w:val="none" w:sz="0" w:space="0" w:color="auto"/>
                                                        <w:bottom w:val="none" w:sz="0" w:space="0" w:color="auto"/>
                                                        <w:right w:val="none" w:sz="0" w:space="0" w:color="auto"/>
                                                      </w:divBdr>
                                                      <w:divsChild>
                                                        <w:div w:id="552011427">
                                                          <w:marLeft w:val="0"/>
                                                          <w:marRight w:val="0"/>
                                                          <w:marTop w:val="0"/>
                                                          <w:marBottom w:val="120"/>
                                                          <w:divBdr>
                                                            <w:top w:val="none" w:sz="0" w:space="0" w:color="auto"/>
                                                            <w:left w:val="none" w:sz="0" w:space="0" w:color="auto"/>
                                                            <w:bottom w:val="none" w:sz="0" w:space="0" w:color="auto"/>
                                                            <w:right w:val="none" w:sz="0" w:space="0" w:color="auto"/>
                                                          </w:divBdr>
                                                          <w:divsChild>
                                                            <w:div w:id="764232426">
                                                              <w:marLeft w:val="0"/>
                                                              <w:marRight w:val="0"/>
                                                              <w:marTop w:val="120"/>
                                                              <w:marBottom w:val="120"/>
                                                              <w:divBdr>
                                                                <w:top w:val="none" w:sz="0" w:space="0" w:color="auto"/>
                                                                <w:left w:val="none" w:sz="0" w:space="0" w:color="auto"/>
                                                                <w:bottom w:val="none" w:sz="0" w:space="0" w:color="auto"/>
                                                                <w:right w:val="none" w:sz="0" w:space="0" w:color="auto"/>
                                                              </w:divBdr>
                                                              <w:divsChild>
                                                                <w:div w:id="2145850357">
                                                                  <w:marLeft w:val="0"/>
                                                                  <w:marRight w:val="0"/>
                                                                  <w:marTop w:val="0"/>
                                                                  <w:marBottom w:val="0"/>
                                                                  <w:divBdr>
                                                                    <w:top w:val="none" w:sz="0" w:space="0" w:color="auto"/>
                                                                    <w:left w:val="none" w:sz="0" w:space="0" w:color="auto"/>
                                                                    <w:bottom w:val="none" w:sz="0" w:space="0" w:color="auto"/>
                                                                    <w:right w:val="none" w:sz="0" w:space="0" w:color="auto"/>
                                                                  </w:divBdr>
                                                                  <w:divsChild>
                                                                    <w:div w:id="1249656736">
                                                                      <w:marLeft w:val="0"/>
                                                                      <w:marRight w:val="0"/>
                                                                      <w:marTop w:val="0"/>
                                                                      <w:marBottom w:val="0"/>
                                                                      <w:divBdr>
                                                                        <w:top w:val="none" w:sz="0" w:space="0" w:color="auto"/>
                                                                        <w:left w:val="none" w:sz="0" w:space="0" w:color="auto"/>
                                                                        <w:bottom w:val="none" w:sz="0" w:space="0" w:color="auto"/>
                                                                        <w:right w:val="none" w:sz="0" w:space="0" w:color="auto"/>
                                                                      </w:divBdr>
                                                                      <w:divsChild>
                                                                        <w:div w:id="263848168">
                                                                          <w:marLeft w:val="0"/>
                                                                          <w:marRight w:val="0"/>
                                                                          <w:marTop w:val="0"/>
                                                                          <w:marBottom w:val="0"/>
                                                                          <w:divBdr>
                                                                            <w:top w:val="none" w:sz="0" w:space="0" w:color="auto"/>
                                                                            <w:left w:val="none" w:sz="0" w:space="0" w:color="auto"/>
                                                                            <w:bottom w:val="none" w:sz="0" w:space="0" w:color="auto"/>
                                                                            <w:right w:val="none" w:sz="0" w:space="0" w:color="auto"/>
                                                                          </w:divBdr>
                                                                          <w:divsChild>
                                                                            <w:div w:id="75059263">
                                                                              <w:marLeft w:val="0"/>
                                                                              <w:marRight w:val="0"/>
                                                                              <w:marTop w:val="0"/>
                                                                              <w:marBottom w:val="0"/>
                                                                              <w:divBdr>
                                                                                <w:top w:val="none" w:sz="0" w:space="0" w:color="auto"/>
                                                                                <w:left w:val="none" w:sz="0" w:space="0" w:color="auto"/>
                                                                                <w:bottom w:val="none" w:sz="0" w:space="0" w:color="auto"/>
                                                                                <w:right w:val="none" w:sz="0" w:space="0" w:color="auto"/>
                                                                              </w:divBdr>
                                                                              <w:divsChild>
                                                                                <w:div w:id="2142771876">
                                                                                  <w:marLeft w:val="0"/>
                                                                                  <w:marRight w:val="0"/>
                                                                                  <w:marTop w:val="0"/>
                                                                                  <w:marBottom w:val="0"/>
                                                                                  <w:divBdr>
                                                                                    <w:top w:val="none" w:sz="0" w:space="0" w:color="auto"/>
                                                                                    <w:left w:val="none" w:sz="0" w:space="0" w:color="auto"/>
                                                                                    <w:bottom w:val="none" w:sz="0" w:space="0" w:color="auto"/>
                                                                                    <w:right w:val="none" w:sz="0" w:space="0" w:color="auto"/>
                                                                                  </w:divBdr>
                                                                                  <w:divsChild>
                                                                                    <w:div w:id="690448528">
                                                                                      <w:marLeft w:val="0"/>
                                                                                      <w:marRight w:val="0"/>
                                                                                      <w:marTop w:val="0"/>
                                                                                      <w:marBottom w:val="0"/>
                                                                                      <w:divBdr>
                                                                                        <w:top w:val="none" w:sz="0" w:space="0" w:color="auto"/>
                                                                                        <w:left w:val="none" w:sz="0" w:space="0" w:color="auto"/>
                                                                                        <w:bottom w:val="none" w:sz="0" w:space="0" w:color="auto"/>
                                                                                        <w:right w:val="none" w:sz="0" w:space="0" w:color="auto"/>
                                                                                      </w:divBdr>
                                                                                      <w:divsChild>
                                                                                        <w:div w:id="534657933">
                                                                                          <w:marLeft w:val="0"/>
                                                                                          <w:marRight w:val="0"/>
                                                                                          <w:marTop w:val="0"/>
                                                                                          <w:marBottom w:val="0"/>
                                                                                          <w:divBdr>
                                                                                            <w:top w:val="none" w:sz="0" w:space="0" w:color="auto"/>
                                                                                            <w:left w:val="none" w:sz="0" w:space="0" w:color="auto"/>
                                                                                            <w:bottom w:val="none" w:sz="0" w:space="0" w:color="auto"/>
                                                                                            <w:right w:val="none" w:sz="0" w:space="0" w:color="auto"/>
                                                                                          </w:divBdr>
                                                                                          <w:divsChild>
                                                                                            <w:div w:id="1669016933">
                                                                                              <w:marLeft w:val="0"/>
                                                                                              <w:marRight w:val="0"/>
                                                                                              <w:marTop w:val="0"/>
                                                                                              <w:marBottom w:val="0"/>
                                                                                              <w:divBdr>
                                                                                                <w:top w:val="none" w:sz="0" w:space="0" w:color="auto"/>
                                                                                                <w:left w:val="none" w:sz="0" w:space="0" w:color="auto"/>
                                                                                                <w:bottom w:val="none" w:sz="0" w:space="0" w:color="auto"/>
                                                                                                <w:right w:val="none" w:sz="0" w:space="0" w:color="auto"/>
                                                                                              </w:divBdr>
                                                                                              <w:divsChild>
                                                                                                <w:div w:id="5181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7552592">
      <w:bodyDiv w:val="1"/>
      <w:marLeft w:val="0"/>
      <w:marRight w:val="0"/>
      <w:marTop w:val="0"/>
      <w:marBottom w:val="0"/>
      <w:divBdr>
        <w:top w:val="none" w:sz="0" w:space="0" w:color="auto"/>
        <w:left w:val="none" w:sz="0" w:space="0" w:color="auto"/>
        <w:bottom w:val="none" w:sz="0" w:space="0" w:color="auto"/>
        <w:right w:val="none" w:sz="0" w:space="0" w:color="auto"/>
      </w:divBdr>
    </w:div>
    <w:div w:id="1513182486">
      <w:bodyDiv w:val="1"/>
      <w:marLeft w:val="0"/>
      <w:marRight w:val="0"/>
      <w:marTop w:val="0"/>
      <w:marBottom w:val="0"/>
      <w:divBdr>
        <w:top w:val="none" w:sz="0" w:space="0" w:color="auto"/>
        <w:left w:val="none" w:sz="0" w:space="0" w:color="auto"/>
        <w:bottom w:val="none" w:sz="0" w:space="0" w:color="auto"/>
        <w:right w:val="none" w:sz="0" w:space="0" w:color="auto"/>
      </w:divBdr>
    </w:div>
    <w:div w:id="1560356546">
      <w:bodyDiv w:val="1"/>
      <w:marLeft w:val="0"/>
      <w:marRight w:val="0"/>
      <w:marTop w:val="0"/>
      <w:marBottom w:val="0"/>
      <w:divBdr>
        <w:top w:val="none" w:sz="0" w:space="0" w:color="auto"/>
        <w:left w:val="none" w:sz="0" w:space="0" w:color="auto"/>
        <w:bottom w:val="none" w:sz="0" w:space="0" w:color="auto"/>
        <w:right w:val="none" w:sz="0" w:space="0" w:color="auto"/>
      </w:divBdr>
    </w:div>
    <w:div w:id="1588265833">
      <w:bodyDiv w:val="1"/>
      <w:marLeft w:val="0"/>
      <w:marRight w:val="0"/>
      <w:marTop w:val="0"/>
      <w:marBottom w:val="0"/>
      <w:divBdr>
        <w:top w:val="none" w:sz="0" w:space="0" w:color="auto"/>
        <w:left w:val="none" w:sz="0" w:space="0" w:color="auto"/>
        <w:bottom w:val="none" w:sz="0" w:space="0" w:color="auto"/>
        <w:right w:val="none" w:sz="0" w:space="0" w:color="auto"/>
      </w:divBdr>
    </w:div>
    <w:div w:id="1612474574">
      <w:bodyDiv w:val="1"/>
      <w:marLeft w:val="0"/>
      <w:marRight w:val="0"/>
      <w:marTop w:val="0"/>
      <w:marBottom w:val="0"/>
      <w:divBdr>
        <w:top w:val="none" w:sz="0" w:space="0" w:color="auto"/>
        <w:left w:val="none" w:sz="0" w:space="0" w:color="auto"/>
        <w:bottom w:val="none" w:sz="0" w:space="0" w:color="auto"/>
        <w:right w:val="none" w:sz="0" w:space="0" w:color="auto"/>
      </w:divBdr>
      <w:divsChild>
        <w:div w:id="1464421887">
          <w:marLeft w:val="720"/>
          <w:marRight w:val="0"/>
          <w:marTop w:val="100"/>
          <w:marBottom w:val="0"/>
          <w:divBdr>
            <w:top w:val="none" w:sz="0" w:space="0" w:color="auto"/>
            <w:left w:val="none" w:sz="0" w:space="0" w:color="auto"/>
            <w:bottom w:val="none" w:sz="0" w:space="0" w:color="auto"/>
            <w:right w:val="none" w:sz="0" w:space="0" w:color="auto"/>
          </w:divBdr>
        </w:div>
        <w:div w:id="1751147972">
          <w:marLeft w:val="720"/>
          <w:marRight w:val="0"/>
          <w:marTop w:val="100"/>
          <w:marBottom w:val="0"/>
          <w:divBdr>
            <w:top w:val="none" w:sz="0" w:space="0" w:color="auto"/>
            <w:left w:val="none" w:sz="0" w:space="0" w:color="auto"/>
            <w:bottom w:val="none" w:sz="0" w:space="0" w:color="auto"/>
            <w:right w:val="none" w:sz="0" w:space="0" w:color="auto"/>
          </w:divBdr>
        </w:div>
      </w:divsChild>
    </w:div>
    <w:div w:id="1614360928">
      <w:bodyDiv w:val="1"/>
      <w:marLeft w:val="0"/>
      <w:marRight w:val="0"/>
      <w:marTop w:val="0"/>
      <w:marBottom w:val="0"/>
      <w:divBdr>
        <w:top w:val="none" w:sz="0" w:space="0" w:color="auto"/>
        <w:left w:val="none" w:sz="0" w:space="0" w:color="auto"/>
        <w:bottom w:val="none" w:sz="0" w:space="0" w:color="auto"/>
        <w:right w:val="none" w:sz="0" w:space="0" w:color="auto"/>
      </w:divBdr>
    </w:div>
    <w:div w:id="1656179250">
      <w:bodyDiv w:val="1"/>
      <w:marLeft w:val="0"/>
      <w:marRight w:val="0"/>
      <w:marTop w:val="0"/>
      <w:marBottom w:val="0"/>
      <w:divBdr>
        <w:top w:val="none" w:sz="0" w:space="0" w:color="auto"/>
        <w:left w:val="none" w:sz="0" w:space="0" w:color="auto"/>
        <w:bottom w:val="none" w:sz="0" w:space="0" w:color="auto"/>
        <w:right w:val="none" w:sz="0" w:space="0" w:color="auto"/>
      </w:divBdr>
      <w:divsChild>
        <w:div w:id="85856691">
          <w:marLeft w:val="720"/>
          <w:marRight w:val="0"/>
          <w:marTop w:val="200"/>
          <w:marBottom w:val="0"/>
          <w:divBdr>
            <w:top w:val="none" w:sz="0" w:space="0" w:color="auto"/>
            <w:left w:val="none" w:sz="0" w:space="0" w:color="auto"/>
            <w:bottom w:val="none" w:sz="0" w:space="0" w:color="auto"/>
            <w:right w:val="none" w:sz="0" w:space="0" w:color="auto"/>
          </w:divBdr>
        </w:div>
        <w:div w:id="526406080">
          <w:marLeft w:val="720"/>
          <w:marRight w:val="0"/>
          <w:marTop w:val="200"/>
          <w:marBottom w:val="0"/>
          <w:divBdr>
            <w:top w:val="none" w:sz="0" w:space="0" w:color="auto"/>
            <w:left w:val="none" w:sz="0" w:space="0" w:color="auto"/>
            <w:bottom w:val="none" w:sz="0" w:space="0" w:color="auto"/>
            <w:right w:val="none" w:sz="0" w:space="0" w:color="auto"/>
          </w:divBdr>
        </w:div>
        <w:div w:id="642778888">
          <w:marLeft w:val="720"/>
          <w:marRight w:val="0"/>
          <w:marTop w:val="200"/>
          <w:marBottom w:val="0"/>
          <w:divBdr>
            <w:top w:val="none" w:sz="0" w:space="0" w:color="auto"/>
            <w:left w:val="none" w:sz="0" w:space="0" w:color="auto"/>
            <w:bottom w:val="none" w:sz="0" w:space="0" w:color="auto"/>
            <w:right w:val="none" w:sz="0" w:space="0" w:color="auto"/>
          </w:divBdr>
        </w:div>
        <w:div w:id="705981845">
          <w:marLeft w:val="720"/>
          <w:marRight w:val="0"/>
          <w:marTop w:val="200"/>
          <w:marBottom w:val="0"/>
          <w:divBdr>
            <w:top w:val="none" w:sz="0" w:space="0" w:color="auto"/>
            <w:left w:val="none" w:sz="0" w:space="0" w:color="auto"/>
            <w:bottom w:val="none" w:sz="0" w:space="0" w:color="auto"/>
            <w:right w:val="none" w:sz="0" w:space="0" w:color="auto"/>
          </w:divBdr>
        </w:div>
        <w:div w:id="1352997692">
          <w:marLeft w:val="720"/>
          <w:marRight w:val="0"/>
          <w:marTop w:val="200"/>
          <w:marBottom w:val="0"/>
          <w:divBdr>
            <w:top w:val="none" w:sz="0" w:space="0" w:color="auto"/>
            <w:left w:val="none" w:sz="0" w:space="0" w:color="auto"/>
            <w:bottom w:val="none" w:sz="0" w:space="0" w:color="auto"/>
            <w:right w:val="none" w:sz="0" w:space="0" w:color="auto"/>
          </w:divBdr>
        </w:div>
        <w:div w:id="1525363545">
          <w:marLeft w:val="720"/>
          <w:marRight w:val="0"/>
          <w:marTop w:val="200"/>
          <w:marBottom w:val="0"/>
          <w:divBdr>
            <w:top w:val="none" w:sz="0" w:space="0" w:color="auto"/>
            <w:left w:val="none" w:sz="0" w:space="0" w:color="auto"/>
            <w:bottom w:val="none" w:sz="0" w:space="0" w:color="auto"/>
            <w:right w:val="none" w:sz="0" w:space="0" w:color="auto"/>
          </w:divBdr>
        </w:div>
      </w:divsChild>
    </w:div>
    <w:div w:id="1666012181">
      <w:bodyDiv w:val="1"/>
      <w:marLeft w:val="0"/>
      <w:marRight w:val="0"/>
      <w:marTop w:val="0"/>
      <w:marBottom w:val="0"/>
      <w:divBdr>
        <w:top w:val="none" w:sz="0" w:space="0" w:color="auto"/>
        <w:left w:val="none" w:sz="0" w:space="0" w:color="auto"/>
        <w:bottom w:val="none" w:sz="0" w:space="0" w:color="auto"/>
        <w:right w:val="none" w:sz="0" w:space="0" w:color="auto"/>
      </w:divBdr>
    </w:div>
    <w:div w:id="1685863817">
      <w:bodyDiv w:val="1"/>
      <w:marLeft w:val="0"/>
      <w:marRight w:val="0"/>
      <w:marTop w:val="0"/>
      <w:marBottom w:val="0"/>
      <w:divBdr>
        <w:top w:val="none" w:sz="0" w:space="0" w:color="auto"/>
        <w:left w:val="none" w:sz="0" w:space="0" w:color="auto"/>
        <w:bottom w:val="none" w:sz="0" w:space="0" w:color="auto"/>
        <w:right w:val="none" w:sz="0" w:space="0" w:color="auto"/>
      </w:divBdr>
    </w:div>
    <w:div w:id="1706826109">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25133160">
      <w:bodyDiv w:val="1"/>
      <w:marLeft w:val="0"/>
      <w:marRight w:val="0"/>
      <w:marTop w:val="0"/>
      <w:marBottom w:val="0"/>
      <w:divBdr>
        <w:top w:val="none" w:sz="0" w:space="0" w:color="auto"/>
        <w:left w:val="none" w:sz="0" w:space="0" w:color="auto"/>
        <w:bottom w:val="none" w:sz="0" w:space="0" w:color="auto"/>
        <w:right w:val="none" w:sz="0" w:space="0" w:color="auto"/>
      </w:divBdr>
      <w:divsChild>
        <w:div w:id="798452302">
          <w:marLeft w:val="547"/>
          <w:marRight w:val="0"/>
          <w:marTop w:val="200"/>
          <w:marBottom w:val="0"/>
          <w:divBdr>
            <w:top w:val="none" w:sz="0" w:space="0" w:color="auto"/>
            <w:left w:val="none" w:sz="0" w:space="0" w:color="auto"/>
            <w:bottom w:val="none" w:sz="0" w:space="0" w:color="auto"/>
            <w:right w:val="none" w:sz="0" w:space="0" w:color="auto"/>
          </w:divBdr>
        </w:div>
        <w:div w:id="889682567">
          <w:marLeft w:val="547"/>
          <w:marRight w:val="0"/>
          <w:marTop w:val="200"/>
          <w:marBottom w:val="0"/>
          <w:divBdr>
            <w:top w:val="none" w:sz="0" w:space="0" w:color="auto"/>
            <w:left w:val="none" w:sz="0" w:space="0" w:color="auto"/>
            <w:bottom w:val="none" w:sz="0" w:space="0" w:color="auto"/>
            <w:right w:val="none" w:sz="0" w:space="0" w:color="auto"/>
          </w:divBdr>
        </w:div>
      </w:divsChild>
    </w:div>
    <w:div w:id="1762987868">
      <w:bodyDiv w:val="1"/>
      <w:marLeft w:val="0"/>
      <w:marRight w:val="0"/>
      <w:marTop w:val="0"/>
      <w:marBottom w:val="0"/>
      <w:divBdr>
        <w:top w:val="none" w:sz="0" w:space="0" w:color="auto"/>
        <w:left w:val="none" w:sz="0" w:space="0" w:color="auto"/>
        <w:bottom w:val="none" w:sz="0" w:space="0" w:color="auto"/>
        <w:right w:val="none" w:sz="0" w:space="0" w:color="auto"/>
      </w:divBdr>
    </w:div>
    <w:div w:id="1789736205">
      <w:bodyDiv w:val="1"/>
      <w:marLeft w:val="0"/>
      <w:marRight w:val="0"/>
      <w:marTop w:val="0"/>
      <w:marBottom w:val="0"/>
      <w:divBdr>
        <w:top w:val="none" w:sz="0" w:space="0" w:color="auto"/>
        <w:left w:val="none" w:sz="0" w:space="0" w:color="auto"/>
        <w:bottom w:val="none" w:sz="0" w:space="0" w:color="auto"/>
        <w:right w:val="none" w:sz="0" w:space="0" w:color="auto"/>
      </w:divBdr>
    </w:div>
    <w:div w:id="1812359993">
      <w:bodyDiv w:val="1"/>
      <w:marLeft w:val="0"/>
      <w:marRight w:val="0"/>
      <w:marTop w:val="0"/>
      <w:marBottom w:val="0"/>
      <w:divBdr>
        <w:top w:val="none" w:sz="0" w:space="0" w:color="auto"/>
        <w:left w:val="none" w:sz="0" w:space="0" w:color="auto"/>
        <w:bottom w:val="none" w:sz="0" w:space="0" w:color="auto"/>
        <w:right w:val="none" w:sz="0" w:space="0" w:color="auto"/>
      </w:divBdr>
    </w:div>
    <w:div w:id="1823429169">
      <w:bodyDiv w:val="1"/>
      <w:marLeft w:val="0"/>
      <w:marRight w:val="0"/>
      <w:marTop w:val="0"/>
      <w:marBottom w:val="0"/>
      <w:divBdr>
        <w:top w:val="none" w:sz="0" w:space="0" w:color="auto"/>
        <w:left w:val="none" w:sz="0" w:space="0" w:color="auto"/>
        <w:bottom w:val="none" w:sz="0" w:space="0" w:color="auto"/>
        <w:right w:val="none" w:sz="0" w:space="0" w:color="auto"/>
      </w:divBdr>
    </w:div>
    <w:div w:id="1970668191">
      <w:bodyDiv w:val="1"/>
      <w:marLeft w:val="0"/>
      <w:marRight w:val="0"/>
      <w:marTop w:val="0"/>
      <w:marBottom w:val="0"/>
      <w:divBdr>
        <w:top w:val="none" w:sz="0" w:space="0" w:color="auto"/>
        <w:left w:val="none" w:sz="0" w:space="0" w:color="auto"/>
        <w:bottom w:val="none" w:sz="0" w:space="0" w:color="auto"/>
        <w:right w:val="none" w:sz="0" w:space="0" w:color="auto"/>
      </w:divBdr>
      <w:divsChild>
        <w:div w:id="185946745">
          <w:marLeft w:val="893"/>
          <w:marRight w:val="0"/>
          <w:marTop w:val="200"/>
          <w:marBottom w:val="0"/>
          <w:divBdr>
            <w:top w:val="none" w:sz="0" w:space="0" w:color="auto"/>
            <w:left w:val="none" w:sz="0" w:space="0" w:color="auto"/>
            <w:bottom w:val="none" w:sz="0" w:space="0" w:color="auto"/>
            <w:right w:val="none" w:sz="0" w:space="0" w:color="auto"/>
          </w:divBdr>
        </w:div>
        <w:div w:id="226428364">
          <w:marLeft w:val="893"/>
          <w:marRight w:val="0"/>
          <w:marTop w:val="200"/>
          <w:marBottom w:val="0"/>
          <w:divBdr>
            <w:top w:val="none" w:sz="0" w:space="0" w:color="auto"/>
            <w:left w:val="none" w:sz="0" w:space="0" w:color="auto"/>
            <w:bottom w:val="none" w:sz="0" w:space="0" w:color="auto"/>
            <w:right w:val="none" w:sz="0" w:space="0" w:color="auto"/>
          </w:divBdr>
        </w:div>
        <w:div w:id="768426568">
          <w:marLeft w:val="893"/>
          <w:marRight w:val="0"/>
          <w:marTop w:val="200"/>
          <w:marBottom w:val="0"/>
          <w:divBdr>
            <w:top w:val="none" w:sz="0" w:space="0" w:color="auto"/>
            <w:left w:val="none" w:sz="0" w:space="0" w:color="auto"/>
            <w:bottom w:val="none" w:sz="0" w:space="0" w:color="auto"/>
            <w:right w:val="none" w:sz="0" w:space="0" w:color="auto"/>
          </w:divBdr>
        </w:div>
        <w:div w:id="1240018232">
          <w:marLeft w:val="893"/>
          <w:marRight w:val="0"/>
          <w:marTop w:val="200"/>
          <w:marBottom w:val="0"/>
          <w:divBdr>
            <w:top w:val="none" w:sz="0" w:space="0" w:color="auto"/>
            <w:left w:val="none" w:sz="0" w:space="0" w:color="auto"/>
            <w:bottom w:val="none" w:sz="0" w:space="0" w:color="auto"/>
            <w:right w:val="none" w:sz="0" w:space="0" w:color="auto"/>
          </w:divBdr>
        </w:div>
        <w:div w:id="1661621087">
          <w:marLeft w:val="893"/>
          <w:marRight w:val="0"/>
          <w:marTop w:val="200"/>
          <w:marBottom w:val="0"/>
          <w:divBdr>
            <w:top w:val="none" w:sz="0" w:space="0" w:color="auto"/>
            <w:left w:val="none" w:sz="0" w:space="0" w:color="auto"/>
            <w:bottom w:val="none" w:sz="0" w:space="0" w:color="auto"/>
            <w:right w:val="none" w:sz="0" w:space="0" w:color="auto"/>
          </w:divBdr>
        </w:div>
      </w:divsChild>
    </w:div>
    <w:div w:id="1981377061">
      <w:bodyDiv w:val="1"/>
      <w:marLeft w:val="0"/>
      <w:marRight w:val="0"/>
      <w:marTop w:val="0"/>
      <w:marBottom w:val="0"/>
      <w:divBdr>
        <w:top w:val="none" w:sz="0" w:space="0" w:color="auto"/>
        <w:left w:val="none" w:sz="0" w:space="0" w:color="auto"/>
        <w:bottom w:val="none" w:sz="0" w:space="0" w:color="auto"/>
        <w:right w:val="none" w:sz="0" w:space="0" w:color="auto"/>
      </w:divBdr>
    </w:div>
    <w:div w:id="1997682745">
      <w:bodyDiv w:val="1"/>
      <w:marLeft w:val="0"/>
      <w:marRight w:val="0"/>
      <w:marTop w:val="0"/>
      <w:marBottom w:val="0"/>
      <w:divBdr>
        <w:top w:val="none" w:sz="0" w:space="0" w:color="auto"/>
        <w:left w:val="none" w:sz="0" w:space="0" w:color="auto"/>
        <w:bottom w:val="none" w:sz="0" w:space="0" w:color="auto"/>
        <w:right w:val="none" w:sz="0" w:space="0" w:color="auto"/>
      </w:divBdr>
      <w:divsChild>
        <w:div w:id="182861761">
          <w:marLeft w:val="547"/>
          <w:marRight w:val="0"/>
          <w:marTop w:val="200"/>
          <w:marBottom w:val="0"/>
          <w:divBdr>
            <w:top w:val="none" w:sz="0" w:space="0" w:color="auto"/>
            <w:left w:val="none" w:sz="0" w:space="0" w:color="auto"/>
            <w:bottom w:val="none" w:sz="0" w:space="0" w:color="auto"/>
            <w:right w:val="none" w:sz="0" w:space="0" w:color="auto"/>
          </w:divBdr>
        </w:div>
        <w:div w:id="396127916">
          <w:marLeft w:val="547"/>
          <w:marRight w:val="0"/>
          <w:marTop w:val="200"/>
          <w:marBottom w:val="0"/>
          <w:divBdr>
            <w:top w:val="none" w:sz="0" w:space="0" w:color="auto"/>
            <w:left w:val="none" w:sz="0" w:space="0" w:color="auto"/>
            <w:bottom w:val="none" w:sz="0" w:space="0" w:color="auto"/>
            <w:right w:val="none" w:sz="0" w:space="0" w:color="auto"/>
          </w:divBdr>
        </w:div>
        <w:div w:id="488400074">
          <w:marLeft w:val="547"/>
          <w:marRight w:val="0"/>
          <w:marTop w:val="200"/>
          <w:marBottom w:val="0"/>
          <w:divBdr>
            <w:top w:val="none" w:sz="0" w:space="0" w:color="auto"/>
            <w:left w:val="none" w:sz="0" w:space="0" w:color="auto"/>
            <w:bottom w:val="none" w:sz="0" w:space="0" w:color="auto"/>
            <w:right w:val="none" w:sz="0" w:space="0" w:color="auto"/>
          </w:divBdr>
        </w:div>
        <w:div w:id="969364484">
          <w:marLeft w:val="547"/>
          <w:marRight w:val="0"/>
          <w:marTop w:val="200"/>
          <w:marBottom w:val="0"/>
          <w:divBdr>
            <w:top w:val="none" w:sz="0" w:space="0" w:color="auto"/>
            <w:left w:val="none" w:sz="0" w:space="0" w:color="auto"/>
            <w:bottom w:val="none" w:sz="0" w:space="0" w:color="auto"/>
            <w:right w:val="none" w:sz="0" w:space="0" w:color="auto"/>
          </w:divBdr>
        </w:div>
        <w:div w:id="2013137800">
          <w:marLeft w:val="547"/>
          <w:marRight w:val="0"/>
          <w:marTop w:val="200"/>
          <w:marBottom w:val="0"/>
          <w:divBdr>
            <w:top w:val="none" w:sz="0" w:space="0" w:color="auto"/>
            <w:left w:val="none" w:sz="0" w:space="0" w:color="auto"/>
            <w:bottom w:val="none" w:sz="0" w:space="0" w:color="auto"/>
            <w:right w:val="none" w:sz="0" w:space="0" w:color="auto"/>
          </w:divBdr>
        </w:div>
      </w:divsChild>
    </w:div>
    <w:div w:id="2030136495">
      <w:bodyDiv w:val="1"/>
      <w:marLeft w:val="0"/>
      <w:marRight w:val="0"/>
      <w:marTop w:val="0"/>
      <w:marBottom w:val="0"/>
      <w:divBdr>
        <w:top w:val="none" w:sz="0" w:space="0" w:color="auto"/>
        <w:left w:val="none" w:sz="0" w:space="0" w:color="auto"/>
        <w:bottom w:val="none" w:sz="0" w:space="0" w:color="auto"/>
        <w:right w:val="none" w:sz="0" w:space="0" w:color="auto"/>
      </w:divBdr>
    </w:div>
    <w:div w:id="2038768981">
      <w:bodyDiv w:val="1"/>
      <w:marLeft w:val="0"/>
      <w:marRight w:val="0"/>
      <w:marTop w:val="0"/>
      <w:marBottom w:val="0"/>
      <w:divBdr>
        <w:top w:val="none" w:sz="0" w:space="0" w:color="auto"/>
        <w:left w:val="none" w:sz="0" w:space="0" w:color="auto"/>
        <w:bottom w:val="none" w:sz="0" w:space="0" w:color="auto"/>
        <w:right w:val="none" w:sz="0" w:space="0" w:color="auto"/>
      </w:divBdr>
      <w:divsChild>
        <w:div w:id="761880362">
          <w:marLeft w:val="0"/>
          <w:marRight w:val="0"/>
          <w:marTop w:val="0"/>
          <w:marBottom w:val="0"/>
          <w:divBdr>
            <w:top w:val="none" w:sz="0" w:space="0" w:color="auto"/>
            <w:left w:val="none" w:sz="0" w:space="0" w:color="auto"/>
            <w:bottom w:val="none" w:sz="0" w:space="0" w:color="auto"/>
            <w:right w:val="none" w:sz="0" w:space="0" w:color="auto"/>
          </w:divBdr>
          <w:divsChild>
            <w:div w:id="1728917872">
              <w:marLeft w:val="0"/>
              <w:marRight w:val="0"/>
              <w:marTop w:val="0"/>
              <w:marBottom w:val="0"/>
              <w:divBdr>
                <w:top w:val="none" w:sz="0" w:space="0" w:color="auto"/>
                <w:left w:val="none" w:sz="0" w:space="0" w:color="auto"/>
                <w:bottom w:val="none" w:sz="0" w:space="0" w:color="auto"/>
                <w:right w:val="none" w:sz="0" w:space="0" w:color="auto"/>
              </w:divBdr>
              <w:divsChild>
                <w:div w:id="1360472353">
                  <w:marLeft w:val="0"/>
                  <w:marRight w:val="0"/>
                  <w:marTop w:val="0"/>
                  <w:marBottom w:val="0"/>
                  <w:divBdr>
                    <w:top w:val="none" w:sz="0" w:space="0" w:color="auto"/>
                    <w:left w:val="none" w:sz="0" w:space="0" w:color="auto"/>
                    <w:bottom w:val="none" w:sz="0" w:space="0" w:color="auto"/>
                    <w:right w:val="none" w:sz="0" w:space="0" w:color="auto"/>
                  </w:divBdr>
                  <w:divsChild>
                    <w:div w:id="640185304">
                      <w:marLeft w:val="0"/>
                      <w:marRight w:val="0"/>
                      <w:marTop w:val="0"/>
                      <w:marBottom w:val="0"/>
                      <w:divBdr>
                        <w:top w:val="none" w:sz="0" w:space="0" w:color="auto"/>
                        <w:left w:val="none" w:sz="0" w:space="0" w:color="auto"/>
                        <w:bottom w:val="none" w:sz="0" w:space="0" w:color="auto"/>
                        <w:right w:val="none" w:sz="0" w:space="0" w:color="auto"/>
                      </w:divBdr>
                      <w:divsChild>
                        <w:div w:id="851531526">
                          <w:marLeft w:val="0"/>
                          <w:marRight w:val="0"/>
                          <w:marTop w:val="0"/>
                          <w:marBottom w:val="0"/>
                          <w:divBdr>
                            <w:top w:val="none" w:sz="0" w:space="0" w:color="auto"/>
                            <w:left w:val="none" w:sz="0" w:space="0" w:color="auto"/>
                            <w:bottom w:val="none" w:sz="0" w:space="0" w:color="auto"/>
                            <w:right w:val="none" w:sz="0" w:space="0" w:color="auto"/>
                          </w:divBdr>
                          <w:divsChild>
                            <w:div w:id="941693101">
                              <w:marLeft w:val="0"/>
                              <w:marRight w:val="0"/>
                              <w:marTop w:val="0"/>
                              <w:marBottom w:val="0"/>
                              <w:divBdr>
                                <w:top w:val="none" w:sz="0" w:space="0" w:color="auto"/>
                                <w:left w:val="none" w:sz="0" w:space="0" w:color="auto"/>
                                <w:bottom w:val="none" w:sz="0" w:space="0" w:color="auto"/>
                                <w:right w:val="none" w:sz="0" w:space="0" w:color="auto"/>
                              </w:divBdr>
                              <w:divsChild>
                                <w:div w:id="1860698647">
                                  <w:marLeft w:val="0"/>
                                  <w:marRight w:val="0"/>
                                  <w:marTop w:val="0"/>
                                  <w:marBottom w:val="0"/>
                                  <w:divBdr>
                                    <w:top w:val="none" w:sz="0" w:space="0" w:color="auto"/>
                                    <w:left w:val="none" w:sz="0" w:space="0" w:color="auto"/>
                                    <w:bottom w:val="none" w:sz="0" w:space="0" w:color="auto"/>
                                    <w:right w:val="none" w:sz="0" w:space="0" w:color="auto"/>
                                  </w:divBdr>
                                  <w:divsChild>
                                    <w:div w:id="1274050968">
                                      <w:marLeft w:val="0"/>
                                      <w:marRight w:val="0"/>
                                      <w:marTop w:val="0"/>
                                      <w:marBottom w:val="0"/>
                                      <w:divBdr>
                                        <w:top w:val="none" w:sz="0" w:space="0" w:color="auto"/>
                                        <w:left w:val="none" w:sz="0" w:space="0" w:color="auto"/>
                                        <w:bottom w:val="none" w:sz="0" w:space="0" w:color="auto"/>
                                        <w:right w:val="none" w:sz="0" w:space="0" w:color="auto"/>
                                      </w:divBdr>
                                      <w:divsChild>
                                        <w:div w:id="427238745">
                                          <w:marLeft w:val="0"/>
                                          <w:marRight w:val="0"/>
                                          <w:marTop w:val="0"/>
                                          <w:marBottom w:val="0"/>
                                          <w:divBdr>
                                            <w:top w:val="none" w:sz="0" w:space="0" w:color="auto"/>
                                            <w:left w:val="none" w:sz="0" w:space="0" w:color="auto"/>
                                            <w:bottom w:val="none" w:sz="0" w:space="0" w:color="auto"/>
                                            <w:right w:val="none" w:sz="0" w:space="0" w:color="auto"/>
                                          </w:divBdr>
                                          <w:divsChild>
                                            <w:div w:id="2025282954">
                                              <w:marLeft w:val="0"/>
                                              <w:marRight w:val="0"/>
                                              <w:marTop w:val="0"/>
                                              <w:marBottom w:val="0"/>
                                              <w:divBdr>
                                                <w:top w:val="none" w:sz="0" w:space="0" w:color="auto"/>
                                                <w:left w:val="none" w:sz="0" w:space="0" w:color="auto"/>
                                                <w:bottom w:val="none" w:sz="0" w:space="0" w:color="auto"/>
                                                <w:right w:val="none" w:sz="0" w:space="0" w:color="auto"/>
                                              </w:divBdr>
                                              <w:divsChild>
                                                <w:div w:id="5401310">
                                                  <w:marLeft w:val="0"/>
                                                  <w:marRight w:val="0"/>
                                                  <w:marTop w:val="0"/>
                                                  <w:marBottom w:val="0"/>
                                                  <w:divBdr>
                                                    <w:top w:val="none" w:sz="0" w:space="0" w:color="auto"/>
                                                    <w:left w:val="none" w:sz="0" w:space="0" w:color="auto"/>
                                                    <w:bottom w:val="none" w:sz="0" w:space="0" w:color="auto"/>
                                                    <w:right w:val="none" w:sz="0" w:space="0" w:color="auto"/>
                                                  </w:divBdr>
                                                  <w:divsChild>
                                                    <w:div w:id="758329200">
                                                      <w:marLeft w:val="0"/>
                                                      <w:marRight w:val="0"/>
                                                      <w:marTop w:val="0"/>
                                                      <w:marBottom w:val="0"/>
                                                      <w:divBdr>
                                                        <w:top w:val="none" w:sz="0" w:space="0" w:color="auto"/>
                                                        <w:left w:val="none" w:sz="0" w:space="0" w:color="auto"/>
                                                        <w:bottom w:val="none" w:sz="0" w:space="0" w:color="auto"/>
                                                        <w:right w:val="none" w:sz="0" w:space="0" w:color="auto"/>
                                                      </w:divBdr>
                                                      <w:divsChild>
                                                        <w:div w:id="1013648056">
                                                          <w:marLeft w:val="0"/>
                                                          <w:marRight w:val="0"/>
                                                          <w:marTop w:val="0"/>
                                                          <w:marBottom w:val="120"/>
                                                          <w:divBdr>
                                                            <w:top w:val="none" w:sz="0" w:space="0" w:color="auto"/>
                                                            <w:left w:val="none" w:sz="0" w:space="0" w:color="auto"/>
                                                            <w:bottom w:val="none" w:sz="0" w:space="0" w:color="auto"/>
                                                            <w:right w:val="none" w:sz="0" w:space="0" w:color="auto"/>
                                                          </w:divBdr>
                                                          <w:divsChild>
                                                            <w:div w:id="192573609">
                                                              <w:marLeft w:val="0"/>
                                                              <w:marRight w:val="0"/>
                                                              <w:marTop w:val="120"/>
                                                              <w:marBottom w:val="120"/>
                                                              <w:divBdr>
                                                                <w:top w:val="none" w:sz="0" w:space="0" w:color="auto"/>
                                                                <w:left w:val="none" w:sz="0" w:space="0" w:color="auto"/>
                                                                <w:bottom w:val="none" w:sz="0" w:space="0" w:color="auto"/>
                                                                <w:right w:val="none" w:sz="0" w:space="0" w:color="auto"/>
                                                              </w:divBdr>
                                                              <w:divsChild>
                                                                <w:div w:id="1910384012">
                                                                  <w:marLeft w:val="0"/>
                                                                  <w:marRight w:val="0"/>
                                                                  <w:marTop w:val="0"/>
                                                                  <w:marBottom w:val="0"/>
                                                                  <w:divBdr>
                                                                    <w:top w:val="none" w:sz="0" w:space="0" w:color="auto"/>
                                                                    <w:left w:val="none" w:sz="0" w:space="0" w:color="auto"/>
                                                                    <w:bottom w:val="none" w:sz="0" w:space="0" w:color="auto"/>
                                                                    <w:right w:val="none" w:sz="0" w:space="0" w:color="auto"/>
                                                                  </w:divBdr>
                                                                  <w:divsChild>
                                                                    <w:div w:id="1630277776">
                                                                      <w:marLeft w:val="0"/>
                                                                      <w:marRight w:val="0"/>
                                                                      <w:marTop w:val="0"/>
                                                                      <w:marBottom w:val="0"/>
                                                                      <w:divBdr>
                                                                        <w:top w:val="none" w:sz="0" w:space="0" w:color="auto"/>
                                                                        <w:left w:val="none" w:sz="0" w:space="0" w:color="auto"/>
                                                                        <w:bottom w:val="none" w:sz="0" w:space="0" w:color="auto"/>
                                                                        <w:right w:val="none" w:sz="0" w:space="0" w:color="auto"/>
                                                                      </w:divBdr>
                                                                      <w:divsChild>
                                                                        <w:div w:id="1572806637">
                                                                          <w:marLeft w:val="0"/>
                                                                          <w:marRight w:val="0"/>
                                                                          <w:marTop w:val="0"/>
                                                                          <w:marBottom w:val="0"/>
                                                                          <w:divBdr>
                                                                            <w:top w:val="none" w:sz="0" w:space="0" w:color="auto"/>
                                                                            <w:left w:val="none" w:sz="0" w:space="0" w:color="auto"/>
                                                                            <w:bottom w:val="none" w:sz="0" w:space="0" w:color="auto"/>
                                                                            <w:right w:val="none" w:sz="0" w:space="0" w:color="auto"/>
                                                                          </w:divBdr>
                                                                          <w:divsChild>
                                                                            <w:div w:id="1354846770">
                                                                              <w:marLeft w:val="0"/>
                                                                              <w:marRight w:val="0"/>
                                                                              <w:marTop w:val="0"/>
                                                                              <w:marBottom w:val="0"/>
                                                                              <w:divBdr>
                                                                                <w:top w:val="none" w:sz="0" w:space="0" w:color="auto"/>
                                                                                <w:left w:val="none" w:sz="0" w:space="0" w:color="auto"/>
                                                                                <w:bottom w:val="none" w:sz="0" w:space="0" w:color="auto"/>
                                                                                <w:right w:val="none" w:sz="0" w:space="0" w:color="auto"/>
                                                                              </w:divBdr>
                                                                              <w:divsChild>
                                                                                <w:div w:id="1203975924">
                                                                                  <w:marLeft w:val="0"/>
                                                                                  <w:marRight w:val="0"/>
                                                                                  <w:marTop w:val="0"/>
                                                                                  <w:marBottom w:val="0"/>
                                                                                  <w:divBdr>
                                                                                    <w:top w:val="none" w:sz="0" w:space="0" w:color="auto"/>
                                                                                    <w:left w:val="none" w:sz="0" w:space="0" w:color="auto"/>
                                                                                    <w:bottom w:val="none" w:sz="0" w:space="0" w:color="auto"/>
                                                                                    <w:right w:val="none" w:sz="0" w:space="0" w:color="auto"/>
                                                                                  </w:divBdr>
                                                                                  <w:divsChild>
                                                                                    <w:div w:id="268394498">
                                                                                      <w:marLeft w:val="0"/>
                                                                                      <w:marRight w:val="0"/>
                                                                                      <w:marTop w:val="0"/>
                                                                                      <w:marBottom w:val="0"/>
                                                                                      <w:divBdr>
                                                                                        <w:top w:val="none" w:sz="0" w:space="0" w:color="auto"/>
                                                                                        <w:left w:val="none" w:sz="0" w:space="0" w:color="auto"/>
                                                                                        <w:bottom w:val="none" w:sz="0" w:space="0" w:color="auto"/>
                                                                                        <w:right w:val="none" w:sz="0" w:space="0" w:color="auto"/>
                                                                                      </w:divBdr>
                                                                                      <w:divsChild>
                                                                                        <w:div w:id="1399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5251575">
      <w:bodyDiv w:val="1"/>
      <w:marLeft w:val="0"/>
      <w:marRight w:val="0"/>
      <w:marTop w:val="0"/>
      <w:marBottom w:val="0"/>
      <w:divBdr>
        <w:top w:val="none" w:sz="0" w:space="0" w:color="auto"/>
        <w:left w:val="none" w:sz="0" w:space="0" w:color="auto"/>
        <w:bottom w:val="none" w:sz="0" w:space="0" w:color="auto"/>
        <w:right w:val="none" w:sz="0" w:space="0" w:color="auto"/>
      </w:divBdr>
    </w:div>
    <w:div w:id="2050064185">
      <w:bodyDiv w:val="1"/>
      <w:marLeft w:val="0"/>
      <w:marRight w:val="0"/>
      <w:marTop w:val="0"/>
      <w:marBottom w:val="0"/>
      <w:divBdr>
        <w:top w:val="none" w:sz="0" w:space="0" w:color="auto"/>
        <w:left w:val="none" w:sz="0" w:space="0" w:color="auto"/>
        <w:bottom w:val="none" w:sz="0" w:space="0" w:color="auto"/>
        <w:right w:val="none" w:sz="0" w:space="0" w:color="auto"/>
      </w:divBdr>
    </w:div>
    <w:div w:id="211859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jp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cd_tmpl32\New%20Development.dotm" TargetMode="External"/></Relationships>
</file>

<file path=word/theme/theme1.xml><?xml version="1.0" encoding="utf-8"?>
<a:theme xmlns:a="http://schemas.openxmlformats.org/drawingml/2006/main" name="Amdocs_Branding">
  <a:themeElements>
    <a:clrScheme name="Amdocs 2017">
      <a:dk1>
        <a:srgbClr val="000000"/>
      </a:dk1>
      <a:lt1>
        <a:sysClr val="window" lastClr="FFFFFF"/>
      </a:lt1>
      <a:dk2>
        <a:srgbClr val="302E45"/>
      </a:dk2>
      <a:lt2>
        <a:srgbClr val="DFE1DF"/>
      </a:lt2>
      <a:accent1>
        <a:srgbClr val="FDB515"/>
      </a:accent1>
      <a:accent2>
        <a:srgbClr val="F2665F"/>
      </a:accent2>
      <a:accent3>
        <a:srgbClr val="EC008C"/>
      </a:accent3>
      <a:accent4>
        <a:srgbClr val="302E45"/>
      </a:accent4>
      <a:accent5>
        <a:srgbClr val="626469"/>
      </a:accent5>
      <a:accent6>
        <a:srgbClr val="D9D9D6"/>
      </a:accent6>
      <a:hlink>
        <a:srgbClr val="FDB515"/>
      </a:hlink>
      <a:folHlink>
        <a:srgbClr val="EC008C"/>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a:defRPr sz="2400" dirty="0" err="1" smtClean="0">
            <a:solidFill>
              <a:schemeClr val="tx2"/>
            </a:solidFill>
          </a:defRPr>
        </a:defPPr>
      </a:lstStyle>
    </a:txDef>
  </a:objectDefaults>
  <a:extraClrSchemeLst/>
  <a:extLst>
    <a:ext uri="{05A4C25C-085E-4340-85A3-A5531E510DB2}">
      <thm15:themeFamily xmlns:thm15="http://schemas.microsoft.com/office/thememl/2012/main" name="Amdocs_Branding" id="{C6F39DE4-9647-4675-B950-8C8B8B2E21B2}" vid="{98353F10-B51D-4FE6-BAEC-F4394847D38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32B35-0C57-4BA9-B412-D06680FF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Development.dotm</Template>
  <TotalTime>174</TotalTime>
  <Pages>1</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PLDT – 3c – AIA</vt:lpstr>
    </vt:vector>
  </TitlesOfParts>
  <Company>Amdocs</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PLDT – 3c – AIA</dc:title>
  <dc:subject>Giga Hello</dc:subject>
  <dc:creator>eyal.bekerman@amdocs.com</dc:creator>
  <cp:keywords/>
  <dc:description/>
  <cp:lastModifiedBy>Karlo Miguel Cunanan</cp:lastModifiedBy>
  <cp:revision>15</cp:revision>
  <cp:lastPrinted>2018-03-26T11:39:00Z</cp:lastPrinted>
  <dcterms:created xsi:type="dcterms:W3CDTF">2022-09-21T14:56:00Z</dcterms:created>
  <dcterms:modified xsi:type="dcterms:W3CDTF">2022-11-10T03:11:00Z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1.3.9</vt:lpwstr>
  </property>
  <property fmtid="{D5CDD505-2E9C-101B-9397-08002B2CF9AE}" pid="3" name="Final">
    <vt:bool>false</vt:bool>
  </property>
  <property fmtid="{D5CDD505-2E9C-101B-9397-08002B2CF9AE}" pid="4" name="OneSided">
    <vt:bool>false</vt:bool>
  </property>
  <property fmtid="{D5CDD505-2E9C-101B-9397-08002B2CF9AE}" pid="5" name="Paper size">
    <vt:lpwstr>Letter</vt:lpwstr>
  </property>
  <property fmtid="{D5CDD505-2E9C-101B-9397-08002B2CF9AE}" pid="6" name="Product Release">
    <vt:lpwstr>10.3.2</vt:lpwstr>
  </property>
  <property fmtid="{D5CDD505-2E9C-101B-9397-08002B2CF9AE}" pid="7" name="Numbered Headings">
    <vt:bool>true</vt:bool>
  </property>
  <property fmtid="{D5CDD505-2E9C-101B-9397-08002B2CF9AE}" pid="8" name="Speller">
    <vt:lpwstr>US</vt:lpwstr>
  </property>
  <property fmtid="{D5CDD505-2E9C-101B-9397-08002B2CF9AE}" pid="9" name="Product">
    <vt:bool>false</vt:bool>
  </property>
  <property fmtid="{D5CDD505-2E9C-101B-9397-08002B2CF9AE}" pid="10" name="DraftWatermark">
    <vt:bool>true</vt:bool>
  </property>
  <property fmtid="{D5CDD505-2E9C-101B-9397-08002B2CF9AE}" pid="11" name="NewDocument">
    <vt:bool>false</vt:bool>
  </property>
  <property fmtid="{D5CDD505-2E9C-101B-9397-08002B2CF9AE}" pid="12" name="Our_Creation_Date">
    <vt:lpwstr>17-Nov-10 10:21:00 AM</vt:lpwstr>
  </property>
  <property fmtid="{D5CDD505-2E9C-101B-9397-08002B2CF9AE}" pid="13" name="Include Index">
    <vt:bool>false</vt:bool>
  </property>
  <property fmtid="{D5CDD505-2E9C-101B-9397-08002B2CF9AE}" pid="14" name="DraftWatermarkText">
    <vt:lpwstr>DRAFT</vt:lpwstr>
  </property>
  <property fmtid="{D5CDD505-2E9C-101B-9397-08002B2CF9AE}" pid="15" name="Product Year">
    <vt:lpwstr> </vt:lpwstr>
  </property>
  <property fmtid="{D5CDD505-2E9C-101B-9397-08002B2CF9AE}" pid="16" name="Internal Document">
    <vt:bool>true</vt:bool>
  </property>
  <property fmtid="{D5CDD505-2E9C-101B-9397-08002B2CF9AE}" pid="17" name="Account Name">
    <vt:lpwstr>PLDT TRIDENT</vt:lpwstr>
  </property>
  <property fmtid="{D5CDD505-2E9C-101B-9397-08002B2CF9AE}" pid="18" name="ReleaseForCoverPage">
    <vt:lpwstr>1</vt:lpwstr>
  </property>
  <property fmtid="{D5CDD505-2E9C-101B-9397-08002B2CF9AE}" pid="19" name="VersionForCoverPage">
    <vt:lpwstr>1</vt:lpwstr>
  </property>
  <property fmtid="{D5CDD505-2E9C-101B-9397-08002B2CF9AE}" pid="20" name="SecurityLevel">
    <vt:lpwstr>Level 1 - Confidential</vt:lpwstr>
  </property>
  <property fmtid="{D5CDD505-2E9C-101B-9397-08002B2CF9AE}" pid="21" name="VersionID">
    <vt:lpwstr>0.7</vt:lpwstr>
  </property>
  <property fmtid="{D5CDD505-2E9C-101B-9397-08002B2CF9AE}" pid="22" name="ActFopCode">
    <vt:lpwstr>PLDT-Solution Validation-3c-Requirement</vt:lpwstr>
  </property>
  <property fmtid="{D5CDD505-2E9C-101B-9397-08002B2CF9AE}" pid="23" name="DocID">
    <vt:lpwstr>document_center\4051233</vt:lpwstr>
  </property>
  <property fmtid="{D5CDD505-2E9C-101B-9397-08002B2CF9AE}" pid="24" name="Typist">
    <vt:lpwstr>Eyal Bekerman</vt:lpwstr>
  </property>
  <property fmtid="{D5CDD505-2E9C-101B-9397-08002B2CF9AE}" pid="25" name="FullName">
    <vt:lpwstr>Eyal Bekerman</vt:lpwstr>
  </property>
  <property fmtid="{D5CDD505-2E9C-101B-9397-08002B2CF9AE}" pid="26" name="DocName">
    <vt:lpwstr>PLDT_3c_Solution_Req_Giga Hello</vt:lpwstr>
  </property>
  <property fmtid="{D5CDD505-2E9C-101B-9397-08002B2CF9AE}" pid="27" name="Modify Date">
    <vt:lpwstr>8/3/2021 1:02:52 PM</vt:lpwstr>
  </property>
  <property fmtid="{D5CDD505-2E9C-101B-9397-08002B2CF9AE}" pid="28" name="Size">
    <vt:lpwstr>481625</vt:lpwstr>
  </property>
  <property fmtid="{D5CDD505-2E9C-101B-9397-08002B2CF9AE}" pid="29" name="CategoryName">
    <vt:lpwstr>- NA -</vt:lpwstr>
  </property>
  <property fmtid="{D5CDD505-2E9C-101B-9397-08002B2CF9AE}" pid="30" name="TypeID">
    <vt:lpwstr>For Internal Use</vt:lpwstr>
  </property>
  <property fmtid="{D5CDD505-2E9C-101B-9397-08002B2CF9AE}" pid="31" name="DocNumber">
    <vt:lpwstr>4051233</vt:lpwstr>
  </property>
  <property fmtid="{D5CDD505-2E9C-101B-9397-08002B2CF9AE}" pid="32" name="Creation_Date">
    <vt:lpwstr>8/3/2021 1:02:52 PM</vt:lpwstr>
  </property>
  <property fmtid="{D5CDD505-2E9C-101B-9397-08002B2CF9AE}" pid="33" name="Last_Edit_Date">
    <vt:lpwstr>8/3/2021 1:02:52 PM</vt:lpwstr>
  </property>
  <property fmtid="{D5CDD505-2E9C-101B-9397-08002B2CF9AE}" pid="34" name="Folder path">
    <vt:lpwstr/>
  </property>
  <property fmtid="{D5CDD505-2E9C-101B-9397-08002B2CF9AE}" pid="35" name="ProductName">
    <vt:lpwstr/>
  </property>
  <property fmtid="{D5CDD505-2E9C-101B-9397-08002B2CF9AE}" pid="36" name="ProjectName">
    <vt:lpwstr/>
  </property>
  <property fmtid="{D5CDD505-2E9C-101B-9397-08002B2CF9AE}" pid="37" name="ServiceName">
    <vt:lpwstr/>
  </property>
</Properties>
</file>